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91260711"/>
    <w:bookmarkStart w:id="1" w:name="_Toc491598875"/>
    <w:bookmarkStart w:id="2" w:name="_Toc491599597"/>
    <w:bookmarkStart w:id="3" w:name="_Toc491602041"/>
    <w:bookmarkStart w:id="4" w:name="_Toc491606308"/>
    <w:bookmarkStart w:id="5" w:name="_Toc491698993"/>
    <w:bookmarkStart w:id="6" w:name="_Toc491704673"/>
    <w:p w:rsidR="00733412" w:rsidRPr="00FB735C" w:rsidRDefault="00077D18" w:rsidP="00733412">
      <w:pPr>
        <w:pStyle w:val="Heading1"/>
        <w:numPr>
          <w:ilvl w:val="0"/>
          <w:numId w:val="0"/>
        </w:numPr>
        <w:rPr>
          <w:sz w:val="28"/>
        </w:rPr>
      </w:pPr>
      <w:r w:rsidRPr="00FB735C">
        <w:rPr>
          <w:rFonts w:cs="Times New Roman"/>
          <w:noProof/>
          <w:sz w:val="2"/>
          <w:szCs w:val="2"/>
          <w:lang w:eastAsia="id-ID"/>
        </w:rPr>
        <mc:AlternateContent>
          <mc:Choice Requires="wps">
            <w:drawing>
              <wp:anchor distT="0" distB="0" distL="114300" distR="114300" simplePos="0" relativeHeight="251701760" behindDoc="0" locked="0" layoutInCell="1" allowOverlap="1" wp14:anchorId="449AEC05" wp14:editId="065D5403">
                <wp:simplePos x="0" y="0"/>
                <wp:positionH relativeFrom="column">
                  <wp:posOffset>4857115</wp:posOffset>
                </wp:positionH>
                <wp:positionV relativeFrom="paragraph">
                  <wp:posOffset>-812165</wp:posOffset>
                </wp:positionV>
                <wp:extent cx="302260" cy="214630"/>
                <wp:effectExtent l="8890" t="6985" r="12700" b="6985"/>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21463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59A69" id="Rectangle 11" o:spid="_x0000_s1026" style="position:absolute;margin-left:382.45pt;margin-top:-63.95pt;width:23.8pt;height:16.9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" strokecolor="white [3212]"/>
            </w:pict>
          </mc:Fallback>
        </mc:AlternateContent>
      </w:r>
      <w:r w:rsidR="00733412" w:rsidRPr="00FB735C">
        <w:rPr>
          <w:sz w:val="2"/>
          <w:szCs w:val="2"/>
        </w:rPr>
        <w:t>HALAMAN JUDUL</w:t>
      </w:r>
      <w:bookmarkEnd w:id="0"/>
      <w:bookmarkEnd w:id="1"/>
      <w:bookmarkEnd w:id="2"/>
      <w:bookmarkEnd w:id="3"/>
      <w:bookmarkEnd w:id="4"/>
      <w:bookmarkEnd w:id="5"/>
      <w:bookmarkEnd w:id="6"/>
      <w:r w:rsidR="00733412" w:rsidRPr="00FB735C">
        <w:rPr>
          <w:sz w:val="2"/>
          <w:szCs w:val="2"/>
        </w:rPr>
        <w:t xml:space="preserve"> </w:t>
      </w:r>
    </w:p>
    <w:p w:rsidR="00AC5C47" w:rsidRPr="00FB735C" w:rsidRDefault="00077D18" w:rsidP="00031133">
      <w:pPr>
        <w:spacing w:line="240" w:lineRule="auto"/>
        <w:jc w:val="center"/>
        <w:rPr>
          <w:b/>
          <w:sz w:val="28"/>
          <w:szCs w:val="28"/>
        </w:rPr>
      </w:pPr>
      <w:r w:rsidRPr="00FB735C">
        <w:rPr>
          <w:b/>
          <w:sz w:val="28"/>
          <w:szCs w:val="28"/>
        </w:rPr>
        <w:t xml:space="preserve">ENKRIPSI FILE TEKS MENGGUNAKAN </w:t>
      </w:r>
      <w:r w:rsidR="00914507" w:rsidRPr="00FB735C">
        <w:rPr>
          <w:b/>
          <w:sz w:val="28"/>
          <w:szCs w:val="28"/>
        </w:rPr>
        <w:t>ALGORITMA</w:t>
      </w:r>
      <w:r w:rsidRPr="00FB735C">
        <w:rPr>
          <w:b/>
          <w:sz w:val="28"/>
          <w:szCs w:val="28"/>
        </w:rPr>
        <w:t xml:space="preserve"> RIVEST-SHAMIR-ADLEMAN (RSA)</w:t>
      </w:r>
    </w:p>
    <w:p w:rsidR="00031133" w:rsidRPr="00FB735C" w:rsidRDefault="00031133" w:rsidP="00031133">
      <w:pPr>
        <w:spacing w:line="240" w:lineRule="auto"/>
        <w:jc w:val="center"/>
        <w:rPr>
          <w:b/>
          <w:sz w:val="28"/>
          <w:szCs w:val="28"/>
        </w:rPr>
      </w:pPr>
    </w:p>
    <w:p w:rsidR="00031133" w:rsidRPr="00FB735C" w:rsidRDefault="00077D18" w:rsidP="00031133">
      <w:pPr>
        <w:pStyle w:val="Judul"/>
        <w:jc w:val="center"/>
        <w:rPr>
          <w:rFonts w:cs="Times New Roman"/>
          <w:b w:val="0"/>
          <w:lang w:val="en-US"/>
        </w:rPr>
      </w:pPr>
      <w:r w:rsidRPr="00FB735C">
        <w:rPr>
          <w:rFonts w:cs="Times New Roman"/>
          <w:b w:val="0"/>
          <w:lang w:val="en-US"/>
        </w:rPr>
        <w:t>Diajukan sebagai persyaratan untuk memenuhi derajat Ahli Madya (Amd) pada</w:t>
      </w:r>
      <w:r w:rsidRPr="00FB735C">
        <w:rPr>
          <w:rFonts w:cs="Times New Roman"/>
          <w:b w:val="0"/>
          <w:lang w:val="en-US"/>
        </w:rPr>
        <w:br/>
        <w:t>Program Studi Teknik Informatika</w:t>
      </w:r>
      <w:r w:rsidRPr="00FB735C">
        <w:rPr>
          <w:rFonts w:cs="Times New Roman"/>
          <w:b w:val="0"/>
          <w:lang w:val="en-US"/>
        </w:rPr>
        <w:br/>
        <w:t>Jurusan Te</w:t>
      </w:r>
      <w:r w:rsidR="00B00CA2" w:rsidRPr="00FB735C">
        <w:rPr>
          <w:rFonts w:cs="Times New Roman"/>
          <w:b w:val="0"/>
          <w:lang w:val="en-US"/>
        </w:rPr>
        <w:t>knik</w:t>
      </w:r>
      <w:r w:rsidRPr="00FB735C">
        <w:rPr>
          <w:rFonts w:cs="Times New Roman"/>
          <w:b w:val="0"/>
          <w:lang w:val="en-US"/>
        </w:rPr>
        <w:t xml:space="preserve"> Informasi</w:t>
      </w:r>
      <w:r w:rsidRPr="00FB735C">
        <w:rPr>
          <w:rFonts w:cs="Times New Roman"/>
          <w:b w:val="0"/>
          <w:lang w:val="en-US"/>
        </w:rPr>
        <w:br/>
        <w:t>Politeknik Negeri Samarinda</w:t>
      </w:r>
    </w:p>
    <w:p w:rsidR="00031133" w:rsidRPr="00FB735C" w:rsidRDefault="00031133" w:rsidP="00B07530">
      <w:pPr>
        <w:pStyle w:val="Judul"/>
        <w:spacing w:line="240" w:lineRule="auto"/>
        <w:rPr>
          <w:rFonts w:cs="Times New Roman"/>
          <w:b w:val="0"/>
          <w:lang w:val="en-US"/>
        </w:rPr>
      </w:pPr>
    </w:p>
    <w:p w:rsidR="00031133" w:rsidRPr="00FB735C" w:rsidRDefault="00AC5C47" w:rsidP="00031133">
      <w:pPr>
        <w:pStyle w:val="Judul"/>
        <w:spacing w:line="240" w:lineRule="auto"/>
        <w:jc w:val="center"/>
        <w:rPr>
          <w:rFonts w:cs="Times New Roman"/>
          <w:noProof/>
          <w:sz w:val="28"/>
          <w:szCs w:val="28"/>
          <w:lang w:eastAsia="id-ID"/>
        </w:rPr>
      </w:pPr>
      <w:r w:rsidRPr="00FB735C">
        <w:rPr>
          <w:rFonts w:cs="Times New Roman"/>
          <w:noProof/>
          <w:sz w:val="28"/>
          <w:szCs w:val="28"/>
          <w:lang w:eastAsia="id-ID"/>
        </w:rPr>
        <w:t>TUGAS AKHIR</w:t>
      </w:r>
    </w:p>
    <w:p w:rsidR="00031133" w:rsidRPr="00FB735C" w:rsidRDefault="00031133" w:rsidP="00031133">
      <w:pPr>
        <w:pStyle w:val="Judul"/>
        <w:spacing w:line="240" w:lineRule="auto"/>
        <w:jc w:val="center"/>
        <w:rPr>
          <w:rFonts w:cs="Times New Roman"/>
          <w:noProof/>
          <w:szCs w:val="24"/>
          <w:lang w:eastAsia="id-ID"/>
        </w:rPr>
      </w:pPr>
    </w:p>
    <w:p w:rsidR="00031133" w:rsidRPr="00FB735C" w:rsidRDefault="00031133" w:rsidP="00031133">
      <w:pPr>
        <w:pStyle w:val="Judul"/>
        <w:spacing w:line="240" w:lineRule="auto"/>
        <w:jc w:val="center"/>
        <w:rPr>
          <w:rFonts w:cs="Times New Roman"/>
          <w:noProof/>
          <w:szCs w:val="24"/>
          <w:lang w:eastAsia="id-ID"/>
        </w:rPr>
      </w:pPr>
    </w:p>
    <w:p w:rsidR="00031133" w:rsidRPr="00FB735C" w:rsidRDefault="00031133" w:rsidP="00031133">
      <w:pPr>
        <w:pStyle w:val="Judul"/>
        <w:spacing w:line="240" w:lineRule="auto"/>
        <w:jc w:val="center"/>
        <w:rPr>
          <w:rFonts w:cs="Times New Roman"/>
          <w:noProof/>
          <w:szCs w:val="24"/>
          <w:lang w:eastAsia="id-ID"/>
        </w:rPr>
      </w:pPr>
    </w:p>
    <w:p w:rsidR="00031133" w:rsidRPr="00FB735C" w:rsidRDefault="00B07530" w:rsidP="00031133">
      <w:pPr>
        <w:pStyle w:val="Judul"/>
        <w:spacing w:line="240" w:lineRule="auto"/>
        <w:jc w:val="center"/>
        <w:rPr>
          <w:rFonts w:cs="Times New Roman"/>
          <w:noProof/>
          <w:szCs w:val="24"/>
          <w:lang w:eastAsia="id-ID"/>
        </w:rPr>
      </w:pPr>
      <w:r w:rsidRPr="00FB735C">
        <w:rPr>
          <w:rFonts w:cs="Times New Roman"/>
          <w:noProof/>
          <w:szCs w:val="24"/>
          <w:lang w:eastAsia="id-ID"/>
        </w:rPr>
        <w:drawing>
          <wp:inline distT="0" distB="0" distL="0" distR="0" wp14:anchorId="0345D06F" wp14:editId="2859F251">
            <wp:extent cx="1800000" cy="1800000"/>
            <wp:effectExtent l="0" t="0" r="0" b="0"/>
            <wp:docPr id="11" name="Picture 17" descr="polne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lnes.png"/>
                    <pic:cNvPicPr/>
                  </pic:nvPicPr>
                  <pic:blipFill>
                    <a:blip r:embed="rId8" cstate="print"/>
                    <a:stretch>
                      <a:fillRect/>
                    </a:stretch>
                  </pic:blipFill>
                  <pic:spPr>
                    <a:xfrm>
                      <a:off x="0" y="0"/>
                      <a:ext cx="1800000" cy="1800000"/>
                    </a:xfrm>
                    <a:prstGeom prst="rect">
                      <a:avLst/>
                    </a:prstGeom>
                  </pic:spPr>
                </pic:pic>
              </a:graphicData>
            </a:graphic>
          </wp:inline>
        </w:drawing>
      </w:r>
    </w:p>
    <w:p w:rsidR="00031133" w:rsidRPr="00FB735C" w:rsidRDefault="00031133" w:rsidP="00031133">
      <w:pPr>
        <w:pStyle w:val="Judul"/>
        <w:spacing w:line="240" w:lineRule="auto"/>
        <w:jc w:val="center"/>
        <w:rPr>
          <w:rFonts w:cs="Times New Roman"/>
          <w:noProof/>
          <w:szCs w:val="24"/>
          <w:lang w:eastAsia="id-ID"/>
        </w:rPr>
      </w:pPr>
    </w:p>
    <w:p w:rsidR="00301524" w:rsidRPr="00FB735C" w:rsidRDefault="00301524" w:rsidP="00301524">
      <w:pPr>
        <w:pStyle w:val="Judul"/>
        <w:spacing w:line="240" w:lineRule="auto"/>
        <w:jc w:val="center"/>
        <w:rPr>
          <w:rFonts w:cs="Times New Roman"/>
          <w:noProof/>
          <w:lang w:val="en-US" w:eastAsia="id-ID"/>
        </w:rPr>
      </w:pPr>
    </w:p>
    <w:p w:rsidR="00031133" w:rsidRPr="00FB735C" w:rsidRDefault="00031133" w:rsidP="00031133">
      <w:pPr>
        <w:pStyle w:val="Judul"/>
        <w:spacing w:line="240" w:lineRule="auto"/>
        <w:jc w:val="center"/>
        <w:rPr>
          <w:rFonts w:cs="Times New Roman"/>
          <w:noProof/>
          <w:lang w:val="en-US" w:eastAsia="id-ID"/>
        </w:rPr>
      </w:pPr>
    </w:p>
    <w:p w:rsidR="00031133" w:rsidRPr="00FB735C" w:rsidRDefault="00031133" w:rsidP="00B07530">
      <w:pPr>
        <w:pStyle w:val="Judul"/>
        <w:spacing w:line="240" w:lineRule="auto"/>
        <w:rPr>
          <w:rFonts w:cs="Times New Roman"/>
          <w:noProof/>
          <w:lang w:val="en-US" w:eastAsia="id-ID"/>
        </w:rPr>
      </w:pPr>
    </w:p>
    <w:p w:rsidR="00077D18" w:rsidRPr="00FB735C" w:rsidRDefault="00077D18" w:rsidP="00301524">
      <w:pPr>
        <w:spacing w:line="240" w:lineRule="auto"/>
        <w:jc w:val="center"/>
        <w:rPr>
          <w:rFonts w:cs="Times New Roman"/>
          <w:szCs w:val="24"/>
          <w:lang w:val="en-US"/>
        </w:rPr>
      </w:pPr>
      <w:r w:rsidRPr="00FB735C">
        <w:rPr>
          <w:rFonts w:cs="Times New Roman"/>
          <w:szCs w:val="24"/>
          <w:lang w:val="en-US"/>
        </w:rPr>
        <w:t>Oleh</w:t>
      </w:r>
      <w:r w:rsidR="00301524" w:rsidRPr="00FB735C">
        <w:rPr>
          <w:rFonts w:cs="Times New Roman"/>
          <w:szCs w:val="24"/>
          <w:lang w:val="en-US"/>
        </w:rPr>
        <w:t>:</w:t>
      </w:r>
    </w:p>
    <w:p w:rsidR="006D4F45" w:rsidRPr="00FB735C" w:rsidRDefault="006D4F45" w:rsidP="00301524">
      <w:pPr>
        <w:spacing w:line="240" w:lineRule="auto"/>
        <w:jc w:val="center"/>
        <w:rPr>
          <w:rFonts w:cs="Times New Roman"/>
          <w:szCs w:val="24"/>
          <w:lang w:val="en-US"/>
        </w:rPr>
      </w:pPr>
    </w:p>
    <w:p w:rsidR="00077D18" w:rsidRPr="00FB735C" w:rsidRDefault="00077D18" w:rsidP="00077D18">
      <w:pPr>
        <w:spacing w:line="240" w:lineRule="auto"/>
        <w:jc w:val="center"/>
        <w:rPr>
          <w:rFonts w:cs="Times New Roman"/>
          <w:b/>
          <w:szCs w:val="24"/>
        </w:rPr>
      </w:pPr>
      <w:r w:rsidRPr="00FB735C">
        <w:rPr>
          <w:rFonts w:cs="Times New Roman"/>
          <w:b/>
          <w:szCs w:val="24"/>
        </w:rPr>
        <w:t>ELVAND ANDRIAN MANURUNG</w:t>
      </w:r>
    </w:p>
    <w:p w:rsidR="00077D18" w:rsidRPr="00FB735C" w:rsidRDefault="00077D18" w:rsidP="00031133">
      <w:pPr>
        <w:pStyle w:val="Judul"/>
        <w:spacing w:after="0"/>
        <w:jc w:val="center"/>
        <w:rPr>
          <w:rFonts w:cs="Times New Roman"/>
          <w:szCs w:val="24"/>
        </w:rPr>
      </w:pPr>
      <w:r w:rsidRPr="00FB735C">
        <w:rPr>
          <w:rFonts w:cs="Times New Roman"/>
          <w:szCs w:val="24"/>
          <w:lang w:val="en-US"/>
        </w:rPr>
        <w:t>NI</w:t>
      </w:r>
      <w:r w:rsidRPr="00FB735C">
        <w:rPr>
          <w:rFonts w:cs="Times New Roman"/>
          <w:szCs w:val="24"/>
        </w:rPr>
        <w:t>M 14615073</w:t>
      </w:r>
    </w:p>
    <w:p w:rsidR="00031133" w:rsidRPr="00FB735C" w:rsidRDefault="00031133" w:rsidP="00031133">
      <w:pPr>
        <w:pStyle w:val="Judul"/>
        <w:spacing w:after="0"/>
        <w:jc w:val="center"/>
        <w:rPr>
          <w:rFonts w:cs="Times New Roman"/>
          <w:sz w:val="28"/>
          <w:szCs w:val="28"/>
        </w:rPr>
      </w:pPr>
    </w:p>
    <w:p w:rsidR="00031133" w:rsidRPr="00FB735C" w:rsidRDefault="00031133" w:rsidP="00031133">
      <w:pPr>
        <w:pStyle w:val="Judul"/>
        <w:spacing w:after="0"/>
        <w:jc w:val="center"/>
        <w:rPr>
          <w:rFonts w:cs="Times New Roman"/>
          <w:sz w:val="28"/>
          <w:szCs w:val="28"/>
        </w:rPr>
      </w:pPr>
    </w:p>
    <w:p w:rsidR="00077D18" w:rsidRPr="00FB735C" w:rsidRDefault="00077D18" w:rsidP="00077D18">
      <w:pPr>
        <w:pStyle w:val="Judul"/>
        <w:spacing w:after="0" w:line="240" w:lineRule="auto"/>
        <w:jc w:val="center"/>
        <w:rPr>
          <w:rFonts w:cs="Times New Roman"/>
          <w:szCs w:val="24"/>
          <w:lang w:val="en-US"/>
        </w:rPr>
      </w:pPr>
      <w:r w:rsidRPr="00FB735C">
        <w:rPr>
          <w:rFonts w:cs="Times New Roman"/>
          <w:szCs w:val="24"/>
          <w:lang w:val="en-US"/>
        </w:rPr>
        <w:t>KEMENTERIAN RISET TEKNOLOGI DAN PENDIDIKAN TINGGI</w:t>
      </w:r>
    </w:p>
    <w:p w:rsidR="00077D18" w:rsidRPr="00FB735C" w:rsidRDefault="00077D18" w:rsidP="00077D18">
      <w:pPr>
        <w:pStyle w:val="Judul"/>
        <w:spacing w:after="0" w:line="240" w:lineRule="auto"/>
        <w:jc w:val="center"/>
        <w:rPr>
          <w:rFonts w:cs="Times New Roman"/>
          <w:szCs w:val="24"/>
          <w:lang w:val="en-US"/>
        </w:rPr>
      </w:pPr>
      <w:r w:rsidRPr="00FB735C">
        <w:rPr>
          <w:rFonts w:cs="Times New Roman"/>
          <w:szCs w:val="24"/>
          <w:lang w:val="en-US"/>
        </w:rPr>
        <w:t>POLITEKNIK NEGERI SAMARINDA</w:t>
      </w:r>
    </w:p>
    <w:p w:rsidR="00077D18" w:rsidRPr="00FB735C" w:rsidRDefault="00077D18" w:rsidP="00077D18">
      <w:pPr>
        <w:pStyle w:val="Judul"/>
        <w:spacing w:after="0" w:line="240" w:lineRule="auto"/>
        <w:jc w:val="center"/>
        <w:rPr>
          <w:rFonts w:cs="Times New Roman"/>
          <w:szCs w:val="24"/>
          <w:lang w:val="en-US"/>
        </w:rPr>
      </w:pPr>
      <w:r w:rsidRPr="00FB735C">
        <w:rPr>
          <w:rFonts w:cs="Times New Roman"/>
          <w:szCs w:val="24"/>
          <w:lang w:val="en-US"/>
        </w:rPr>
        <w:t>JURUSAN TEKNOLOGI INFORMASI</w:t>
      </w:r>
    </w:p>
    <w:p w:rsidR="00077D18" w:rsidRPr="00FB735C" w:rsidRDefault="00077D18" w:rsidP="00077D18">
      <w:pPr>
        <w:pStyle w:val="Judul"/>
        <w:spacing w:after="0" w:line="240" w:lineRule="auto"/>
        <w:jc w:val="center"/>
        <w:rPr>
          <w:rFonts w:cs="Times New Roman"/>
          <w:szCs w:val="24"/>
        </w:rPr>
      </w:pPr>
      <w:r w:rsidRPr="00FB735C">
        <w:rPr>
          <w:rFonts w:cs="Times New Roman"/>
          <w:szCs w:val="24"/>
          <w:lang w:val="en-US"/>
        </w:rPr>
        <w:t>PROGRAM STUDI TEKNIK INFORMATIKA</w:t>
      </w:r>
    </w:p>
    <w:p w:rsidR="00077D18" w:rsidRPr="00FB735C" w:rsidRDefault="00077D18" w:rsidP="00B07530">
      <w:pPr>
        <w:pStyle w:val="Judul"/>
        <w:spacing w:after="0" w:line="240" w:lineRule="auto"/>
        <w:jc w:val="center"/>
        <w:rPr>
          <w:rFonts w:cs="Times New Roman"/>
          <w:szCs w:val="24"/>
          <w:lang w:val="en-US"/>
        </w:rPr>
        <w:sectPr w:rsidR="00077D18" w:rsidRPr="00FB735C" w:rsidSect="005361D9">
          <w:headerReference w:type="default" r:id="rId9"/>
          <w:footerReference w:type="default" r:id="rId10"/>
          <w:headerReference w:type="first" r:id="rId11"/>
          <w:footerReference w:type="first" r:id="rId12"/>
          <w:pgSz w:w="11906" w:h="16838" w:code="9"/>
          <w:pgMar w:top="1440" w:right="1440" w:bottom="1440" w:left="2007" w:header="992" w:footer="709" w:gutter="0"/>
          <w:pgNumType w:fmt="lowerRoman"/>
          <w:cols w:space="708"/>
          <w:titlePg/>
          <w:docGrid w:linePitch="360"/>
        </w:sectPr>
      </w:pPr>
    </w:p>
    <w:p w:rsidR="00ED0BBA" w:rsidRPr="00FB735C" w:rsidRDefault="00ED0BBA" w:rsidP="00A271A2">
      <w:pPr>
        <w:pStyle w:val="Heading1"/>
        <w:numPr>
          <w:ilvl w:val="0"/>
          <w:numId w:val="0"/>
        </w:numPr>
        <w:jc w:val="center"/>
        <w:rPr>
          <w:color w:val="auto"/>
        </w:rPr>
      </w:pPr>
      <w:bookmarkStart w:id="7" w:name="_Toc491260712"/>
      <w:bookmarkStart w:id="8" w:name="_Toc491598876"/>
      <w:bookmarkStart w:id="9" w:name="_Toc491599598"/>
      <w:bookmarkStart w:id="10" w:name="_Toc491602042"/>
      <w:bookmarkStart w:id="11" w:name="_Toc491606309"/>
      <w:bookmarkStart w:id="12" w:name="_Toc491698994"/>
      <w:bookmarkStart w:id="13" w:name="_Toc491704674"/>
      <w:r w:rsidRPr="00FB735C">
        <w:rPr>
          <w:color w:val="auto"/>
        </w:rPr>
        <w:lastRenderedPageBreak/>
        <w:t>HALAMAN PERNYATAAN ORISINALITAS</w:t>
      </w:r>
      <w:bookmarkEnd w:id="7"/>
      <w:bookmarkEnd w:id="8"/>
      <w:bookmarkEnd w:id="9"/>
      <w:bookmarkEnd w:id="10"/>
      <w:bookmarkEnd w:id="11"/>
      <w:bookmarkEnd w:id="12"/>
      <w:bookmarkEnd w:id="13"/>
    </w:p>
    <w:p w:rsidR="00ED0BBA" w:rsidRPr="00FB735C" w:rsidRDefault="00ED0BBA" w:rsidP="00ED0BBA">
      <w:pPr>
        <w:spacing w:line="480" w:lineRule="auto"/>
        <w:rPr>
          <w:b/>
          <w:sz w:val="28"/>
          <w:szCs w:val="28"/>
        </w:rPr>
      </w:pPr>
    </w:p>
    <w:p w:rsidR="00ED0BBA" w:rsidRPr="00FB735C" w:rsidRDefault="00ED0BBA" w:rsidP="00ED0BBA">
      <w:pPr>
        <w:spacing w:line="480" w:lineRule="auto"/>
        <w:rPr>
          <w:szCs w:val="24"/>
        </w:rPr>
      </w:pPr>
      <w:r w:rsidRPr="00FB735C">
        <w:rPr>
          <w:szCs w:val="24"/>
        </w:rPr>
        <w:t>Saya yang bertanda tangan di bawah ini :</w:t>
      </w:r>
    </w:p>
    <w:p w:rsidR="00ED0BBA" w:rsidRPr="00FB735C" w:rsidRDefault="00ED0BBA" w:rsidP="00ED0BBA">
      <w:pPr>
        <w:spacing w:line="480" w:lineRule="auto"/>
        <w:rPr>
          <w:szCs w:val="24"/>
        </w:rPr>
      </w:pPr>
      <w:r w:rsidRPr="00FB735C">
        <w:rPr>
          <w:szCs w:val="24"/>
        </w:rPr>
        <w:tab/>
      </w:r>
      <w:r w:rsidRPr="00FB735C">
        <w:rPr>
          <w:szCs w:val="24"/>
        </w:rPr>
        <w:tab/>
        <w:t>Nama</w:t>
      </w:r>
      <w:r w:rsidRPr="00FB735C">
        <w:rPr>
          <w:szCs w:val="24"/>
        </w:rPr>
        <w:tab/>
      </w:r>
      <w:r w:rsidRPr="00FB735C">
        <w:rPr>
          <w:szCs w:val="24"/>
        </w:rPr>
        <w:tab/>
      </w:r>
      <w:r w:rsidRPr="00FB735C">
        <w:rPr>
          <w:szCs w:val="24"/>
        </w:rPr>
        <w:tab/>
        <w:t>: Elvand Andrian Manurung</w:t>
      </w:r>
    </w:p>
    <w:p w:rsidR="00ED0BBA" w:rsidRPr="00FB735C" w:rsidRDefault="00ED0BBA" w:rsidP="00ED0BBA">
      <w:pPr>
        <w:spacing w:line="480" w:lineRule="auto"/>
        <w:rPr>
          <w:szCs w:val="24"/>
        </w:rPr>
      </w:pPr>
      <w:r w:rsidRPr="00FB735C">
        <w:rPr>
          <w:szCs w:val="24"/>
        </w:rPr>
        <w:tab/>
      </w:r>
      <w:r w:rsidRPr="00FB735C">
        <w:rPr>
          <w:szCs w:val="24"/>
        </w:rPr>
        <w:tab/>
        <w:t>NIM</w:t>
      </w:r>
      <w:r w:rsidRPr="00FB735C">
        <w:rPr>
          <w:szCs w:val="24"/>
        </w:rPr>
        <w:tab/>
      </w:r>
      <w:r w:rsidRPr="00FB735C">
        <w:rPr>
          <w:szCs w:val="24"/>
        </w:rPr>
        <w:tab/>
      </w:r>
      <w:r w:rsidRPr="00FB735C">
        <w:rPr>
          <w:szCs w:val="24"/>
        </w:rPr>
        <w:tab/>
        <w:t>: 14615073</w:t>
      </w:r>
    </w:p>
    <w:p w:rsidR="00ED0BBA" w:rsidRPr="00FB735C" w:rsidRDefault="00ED0BBA" w:rsidP="00ED0BBA">
      <w:pPr>
        <w:spacing w:line="480" w:lineRule="auto"/>
        <w:rPr>
          <w:szCs w:val="24"/>
        </w:rPr>
      </w:pPr>
      <w:r w:rsidRPr="00FB735C">
        <w:rPr>
          <w:szCs w:val="24"/>
        </w:rPr>
        <w:tab/>
      </w:r>
      <w:r w:rsidRPr="00FB735C">
        <w:rPr>
          <w:szCs w:val="24"/>
        </w:rPr>
        <w:tab/>
        <w:t xml:space="preserve">Jurusan </w:t>
      </w:r>
      <w:r w:rsidRPr="00FB735C">
        <w:rPr>
          <w:szCs w:val="24"/>
        </w:rPr>
        <w:tab/>
      </w:r>
      <w:r w:rsidRPr="00FB735C">
        <w:rPr>
          <w:szCs w:val="24"/>
        </w:rPr>
        <w:tab/>
        <w:t>: Teknik Informasi</w:t>
      </w:r>
    </w:p>
    <w:p w:rsidR="00ED0BBA" w:rsidRPr="00FB735C" w:rsidRDefault="00ED0BBA" w:rsidP="00ED0BBA">
      <w:pPr>
        <w:spacing w:line="480" w:lineRule="auto"/>
        <w:rPr>
          <w:szCs w:val="24"/>
        </w:rPr>
      </w:pPr>
      <w:r w:rsidRPr="00FB735C">
        <w:rPr>
          <w:szCs w:val="24"/>
        </w:rPr>
        <w:tab/>
      </w:r>
      <w:r w:rsidRPr="00FB735C">
        <w:rPr>
          <w:szCs w:val="24"/>
        </w:rPr>
        <w:tab/>
        <w:t>Program Studi</w:t>
      </w:r>
      <w:r w:rsidRPr="00FB735C">
        <w:rPr>
          <w:szCs w:val="24"/>
        </w:rPr>
        <w:tab/>
      </w:r>
      <w:r w:rsidRPr="00FB735C">
        <w:rPr>
          <w:szCs w:val="24"/>
        </w:rPr>
        <w:tab/>
        <w:t>: Teknik Informatika</w:t>
      </w:r>
    </w:p>
    <w:p w:rsidR="00ED0BBA" w:rsidRPr="00FB735C" w:rsidRDefault="00ED0BBA" w:rsidP="00ED0BBA">
      <w:pPr>
        <w:spacing w:line="480" w:lineRule="auto"/>
        <w:rPr>
          <w:szCs w:val="24"/>
        </w:rPr>
      </w:pPr>
      <w:r w:rsidRPr="00FB735C">
        <w:rPr>
          <w:szCs w:val="24"/>
        </w:rPr>
        <w:tab/>
      </w:r>
      <w:r w:rsidRPr="00FB735C">
        <w:rPr>
          <w:szCs w:val="24"/>
        </w:rPr>
        <w:tab/>
        <w:t>Jenjang</w:t>
      </w:r>
      <w:r w:rsidRPr="00FB735C">
        <w:rPr>
          <w:szCs w:val="24"/>
        </w:rPr>
        <w:tab/>
      </w:r>
      <w:r w:rsidRPr="00FB735C">
        <w:rPr>
          <w:szCs w:val="24"/>
        </w:rPr>
        <w:tab/>
        <w:t xml:space="preserve">: Diploma III </w:t>
      </w:r>
    </w:p>
    <w:p w:rsidR="00ED0BBA" w:rsidRPr="00FB735C" w:rsidRDefault="00ED0BBA" w:rsidP="00ED0BBA">
      <w:pPr>
        <w:spacing w:line="480" w:lineRule="auto"/>
        <w:rPr>
          <w:szCs w:val="24"/>
        </w:rPr>
      </w:pPr>
    </w:p>
    <w:p w:rsidR="00ED0BBA" w:rsidRPr="00FB735C" w:rsidRDefault="00ED0BBA" w:rsidP="00ED0BBA">
      <w:pPr>
        <w:spacing w:line="480" w:lineRule="auto"/>
        <w:rPr>
          <w:szCs w:val="24"/>
        </w:rPr>
      </w:pPr>
      <w:r w:rsidRPr="00FB735C">
        <w:rPr>
          <w:szCs w:val="24"/>
        </w:rPr>
        <w:t xml:space="preserve">Judul Tugas Akhir : </w:t>
      </w:r>
      <w:r w:rsidRPr="00FB735C">
        <w:t xml:space="preserve">Enkripsi File Teks Menggunakan </w:t>
      </w:r>
      <w:r w:rsidR="00914507" w:rsidRPr="00FB735C">
        <w:t>Algoritma</w:t>
      </w:r>
      <w:r w:rsidRPr="00FB735C">
        <w:t xml:space="preserve"> Rivest-Shamir-Adleman (R</w:t>
      </w:r>
      <w:r w:rsidRPr="00FB735C">
        <w:rPr>
          <w:lang w:val="en-US"/>
        </w:rPr>
        <w:t>SA</w:t>
      </w:r>
      <w:r w:rsidRPr="00FB735C">
        <w:t>)</w:t>
      </w:r>
    </w:p>
    <w:p w:rsidR="00ED0BBA" w:rsidRPr="00FB735C" w:rsidRDefault="00ED0BBA" w:rsidP="00ED0BBA">
      <w:pPr>
        <w:spacing w:line="480" w:lineRule="auto"/>
        <w:rPr>
          <w:szCs w:val="24"/>
        </w:rPr>
      </w:pPr>
    </w:p>
    <w:p w:rsidR="00ED0BBA" w:rsidRPr="00FB735C" w:rsidRDefault="00ED0BBA" w:rsidP="00ED0BBA">
      <w:pPr>
        <w:spacing w:line="480" w:lineRule="auto"/>
        <w:rPr>
          <w:szCs w:val="24"/>
        </w:rPr>
      </w:pPr>
      <w:r w:rsidRPr="00FB735C">
        <w:rPr>
          <w:szCs w:val="24"/>
        </w:rPr>
        <w:t>Dengan ini menyatakan bahwa Laporan Tugas Akhir ini adalah hasil karya sa</w:t>
      </w:r>
      <w:r w:rsidR="002C386D" w:rsidRPr="00FB735C">
        <w:rPr>
          <w:szCs w:val="24"/>
        </w:rPr>
        <w:t>ya sendiri dan semua sumber bai</w:t>
      </w:r>
      <w:r w:rsidRPr="00FB735C">
        <w:rPr>
          <w:szCs w:val="24"/>
        </w:rPr>
        <w:t>k yang dikutip maupun dirujuk telah saya nyatakan dengan benar.</w:t>
      </w:r>
    </w:p>
    <w:p w:rsidR="00ED0BBA" w:rsidRPr="00FB735C" w:rsidRDefault="00ED0BBA" w:rsidP="00ED0BBA">
      <w:pPr>
        <w:spacing w:line="480" w:lineRule="auto"/>
        <w:rPr>
          <w:szCs w:val="24"/>
        </w:rPr>
      </w:pPr>
    </w:p>
    <w:p w:rsidR="00ED0BBA" w:rsidRPr="00FB735C" w:rsidRDefault="00ED0BBA" w:rsidP="00ED0BBA">
      <w:pPr>
        <w:spacing w:line="480" w:lineRule="auto"/>
        <w:rPr>
          <w:szCs w:val="24"/>
        </w:rPr>
      </w:pPr>
      <w:r w:rsidRPr="00FB735C">
        <w:rPr>
          <w:szCs w:val="24"/>
        </w:rPr>
        <w:t>Jika dikemudian hari terbukti ditemukan unsur plagirisme dalam Laporan Tugas Akhir ini, maka saya tersedia menerima sanksi sesuai peraturan perundangan-undangan yang berlaku.</w:t>
      </w:r>
    </w:p>
    <w:p w:rsidR="005F03A6" w:rsidRPr="00FB735C" w:rsidRDefault="005F03A6" w:rsidP="00ED0BBA">
      <w:pPr>
        <w:spacing w:line="480" w:lineRule="auto"/>
        <w:rPr>
          <w:szCs w:val="24"/>
        </w:rPr>
      </w:pPr>
    </w:p>
    <w:p w:rsidR="00ED0BBA" w:rsidRPr="00FB735C" w:rsidRDefault="00ED0BBA" w:rsidP="00ED0BBA">
      <w:pPr>
        <w:spacing w:line="480" w:lineRule="auto"/>
        <w:jc w:val="right"/>
        <w:rPr>
          <w:szCs w:val="24"/>
        </w:rPr>
      </w:pPr>
      <w:r w:rsidRPr="00FB735C">
        <w:rPr>
          <w:szCs w:val="24"/>
        </w:rPr>
        <w:t xml:space="preserve"> </w:t>
      </w:r>
      <w:r w:rsidR="005F03A6" w:rsidRPr="00FB735C">
        <w:rPr>
          <w:szCs w:val="24"/>
        </w:rPr>
        <w:tab/>
      </w:r>
      <w:r w:rsidRPr="00FB735C">
        <w:rPr>
          <w:szCs w:val="24"/>
        </w:rPr>
        <w:t xml:space="preserve"> S</w:t>
      </w:r>
      <w:r w:rsidR="005F03A6" w:rsidRPr="00FB735C">
        <w:rPr>
          <w:szCs w:val="24"/>
        </w:rPr>
        <w:t>amarinda, 05 Agustus</w:t>
      </w:r>
      <w:r w:rsidRPr="00FB735C">
        <w:rPr>
          <w:szCs w:val="24"/>
        </w:rPr>
        <w:t xml:space="preserve"> 2017</w:t>
      </w:r>
      <w:r w:rsidRPr="00FB735C">
        <w:rPr>
          <w:szCs w:val="24"/>
        </w:rPr>
        <w:tab/>
      </w:r>
    </w:p>
    <w:p w:rsidR="00ED0BBA" w:rsidRPr="00FB735C" w:rsidRDefault="00ED0BBA" w:rsidP="005F03A6">
      <w:pPr>
        <w:spacing w:line="480" w:lineRule="auto"/>
        <w:rPr>
          <w:szCs w:val="24"/>
        </w:rPr>
      </w:pPr>
      <w:r w:rsidRPr="00FB735C">
        <w:rPr>
          <w:szCs w:val="24"/>
        </w:rPr>
        <w:tab/>
      </w:r>
      <w:r w:rsidRPr="00FB735C">
        <w:rPr>
          <w:szCs w:val="24"/>
        </w:rPr>
        <w:tab/>
      </w:r>
    </w:p>
    <w:p w:rsidR="00ED0BBA" w:rsidRPr="00FB735C" w:rsidRDefault="00ED0BBA" w:rsidP="005F03A6">
      <w:pPr>
        <w:spacing w:line="480" w:lineRule="auto"/>
        <w:rPr>
          <w:szCs w:val="24"/>
        </w:rPr>
      </w:pPr>
    </w:p>
    <w:p w:rsidR="00ED0BBA" w:rsidRPr="00FB735C" w:rsidRDefault="005F03A6" w:rsidP="005F03A6">
      <w:pPr>
        <w:tabs>
          <w:tab w:val="left" w:pos="5670"/>
        </w:tabs>
        <w:spacing w:line="480" w:lineRule="auto"/>
        <w:jc w:val="center"/>
        <w:rPr>
          <w:szCs w:val="24"/>
        </w:rPr>
      </w:pPr>
      <w:r w:rsidRPr="00FB735C">
        <w:rPr>
          <w:szCs w:val="24"/>
          <w:lang w:val="en-US"/>
        </w:rPr>
        <w:tab/>
      </w:r>
      <w:r w:rsidR="00ED0BBA" w:rsidRPr="00FB735C">
        <w:rPr>
          <w:szCs w:val="24"/>
          <w:lang w:val="en-US"/>
        </w:rPr>
        <w:t>Elvand Andrian Manurung</w:t>
      </w:r>
      <w:r w:rsidRPr="00FB735C">
        <w:rPr>
          <w:szCs w:val="24"/>
          <w:lang w:val="en-US"/>
        </w:rPr>
        <w:br/>
      </w:r>
      <w:r w:rsidRPr="00FB735C">
        <w:rPr>
          <w:szCs w:val="24"/>
          <w:lang w:val="en-US"/>
        </w:rPr>
        <w:tab/>
      </w:r>
      <w:r w:rsidRPr="00FB735C">
        <w:rPr>
          <w:szCs w:val="24"/>
          <w:lang w:val="en-US"/>
        </w:rPr>
        <w:tab/>
      </w:r>
      <w:r w:rsidRPr="00FB735C">
        <w:rPr>
          <w:szCs w:val="24"/>
          <w:lang w:val="en-US"/>
        </w:rPr>
        <w:tab/>
      </w:r>
      <w:r w:rsidRPr="00FB735C">
        <w:rPr>
          <w:szCs w:val="24"/>
        </w:rPr>
        <w:t xml:space="preserve">    NIM. 14615073</w:t>
      </w:r>
    </w:p>
    <w:p w:rsidR="00ED0BBA" w:rsidRPr="00FB735C" w:rsidRDefault="00ED0BBA" w:rsidP="00A35FFC">
      <w:pPr>
        <w:tabs>
          <w:tab w:val="left" w:pos="3686"/>
        </w:tabs>
        <w:spacing w:line="480" w:lineRule="auto"/>
        <w:rPr>
          <w:szCs w:val="24"/>
        </w:rPr>
      </w:pPr>
    </w:p>
    <w:p w:rsidR="002F64EE" w:rsidRDefault="00863135" w:rsidP="007327FE">
      <w:pPr>
        <w:pStyle w:val="Heading1"/>
        <w:numPr>
          <w:ilvl w:val="0"/>
          <w:numId w:val="0"/>
        </w:numPr>
        <w:tabs>
          <w:tab w:val="left" w:pos="720"/>
        </w:tabs>
        <w:spacing w:line="480" w:lineRule="auto"/>
        <w:jc w:val="center"/>
        <w:rPr>
          <w:bCs w:val="0"/>
          <w:color w:val="auto"/>
          <w:sz w:val="28"/>
          <w:lang w:val="en-US"/>
        </w:rPr>
      </w:pPr>
      <w:bookmarkStart w:id="14" w:name="_Toc485323772"/>
      <w:bookmarkStart w:id="15" w:name="_Toc491260713"/>
      <w:bookmarkStart w:id="16" w:name="_Toc491598877"/>
      <w:bookmarkStart w:id="17" w:name="_Toc491599599"/>
      <w:bookmarkStart w:id="18" w:name="_Toc491602043"/>
      <w:bookmarkStart w:id="19" w:name="_Toc491606310"/>
      <w:bookmarkStart w:id="20" w:name="_Toc491698995"/>
      <w:bookmarkStart w:id="21" w:name="_Toc491704675"/>
      <w:r w:rsidRPr="005154EE">
        <w:rPr>
          <w:bCs w:val="0"/>
          <w:color w:val="auto"/>
          <w:sz w:val="28"/>
          <w:lang w:val="en-US"/>
        </w:rPr>
        <w:lastRenderedPageBreak/>
        <w:t>HALAMAN PENGESAHAN PEMBIMBING</w:t>
      </w:r>
      <w:bookmarkEnd w:id="14"/>
      <w:bookmarkEnd w:id="15"/>
      <w:bookmarkEnd w:id="16"/>
      <w:bookmarkEnd w:id="17"/>
      <w:bookmarkEnd w:id="18"/>
      <w:bookmarkEnd w:id="19"/>
      <w:bookmarkEnd w:id="20"/>
      <w:bookmarkEnd w:id="21"/>
    </w:p>
    <w:p w:rsidR="007327FE" w:rsidRPr="007327FE" w:rsidRDefault="007327FE" w:rsidP="007327FE">
      <w:pPr>
        <w:rPr>
          <w:lang w:val="en-US"/>
        </w:rPr>
      </w:pPr>
    </w:p>
    <w:p w:rsidR="002F64EE" w:rsidRPr="005154EE" w:rsidRDefault="003C4133" w:rsidP="007327FE">
      <w:pPr>
        <w:spacing w:line="480" w:lineRule="auto"/>
        <w:jc w:val="center"/>
        <w:rPr>
          <w:b/>
          <w:sz w:val="28"/>
          <w:szCs w:val="28"/>
        </w:rPr>
      </w:pPr>
      <w:r w:rsidRPr="005154EE">
        <w:rPr>
          <w:b/>
          <w:sz w:val="28"/>
          <w:szCs w:val="28"/>
        </w:rPr>
        <w:t xml:space="preserve">ENKRIPSI FILE TEKS MENGGUNAKAN </w:t>
      </w:r>
      <w:r w:rsidR="00914507" w:rsidRPr="005154EE">
        <w:rPr>
          <w:b/>
          <w:sz w:val="28"/>
          <w:szCs w:val="28"/>
        </w:rPr>
        <w:t>ALGORITMA</w:t>
      </w:r>
      <w:r w:rsidRPr="005154EE">
        <w:rPr>
          <w:b/>
          <w:sz w:val="28"/>
          <w:szCs w:val="28"/>
        </w:rPr>
        <w:t xml:space="preserve"> </w:t>
      </w:r>
    </w:p>
    <w:p w:rsidR="00863135" w:rsidRPr="005154EE" w:rsidRDefault="003C4133" w:rsidP="007327FE">
      <w:pPr>
        <w:spacing w:line="480" w:lineRule="auto"/>
        <w:jc w:val="center"/>
        <w:rPr>
          <w:b/>
          <w:sz w:val="28"/>
          <w:szCs w:val="28"/>
          <w:lang w:val="en-US"/>
        </w:rPr>
      </w:pPr>
      <w:r w:rsidRPr="005154EE">
        <w:rPr>
          <w:b/>
          <w:sz w:val="28"/>
          <w:szCs w:val="28"/>
        </w:rPr>
        <w:t>RIVEST-SHAMIR-ADLEMAN (RSA</w:t>
      </w:r>
      <w:r w:rsidRPr="005154EE">
        <w:rPr>
          <w:b/>
          <w:sz w:val="28"/>
          <w:szCs w:val="28"/>
          <w:lang w:val="en-US"/>
        </w:rPr>
        <w:t>)</w:t>
      </w:r>
    </w:p>
    <w:p w:rsidR="002F64EE" w:rsidRPr="00FB735C" w:rsidRDefault="002F64EE" w:rsidP="003C4133">
      <w:pPr>
        <w:jc w:val="center"/>
        <w:rPr>
          <w:b/>
          <w:szCs w:val="24"/>
          <w:lang w:val="en-US"/>
        </w:rPr>
      </w:pPr>
    </w:p>
    <w:p w:rsidR="00863135" w:rsidRPr="007327FE" w:rsidRDefault="00863135" w:rsidP="007327FE">
      <w:pPr>
        <w:spacing w:line="480" w:lineRule="auto"/>
        <w:rPr>
          <w:b/>
          <w:szCs w:val="24"/>
        </w:rPr>
      </w:pPr>
      <w:r w:rsidRPr="007327FE">
        <w:rPr>
          <w:b/>
          <w:szCs w:val="24"/>
          <w:lang w:val="en-US"/>
        </w:rPr>
        <w:t xml:space="preserve">NAMA </w:t>
      </w:r>
      <w:r w:rsidRPr="007327FE">
        <w:rPr>
          <w:b/>
          <w:szCs w:val="24"/>
          <w:lang w:val="en-US"/>
        </w:rPr>
        <w:tab/>
      </w:r>
      <w:r w:rsidRPr="007327FE">
        <w:rPr>
          <w:b/>
          <w:szCs w:val="24"/>
          <w:lang w:val="en-US"/>
        </w:rPr>
        <w:tab/>
      </w:r>
      <w:r w:rsidRPr="007327FE">
        <w:rPr>
          <w:b/>
          <w:szCs w:val="24"/>
          <w:lang w:val="en-US"/>
        </w:rPr>
        <w:tab/>
        <w:t xml:space="preserve">: </w:t>
      </w:r>
      <w:r w:rsidRPr="007327FE">
        <w:rPr>
          <w:b/>
          <w:szCs w:val="24"/>
        </w:rPr>
        <w:t>ELVAND ANDRIAN MANURUNG</w:t>
      </w:r>
    </w:p>
    <w:p w:rsidR="00863135" w:rsidRPr="007327FE" w:rsidRDefault="00863135" w:rsidP="007327FE">
      <w:pPr>
        <w:spacing w:line="480" w:lineRule="auto"/>
        <w:rPr>
          <w:b/>
          <w:szCs w:val="24"/>
        </w:rPr>
      </w:pPr>
      <w:r w:rsidRPr="007327FE">
        <w:rPr>
          <w:b/>
          <w:szCs w:val="24"/>
          <w:lang w:val="en-US"/>
        </w:rPr>
        <w:t xml:space="preserve">NIM </w:t>
      </w:r>
      <w:r w:rsidRPr="007327FE">
        <w:rPr>
          <w:b/>
          <w:szCs w:val="24"/>
          <w:lang w:val="en-US"/>
        </w:rPr>
        <w:tab/>
      </w:r>
      <w:r w:rsidRPr="007327FE">
        <w:rPr>
          <w:b/>
          <w:szCs w:val="24"/>
          <w:lang w:val="en-US"/>
        </w:rPr>
        <w:tab/>
      </w:r>
      <w:r w:rsidRPr="007327FE">
        <w:rPr>
          <w:b/>
          <w:szCs w:val="24"/>
          <w:lang w:val="en-US"/>
        </w:rPr>
        <w:tab/>
      </w:r>
      <w:r w:rsidRPr="007327FE">
        <w:rPr>
          <w:b/>
          <w:szCs w:val="24"/>
          <w:lang w:val="en-US"/>
        </w:rPr>
        <w:tab/>
        <w:t xml:space="preserve">: </w:t>
      </w:r>
      <w:r w:rsidRPr="007327FE">
        <w:rPr>
          <w:b/>
          <w:szCs w:val="24"/>
        </w:rPr>
        <w:t>14615073</w:t>
      </w:r>
    </w:p>
    <w:p w:rsidR="00863135" w:rsidRPr="007327FE" w:rsidRDefault="00863135" w:rsidP="007327FE">
      <w:pPr>
        <w:spacing w:line="480" w:lineRule="auto"/>
        <w:rPr>
          <w:b/>
          <w:szCs w:val="24"/>
          <w:lang w:val="en-US"/>
        </w:rPr>
      </w:pPr>
      <w:r w:rsidRPr="007327FE">
        <w:rPr>
          <w:b/>
          <w:szCs w:val="24"/>
          <w:lang w:val="en-US"/>
        </w:rPr>
        <w:t xml:space="preserve">JURUSAN </w:t>
      </w:r>
      <w:r w:rsidRPr="007327FE">
        <w:rPr>
          <w:b/>
          <w:szCs w:val="24"/>
          <w:lang w:val="en-US"/>
        </w:rPr>
        <w:tab/>
      </w:r>
      <w:r w:rsidRPr="007327FE">
        <w:rPr>
          <w:b/>
          <w:szCs w:val="24"/>
          <w:lang w:val="en-US"/>
        </w:rPr>
        <w:tab/>
      </w:r>
      <w:r w:rsidRPr="007327FE">
        <w:rPr>
          <w:b/>
          <w:szCs w:val="24"/>
          <w:lang w:val="en-US"/>
        </w:rPr>
        <w:tab/>
        <w:t>: TEKNOLOGI INFORMASI</w:t>
      </w:r>
    </w:p>
    <w:p w:rsidR="00863135" w:rsidRPr="007327FE" w:rsidRDefault="007327FE" w:rsidP="007327FE">
      <w:pPr>
        <w:spacing w:line="480" w:lineRule="auto"/>
        <w:rPr>
          <w:b/>
          <w:szCs w:val="24"/>
          <w:lang w:val="en-US"/>
        </w:rPr>
      </w:pPr>
      <w:r w:rsidRPr="007327FE">
        <w:rPr>
          <w:b/>
          <w:szCs w:val="24"/>
          <w:lang w:val="en-US"/>
        </w:rPr>
        <w:t>PROGRAM STUDI</w:t>
      </w:r>
      <w:r w:rsidRPr="007327FE">
        <w:rPr>
          <w:b/>
          <w:szCs w:val="24"/>
          <w:lang w:val="en-US"/>
        </w:rPr>
        <w:tab/>
      </w:r>
      <w:r>
        <w:rPr>
          <w:b/>
          <w:szCs w:val="24"/>
          <w:lang w:val="en-US"/>
        </w:rPr>
        <w:tab/>
      </w:r>
      <w:r w:rsidR="00863135" w:rsidRPr="007327FE">
        <w:rPr>
          <w:b/>
          <w:szCs w:val="24"/>
          <w:lang w:val="en-US"/>
        </w:rPr>
        <w:t>: TEKNIK INFORMATIKA</w:t>
      </w:r>
    </w:p>
    <w:p w:rsidR="00863135" w:rsidRPr="007327FE" w:rsidRDefault="007327FE" w:rsidP="007327FE">
      <w:pPr>
        <w:spacing w:line="480" w:lineRule="auto"/>
        <w:rPr>
          <w:b/>
          <w:szCs w:val="24"/>
          <w:lang w:val="en-US"/>
        </w:rPr>
      </w:pPr>
      <w:r w:rsidRPr="007327FE">
        <w:rPr>
          <w:b/>
          <w:szCs w:val="24"/>
          <w:lang w:val="en-US"/>
        </w:rPr>
        <w:t>JENJANG STUDI</w:t>
      </w:r>
      <w:r w:rsidRPr="007327FE">
        <w:rPr>
          <w:b/>
          <w:szCs w:val="24"/>
          <w:lang w:val="en-US"/>
        </w:rPr>
        <w:tab/>
      </w:r>
      <w:r>
        <w:rPr>
          <w:b/>
          <w:szCs w:val="24"/>
          <w:lang w:val="en-US"/>
        </w:rPr>
        <w:tab/>
      </w:r>
      <w:r w:rsidR="00863135" w:rsidRPr="007327FE">
        <w:rPr>
          <w:b/>
          <w:szCs w:val="24"/>
          <w:lang w:val="en-US"/>
        </w:rPr>
        <w:t>: DIPLOMA III</w:t>
      </w:r>
    </w:p>
    <w:p w:rsidR="00863135" w:rsidRPr="00FB735C" w:rsidRDefault="00863135" w:rsidP="00863135">
      <w:pPr>
        <w:rPr>
          <w:b/>
          <w:szCs w:val="24"/>
          <w:lang w:val="en-US"/>
        </w:rPr>
      </w:pPr>
    </w:p>
    <w:p w:rsidR="00863135" w:rsidRPr="00FB735C" w:rsidRDefault="00863135" w:rsidP="00863135">
      <w:pPr>
        <w:jc w:val="center"/>
        <w:rPr>
          <w:b/>
          <w:szCs w:val="24"/>
          <w:lang w:val="en-US"/>
        </w:rPr>
      </w:pPr>
      <w:r w:rsidRPr="00FB735C">
        <w:rPr>
          <w:b/>
          <w:szCs w:val="24"/>
          <w:lang w:val="en-US"/>
        </w:rPr>
        <w:t xml:space="preserve">Laporan Tugas Akhir  ini telah disahkan </w:t>
      </w:r>
    </w:p>
    <w:p w:rsidR="00863135" w:rsidRPr="00FB735C" w:rsidRDefault="00863135" w:rsidP="00863135">
      <w:pPr>
        <w:jc w:val="center"/>
        <w:rPr>
          <w:b/>
          <w:szCs w:val="24"/>
          <w:lang w:val="en-US"/>
        </w:rPr>
      </w:pPr>
      <w:r w:rsidRPr="00FB735C">
        <w:rPr>
          <w:b/>
          <w:szCs w:val="24"/>
          <w:lang w:val="en-US"/>
        </w:rPr>
        <w:t>pada tanggal,</w:t>
      </w:r>
      <w:r w:rsidR="00965583" w:rsidRPr="00FB735C">
        <w:rPr>
          <w:b/>
          <w:szCs w:val="24"/>
        </w:rPr>
        <w:t xml:space="preserve"> 30 </w:t>
      </w:r>
      <w:r w:rsidR="00333788" w:rsidRPr="00FB735C">
        <w:rPr>
          <w:b/>
          <w:szCs w:val="24"/>
          <w:lang w:val="en-US"/>
        </w:rPr>
        <w:t>Agustus</w:t>
      </w:r>
      <w:r w:rsidRPr="00FB735C">
        <w:rPr>
          <w:b/>
          <w:szCs w:val="24"/>
          <w:lang w:val="en-US"/>
        </w:rPr>
        <w:t xml:space="preserve"> 201</w:t>
      </w:r>
      <w:r w:rsidRPr="00FB735C">
        <w:rPr>
          <w:b/>
          <w:szCs w:val="24"/>
        </w:rPr>
        <w:t>7</w:t>
      </w:r>
      <w:r w:rsidRPr="00FB735C">
        <w:rPr>
          <w:b/>
          <w:color w:val="FFFFFF"/>
          <w:szCs w:val="24"/>
          <w:lang w:val="en-US"/>
        </w:rPr>
        <w:t xml:space="preserve"> 2015</w:t>
      </w:r>
    </w:p>
    <w:p w:rsidR="00863135" w:rsidRPr="00FB735C" w:rsidRDefault="00863135" w:rsidP="00863135">
      <w:pPr>
        <w:jc w:val="center"/>
        <w:rPr>
          <w:b/>
          <w:szCs w:val="24"/>
        </w:rPr>
      </w:pPr>
    </w:p>
    <w:p w:rsidR="00863135" w:rsidRPr="00FB735C" w:rsidRDefault="00863135" w:rsidP="00863135">
      <w:pPr>
        <w:jc w:val="center"/>
        <w:rPr>
          <w:b/>
          <w:szCs w:val="24"/>
          <w:lang w:val="en-US"/>
        </w:rPr>
      </w:pPr>
      <w:r w:rsidRPr="00FB735C">
        <w:rPr>
          <w:b/>
          <w:szCs w:val="24"/>
          <w:lang w:val="en-US"/>
        </w:rPr>
        <w:t>Menyetujui :</w:t>
      </w:r>
    </w:p>
    <w:p w:rsidR="00863135" w:rsidRPr="00FB735C" w:rsidRDefault="00863135" w:rsidP="00863135">
      <w:pPr>
        <w:rPr>
          <w:b/>
          <w:szCs w:val="24"/>
          <w:lang w:val="en-US"/>
        </w:rPr>
      </w:pPr>
    </w:p>
    <w:p w:rsidR="00863135" w:rsidRPr="00FB735C" w:rsidRDefault="00863135" w:rsidP="00863135">
      <w:pPr>
        <w:spacing w:line="480" w:lineRule="auto"/>
        <w:ind w:firstLine="720"/>
        <w:rPr>
          <w:b/>
          <w:szCs w:val="24"/>
          <w:lang w:val="en-US"/>
        </w:rPr>
      </w:pPr>
      <w:r w:rsidRPr="00FB735C">
        <w:rPr>
          <w:b/>
          <w:szCs w:val="24"/>
          <w:lang w:val="en-US"/>
        </w:rPr>
        <w:t xml:space="preserve">Pembimbing I, </w:t>
      </w:r>
      <w:r w:rsidRPr="00FB735C">
        <w:rPr>
          <w:b/>
          <w:szCs w:val="24"/>
          <w:lang w:val="en-US"/>
        </w:rPr>
        <w:tab/>
      </w:r>
      <w:r w:rsidRPr="00FB735C">
        <w:rPr>
          <w:b/>
          <w:szCs w:val="24"/>
          <w:lang w:val="en-US"/>
        </w:rPr>
        <w:tab/>
      </w:r>
      <w:r w:rsidRPr="00FB735C">
        <w:rPr>
          <w:b/>
          <w:szCs w:val="24"/>
          <w:lang w:val="en-US"/>
        </w:rPr>
        <w:tab/>
      </w:r>
      <w:r w:rsidRPr="00FB735C">
        <w:rPr>
          <w:b/>
          <w:szCs w:val="24"/>
          <w:lang w:val="en-US"/>
        </w:rPr>
        <w:tab/>
      </w:r>
      <w:r w:rsidRPr="00FB735C">
        <w:rPr>
          <w:b/>
          <w:szCs w:val="24"/>
        </w:rPr>
        <w:tab/>
      </w:r>
      <w:r w:rsidR="007327FE">
        <w:rPr>
          <w:b/>
          <w:szCs w:val="24"/>
        </w:rPr>
        <w:t xml:space="preserve">   </w:t>
      </w:r>
      <w:r w:rsidRPr="00FB735C">
        <w:rPr>
          <w:b/>
          <w:szCs w:val="24"/>
          <w:lang w:val="en-US"/>
        </w:rPr>
        <w:t>Pembimbing II,</w:t>
      </w:r>
    </w:p>
    <w:p w:rsidR="00863135" w:rsidRPr="00FB735C" w:rsidRDefault="00863135" w:rsidP="00863135">
      <w:pPr>
        <w:spacing w:line="480" w:lineRule="auto"/>
        <w:ind w:firstLine="720"/>
        <w:rPr>
          <w:b/>
          <w:szCs w:val="24"/>
        </w:rPr>
      </w:pPr>
    </w:p>
    <w:p w:rsidR="00863135" w:rsidRPr="00FB735C" w:rsidRDefault="00863135" w:rsidP="00863135">
      <w:pPr>
        <w:spacing w:line="480" w:lineRule="auto"/>
        <w:ind w:firstLine="720"/>
        <w:rPr>
          <w:b/>
          <w:szCs w:val="24"/>
        </w:rPr>
      </w:pPr>
    </w:p>
    <w:p w:rsidR="00863135" w:rsidRPr="00FB735C" w:rsidRDefault="00863135" w:rsidP="007327FE">
      <w:pPr>
        <w:spacing w:line="240" w:lineRule="auto"/>
        <w:ind w:firstLine="720"/>
        <w:rPr>
          <w:b/>
          <w:szCs w:val="24"/>
          <w:u w:val="single"/>
        </w:rPr>
      </w:pPr>
      <w:r w:rsidRPr="00FB735C">
        <w:rPr>
          <w:rFonts w:cs="Times New Roman"/>
          <w:b/>
          <w:szCs w:val="24"/>
          <w:u w:val="single"/>
        </w:rPr>
        <w:t>Rihartanto, ST</w:t>
      </w:r>
      <w:r w:rsidR="00C21745" w:rsidRPr="00FB735C">
        <w:rPr>
          <w:rFonts w:cs="Times New Roman"/>
          <w:b/>
          <w:szCs w:val="24"/>
          <w:u w:val="single"/>
        </w:rPr>
        <w:t>.</w:t>
      </w:r>
      <w:r w:rsidRPr="00FB735C">
        <w:rPr>
          <w:b/>
          <w:szCs w:val="24"/>
        </w:rPr>
        <w:tab/>
      </w:r>
      <w:r w:rsidRPr="00FB735C">
        <w:rPr>
          <w:b/>
          <w:szCs w:val="24"/>
        </w:rPr>
        <w:tab/>
      </w:r>
      <w:r w:rsidRPr="00FB735C">
        <w:rPr>
          <w:b/>
          <w:szCs w:val="24"/>
        </w:rPr>
        <w:tab/>
      </w:r>
      <w:r w:rsidR="007327FE">
        <w:rPr>
          <w:b/>
          <w:szCs w:val="24"/>
          <w:lang w:val="en-US"/>
        </w:rPr>
        <w:t xml:space="preserve">             </w:t>
      </w:r>
      <w:r w:rsidRPr="00FB735C">
        <w:rPr>
          <w:b/>
          <w:szCs w:val="24"/>
          <w:u w:val="single"/>
          <w:lang w:val="en-US"/>
        </w:rPr>
        <w:t>Agusma Wajiansyah, S</w:t>
      </w:r>
      <w:r w:rsidR="00DE7556" w:rsidRPr="00FB735C">
        <w:rPr>
          <w:b/>
          <w:szCs w:val="24"/>
          <w:u w:val="single"/>
        </w:rPr>
        <w:t>.</w:t>
      </w:r>
      <w:r w:rsidR="00C21745" w:rsidRPr="00FB735C">
        <w:rPr>
          <w:b/>
          <w:szCs w:val="24"/>
          <w:u w:val="single"/>
          <w:lang w:val="en-US"/>
        </w:rPr>
        <w:t>ST., MT</w:t>
      </w:r>
      <w:r w:rsidR="00C21745" w:rsidRPr="00FB735C">
        <w:rPr>
          <w:b/>
          <w:szCs w:val="24"/>
          <w:u w:val="single"/>
        </w:rPr>
        <w:t>.</w:t>
      </w:r>
    </w:p>
    <w:p w:rsidR="00863135" w:rsidRPr="00FB735C" w:rsidRDefault="007327FE" w:rsidP="00805968">
      <w:pPr>
        <w:spacing w:line="240" w:lineRule="auto"/>
        <w:ind w:right="-1413"/>
        <w:rPr>
          <w:b/>
          <w:szCs w:val="24"/>
        </w:rPr>
      </w:pPr>
      <w:r>
        <w:rPr>
          <w:b/>
          <w:szCs w:val="24"/>
        </w:rPr>
        <w:t xml:space="preserve">  </w:t>
      </w:r>
      <w:r w:rsidR="00863135" w:rsidRPr="00FB735C">
        <w:rPr>
          <w:b/>
          <w:szCs w:val="24"/>
          <w:lang w:val="en-US"/>
        </w:rPr>
        <w:t xml:space="preserve">NIP. </w:t>
      </w:r>
      <w:r w:rsidR="00863135" w:rsidRPr="00FB735C">
        <w:rPr>
          <w:rFonts w:cs="Times New Roman"/>
          <w:b/>
          <w:szCs w:val="24"/>
        </w:rPr>
        <w:t>19711205 200312 1 001</w:t>
      </w:r>
      <w:r>
        <w:rPr>
          <w:b/>
          <w:szCs w:val="24"/>
        </w:rPr>
        <w:tab/>
        <w:t xml:space="preserve">      </w:t>
      </w:r>
      <w:r>
        <w:rPr>
          <w:b/>
          <w:szCs w:val="24"/>
        </w:rPr>
        <w:tab/>
      </w:r>
      <w:r>
        <w:rPr>
          <w:b/>
          <w:szCs w:val="24"/>
        </w:rPr>
        <w:tab/>
        <w:t xml:space="preserve">    </w:t>
      </w:r>
      <w:r w:rsidR="00863135" w:rsidRPr="00FB735C">
        <w:rPr>
          <w:b/>
          <w:szCs w:val="24"/>
          <w:lang w:val="en-US"/>
        </w:rPr>
        <w:t>NIP.</w:t>
      </w:r>
      <w:r w:rsidR="00863135" w:rsidRPr="00FB735C">
        <w:rPr>
          <w:rFonts w:ascii="Bookman Old Style" w:eastAsia="Calibri" w:hAnsi="Bookman Old Style" w:cs="Arial"/>
          <w:szCs w:val="24"/>
        </w:rPr>
        <w:t xml:space="preserve"> </w:t>
      </w:r>
      <w:r w:rsidR="00863135" w:rsidRPr="00FB735C">
        <w:rPr>
          <w:rFonts w:cs="Times New Roman"/>
          <w:b/>
          <w:szCs w:val="24"/>
        </w:rPr>
        <w:t>19810805 200501 1 003</w:t>
      </w:r>
    </w:p>
    <w:p w:rsidR="00863135" w:rsidRPr="00FB735C" w:rsidRDefault="00863135" w:rsidP="00863135">
      <w:pPr>
        <w:jc w:val="center"/>
        <w:rPr>
          <w:b/>
          <w:szCs w:val="24"/>
          <w:lang w:val="en-US"/>
        </w:rPr>
      </w:pPr>
    </w:p>
    <w:p w:rsidR="00863135" w:rsidRPr="00FB735C" w:rsidRDefault="002F64EE" w:rsidP="002F64EE">
      <w:pPr>
        <w:jc w:val="center"/>
        <w:rPr>
          <w:b/>
          <w:szCs w:val="24"/>
          <w:lang w:val="en-US"/>
        </w:rPr>
      </w:pPr>
      <w:r w:rsidRPr="00FB735C">
        <w:rPr>
          <w:b/>
          <w:szCs w:val="24"/>
          <w:lang w:val="en-US"/>
        </w:rPr>
        <w:t>Mengesahkan :</w:t>
      </w:r>
    </w:p>
    <w:p w:rsidR="00863135" w:rsidRPr="00FB735C" w:rsidRDefault="00863135" w:rsidP="002F64EE">
      <w:pPr>
        <w:jc w:val="center"/>
        <w:rPr>
          <w:b/>
          <w:szCs w:val="24"/>
          <w:lang w:val="en-US"/>
        </w:rPr>
      </w:pPr>
      <w:r w:rsidRPr="00FB735C">
        <w:rPr>
          <w:b/>
          <w:szCs w:val="24"/>
          <w:lang w:val="en-US"/>
        </w:rPr>
        <w:t>Direkt</w:t>
      </w:r>
      <w:r w:rsidR="002F64EE" w:rsidRPr="00FB735C">
        <w:rPr>
          <w:b/>
          <w:szCs w:val="24"/>
          <w:lang w:val="en-US"/>
        </w:rPr>
        <w:t>ur Politeknik Negeri Samarinda,</w:t>
      </w:r>
    </w:p>
    <w:p w:rsidR="002F64EE" w:rsidRPr="00FB735C" w:rsidRDefault="002F64EE" w:rsidP="002F64EE">
      <w:pPr>
        <w:spacing w:line="240" w:lineRule="auto"/>
        <w:jc w:val="center"/>
        <w:rPr>
          <w:b/>
          <w:szCs w:val="24"/>
          <w:lang w:val="en-US"/>
        </w:rPr>
      </w:pPr>
    </w:p>
    <w:p w:rsidR="002F64EE" w:rsidRPr="00FB735C" w:rsidRDefault="002F64EE" w:rsidP="002F64EE">
      <w:pPr>
        <w:spacing w:line="240" w:lineRule="auto"/>
        <w:jc w:val="center"/>
        <w:rPr>
          <w:b/>
          <w:szCs w:val="24"/>
          <w:lang w:val="en-US"/>
        </w:rPr>
      </w:pPr>
    </w:p>
    <w:p w:rsidR="002F64EE" w:rsidRPr="00FB735C" w:rsidRDefault="002F64EE" w:rsidP="002F64EE">
      <w:pPr>
        <w:spacing w:line="240" w:lineRule="auto"/>
        <w:jc w:val="center"/>
        <w:rPr>
          <w:b/>
          <w:szCs w:val="24"/>
          <w:lang w:val="en-US"/>
        </w:rPr>
      </w:pPr>
    </w:p>
    <w:p w:rsidR="002F64EE" w:rsidRPr="00FB735C" w:rsidRDefault="002F64EE" w:rsidP="002F64EE">
      <w:pPr>
        <w:spacing w:line="240" w:lineRule="auto"/>
        <w:jc w:val="center"/>
        <w:rPr>
          <w:b/>
          <w:szCs w:val="24"/>
          <w:lang w:val="en-US"/>
        </w:rPr>
      </w:pPr>
    </w:p>
    <w:p w:rsidR="00863135" w:rsidRPr="00FB735C" w:rsidRDefault="00863135" w:rsidP="00805968">
      <w:pPr>
        <w:spacing w:line="240" w:lineRule="auto"/>
        <w:jc w:val="center"/>
        <w:rPr>
          <w:b/>
          <w:szCs w:val="24"/>
          <w:u w:val="single"/>
        </w:rPr>
      </w:pPr>
      <w:r w:rsidRPr="00FB735C">
        <w:rPr>
          <w:b/>
          <w:szCs w:val="24"/>
          <w:u w:val="single"/>
          <w:lang w:val="en-US"/>
        </w:rPr>
        <w:t>Ir. H. Ibayasid, M.Sc</w:t>
      </w:r>
      <w:r w:rsidRPr="00FB735C">
        <w:rPr>
          <w:b/>
          <w:szCs w:val="24"/>
          <w:u w:val="single"/>
        </w:rPr>
        <w:t>.</w:t>
      </w:r>
    </w:p>
    <w:p w:rsidR="00863135" w:rsidRPr="00FB735C" w:rsidRDefault="00863135" w:rsidP="00805968">
      <w:pPr>
        <w:spacing w:line="240" w:lineRule="auto"/>
        <w:jc w:val="center"/>
        <w:rPr>
          <w:b/>
          <w:szCs w:val="24"/>
        </w:rPr>
      </w:pPr>
      <w:r w:rsidRPr="00FB735C">
        <w:rPr>
          <w:b/>
          <w:szCs w:val="24"/>
          <w:lang w:val="en-US"/>
        </w:rPr>
        <w:t>NIP.19590303 198903 1 002</w:t>
      </w:r>
    </w:p>
    <w:p w:rsidR="00863135" w:rsidRPr="00FB735C" w:rsidRDefault="00863135" w:rsidP="007327FE">
      <w:pPr>
        <w:rPr>
          <w:b/>
          <w:szCs w:val="24"/>
        </w:rPr>
      </w:pPr>
    </w:p>
    <w:p w:rsidR="00ED0BBA" w:rsidRPr="00FB735C" w:rsidRDefault="00BE2050" w:rsidP="00965583">
      <w:pPr>
        <w:rPr>
          <w:b/>
          <w:szCs w:val="24"/>
        </w:rPr>
        <w:sectPr w:rsidR="00ED0BBA" w:rsidRPr="00FB735C" w:rsidSect="00A35FFC">
          <w:pgSz w:w="11906" w:h="16838" w:code="9"/>
          <w:pgMar w:top="1440" w:right="1440" w:bottom="1440" w:left="2007" w:header="992" w:footer="709" w:gutter="0"/>
          <w:pgNumType w:fmt="lowerRoman"/>
          <w:cols w:space="708"/>
          <w:titlePg/>
          <w:docGrid w:linePitch="360"/>
        </w:sectPr>
      </w:pPr>
      <w:r w:rsidRPr="00FB735C">
        <w:rPr>
          <w:b/>
          <w:szCs w:val="24"/>
          <w:lang w:val="en-US"/>
        </w:rPr>
        <w:t xml:space="preserve">Lulus Ujian Tanggal : </w:t>
      </w:r>
      <w:r w:rsidRPr="00FB735C">
        <w:rPr>
          <w:b/>
          <w:szCs w:val="24"/>
        </w:rPr>
        <w:t xml:space="preserve">05 </w:t>
      </w:r>
      <w:r w:rsidR="00965583" w:rsidRPr="00FB735C">
        <w:rPr>
          <w:b/>
          <w:szCs w:val="24"/>
        </w:rPr>
        <w:t>Agustus 2017</w:t>
      </w:r>
    </w:p>
    <w:p w:rsidR="002F64EE" w:rsidRPr="007327FE" w:rsidRDefault="00863135" w:rsidP="007327FE">
      <w:pPr>
        <w:pStyle w:val="Heading1"/>
        <w:numPr>
          <w:ilvl w:val="0"/>
          <w:numId w:val="0"/>
        </w:numPr>
        <w:tabs>
          <w:tab w:val="left" w:pos="720"/>
        </w:tabs>
        <w:spacing w:line="480" w:lineRule="auto"/>
        <w:jc w:val="center"/>
        <w:rPr>
          <w:bCs w:val="0"/>
          <w:color w:val="auto"/>
          <w:sz w:val="28"/>
          <w:lang w:val="en-US"/>
        </w:rPr>
      </w:pPr>
      <w:bookmarkStart w:id="22" w:name="_Toc485323773"/>
      <w:bookmarkStart w:id="23" w:name="_Toc426025983"/>
      <w:bookmarkStart w:id="24" w:name="_Toc424209836"/>
      <w:bookmarkStart w:id="25" w:name="_Toc491260714"/>
      <w:bookmarkStart w:id="26" w:name="_Toc491598878"/>
      <w:bookmarkStart w:id="27" w:name="_Toc491599600"/>
      <w:bookmarkStart w:id="28" w:name="_Toc491602044"/>
      <w:bookmarkStart w:id="29" w:name="_Toc491606311"/>
      <w:bookmarkStart w:id="30" w:name="_Toc491698996"/>
      <w:bookmarkStart w:id="31" w:name="_Toc491704676"/>
      <w:r w:rsidRPr="005154EE">
        <w:rPr>
          <w:bCs w:val="0"/>
          <w:color w:val="auto"/>
          <w:sz w:val="28"/>
          <w:lang w:val="en-US"/>
        </w:rPr>
        <w:lastRenderedPageBreak/>
        <w:t>HALAMAN PERSETUJUAN PENGUJI</w:t>
      </w:r>
      <w:bookmarkEnd w:id="22"/>
      <w:bookmarkEnd w:id="23"/>
      <w:bookmarkEnd w:id="24"/>
      <w:bookmarkEnd w:id="25"/>
      <w:bookmarkEnd w:id="26"/>
      <w:bookmarkEnd w:id="27"/>
      <w:bookmarkEnd w:id="28"/>
      <w:bookmarkEnd w:id="29"/>
      <w:bookmarkEnd w:id="30"/>
      <w:bookmarkEnd w:id="31"/>
    </w:p>
    <w:p w:rsidR="002F64EE" w:rsidRPr="007327FE" w:rsidRDefault="003C4133" w:rsidP="007327FE">
      <w:pPr>
        <w:spacing w:line="480" w:lineRule="auto"/>
        <w:jc w:val="center"/>
        <w:rPr>
          <w:b/>
          <w:sz w:val="28"/>
          <w:szCs w:val="28"/>
        </w:rPr>
      </w:pPr>
      <w:r w:rsidRPr="007327FE">
        <w:rPr>
          <w:b/>
          <w:sz w:val="28"/>
          <w:szCs w:val="28"/>
        </w:rPr>
        <w:t xml:space="preserve">ENKRIPSI FILE TEKS MENGGUNAKAN </w:t>
      </w:r>
      <w:r w:rsidR="00914507" w:rsidRPr="007327FE">
        <w:rPr>
          <w:b/>
          <w:sz w:val="28"/>
          <w:szCs w:val="28"/>
        </w:rPr>
        <w:t>ALGORITMA</w:t>
      </w:r>
      <w:r w:rsidRPr="007327FE">
        <w:rPr>
          <w:b/>
          <w:sz w:val="28"/>
          <w:szCs w:val="28"/>
        </w:rPr>
        <w:t xml:space="preserve"> </w:t>
      </w:r>
    </w:p>
    <w:p w:rsidR="00863135" w:rsidRPr="007327FE" w:rsidRDefault="003C4133" w:rsidP="007327FE">
      <w:pPr>
        <w:spacing w:line="480" w:lineRule="auto"/>
        <w:jc w:val="center"/>
        <w:rPr>
          <w:b/>
          <w:sz w:val="28"/>
          <w:szCs w:val="28"/>
          <w:lang w:val="en-US"/>
        </w:rPr>
      </w:pPr>
      <w:r w:rsidRPr="007327FE">
        <w:rPr>
          <w:b/>
          <w:sz w:val="28"/>
          <w:szCs w:val="28"/>
        </w:rPr>
        <w:t>RIVEST-SHAMIR-ADLEMAN (RSA</w:t>
      </w:r>
      <w:r w:rsidRPr="007327FE">
        <w:rPr>
          <w:b/>
          <w:sz w:val="28"/>
          <w:szCs w:val="28"/>
          <w:lang w:val="en-US"/>
        </w:rPr>
        <w:t>)</w:t>
      </w:r>
    </w:p>
    <w:p w:rsidR="002F64EE" w:rsidRPr="00FB735C" w:rsidRDefault="002F64EE" w:rsidP="007327FE">
      <w:pPr>
        <w:spacing w:line="480" w:lineRule="auto"/>
        <w:jc w:val="center"/>
        <w:rPr>
          <w:b/>
          <w:szCs w:val="24"/>
          <w:lang w:val="en-US"/>
        </w:rPr>
      </w:pPr>
    </w:p>
    <w:p w:rsidR="00863135" w:rsidRPr="00FB735C" w:rsidRDefault="00863135" w:rsidP="007327FE">
      <w:pPr>
        <w:spacing w:line="480" w:lineRule="auto"/>
        <w:rPr>
          <w:b/>
          <w:szCs w:val="24"/>
        </w:rPr>
      </w:pPr>
      <w:r w:rsidRPr="00FB735C">
        <w:rPr>
          <w:b/>
          <w:szCs w:val="24"/>
          <w:lang w:val="en-US"/>
        </w:rPr>
        <w:t xml:space="preserve">NAMA </w:t>
      </w:r>
      <w:r w:rsidRPr="00FB735C">
        <w:rPr>
          <w:b/>
          <w:szCs w:val="24"/>
          <w:lang w:val="en-US"/>
        </w:rPr>
        <w:tab/>
      </w:r>
      <w:r w:rsidRPr="00FB735C">
        <w:rPr>
          <w:b/>
          <w:szCs w:val="24"/>
          <w:lang w:val="en-US"/>
        </w:rPr>
        <w:tab/>
      </w:r>
      <w:r w:rsidRPr="00FB735C">
        <w:rPr>
          <w:b/>
          <w:szCs w:val="24"/>
          <w:lang w:val="en-US"/>
        </w:rPr>
        <w:tab/>
        <w:t xml:space="preserve">: </w:t>
      </w:r>
      <w:r w:rsidRPr="00FB735C">
        <w:rPr>
          <w:b/>
          <w:szCs w:val="24"/>
        </w:rPr>
        <w:t>ELVAND ANDRIAN MANURUNG</w:t>
      </w:r>
    </w:p>
    <w:p w:rsidR="00863135" w:rsidRPr="00FB735C" w:rsidRDefault="00863135" w:rsidP="007327FE">
      <w:pPr>
        <w:spacing w:line="480" w:lineRule="auto"/>
        <w:rPr>
          <w:b/>
          <w:szCs w:val="24"/>
        </w:rPr>
      </w:pPr>
      <w:r w:rsidRPr="00FB735C">
        <w:rPr>
          <w:b/>
          <w:szCs w:val="24"/>
          <w:lang w:val="en-US"/>
        </w:rPr>
        <w:t xml:space="preserve">NIM </w:t>
      </w:r>
      <w:r w:rsidRPr="00FB735C">
        <w:rPr>
          <w:b/>
          <w:szCs w:val="24"/>
          <w:lang w:val="en-US"/>
        </w:rPr>
        <w:tab/>
      </w:r>
      <w:r w:rsidRPr="00FB735C">
        <w:rPr>
          <w:b/>
          <w:szCs w:val="24"/>
          <w:lang w:val="en-US"/>
        </w:rPr>
        <w:tab/>
      </w:r>
      <w:r w:rsidRPr="00FB735C">
        <w:rPr>
          <w:b/>
          <w:szCs w:val="24"/>
          <w:lang w:val="en-US"/>
        </w:rPr>
        <w:tab/>
      </w:r>
      <w:r w:rsidRPr="00FB735C">
        <w:rPr>
          <w:b/>
          <w:szCs w:val="24"/>
          <w:lang w:val="en-US"/>
        </w:rPr>
        <w:tab/>
        <w:t>: 1</w:t>
      </w:r>
      <w:r w:rsidRPr="00FB735C">
        <w:rPr>
          <w:b/>
          <w:szCs w:val="24"/>
        </w:rPr>
        <w:t>4615073</w:t>
      </w:r>
    </w:p>
    <w:p w:rsidR="00863135" w:rsidRPr="00FB735C" w:rsidRDefault="00863135" w:rsidP="007327FE">
      <w:pPr>
        <w:spacing w:line="480" w:lineRule="auto"/>
        <w:rPr>
          <w:b/>
          <w:szCs w:val="24"/>
          <w:lang w:val="en-US"/>
        </w:rPr>
      </w:pPr>
      <w:r w:rsidRPr="00FB735C">
        <w:rPr>
          <w:b/>
          <w:szCs w:val="24"/>
          <w:lang w:val="en-US"/>
        </w:rPr>
        <w:t xml:space="preserve">JURUSAN </w:t>
      </w:r>
      <w:r w:rsidRPr="00FB735C">
        <w:rPr>
          <w:b/>
          <w:szCs w:val="24"/>
          <w:lang w:val="en-US"/>
        </w:rPr>
        <w:tab/>
      </w:r>
      <w:r w:rsidRPr="00FB735C">
        <w:rPr>
          <w:b/>
          <w:szCs w:val="24"/>
          <w:lang w:val="en-US"/>
        </w:rPr>
        <w:tab/>
      </w:r>
      <w:r w:rsidRPr="00FB735C">
        <w:rPr>
          <w:b/>
          <w:szCs w:val="24"/>
          <w:lang w:val="en-US"/>
        </w:rPr>
        <w:tab/>
        <w:t>: TEKNOLOGI INFORMASI</w:t>
      </w:r>
    </w:p>
    <w:p w:rsidR="00863135" w:rsidRPr="00FB735C" w:rsidRDefault="00863135" w:rsidP="007327FE">
      <w:pPr>
        <w:spacing w:line="480" w:lineRule="auto"/>
        <w:rPr>
          <w:b/>
          <w:szCs w:val="24"/>
          <w:lang w:val="en-US"/>
        </w:rPr>
      </w:pPr>
      <w:r w:rsidRPr="00FB735C">
        <w:rPr>
          <w:b/>
          <w:szCs w:val="24"/>
          <w:lang w:val="en-US"/>
        </w:rPr>
        <w:t>PROGRAM STUDI</w:t>
      </w:r>
      <w:r w:rsidRPr="00FB735C">
        <w:rPr>
          <w:b/>
          <w:szCs w:val="24"/>
          <w:lang w:val="en-US"/>
        </w:rPr>
        <w:tab/>
      </w:r>
      <w:r w:rsidRPr="00FB735C">
        <w:rPr>
          <w:b/>
          <w:szCs w:val="24"/>
          <w:lang w:val="en-US"/>
        </w:rPr>
        <w:tab/>
        <w:t>: TEKNIK INFORMATIKA</w:t>
      </w:r>
    </w:p>
    <w:p w:rsidR="00863135" w:rsidRPr="00FB735C" w:rsidRDefault="007327FE" w:rsidP="007327FE">
      <w:pPr>
        <w:spacing w:line="480" w:lineRule="auto"/>
        <w:rPr>
          <w:b/>
          <w:szCs w:val="24"/>
          <w:lang w:val="en-US"/>
        </w:rPr>
      </w:pPr>
      <w:r>
        <w:rPr>
          <w:b/>
          <w:szCs w:val="24"/>
          <w:lang w:val="en-US"/>
        </w:rPr>
        <w:t>JENJANG STUDI</w:t>
      </w:r>
      <w:r>
        <w:rPr>
          <w:b/>
          <w:szCs w:val="24"/>
          <w:lang w:val="en-US"/>
        </w:rPr>
        <w:tab/>
      </w:r>
      <w:r>
        <w:rPr>
          <w:b/>
          <w:szCs w:val="24"/>
          <w:lang w:val="en-US"/>
        </w:rPr>
        <w:tab/>
        <w:t>: DIPLOMA III</w:t>
      </w:r>
    </w:p>
    <w:p w:rsidR="00863135" w:rsidRPr="00FB735C" w:rsidRDefault="00863135" w:rsidP="00863135">
      <w:pPr>
        <w:jc w:val="center"/>
        <w:rPr>
          <w:b/>
          <w:szCs w:val="24"/>
          <w:lang w:val="en-US"/>
        </w:rPr>
      </w:pPr>
      <w:r w:rsidRPr="00FB735C">
        <w:rPr>
          <w:b/>
          <w:szCs w:val="24"/>
          <w:lang w:val="en-US"/>
        </w:rPr>
        <w:t>Laporan Tugas Akhir  ini telah diuji dan disetujui</w:t>
      </w:r>
    </w:p>
    <w:p w:rsidR="00863135" w:rsidRPr="00FB735C" w:rsidRDefault="00863135" w:rsidP="00863135">
      <w:pPr>
        <w:jc w:val="center"/>
        <w:rPr>
          <w:b/>
          <w:szCs w:val="24"/>
        </w:rPr>
      </w:pPr>
      <w:r w:rsidRPr="00FB735C">
        <w:rPr>
          <w:b/>
          <w:szCs w:val="24"/>
          <w:lang w:val="en-US"/>
        </w:rPr>
        <w:t xml:space="preserve">pada tanggal, </w:t>
      </w:r>
      <w:r w:rsidR="00AF68A1" w:rsidRPr="00FB735C">
        <w:rPr>
          <w:b/>
          <w:szCs w:val="24"/>
        </w:rPr>
        <w:t xml:space="preserve">24 </w:t>
      </w:r>
      <w:r w:rsidR="00333788" w:rsidRPr="00FB735C">
        <w:rPr>
          <w:b/>
          <w:szCs w:val="24"/>
          <w:lang w:val="en-US"/>
        </w:rPr>
        <w:t>Agustus</w:t>
      </w:r>
      <w:r w:rsidRPr="00FB735C">
        <w:rPr>
          <w:b/>
          <w:szCs w:val="24"/>
          <w:lang w:val="en-US"/>
        </w:rPr>
        <w:t xml:space="preserve"> 201</w:t>
      </w:r>
      <w:r w:rsidRPr="00FB735C">
        <w:rPr>
          <w:b/>
          <w:szCs w:val="24"/>
        </w:rPr>
        <w:t>7</w:t>
      </w:r>
    </w:p>
    <w:p w:rsidR="00863135" w:rsidRPr="00FB735C" w:rsidRDefault="00863135" w:rsidP="00863135">
      <w:pPr>
        <w:jc w:val="center"/>
        <w:rPr>
          <w:b/>
          <w:szCs w:val="24"/>
          <w:lang w:val="en-US"/>
        </w:rPr>
      </w:pPr>
    </w:p>
    <w:p w:rsidR="00863135" w:rsidRPr="00FB735C" w:rsidRDefault="00863135" w:rsidP="00863135">
      <w:pPr>
        <w:spacing w:line="276" w:lineRule="auto"/>
        <w:jc w:val="center"/>
        <w:rPr>
          <w:b/>
          <w:szCs w:val="24"/>
          <w:lang w:val="en-US"/>
        </w:rPr>
      </w:pPr>
      <w:r w:rsidRPr="00FB735C">
        <w:rPr>
          <w:b/>
          <w:szCs w:val="24"/>
          <w:lang w:val="en-US"/>
        </w:rPr>
        <w:t>Dewan Penguji :</w:t>
      </w:r>
    </w:p>
    <w:p w:rsidR="00863135" w:rsidRPr="00FB735C" w:rsidRDefault="00863135" w:rsidP="00863135">
      <w:pPr>
        <w:spacing w:line="276" w:lineRule="auto"/>
        <w:rPr>
          <w:b/>
          <w:szCs w:val="24"/>
          <w:lang w:val="en-US"/>
        </w:rPr>
      </w:pPr>
    </w:p>
    <w:p w:rsidR="00863135" w:rsidRPr="00FB735C" w:rsidRDefault="00863135" w:rsidP="00863135">
      <w:pPr>
        <w:spacing w:line="276" w:lineRule="auto"/>
        <w:rPr>
          <w:b/>
          <w:szCs w:val="24"/>
          <w:lang w:val="en-US"/>
        </w:rPr>
      </w:pPr>
      <w:r w:rsidRPr="00FB735C">
        <w:rPr>
          <w:b/>
          <w:szCs w:val="24"/>
          <w:lang w:val="en-US"/>
        </w:rPr>
        <w:t>Penguji I,</w:t>
      </w:r>
    </w:p>
    <w:p w:rsidR="00863135" w:rsidRPr="00FB735C" w:rsidRDefault="00863135" w:rsidP="00863135">
      <w:pPr>
        <w:spacing w:line="276" w:lineRule="auto"/>
        <w:rPr>
          <w:b/>
          <w:szCs w:val="24"/>
        </w:rPr>
      </w:pPr>
      <w:r w:rsidRPr="00FB735C">
        <w:rPr>
          <w:b/>
          <w:szCs w:val="24"/>
          <w:lang w:val="en-US"/>
        </w:rPr>
        <w:t>Nama</w:t>
      </w:r>
      <w:r w:rsidRPr="00FB735C">
        <w:rPr>
          <w:b/>
          <w:szCs w:val="24"/>
          <w:lang w:val="en-US"/>
        </w:rPr>
        <w:tab/>
        <w:t xml:space="preserve">: </w:t>
      </w:r>
      <w:r w:rsidR="00C04144" w:rsidRPr="00FB735C">
        <w:rPr>
          <w:b/>
          <w:szCs w:val="24"/>
        </w:rPr>
        <w:t>Arief Bramanto Wicaksono Putra, S.ST</w:t>
      </w:r>
      <w:r w:rsidR="00C21745" w:rsidRPr="00FB735C">
        <w:rPr>
          <w:b/>
          <w:szCs w:val="24"/>
        </w:rPr>
        <w:t>., MT</w:t>
      </w:r>
    </w:p>
    <w:p w:rsidR="00333788" w:rsidRPr="00FB735C" w:rsidRDefault="00863135" w:rsidP="00333788">
      <w:pPr>
        <w:tabs>
          <w:tab w:val="left" w:pos="810"/>
          <w:tab w:val="left" w:pos="6300"/>
        </w:tabs>
        <w:spacing w:line="240" w:lineRule="auto"/>
        <w:rPr>
          <w:rFonts w:cs="Times New Roman"/>
          <w:szCs w:val="24"/>
        </w:rPr>
      </w:pPr>
      <w:r w:rsidRPr="00FB735C">
        <w:rPr>
          <w:b/>
          <w:szCs w:val="24"/>
          <w:lang w:val="en-US"/>
        </w:rPr>
        <w:t xml:space="preserve">NIP     </w:t>
      </w:r>
      <w:r w:rsidRPr="00FB735C">
        <w:rPr>
          <w:b/>
          <w:szCs w:val="24"/>
        </w:rPr>
        <w:t>:</w:t>
      </w:r>
      <w:r w:rsidR="00C04144" w:rsidRPr="00FB735C">
        <w:rPr>
          <w:b/>
          <w:szCs w:val="24"/>
        </w:rPr>
        <w:t xml:space="preserve"> </w:t>
      </w:r>
      <w:r w:rsidR="00F2428A" w:rsidRPr="00FB735C">
        <w:rPr>
          <w:b/>
          <w:szCs w:val="24"/>
        </w:rPr>
        <w:t>19830120 200801 1 006</w:t>
      </w:r>
      <w:r w:rsidR="00333788" w:rsidRPr="00FB735C">
        <w:rPr>
          <w:b/>
          <w:szCs w:val="24"/>
          <w:lang w:val="en-US"/>
        </w:rPr>
        <w:tab/>
      </w:r>
      <w:r w:rsidR="00333788" w:rsidRPr="00FB735C">
        <w:rPr>
          <w:rFonts w:cs="Times New Roman"/>
          <w:szCs w:val="24"/>
        </w:rPr>
        <w:t>_________________</w:t>
      </w:r>
    </w:p>
    <w:p w:rsidR="00863135" w:rsidRPr="00FB735C" w:rsidRDefault="00333788" w:rsidP="00863135">
      <w:pPr>
        <w:tabs>
          <w:tab w:val="left" w:pos="5103"/>
        </w:tabs>
        <w:spacing w:line="276" w:lineRule="auto"/>
        <w:rPr>
          <w:b/>
          <w:szCs w:val="24"/>
          <w:lang w:val="en-US"/>
        </w:rPr>
      </w:pPr>
      <w:r w:rsidRPr="00FB735C">
        <w:rPr>
          <w:b/>
          <w:szCs w:val="24"/>
          <w:lang w:val="en-US"/>
        </w:rPr>
        <w:tab/>
      </w:r>
      <w:r w:rsidRPr="00FB735C">
        <w:rPr>
          <w:b/>
          <w:szCs w:val="24"/>
          <w:lang w:val="en-US"/>
        </w:rPr>
        <w:tab/>
      </w:r>
      <w:r w:rsidRPr="00FB735C">
        <w:rPr>
          <w:b/>
          <w:szCs w:val="24"/>
          <w:lang w:val="en-US"/>
        </w:rPr>
        <w:tab/>
      </w:r>
      <w:r w:rsidR="00863135" w:rsidRPr="00FB735C">
        <w:rPr>
          <w:b/>
          <w:szCs w:val="24"/>
          <w:lang w:val="en-US"/>
        </w:rPr>
        <w:tab/>
      </w:r>
      <w:r w:rsidR="00863135" w:rsidRPr="00FB735C">
        <w:rPr>
          <w:b/>
          <w:szCs w:val="24"/>
          <w:lang w:val="en-US"/>
        </w:rPr>
        <w:tab/>
      </w:r>
    </w:p>
    <w:p w:rsidR="00863135" w:rsidRPr="00FB735C" w:rsidRDefault="00863135" w:rsidP="00863135">
      <w:pPr>
        <w:spacing w:line="276" w:lineRule="auto"/>
        <w:rPr>
          <w:b/>
          <w:szCs w:val="24"/>
          <w:lang w:val="en-US"/>
        </w:rPr>
      </w:pPr>
      <w:r w:rsidRPr="00FB735C">
        <w:rPr>
          <w:b/>
          <w:szCs w:val="24"/>
          <w:lang w:val="en-US"/>
        </w:rPr>
        <w:t>Penguji II,</w:t>
      </w:r>
    </w:p>
    <w:p w:rsidR="00863135" w:rsidRPr="00FB735C" w:rsidRDefault="00863135" w:rsidP="00863135">
      <w:pPr>
        <w:spacing w:line="276" w:lineRule="auto"/>
        <w:rPr>
          <w:b/>
          <w:szCs w:val="24"/>
        </w:rPr>
      </w:pPr>
      <w:r w:rsidRPr="00FB735C">
        <w:rPr>
          <w:b/>
          <w:szCs w:val="24"/>
          <w:lang w:val="en-US"/>
        </w:rPr>
        <w:t>Nama</w:t>
      </w:r>
      <w:r w:rsidRPr="00FB735C">
        <w:rPr>
          <w:b/>
          <w:szCs w:val="24"/>
          <w:lang w:val="en-US"/>
        </w:rPr>
        <w:tab/>
        <w:t xml:space="preserve">: </w:t>
      </w:r>
      <w:r w:rsidR="00C04144" w:rsidRPr="00FB735C">
        <w:rPr>
          <w:b/>
          <w:szCs w:val="24"/>
        </w:rPr>
        <w:t>Supriadi, S.ST., MT</w:t>
      </w:r>
    </w:p>
    <w:p w:rsidR="00863135" w:rsidRPr="00FB735C" w:rsidRDefault="00863135" w:rsidP="00333788">
      <w:pPr>
        <w:tabs>
          <w:tab w:val="left" w:pos="810"/>
          <w:tab w:val="left" w:pos="6300"/>
        </w:tabs>
        <w:spacing w:line="240" w:lineRule="auto"/>
        <w:rPr>
          <w:rFonts w:cs="Times New Roman"/>
          <w:szCs w:val="24"/>
        </w:rPr>
      </w:pPr>
      <w:r w:rsidRPr="00FB735C">
        <w:rPr>
          <w:b/>
          <w:szCs w:val="24"/>
          <w:lang w:val="en-US"/>
        </w:rPr>
        <w:t>NIP     :</w:t>
      </w:r>
      <w:r w:rsidR="00F2428A" w:rsidRPr="00FB735C">
        <w:rPr>
          <w:b/>
          <w:szCs w:val="24"/>
        </w:rPr>
        <w:t xml:space="preserve"> 19760427 200501 1 001</w:t>
      </w:r>
      <w:r w:rsidR="00333788" w:rsidRPr="00FB735C">
        <w:rPr>
          <w:b/>
          <w:szCs w:val="24"/>
          <w:lang w:val="en-US"/>
        </w:rPr>
        <w:tab/>
      </w:r>
      <w:r w:rsidR="00333788" w:rsidRPr="00FB735C">
        <w:rPr>
          <w:rFonts w:cs="Times New Roman"/>
          <w:szCs w:val="24"/>
        </w:rPr>
        <w:t>_________________</w:t>
      </w:r>
      <w:r w:rsidRPr="00FB735C">
        <w:rPr>
          <w:b/>
          <w:szCs w:val="24"/>
          <w:lang w:val="en-US"/>
        </w:rPr>
        <w:tab/>
      </w:r>
      <w:r w:rsidRPr="00FB735C">
        <w:rPr>
          <w:b/>
          <w:szCs w:val="24"/>
          <w:lang w:val="en-US"/>
        </w:rPr>
        <w:tab/>
      </w:r>
      <w:r w:rsidRPr="00FB735C">
        <w:rPr>
          <w:b/>
          <w:szCs w:val="24"/>
          <w:lang w:val="en-US"/>
        </w:rPr>
        <w:tab/>
      </w:r>
    </w:p>
    <w:p w:rsidR="00863135" w:rsidRPr="00FB735C" w:rsidRDefault="00863135" w:rsidP="00863135">
      <w:pPr>
        <w:spacing w:line="276" w:lineRule="auto"/>
        <w:rPr>
          <w:b/>
          <w:szCs w:val="24"/>
          <w:lang w:val="en-US"/>
        </w:rPr>
      </w:pPr>
      <w:r w:rsidRPr="00FB735C">
        <w:rPr>
          <w:b/>
          <w:szCs w:val="24"/>
          <w:lang w:val="en-US"/>
        </w:rPr>
        <w:t>Penguji III,</w:t>
      </w:r>
    </w:p>
    <w:p w:rsidR="00863135" w:rsidRPr="00FB735C" w:rsidRDefault="00863135" w:rsidP="00863135">
      <w:pPr>
        <w:spacing w:line="276" w:lineRule="auto"/>
        <w:rPr>
          <w:b/>
          <w:szCs w:val="24"/>
        </w:rPr>
      </w:pPr>
      <w:r w:rsidRPr="00FB735C">
        <w:rPr>
          <w:b/>
          <w:szCs w:val="24"/>
          <w:lang w:val="en-US"/>
        </w:rPr>
        <w:t>Nama</w:t>
      </w:r>
      <w:r w:rsidRPr="00FB735C">
        <w:rPr>
          <w:b/>
          <w:szCs w:val="24"/>
          <w:lang w:val="en-US"/>
        </w:rPr>
        <w:tab/>
        <w:t xml:space="preserve">: </w:t>
      </w:r>
      <w:r w:rsidR="00C21745" w:rsidRPr="00FB735C">
        <w:rPr>
          <w:b/>
          <w:szCs w:val="24"/>
        </w:rPr>
        <w:t>Wahyuni Eka Sari, S.Kom.,</w:t>
      </w:r>
      <w:r w:rsidR="00C04144" w:rsidRPr="00FB735C">
        <w:rPr>
          <w:b/>
          <w:szCs w:val="24"/>
        </w:rPr>
        <w:t xml:space="preserve"> M.Eng</w:t>
      </w:r>
    </w:p>
    <w:p w:rsidR="00333788" w:rsidRPr="00FB735C" w:rsidRDefault="000E6F0E" w:rsidP="000E6F0E">
      <w:pPr>
        <w:tabs>
          <w:tab w:val="left" w:pos="709"/>
          <w:tab w:val="left" w:pos="6300"/>
        </w:tabs>
        <w:spacing w:line="240" w:lineRule="auto"/>
        <w:rPr>
          <w:rFonts w:cs="Times New Roman"/>
          <w:szCs w:val="24"/>
        </w:rPr>
      </w:pPr>
      <w:r w:rsidRPr="00FB735C">
        <w:rPr>
          <w:b/>
          <w:szCs w:val="24"/>
          <w:lang w:val="en-US"/>
        </w:rPr>
        <w:t>NUP</w:t>
      </w:r>
      <w:r w:rsidRPr="00FB735C">
        <w:rPr>
          <w:b/>
          <w:szCs w:val="24"/>
          <w:lang w:val="en-US"/>
        </w:rPr>
        <w:tab/>
        <w:t>:</w:t>
      </w:r>
      <w:r w:rsidR="00863135" w:rsidRPr="00FB735C">
        <w:rPr>
          <w:b/>
          <w:szCs w:val="24"/>
          <w:lang w:val="en-US"/>
        </w:rPr>
        <w:t xml:space="preserve"> </w:t>
      </w:r>
      <w:r w:rsidR="00333788" w:rsidRPr="00FB735C">
        <w:rPr>
          <w:b/>
          <w:szCs w:val="24"/>
          <w:lang w:val="en-US"/>
        </w:rPr>
        <w:tab/>
      </w:r>
      <w:r w:rsidR="00333788" w:rsidRPr="00FB735C">
        <w:rPr>
          <w:rFonts w:cs="Times New Roman"/>
          <w:szCs w:val="24"/>
        </w:rPr>
        <w:t>_________________</w:t>
      </w:r>
    </w:p>
    <w:p w:rsidR="00863135" w:rsidRPr="00FB735C" w:rsidRDefault="00863135" w:rsidP="00863135">
      <w:pPr>
        <w:spacing w:line="276" w:lineRule="auto"/>
        <w:rPr>
          <w:b/>
          <w:szCs w:val="24"/>
        </w:rPr>
      </w:pPr>
    </w:p>
    <w:p w:rsidR="00863135" w:rsidRPr="00FB735C" w:rsidRDefault="00863135" w:rsidP="002F64EE">
      <w:pPr>
        <w:spacing w:line="276" w:lineRule="auto"/>
        <w:rPr>
          <w:b/>
          <w:szCs w:val="24"/>
        </w:rPr>
      </w:pPr>
    </w:p>
    <w:p w:rsidR="00863135" w:rsidRPr="00FB735C" w:rsidRDefault="00863135" w:rsidP="007327FE">
      <w:pPr>
        <w:spacing w:line="276" w:lineRule="auto"/>
        <w:jc w:val="center"/>
        <w:rPr>
          <w:b/>
          <w:szCs w:val="24"/>
        </w:rPr>
      </w:pPr>
      <w:r w:rsidRPr="00FB735C">
        <w:rPr>
          <w:b/>
          <w:szCs w:val="24"/>
          <w:lang w:val="en-US"/>
        </w:rPr>
        <w:t>Mengetahui :</w:t>
      </w:r>
    </w:p>
    <w:p w:rsidR="00863135" w:rsidRPr="00FB735C" w:rsidRDefault="00863135" w:rsidP="00863135">
      <w:pPr>
        <w:spacing w:line="276" w:lineRule="auto"/>
        <w:rPr>
          <w:b/>
          <w:szCs w:val="24"/>
        </w:rPr>
      </w:pPr>
    </w:p>
    <w:p w:rsidR="002F64EE" w:rsidRPr="00FB735C" w:rsidRDefault="00863135" w:rsidP="002F64EE">
      <w:pPr>
        <w:spacing w:line="276" w:lineRule="auto"/>
        <w:ind w:firstLine="284"/>
        <w:jc w:val="left"/>
        <w:rPr>
          <w:b/>
          <w:szCs w:val="24"/>
          <w:lang w:val="en-US"/>
        </w:rPr>
      </w:pPr>
      <w:r w:rsidRPr="00FB735C">
        <w:rPr>
          <w:b/>
          <w:szCs w:val="24"/>
          <w:lang w:val="en-US"/>
        </w:rPr>
        <w:t>Ketua Jurusan</w:t>
      </w:r>
      <w:r w:rsidR="002F64EE" w:rsidRPr="00FB735C">
        <w:rPr>
          <w:b/>
          <w:szCs w:val="24"/>
          <w:lang w:val="en-US"/>
        </w:rPr>
        <w:tab/>
      </w:r>
      <w:r w:rsidR="002F64EE" w:rsidRPr="00FB735C">
        <w:rPr>
          <w:b/>
          <w:szCs w:val="24"/>
          <w:lang w:val="en-US"/>
        </w:rPr>
        <w:tab/>
      </w:r>
      <w:r w:rsidR="002F64EE" w:rsidRPr="00FB735C">
        <w:rPr>
          <w:b/>
          <w:szCs w:val="24"/>
          <w:lang w:val="en-US"/>
        </w:rPr>
        <w:tab/>
        <w:t xml:space="preserve">                 </w:t>
      </w:r>
      <w:r w:rsidR="002F64EE" w:rsidRPr="00FB735C">
        <w:rPr>
          <w:b/>
          <w:szCs w:val="24"/>
        </w:rPr>
        <w:t xml:space="preserve">   </w:t>
      </w:r>
      <w:r w:rsidR="007327FE">
        <w:rPr>
          <w:b/>
          <w:szCs w:val="24"/>
        </w:rPr>
        <w:t xml:space="preserve">         </w:t>
      </w:r>
      <w:r w:rsidR="002F64EE" w:rsidRPr="00FB735C">
        <w:rPr>
          <w:b/>
          <w:szCs w:val="24"/>
        </w:rPr>
        <w:t xml:space="preserve"> </w:t>
      </w:r>
      <w:r w:rsidR="002F64EE" w:rsidRPr="00FB735C">
        <w:rPr>
          <w:b/>
          <w:szCs w:val="24"/>
          <w:lang w:val="en-US"/>
        </w:rPr>
        <w:t>Ketua Program Studi</w:t>
      </w:r>
    </w:p>
    <w:p w:rsidR="00863135" w:rsidRPr="00FB735C" w:rsidRDefault="00863135" w:rsidP="002F64EE">
      <w:pPr>
        <w:spacing w:line="276" w:lineRule="auto"/>
        <w:rPr>
          <w:b/>
          <w:szCs w:val="24"/>
          <w:lang w:val="en-US"/>
        </w:rPr>
      </w:pPr>
      <w:r w:rsidRPr="00FB735C">
        <w:rPr>
          <w:b/>
          <w:szCs w:val="24"/>
          <w:lang w:val="en-US"/>
        </w:rPr>
        <w:t xml:space="preserve">Teknologi Informasi,            </w:t>
      </w:r>
      <w:r w:rsidR="009F4E92" w:rsidRPr="00FB735C">
        <w:rPr>
          <w:b/>
          <w:szCs w:val="24"/>
          <w:lang w:val="en-US"/>
        </w:rPr>
        <w:tab/>
      </w:r>
      <w:r w:rsidRPr="00FB735C">
        <w:rPr>
          <w:b/>
          <w:szCs w:val="24"/>
          <w:lang w:val="en-US"/>
        </w:rPr>
        <w:t xml:space="preserve"> </w:t>
      </w:r>
      <w:r w:rsidR="002F64EE" w:rsidRPr="00FB735C">
        <w:rPr>
          <w:b/>
          <w:szCs w:val="24"/>
          <w:lang w:val="en-US"/>
        </w:rPr>
        <w:tab/>
      </w:r>
      <w:r w:rsidR="002F64EE" w:rsidRPr="00FB735C">
        <w:rPr>
          <w:b/>
          <w:szCs w:val="24"/>
        </w:rPr>
        <w:t xml:space="preserve">          </w:t>
      </w:r>
      <w:r w:rsidR="007327FE">
        <w:rPr>
          <w:b/>
          <w:szCs w:val="24"/>
        </w:rPr>
        <w:t xml:space="preserve">         </w:t>
      </w:r>
      <w:r w:rsidRPr="00FB735C">
        <w:rPr>
          <w:b/>
          <w:szCs w:val="24"/>
          <w:lang w:val="en-US"/>
        </w:rPr>
        <w:t>Teknik</w:t>
      </w:r>
      <w:r w:rsidR="002F64EE" w:rsidRPr="00FB735C">
        <w:rPr>
          <w:b/>
          <w:szCs w:val="24"/>
        </w:rPr>
        <w:t xml:space="preserve"> </w:t>
      </w:r>
      <w:r w:rsidRPr="00FB735C">
        <w:rPr>
          <w:b/>
          <w:szCs w:val="24"/>
          <w:lang w:val="en-US"/>
        </w:rPr>
        <w:t>Informatika,</w:t>
      </w:r>
    </w:p>
    <w:p w:rsidR="00B07056" w:rsidRPr="00FB735C" w:rsidRDefault="00B07056" w:rsidP="00863135">
      <w:pPr>
        <w:spacing w:line="276" w:lineRule="auto"/>
        <w:rPr>
          <w:b/>
          <w:szCs w:val="24"/>
          <w:u w:val="single"/>
        </w:rPr>
      </w:pPr>
    </w:p>
    <w:p w:rsidR="00B07056" w:rsidRPr="00FB735C" w:rsidRDefault="00B07056" w:rsidP="00863135">
      <w:pPr>
        <w:spacing w:line="276" w:lineRule="auto"/>
        <w:rPr>
          <w:b/>
          <w:szCs w:val="24"/>
          <w:u w:val="single"/>
        </w:rPr>
      </w:pPr>
    </w:p>
    <w:p w:rsidR="005F2091" w:rsidRPr="00FB735C" w:rsidRDefault="005F2091" w:rsidP="00863135">
      <w:pPr>
        <w:spacing w:line="276" w:lineRule="auto"/>
        <w:rPr>
          <w:b/>
          <w:szCs w:val="24"/>
          <w:u w:val="single"/>
        </w:rPr>
      </w:pPr>
    </w:p>
    <w:p w:rsidR="008B245A" w:rsidRPr="00FB735C" w:rsidRDefault="008B245A" w:rsidP="000E6F0E">
      <w:pPr>
        <w:spacing w:line="240" w:lineRule="auto"/>
        <w:ind w:right="-1180"/>
        <w:jc w:val="left"/>
        <w:rPr>
          <w:b/>
          <w:szCs w:val="24"/>
          <w:u w:val="single"/>
        </w:rPr>
      </w:pPr>
      <w:r w:rsidRPr="00FB735C">
        <w:rPr>
          <w:b/>
          <w:szCs w:val="24"/>
          <w:u w:val="single"/>
          <w:lang w:val="en-US"/>
        </w:rPr>
        <w:t>Ansar Rizal, ST., M.Kom</w:t>
      </w:r>
      <w:r w:rsidRPr="00FB735C">
        <w:rPr>
          <w:b/>
          <w:szCs w:val="24"/>
        </w:rPr>
        <w:t xml:space="preserve">  </w:t>
      </w:r>
      <w:r w:rsidR="00B07056" w:rsidRPr="00FB735C">
        <w:rPr>
          <w:b/>
          <w:szCs w:val="24"/>
        </w:rPr>
        <w:t xml:space="preserve">    </w:t>
      </w:r>
      <w:r w:rsidR="00B07056" w:rsidRPr="00FB735C">
        <w:rPr>
          <w:b/>
          <w:szCs w:val="24"/>
        </w:rPr>
        <w:tab/>
      </w:r>
      <w:r w:rsidR="00B07056" w:rsidRPr="00FB735C">
        <w:rPr>
          <w:b/>
          <w:szCs w:val="24"/>
        </w:rPr>
        <w:tab/>
      </w:r>
      <w:r w:rsidRPr="00FB735C">
        <w:rPr>
          <w:b/>
          <w:szCs w:val="24"/>
          <w:u w:val="single"/>
          <w:lang w:val="en-US"/>
        </w:rPr>
        <w:t xml:space="preserve">Farindika Metandi, </w:t>
      </w:r>
      <w:r w:rsidRPr="00FB735C">
        <w:rPr>
          <w:b/>
          <w:szCs w:val="24"/>
          <w:u w:val="single"/>
        </w:rPr>
        <w:t>B</w:t>
      </w:r>
      <w:r w:rsidR="00531965" w:rsidRPr="00FB735C">
        <w:rPr>
          <w:b/>
          <w:szCs w:val="24"/>
          <w:u w:val="single"/>
          <w:lang w:val="en-US"/>
        </w:rPr>
        <w:t>CompSc</w:t>
      </w:r>
      <w:r w:rsidRPr="00FB735C">
        <w:rPr>
          <w:b/>
          <w:szCs w:val="24"/>
          <w:u w:val="single"/>
          <w:lang w:val="en-US"/>
        </w:rPr>
        <w:t>.</w:t>
      </w:r>
      <w:r w:rsidR="006A12FF" w:rsidRPr="00FB735C">
        <w:rPr>
          <w:b/>
          <w:szCs w:val="24"/>
          <w:u w:val="single"/>
        </w:rPr>
        <w:t xml:space="preserve">, MM., </w:t>
      </w:r>
      <w:r w:rsidRPr="00FB735C">
        <w:rPr>
          <w:b/>
          <w:szCs w:val="24"/>
          <w:u w:val="single"/>
          <w:lang w:val="en-US"/>
        </w:rPr>
        <w:t>M.Cs</w:t>
      </w:r>
    </w:p>
    <w:p w:rsidR="008B245A" w:rsidRPr="00142EB8" w:rsidRDefault="008B245A" w:rsidP="000E6F0E">
      <w:pPr>
        <w:spacing w:line="240" w:lineRule="auto"/>
        <w:ind w:right="-1322"/>
        <w:jc w:val="left"/>
        <w:rPr>
          <w:b/>
          <w:szCs w:val="24"/>
          <w:u w:val="single"/>
        </w:rPr>
        <w:sectPr w:rsidR="008B245A" w:rsidRPr="00142EB8" w:rsidSect="00816947">
          <w:pgSz w:w="11906" w:h="16838" w:code="9"/>
          <w:pgMar w:top="1440" w:right="1440" w:bottom="1440" w:left="2007" w:header="992" w:footer="709" w:gutter="0"/>
          <w:pgNumType w:fmt="lowerRoman"/>
          <w:cols w:space="708"/>
          <w:titlePg/>
          <w:docGrid w:linePitch="360"/>
        </w:sectPr>
      </w:pPr>
      <w:r w:rsidRPr="00FB735C">
        <w:rPr>
          <w:b/>
          <w:szCs w:val="24"/>
          <w:lang w:val="en-US"/>
        </w:rPr>
        <w:t xml:space="preserve">NIP. 19700809 199903 1 001 </w:t>
      </w:r>
      <w:r w:rsidRPr="00FB735C">
        <w:rPr>
          <w:b/>
          <w:szCs w:val="24"/>
          <w:lang w:val="en-US"/>
        </w:rPr>
        <w:tab/>
      </w:r>
      <w:r w:rsidR="00B07056" w:rsidRPr="00FB735C">
        <w:rPr>
          <w:b/>
          <w:szCs w:val="24"/>
        </w:rPr>
        <w:t xml:space="preserve"> </w:t>
      </w:r>
      <w:r w:rsidR="00B07056" w:rsidRPr="00FB735C">
        <w:rPr>
          <w:b/>
          <w:szCs w:val="24"/>
        </w:rPr>
        <w:tab/>
      </w:r>
      <w:r w:rsidR="007327FE">
        <w:rPr>
          <w:b/>
          <w:szCs w:val="24"/>
        </w:rPr>
        <w:t xml:space="preserve">             </w:t>
      </w:r>
      <w:r w:rsidR="007D1D4C">
        <w:rPr>
          <w:b/>
          <w:szCs w:val="24"/>
          <w:lang w:val="en-US"/>
        </w:rPr>
        <w:t>NIP. 19870308 200801 1 00</w:t>
      </w:r>
      <w:r w:rsidR="00142EB8">
        <w:rPr>
          <w:b/>
          <w:szCs w:val="24"/>
        </w:rPr>
        <w:t>2</w:t>
      </w:r>
    </w:p>
    <w:p w:rsidR="008A25F3" w:rsidRPr="005154EE" w:rsidRDefault="004477E9" w:rsidP="006B4225">
      <w:pPr>
        <w:pStyle w:val="Heading1"/>
        <w:numPr>
          <w:ilvl w:val="0"/>
          <w:numId w:val="0"/>
        </w:numPr>
        <w:spacing w:line="240" w:lineRule="auto"/>
        <w:jc w:val="center"/>
        <w:rPr>
          <w:color w:val="000000" w:themeColor="text1"/>
          <w:sz w:val="28"/>
          <w:lang w:val="en-US"/>
        </w:rPr>
      </w:pPr>
      <w:bookmarkStart w:id="32" w:name="_Toc491704677"/>
      <w:r w:rsidRPr="005154EE">
        <w:rPr>
          <w:color w:val="000000" w:themeColor="text1"/>
          <w:sz w:val="28"/>
          <w:lang w:val="en-US"/>
        </w:rPr>
        <w:lastRenderedPageBreak/>
        <w:t>ABSTRAK</w:t>
      </w:r>
      <w:bookmarkEnd w:id="32"/>
    </w:p>
    <w:p w:rsidR="006B4225" w:rsidRDefault="006B4225" w:rsidP="006B4225">
      <w:pPr>
        <w:spacing w:line="240" w:lineRule="auto"/>
        <w:rPr>
          <w:lang w:val="en-US"/>
        </w:rPr>
      </w:pPr>
    </w:p>
    <w:p w:rsidR="006B4225" w:rsidRPr="006B4225" w:rsidRDefault="006B4225" w:rsidP="006B4225">
      <w:pPr>
        <w:spacing w:line="240" w:lineRule="auto"/>
        <w:rPr>
          <w:lang w:val="en-US"/>
        </w:rPr>
      </w:pPr>
    </w:p>
    <w:p w:rsidR="00171DBD" w:rsidRPr="00FB735C" w:rsidRDefault="007D1D4C" w:rsidP="002740D6">
      <w:pPr>
        <w:spacing w:line="240" w:lineRule="auto"/>
      </w:pPr>
      <w:r w:rsidRPr="00BD1531">
        <w:rPr>
          <w:szCs w:val="24"/>
        </w:rPr>
        <w:t xml:space="preserve">Kerahasiaan merupakan salah satu aspek penting dari informasi. </w:t>
      </w:r>
      <w:r w:rsidRPr="00BD1531">
        <w:rPr>
          <w:szCs w:val="24"/>
          <w:lang w:val="en-US"/>
        </w:rPr>
        <w:t xml:space="preserve">Saat ini, keamanan terhadap informasi data yang tersimpan dalam </w:t>
      </w:r>
      <w:r w:rsidRPr="004E7DED">
        <w:rPr>
          <w:i/>
          <w:szCs w:val="24"/>
          <w:lang w:val="en-US"/>
        </w:rPr>
        <w:t>file</w:t>
      </w:r>
      <w:r w:rsidRPr="00BD1531">
        <w:rPr>
          <w:szCs w:val="24"/>
          <w:lang w:val="en-US"/>
        </w:rPr>
        <w:t xml:space="preserve"> sudah menjadi persyaratan mutlak. </w:t>
      </w:r>
      <w:r>
        <w:rPr>
          <w:i/>
          <w:szCs w:val="24"/>
          <w:lang w:val="en-US"/>
        </w:rPr>
        <w:t>Kript</w:t>
      </w:r>
      <w:r w:rsidRPr="005F03A6">
        <w:rPr>
          <w:i/>
          <w:szCs w:val="24"/>
          <w:lang w:val="en-US"/>
        </w:rPr>
        <w:t xml:space="preserve">ografi </w:t>
      </w:r>
      <w:r w:rsidRPr="00BD1531">
        <w:rPr>
          <w:szCs w:val="24"/>
          <w:lang w:val="en-US"/>
        </w:rPr>
        <w:t>merupakan solusi dalam hal menjaga kemanan dan kerahasian informas</w:t>
      </w:r>
      <w:r>
        <w:rPr>
          <w:szCs w:val="24"/>
          <w:lang w:val="en-US"/>
        </w:rPr>
        <w:t xml:space="preserve">i dalam bentuk data pada </w:t>
      </w:r>
      <w:r w:rsidRPr="004E7DED">
        <w:rPr>
          <w:i/>
          <w:szCs w:val="24"/>
          <w:lang w:val="en-US"/>
        </w:rPr>
        <w:t>file</w:t>
      </w:r>
      <w:r>
        <w:rPr>
          <w:i/>
          <w:szCs w:val="24"/>
        </w:rPr>
        <w:t xml:space="preserve">. </w:t>
      </w:r>
      <w:r>
        <w:rPr>
          <w:szCs w:val="24"/>
        </w:rPr>
        <w:t>Pada penelitian ini diterapkan algoritma</w:t>
      </w:r>
      <w:r w:rsidRPr="00BD1531">
        <w:rPr>
          <w:szCs w:val="24"/>
        </w:rPr>
        <w:t xml:space="preserve"> </w:t>
      </w:r>
      <w:r w:rsidRPr="006D3B1C">
        <w:rPr>
          <w:i/>
          <w:szCs w:val="24"/>
        </w:rPr>
        <w:t>Rivest-Shamir-Adleman</w:t>
      </w:r>
      <w:r>
        <w:rPr>
          <w:szCs w:val="24"/>
        </w:rPr>
        <w:t xml:space="preserve"> (RSA) pada </w:t>
      </w:r>
      <w:r w:rsidRPr="00BD1531">
        <w:rPr>
          <w:szCs w:val="24"/>
        </w:rPr>
        <w:t xml:space="preserve">proses enkripsi </w:t>
      </w:r>
      <w:r w:rsidRPr="004E7DED">
        <w:rPr>
          <w:i/>
          <w:szCs w:val="24"/>
        </w:rPr>
        <w:t>file</w:t>
      </w:r>
      <w:r w:rsidRPr="00BD1531">
        <w:rPr>
          <w:szCs w:val="24"/>
        </w:rPr>
        <w:t xml:space="preserve"> teks untuk melindu</w:t>
      </w:r>
      <w:r>
        <w:rPr>
          <w:szCs w:val="24"/>
        </w:rPr>
        <w:t>ngi data agar tetap aman</w:t>
      </w:r>
      <w:r w:rsidRPr="00BD1531">
        <w:rPr>
          <w:szCs w:val="24"/>
        </w:rPr>
        <w:t>.</w:t>
      </w:r>
      <w:r w:rsidRPr="00D34F70">
        <w:rPr>
          <w:lang w:val="en-US"/>
        </w:rPr>
        <w:t xml:space="preserve"> </w:t>
      </w:r>
      <w:r>
        <w:t xml:space="preserve">Algoritma </w:t>
      </w:r>
      <w:r>
        <w:rPr>
          <w:szCs w:val="24"/>
        </w:rPr>
        <w:t xml:space="preserve">RSA menggunakan kunci asimteris. </w:t>
      </w:r>
      <w:r>
        <w:t>Kunci asimetris dibangun berdasarkan pasangan bilangan prima. Implementasi algoritma RSA untuk proses enkripsi dan dekripsi berhasil dilakukan. Dalam penelitian ini pasangan bilangan prima terkecil yang berhasil diimplementasikan dalam penelitian ini adalah 11 dan 13, dan bilangan prima terbesar dibatasi maksimal 997.</w:t>
      </w:r>
    </w:p>
    <w:p w:rsidR="00171DBD" w:rsidRPr="00FB735C" w:rsidRDefault="00171DBD" w:rsidP="006D0D7E">
      <w:pPr>
        <w:spacing w:line="240" w:lineRule="auto"/>
        <w:rPr>
          <w:szCs w:val="24"/>
        </w:rPr>
      </w:pPr>
    </w:p>
    <w:p w:rsidR="005F2F0C" w:rsidRDefault="007D1D4C" w:rsidP="005F2F0C">
      <w:pPr>
        <w:spacing w:line="480" w:lineRule="auto"/>
        <w:rPr>
          <w:b/>
          <w:sz w:val="20"/>
          <w:szCs w:val="20"/>
        </w:rPr>
      </w:pPr>
      <w:r>
        <w:rPr>
          <w:b/>
          <w:sz w:val="20"/>
          <w:szCs w:val="20"/>
          <w:lang w:val="en-US"/>
        </w:rPr>
        <w:t xml:space="preserve">Kata Kunci </w:t>
      </w:r>
      <w:r w:rsidR="005F2F0C" w:rsidRPr="00FB735C">
        <w:rPr>
          <w:b/>
          <w:sz w:val="20"/>
          <w:szCs w:val="20"/>
          <w:lang w:val="en-US"/>
        </w:rPr>
        <w:t xml:space="preserve">: </w:t>
      </w:r>
      <w:r w:rsidR="005F2F0C" w:rsidRPr="007D1D4C">
        <w:rPr>
          <w:sz w:val="20"/>
          <w:szCs w:val="20"/>
          <w:lang w:val="en-US"/>
        </w:rPr>
        <w:t>Kriptogra</w:t>
      </w:r>
      <w:r w:rsidR="006C6B80" w:rsidRPr="007D1D4C">
        <w:rPr>
          <w:sz w:val="20"/>
          <w:szCs w:val="20"/>
          <w:lang w:val="en-US"/>
        </w:rPr>
        <w:t>fi, RSA, Kunci</w:t>
      </w:r>
      <w:r w:rsidR="006C6B80" w:rsidRPr="007D1D4C">
        <w:rPr>
          <w:sz w:val="20"/>
          <w:szCs w:val="20"/>
        </w:rPr>
        <w:t xml:space="preserve"> </w:t>
      </w:r>
      <w:r w:rsidR="006F0125" w:rsidRPr="007D1D4C">
        <w:rPr>
          <w:sz w:val="20"/>
          <w:szCs w:val="20"/>
        </w:rPr>
        <w:t>Asimetris</w:t>
      </w:r>
    </w:p>
    <w:p w:rsidR="008A25F3" w:rsidRDefault="008A25F3" w:rsidP="005F2F0C">
      <w:pPr>
        <w:spacing w:line="480" w:lineRule="auto"/>
        <w:rPr>
          <w:b/>
          <w:sz w:val="20"/>
          <w:szCs w:val="20"/>
        </w:rPr>
      </w:pPr>
    </w:p>
    <w:p w:rsidR="008A25F3" w:rsidRPr="00FB735C" w:rsidRDefault="008A25F3" w:rsidP="005F2F0C">
      <w:pPr>
        <w:spacing w:line="480" w:lineRule="auto"/>
        <w:rPr>
          <w:b/>
        </w:rPr>
        <w:sectPr w:rsidR="008A25F3" w:rsidRPr="00FB735C" w:rsidSect="00816947">
          <w:pgSz w:w="11906" w:h="16838" w:code="9"/>
          <w:pgMar w:top="1440" w:right="1440" w:bottom="1440" w:left="2007" w:header="992" w:footer="709" w:gutter="0"/>
          <w:pgNumType w:fmt="lowerRoman"/>
          <w:cols w:space="708"/>
          <w:titlePg/>
          <w:docGrid w:linePitch="360"/>
        </w:sectPr>
      </w:pPr>
    </w:p>
    <w:p w:rsidR="008A25F3" w:rsidRPr="007D1D4C" w:rsidRDefault="004477E9" w:rsidP="006B4225">
      <w:pPr>
        <w:pStyle w:val="Heading1"/>
        <w:numPr>
          <w:ilvl w:val="0"/>
          <w:numId w:val="0"/>
        </w:numPr>
        <w:spacing w:line="240" w:lineRule="auto"/>
        <w:jc w:val="center"/>
        <w:rPr>
          <w:i/>
          <w:color w:val="000000" w:themeColor="text1"/>
          <w:sz w:val="28"/>
          <w:lang w:val="en-US"/>
        </w:rPr>
      </w:pPr>
      <w:bookmarkStart w:id="33" w:name="_Toc491704678"/>
      <w:r w:rsidRPr="007D1D4C">
        <w:rPr>
          <w:i/>
          <w:color w:val="000000" w:themeColor="text1"/>
          <w:sz w:val="28"/>
          <w:lang w:val="en-US"/>
        </w:rPr>
        <w:lastRenderedPageBreak/>
        <w:t>ABSTRACT</w:t>
      </w:r>
      <w:bookmarkEnd w:id="33"/>
    </w:p>
    <w:p w:rsidR="006B4225" w:rsidRDefault="006B4225" w:rsidP="006B4225">
      <w:pPr>
        <w:spacing w:line="240" w:lineRule="auto"/>
        <w:rPr>
          <w:lang w:val="en-US"/>
        </w:rPr>
      </w:pPr>
    </w:p>
    <w:p w:rsidR="006B4225" w:rsidRPr="006B4225" w:rsidRDefault="006B4225" w:rsidP="006B4225">
      <w:pPr>
        <w:spacing w:line="240" w:lineRule="auto"/>
        <w:rPr>
          <w:lang w:val="en-US"/>
        </w:rPr>
      </w:pPr>
    </w:p>
    <w:p w:rsidR="006D0D7E" w:rsidRPr="007D1D4C" w:rsidRDefault="005F565D" w:rsidP="00BF3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i/>
          <w:color w:val="212121"/>
          <w:szCs w:val="24"/>
          <w:lang w:eastAsia="id-ID"/>
        </w:rPr>
      </w:pPr>
      <w:r w:rsidRPr="007D1D4C">
        <w:rPr>
          <w:rFonts w:eastAsia="Times New Roman" w:cs="Times New Roman"/>
          <w:i/>
          <w:color w:val="212121"/>
          <w:szCs w:val="24"/>
          <w:lang w:val="en" w:eastAsia="id-ID"/>
        </w:rPr>
        <w:t>Confidentiality is an important aspec</w:t>
      </w:r>
      <w:r w:rsidR="00802EE9" w:rsidRPr="007D1D4C">
        <w:rPr>
          <w:rFonts w:eastAsia="Times New Roman" w:cs="Times New Roman"/>
          <w:i/>
          <w:color w:val="212121"/>
          <w:szCs w:val="24"/>
          <w:lang w:val="en" w:eastAsia="id-ID"/>
        </w:rPr>
        <w:t xml:space="preserve">t of information. Currently, </w:t>
      </w:r>
      <w:r w:rsidRPr="007D1D4C">
        <w:rPr>
          <w:rFonts w:eastAsia="Times New Roman" w:cs="Times New Roman"/>
          <w:i/>
          <w:color w:val="212121"/>
          <w:szCs w:val="24"/>
          <w:lang w:val="en" w:eastAsia="id-ID"/>
        </w:rPr>
        <w:t xml:space="preserve">security of </w:t>
      </w:r>
      <w:r w:rsidR="00802EE9" w:rsidRPr="007D1D4C">
        <w:rPr>
          <w:rFonts w:eastAsia="Times New Roman" w:cs="Times New Roman"/>
          <w:i/>
          <w:color w:val="212121"/>
          <w:szCs w:val="24"/>
          <w:lang w:eastAsia="id-ID"/>
        </w:rPr>
        <w:t xml:space="preserve">an </w:t>
      </w:r>
      <w:r w:rsidR="00802EE9" w:rsidRPr="007D1D4C">
        <w:rPr>
          <w:rFonts w:eastAsia="Times New Roman" w:cs="Times New Roman"/>
          <w:i/>
          <w:color w:val="212121"/>
          <w:szCs w:val="24"/>
          <w:lang w:val="en" w:eastAsia="id-ID"/>
        </w:rPr>
        <w:t>information stored in a file is</w:t>
      </w:r>
      <w:r w:rsidRPr="007D1D4C">
        <w:rPr>
          <w:rFonts w:eastAsia="Times New Roman" w:cs="Times New Roman"/>
          <w:i/>
          <w:color w:val="212121"/>
          <w:szCs w:val="24"/>
          <w:lang w:val="en" w:eastAsia="id-ID"/>
        </w:rPr>
        <w:t xml:space="preserve"> </w:t>
      </w:r>
      <w:r w:rsidR="00802EE9" w:rsidRPr="007D1D4C">
        <w:rPr>
          <w:rFonts w:eastAsia="Times New Roman" w:cs="Times New Roman"/>
          <w:i/>
          <w:color w:val="212121"/>
          <w:szCs w:val="24"/>
          <w:lang w:val="en" w:eastAsia="id-ID"/>
        </w:rPr>
        <w:t>requir</w:t>
      </w:r>
      <w:r w:rsidR="00802EE9" w:rsidRPr="007D1D4C">
        <w:rPr>
          <w:rFonts w:eastAsia="Times New Roman" w:cs="Times New Roman"/>
          <w:i/>
          <w:color w:val="212121"/>
          <w:szCs w:val="24"/>
          <w:lang w:eastAsia="id-ID"/>
        </w:rPr>
        <w:t>e</w:t>
      </w:r>
      <w:r w:rsidR="00802EE9" w:rsidRPr="007D1D4C">
        <w:rPr>
          <w:rFonts w:eastAsia="Times New Roman" w:cs="Times New Roman"/>
          <w:i/>
          <w:color w:val="212121"/>
          <w:szCs w:val="24"/>
          <w:lang w:val="en" w:eastAsia="id-ID"/>
        </w:rPr>
        <w:t>d</w:t>
      </w:r>
      <w:r w:rsidRPr="007D1D4C">
        <w:rPr>
          <w:rFonts w:eastAsia="Times New Roman" w:cs="Times New Roman"/>
          <w:i/>
          <w:color w:val="212121"/>
          <w:szCs w:val="24"/>
          <w:lang w:val="en" w:eastAsia="id-ID"/>
        </w:rPr>
        <w:t xml:space="preserve">. Cryptography is a solution in terms of maintaining security and confidentiality of </w:t>
      </w:r>
      <w:r w:rsidRPr="007D1D4C">
        <w:rPr>
          <w:rFonts w:eastAsia="Times New Roman" w:cs="Times New Roman"/>
          <w:i/>
          <w:color w:val="212121"/>
          <w:szCs w:val="24"/>
          <w:lang w:eastAsia="id-ID"/>
        </w:rPr>
        <w:t xml:space="preserve">an </w:t>
      </w:r>
      <w:r w:rsidRPr="007D1D4C">
        <w:rPr>
          <w:rFonts w:eastAsia="Times New Roman" w:cs="Times New Roman"/>
          <w:i/>
          <w:color w:val="212121"/>
          <w:szCs w:val="24"/>
          <w:lang w:val="en" w:eastAsia="id-ID"/>
        </w:rPr>
        <w:t xml:space="preserve">information. In this research </w:t>
      </w:r>
      <w:r w:rsidR="006D3B1C" w:rsidRPr="007D1D4C">
        <w:rPr>
          <w:rFonts w:eastAsia="Times New Roman" w:cs="Times New Roman"/>
          <w:i/>
          <w:color w:val="212121"/>
          <w:szCs w:val="24"/>
          <w:lang w:eastAsia="id-ID"/>
        </w:rPr>
        <w:t>Rivest-Shamir-Adleman (</w:t>
      </w:r>
      <w:r w:rsidRPr="007D1D4C">
        <w:rPr>
          <w:rFonts w:eastAsia="Times New Roman" w:cs="Times New Roman"/>
          <w:i/>
          <w:color w:val="212121"/>
          <w:szCs w:val="24"/>
          <w:lang w:val="en" w:eastAsia="id-ID"/>
        </w:rPr>
        <w:t>RSA</w:t>
      </w:r>
      <w:r w:rsidR="006D3B1C" w:rsidRPr="007D1D4C">
        <w:rPr>
          <w:rFonts w:eastAsia="Times New Roman" w:cs="Times New Roman"/>
          <w:i/>
          <w:color w:val="212121"/>
          <w:szCs w:val="24"/>
          <w:lang w:eastAsia="id-ID"/>
        </w:rPr>
        <w:t>)</w:t>
      </w:r>
      <w:r w:rsidRPr="007D1D4C">
        <w:rPr>
          <w:rFonts w:eastAsia="Times New Roman" w:cs="Times New Roman"/>
          <w:i/>
          <w:color w:val="212121"/>
          <w:szCs w:val="24"/>
          <w:lang w:val="en" w:eastAsia="id-ID"/>
        </w:rPr>
        <w:t xml:space="preserve"> algorithm is applied in text file encryption to protect data </w:t>
      </w:r>
      <w:r w:rsidRPr="007D1D4C">
        <w:rPr>
          <w:rFonts w:eastAsia="Times New Roman" w:cs="Times New Roman"/>
          <w:i/>
          <w:color w:val="212121"/>
          <w:szCs w:val="24"/>
          <w:lang w:eastAsia="id-ID"/>
        </w:rPr>
        <w:t xml:space="preserve">and </w:t>
      </w:r>
      <w:r w:rsidRPr="007D1D4C">
        <w:rPr>
          <w:rFonts w:eastAsia="Times New Roman" w:cs="Times New Roman"/>
          <w:i/>
          <w:color w:val="212121"/>
          <w:szCs w:val="24"/>
          <w:lang w:val="en" w:eastAsia="id-ID"/>
        </w:rPr>
        <w:t xml:space="preserve">to keep it safe. RSA algorithm uses asymteric keys. Asymmetric keys are built on the prime pair. </w:t>
      </w:r>
      <w:r w:rsidRPr="007D1D4C">
        <w:rPr>
          <w:rFonts w:eastAsia="Times New Roman" w:cs="Times New Roman"/>
          <w:i/>
          <w:color w:val="212121"/>
          <w:szCs w:val="24"/>
          <w:lang w:eastAsia="id-ID"/>
        </w:rPr>
        <w:t xml:space="preserve">In this research, </w:t>
      </w:r>
      <w:r w:rsidRPr="007D1D4C">
        <w:rPr>
          <w:rFonts w:eastAsia="Times New Roman" w:cs="Times New Roman"/>
          <w:i/>
          <w:color w:val="212121"/>
          <w:szCs w:val="24"/>
          <w:lang w:val="en" w:eastAsia="id-ID"/>
        </w:rPr>
        <w:t>implementation of RSA algorithm for encryption and decryption process successfully done. The pair of the smallest primes that have been successfully implemen</w:t>
      </w:r>
      <w:r w:rsidR="00802EE9" w:rsidRPr="007D1D4C">
        <w:rPr>
          <w:rFonts w:eastAsia="Times New Roman" w:cs="Times New Roman"/>
          <w:i/>
          <w:color w:val="212121"/>
          <w:szCs w:val="24"/>
          <w:lang w:val="en" w:eastAsia="id-ID"/>
        </w:rPr>
        <w:t>ted in this study are 11 and 13, and the biggest prime is 997.</w:t>
      </w:r>
      <w:r w:rsidR="00802EE9" w:rsidRPr="007D1D4C">
        <w:rPr>
          <w:rFonts w:eastAsia="Times New Roman" w:cs="Times New Roman"/>
          <w:i/>
          <w:color w:val="212121"/>
          <w:szCs w:val="24"/>
          <w:lang w:eastAsia="id-ID"/>
        </w:rPr>
        <w:t xml:space="preserve"> </w:t>
      </w:r>
    </w:p>
    <w:p w:rsidR="006D0D7E" w:rsidRPr="007D1D4C" w:rsidRDefault="006D0D7E" w:rsidP="006D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i/>
          <w:color w:val="212121"/>
          <w:szCs w:val="24"/>
        </w:rPr>
      </w:pPr>
    </w:p>
    <w:p w:rsidR="005F2F0C" w:rsidRPr="007D1D4C" w:rsidRDefault="006A2090" w:rsidP="00A714CF">
      <w:pPr>
        <w:pStyle w:val="HTMLPreformatted"/>
        <w:shd w:val="clear" w:color="auto" w:fill="FFFFFF"/>
        <w:rPr>
          <w:rFonts w:ascii="Times New Roman" w:hAnsi="Times New Roman" w:cs="Times New Roman"/>
          <w:b/>
          <w:i/>
          <w:color w:val="212121"/>
          <w:lang w:val="id-ID"/>
        </w:rPr>
        <w:sectPr w:rsidR="005F2F0C" w:rsidRPr="007D1D4C" w:rsidSect="00816947">
          <w:pgSz w:w="11906" w:h="16838" w:code="9"/>
          <w:pgMar w:top="1440" w:right="1440" w:bottom="1440" w:left="2007" w:header="992" w:footer="709" w:gutter="0"/>
          <w:pgNumType w:fmt="lowerRoman"/>
          <w:cols w:space="708"/>
          <w:titlePg/>
          <w:docGrid w:linePitch="360"/>
        </w:sectPr>
      </w:pPr>
      <w:r w:rsidRPr="007D1D4C">
        <w:rPr>
          <w:rFonts w:ascii="Times New Roman" w:hAnsi="Times New Roman" w:cs="Times New Roman"/>
          <w:b/>
          <w:i/>
          <w:color w:val="212121"/>
          <w:lang w:val="id-ID"/>
        </w:rPr>
        <w:t>Keyword</w:t>
      </w:r>
      <w:r w:rsidR="007D1D4C" w:rsidRPr="007D1D4C">
        <w:rPr>
          <w:rFonts w:ascii="Times New Roman" w:hAnsi="Times New Roman" w:cs="Times New Roman"/>
          <w:b/>
          <w:i/>
          <w:color w:val="212121"/>
          <w:lang w:val="id-ID"/>
        </w:rPr>
        <w:t xml:space="preserve"> </w:t>
      </w:r>
      <w:r w:rsidRPr="007D1D4C">
        <w:rPr>
          <w:rFonts w:ascii="Times New Roman" w:hAnsi="Times New Roman" w:cs="Times New Roman"/>
          <w:b/>
          <w:i/>
          <w:color w:val="212121"/>
          <w:lang w:val="id-ID"/>
        </w:rPr>
        <w:t xml:space="preserve">: </w:t>
      </w:r>
      <w:r w:rsidRPr="007D1D4C">
        <w:rPr>
          <w:rFonts w:ascii="Times New Roman" w:hAnsi="Times New Roman" w:cs="Times New Roman"/>
          <w:i/>
          <w:color w:val="212121"/>
          <w:lang w:val="id-ID"/>
        </w:rPr>
        <w:t>Cryptography, RSA, Asymmetric Key</w:t>
      </w:r>
    </w:p>
    <w:p w:rsidR="003A01A1" w:rsidRPr="007D1D4C" w:rsidRDefault="00FA1522" w:rsidP="008A25F3">
      <w:pPr>
        <w:pStyle w:val="Heading1"/>
        <w:numPr>
          <w:ilvl w:val="0"/>
          <w:numId w:val="0"/>
        </w:numPr>
        <w:spacing w:line="240" w:lineRule="auto"/>
        <w:jc w:val="center"/>
        <w:rPr>
          <w:color w:val="000000" w:themeColor="text1"/>
          <w:sz w:val="28"/>
          <w:lang w:val="en-US"/>
        </w:rPr>
      </w:pPr>
      <w:bookmarkStart w:id="34" w:name="_Toc491704679"/>
      <w:r w:rsidRPr="007D1D4C">
        <w:rPr>
          <w:color w:val="000000" w:themeColor="text1"/>
          <w:sz w:val="28"/>
          <w:lang w:val="en-US"/>
        </w:rPr>
        <w:lastRenderedPageBreak/>
        <w:t>KATA PENGANTAR</w:t>
      </w:r>
      <w:bookmarkEnd w:id="34"/>
    </w:p>
    <w:p w:rsidR="008A25F3" w:rsidRPr="008A25F3" w:rsidRDefault="006B4225" w:rsidP="006B4225">
      <w:pPr>
        <w:tabs>
          <w:tab w:val="left" w:pos="5691"/>
        </w:tabs>
        <w:spacing w:line="240" w:lineRule="auto"/>
        <w:rPr>
          <w:lang w:val="en-US"/>
        </w:rPr>
      </w:pPr>
      <w:r>
        <w:rPr>
          <w:lang w:val="en-US"/>
        </w:rPr>
        <w:tab/>
      </w:r>
    </w:p>
    <w:p w:rsidR="00D74DFE" w:rsidRPr="00D74DFE" w:rsidRDefault="00D74DFE" w:rsidP="008A25F3">
      <w:pPr>
        <w:spacing w:line="240" w:lineRule="auto"/>
        <w:rPr>
          <w:lang w:val="en-US"/>
        </w:rPr>
      </w:pPr>
    </w:p>
    <w:p w:rsidR="00FD1CFF" w:rsidRPr="00FB735C" w:rsidRDefault="00FD1CFF" w:rsidP="00D74DFE">
      <w:pPr>
        <w:spacing w:line="488" w:lineRule="auto"/>
        <w:ind w:right="3" w:firstLine="709"/>
      </w:pPr>
      <w:r w:rsidRPr="00FB735C">
        <w:t>Puji syukur dan terima kasih k</w:t>
      </w:r>
      <w:r w:rsidR="001105C7" w:rsidRPr="00FB735C">
        <w:t>epada Tuhan Yang Maha Esa</w:t>
      </w:r>
      <w:r w:rsidRPr="00FB735C">
        <w:t>.</w:t>
      </w:r>
      <w:r w:rsidR="0055261E" w:rsidRPr="00FB735C">
        <w:t xml:space="preserve"> Dan </w:t>
      </w:r>
      <w:r w:rsidR="00A802F5" w:rsidRPr="00FB735C">
        <w:t>kepada kedua orang tua penulis</w:t>
      </w:r>
      <w:r w:rsidR="0055261E" w:rsidRPr="00FB735C">
        <w:t xml:space="preserve"> yang selalu </w:t>
      </w:r>
      <w:r w:rsidR="00A802F5" w:rsidRPr="00FB735C">
        <w:t>mendoakan serta memberikan dukungan moral dan material kepada penulis dalam mengerjakan</w:t>
      </w:r>
      <w:r w:rsidR="0055261E" w:rsidRPr="00FB735C">
        <w:t xml:space="preserve"> laporan tugas akhir </w:t>
      </w:r>
      <w:r w:rsidRPr="00FB735C">
        <w:t xml:space="preserve">sehingga penulis dapat menyelesaikan Laporan tugas akhir yang berjudul “Enkripsi File Teks Menggunakan </w:t>
      </w:r>
      <w:r w:rsidR="00914507" w:rsidRPr="00FB735C">
        <w:t>Algoritma</w:t>
      </w:r>
      <w:r w:rsidRPr="00FB735C">
        <w:t xml:space="preserve"> Rivest-Shamir-Adleman (RSA)”. Terselesaikannya Laporan Tugas Akhir ini hanyalah setapak kecil permulaan dari perjalanan panjang yan</w:t>
      </w:r>
      <w:r w:rsidR="006C421D" w:rsidRPr="00FB735C">
        <w:t>g masih harus ditempuh</w:t>
      </w:r>
      <w:r w:rsidRPr="00FB735C">
        <w:t xml:space="preserve">.  </w:t>
      </w:r>
    </w:p>
    <w:p w:rsidR="00FD1CFF" w:rsidRPr="00FB735C" w:rsidRDefault="00FD1CFF" w:rsidP="00FD1CFF">
      <w:pPr>
        <w:spacing w:line="476" w:lineRule="auto"/>
        <w:ind w:right="3" w:firstLine="720"/>
      </w:pPr>
      <w:r w:rsidRPr="00FB735C">
        <w:t>Laporan Tugas Akhir ini adalah salah satu persyaratan akhir Program D3 Konsentrasi Teknik Informatika Jurusan Teknologi Informasi Politeknik Negeri Samarinda</w:t>
      </w:r>
      <w:r w:rsidR="006C421D" w:rsidRPr="00FB735C">
        <w:t>.</w:t>
      </w:r>
      <w:r w:rsidRPr="00FB735C">
        <w:rPr>
          <w:b/>
        </w:rPr>
        <w:t xml:space="preserve"> </w:t>
      </w:r>
    </w:p>
    <w:p w:rsidR="00FD1CFF" w:rsidRPr="00FB735C" w:rsidRDefault="00FD1CFF" w:rsidP="00FD1CFF">
      <w:pPr>
        <w:spacing w:after="4" w:line="476" w:lineRule="auto"/>
        <w:ind w:right="3" w:firstLine="720"/>
      </w:pPr>
      <w:r w:rsidRPr="00FB735C">
        <w:t xml:space="preserve">Ucapan terima kasih disampaikan kepada semua pihak yang secara langsung maupun tidak langsung memberikan dukungan dan bantuannya hingga terselesaikannya Laporan Tugas Akhir ini. Ucapan terima kasih khusus di sampaikan kepada : </w:t>
      </w:r>
    </w:p>
    <w:p w:rsidR="00FD1CFF" w:rsidRPr="00FB735C" w:rsidRDefault="00A802F5" w:rsidP="00523A6C">
      <w:pPr>
        <w:pStyle w:val="ListParagraph"/>
        <w:numPr>
          <w:ilvl w:val="0"/>
          <w:numId w:val="41"/>
        </w:numPr>
        <w:spacing w:after="3" w:line="480" w:lineRule="auto"/>
        <w:ind w:left="709" w:right="3"/>
      </w:pPr>
      <w:r w:rsidRPr="00FB735C">
        <w:t>Bapak   Ir</w:t>
      </w:r>
      <w:r w:rsidR="00FD1CFF" w:rsidRPr="00FB735C">
        <w:t>.</w:t>
      </w:r>
      <w:r w:rsidRPr="00FB735C">
        <w:t xml:space="preserve"> H. Ibayasid, M.Sc. selaku Direktur Politeknik Negeri Samarinda.</w:t>
      </w:r>
    </w:p>
    <w:p w:rsidR="00A802F5" w:rsidRPr="00FB735C" w:rsidRDefault="00A802F5" w:rsidP="00523A6C">
      <w:pPr>
        <w:pStyle w:val="ListParagraph"/>
        <w:numPr>
          <w:ilvl w:val="0"/>
          <w:numId w:val="41"/>
        </w:numPr>
        <w:spacing w:after="3" w:line="480" w:lineRule="auto"/>
        <w:ind w:left="709" w:right="3"/>
      </w:pPr>
      <w:r w:rsidRPr="00FB735C">
        <w:t xml:space="preserve">Bapak </w:t>
      </w:r>
      <w:r w:rsidR="008A4EF8">
        <w:t>Ansar Rizal, ST., M.Kom</w:t>
      </w:r>
      <w:r w:rsidR="00D066B0">
        <w:t>.</w:t>
      </w:r>
      <w:r w:rsidR="008A4EF8">
        <w:t xml:space="preserve"> selaku K</w:t>
      </w:r>
      <w:r w:rsidRPr="00FB735C">
        <w:t>etua jurusan Teknologi Informasi Politeknik Negeri Samarinda.</w:t>
      </w:r>
    </w:p>
    <w:p w:rsidR="00523A6C" w:rsidRPr="00FB735C" w:rsidRDefault="00FD1CFF" w:rsidP="00523A6C">
      <w:pPr>
        <w:pStyle w:val="ListParagraph"/>
        <w:numPr>
          <w:ilvl w:val="0"/>
          <w:numId w:val="41"/>
        </w:numPr>
        <w:spacing w:after="264" w:line="480" w:lineRule="auto"/>
        <w:ind w:left="709" w:right="3"/>
      </w:pPr>
      <w:r w:rsidRPr="00FB735C">
        <w:t xml:space="preserve">Bapak </w:t>
      </w:r>
      <w:r w:rsidR="00CB1105" w:rsidRPr="00FB735C">
        <w:t>Farindika M</w:t>
      </w:r>
      <w:r w:rsidR="00531965" w:rsidRPr="00FB735C">
        <w:t>etandi, BCompSc</w:t>
      </w:r>
      <w:r w:rsidR="008B245A" w:rsidRPr="00FB735C">
        <w:t>., MM., M.Cs.</w:t>
      </w:r>
      <w:r w:rsidRPr="00FB735C">
        <w:t xml:space="preserve"> selaku Ketua Pr</w:t>
      </w:r>
      <w:r w:rsidR="00523A6C" w:rsidRPr="00FB735C">
        <w:t>ogram Studi Teknik Informatika.</w:t>
      </w:r>
    </w:p>
    <w:p w:rsidR="00523A6C" w:rsidRPr="00FB735C" w:rsidRDefault="00FD1CFF" w:rsidP="00523A6C">
      <w:pPr>
        <w:pStyle w:val="ListParagraph"/>
        <w:numPr>
          <w:ilvl w:val="0"/>
          <w:numId w:val="41"/>
        </w:numPr>
        <w:spacing w:after="264" w:line="480" w:lineRule="auto"/>
        <w:ind w:left="709" w:right="3"/>
      </w:pPr>
      <w:r w:rsidRPr="00FB735C">
        <w:t xml:space="preserve">Bapak </w:t>
      </w:r>
      <w:r w:rsidR="00691DD1">
        <w:t>Rihartanto, ST.</w:t>
      </w:r>
      <w:r w:rsidR="006E42E8" w:rsidRPr="00FB735C">
        <w:t xml:space="preserve"> selaku Pembimbing</w:t>
      </w:r>
      <w:r w:rsidRPr="00FB735C">
        <w:t xml:space="preserve"> 1</w:t>
      </w:r>
      <w:r w:rsidR="00BA1876" w:rsidRPr="00FB735C">
        <w:t xml:space="preserve"> dan Bapak Agusma Wajiansyah, S</w:t>
      </w:r>
      <w:r w:rsidR="007109AC" w:rsidRPr="00FB735C">
        <w:t>.</w:t>
      </w:r>
      <w:r w:rsidR="00BA1876" w:rsidRPr="00FB735C">
        <w:t>S</w:t>
      </w:r>
      <w:r w:rsidRPr="00FB735C">
        <w:t>T., MT</w:t>
      </w:r>
      <w:r w:rsidR="00765F16">
        <w:t xml:space="preserve">. </w:t>
      </w:r>
      <w:r w:rsidRPr="00FB735C">
        <w:t>se</w:t>
      </w:r>
      <w:r w:rsidR="006E42E8" w:rsidRPr="00FB735C">
        <w:t>laku Pembimbing</w:t>
      </w:r>
      <w:r w:rsidRPr="00FB735C">
        <w:t xml:space="preserve"> 2 yang telah memberikan bimbingan dan masukan kepada penulis dalam menyeles</w:t>
      </w:r>
      <w:r w:rsidR="00523A6C" w:rsidRPr="00FB735C">
        <w:t xml:space="preserve">aikan laporan tugas akhir ini. </w:t>
      </w:r>
    </w:p>
    <w:p w:rsidR="00523A6C" w:rsidRPr="00FB735C" w:rsidRDefault="00FD1CFF" w:rsidP="00523A6C">
      <w:pPr>
        <w:pStyle w:val="ListParagraph"/>
        <w:numPr>
          <w:ilvl w:val="0"/>
          <w:numId w:val="41"/>
        </w:numPr>
        <w:spacing w:after="264" w:line="480" w:lineRule="auto"/>
        <w:ind w:left="709" w:right="3"/>
      </w:pPr>
      <w:r w:rsidRPr="00FB735C">
        <w:t xml:space="preserve">Bapak Arief Bramanto W.P, </w:t>
      </w:r>
      <w:r w:rsidR="00CB1105" w:rsidRPr="00FB735C">
        <w:t>S.</w:t>
      </w:r>
      <w:r w:rsidRPr="00FB735C">
        <w:t>ST.,</w:t>
      </w:r>
      <w:r w:rsidR="00CB1105" w:rsidRPr="00FB735C">
        <w:t xml:space="preserve"> </w:t>
      </w:r>
      <w:r w:rsidRPr="00FB735C">
        <w:t>M.T</w:t>
      </w:r>
      <w:r w:rsidR="00765F16">
        <w:t>.</w:t>
      </w:r>
      <w:r w:rsidRPr="00FB735C">
        <w:t xml:space="preserve"> selaku Koo</w:t>
      </w:r>
      <w:r w:rsidR="00523A6C" w:rsidRPr="00FB735C">
        <w:t xml:space="preserve">rdinator Kelompok Riset Dosen. </w:t>
      </w:r>
    </w:p>
    <w:p w:rsidR="00A802F5" w:rsidRPr="00FB735C" w:rsidRDefault="00FD1CFF" w:rsidP="00523A6C">
      <w:pPr>
        <w:pStyle w:val="ListParagraph"/>
        <w:numPr>
          <w:ilvl w:val="0"/>
          <w:numId w:val="41"/>
        </w:numPr>
        <w:spacing w:after="264" w:line="480" w:lineRule="auto"/>
        <w:ind w:left="709" w:right="3"/>
      </w:pPr>
      <w:r w:rsidRPr="00FB735C">
        <w:t xml:space="preserve">Semua rekan-rekan sesama mahasiswa Jurusan Teknologi Informasi. </w:t>
      </w:r>
    </w:p>
    <w:p w:rsidR="00FD1CFF" w:rsidRPr="00FB735C" w:rsidRDefault="00FD1CFF" w:rsidP="00762CC5">
      <w:pPr>
        <w:spacing w:line="480" w:lineRule="auto"/>
        <w:ind w:firstLine="426"/>
      </w:pPr>
      <w:r w:rsidRPr="00FB735C">
        <w:lastRenderedPageBreak/>
        <w:t>Saran yang bersifat membangun sangat diharapkan untuk kesempurnaan Laporan</w:t>
      </w:r>
      <w:r w:rsidR="00762CC5" w:rsidRPr="00FB735C">
        <w:t xml:space="preserve"> </w:t>
      </w:r>
      <w:r w:rsidRPr="00FB735C">
        <w:t>T</w:t>
      </w:r>
      <w:r w:rsidR="00A802F5" w:rsidRPr="00FB735C">
        <w:t xml:space="preserve">ugas Akhir ini.  </w:t>
      </w:r>
      <w:r w:rsidRPr="00FB735C">
        <w:t xml:space="preserve">Semoga </w:t>
      </w:r>
      <w:r w:rsidR="005F2F0C" w:rsidRPr="00FB735C">
        <w:rPr>
          <w:lang w:val="en-US"/>
        </w:rPr>
        <w:t xml:space="preserve">Laporan </w:t>
      </w:r>
      <w:r w:rsidRPr="00FB735C">
        <w:t>Tugas Akhir ini menjadi sumber inspirasi positif dan untuk dapat lebih bermanfaat bagi para pembaca baik yang dalam tahap pembelajaran ataupun untuk menambah luasnya pengetahuan.</w:t>
      </w:r>
    </w:p>
    <w:p w:rsidR="00FD1CFF" w:rsidRPr="00FB735C" w:rsidRDefault="00FD1CFF" w:rsidP="00FD1CFF">
      <w:pPr>
        <w:spacing w:after="252" w:line="259" w:lineRule="auto"/>
        <w:jc w:val="left"/>
      </w:pPr>
      <w:r w:rsidRPr="00FB735C">
        <w:t xml:space="preserve"> </w:t>
      </w:r>
    </w:p>
    <w:p w:rsidR="00FD1CFF" w:rsidRPr="00FB735C" w:rsidRDefault="00FD1CFF" w:rsidP="00FD1CFF">
      <w:pPr>
        <w:spacing w:after="248" w:line="265" w:lineRule="auto"/>
        <w:ind w:right="-9"/>
        <w:jc w:val="center"/>
      </w:pPr>
      <w:r w:rsidRPr="00FB735C">
        <w:t xml:space="preserve">                                                                            </w:t>
      </w:r>
      <w:r w:rsidR="004B08B3" w:rsidRPr="00FB735C">
        <w:t xml:space="preserve">                Samarinda,</w:t>
      </w:r>
      <w:r w:rsidR="009F22D9" w:rsidRPr="00FB735C">
        <w:t xml:space="preserve"> 05 </w:t>
      </w:r>
      <w:r w:rsidR="004B08B3" w:rsidRPr="00FB735C">
        <w:t>Agustus</w:t>
      </w:r>
      <w:r w:rsidRPr="00FB735C">
        <w:t xml:space="preserve"> 2017 </w:t>
      </w:r>
    </w:p>
    <w:p w:rsidR="005F03A6" w:rsidRPr="00FB735C" w:rsidRDefault="005F03A6" w:rsidP="005F03A6">
      <w:pPr>
        <w:spacing w:after="248" w:line="265" w:lineRule="auto"/>
        <w:ind w:right="1033"/>
        <w:jc w:val="right"/>
      </w:pPr>
    </w:p>
    <w:p w:rsidR="005F03A6" w:rsidRPr="00FB735C" w:rsidRDefault="00B54E2A" w:rsidP="00383545">
      <w:pPr>
        <w:spacing w:after="248" w:line="265" w:lineRule="auto"/>
        <w:ind w:right="1033"/>
        <w:jc w:val="center"/>
      </w:pPr>
      <w:r>
        <w:t xml:space="preserve">    </w:t>
      </w:r>
    </w:p>
    <w:p w:rsidR="00FD1CFF" w:rsidRPr="00FB735C" w:rsidRDefault="009F22D9" w:rsidP="009F22D9">
      <w:pPr>
        <w:tabs>
          <w:tab w:val="left" w:pos="5670"/>
        </w:tabs>
        <w:spacing w:after="248" w:line="265" w:lineRule="auto"/>
        <w:ind w:right="1033"/>
      </w:pPr>
      <w:r w:rsidRPr="00FB735C">
        <w:tab/>
      </w:r>
      <w:r w:rsidR="00FD1CFF" w:rsidRPr="00FB735C">
        <w:t xml:space="preserve">Penulis  </w:t>
      </w:r>
    </w:p>
    <w:p w:rsidR="00FA1522" w:rsidRPr="00FB735C" w:rsidRDefault="00FA1522" w:rsidP="00FD1CFF">
      <w:pPr>
        <w:rPr>
          <w:rFonts w:cs="Times New Roman"/>
          <w:b/>
          <w:noProof/>
          <w:lang w:val="en-US" w:eastAsia="id-ID"/>
        </w:rPr>
      </w:pPr>
    </w:p>
    <w:p w:rsidR="008B1F1C" w:rsidRPr="00FB735C" w:rsidRDefault="008B1F1C" w:rsidP="00FD1CFF">
      <w:pPr>
        <w:ind w:right="-143"/>
        <w:rPr>
          <w:rFonts w:cs="Times New Roman"/>
          <w:b/>
          <w:lang w:val="en-US"/>
        </w:rPr>
      </w:pPr>
      <w:r w:rsidRPr="00FB735C">
        <w:rPr>
          <w:rFonts w:cs="Times New Roman"/>
          <w:b/>
          <w:lang w:val="en-US"/>
        </w:rPr>
        <w:br w:type="page"/>
      </w:r>
    </w:p>
    <w:p w:rsidR="008A25F3" w:rsidRPr="007D1D4C" w:rsidRDefault="00DF4919" w:rsidP="008A25F3">
      <w:pPr>
        <w:pStyle w:val="Heading1"/>
        <w:numPr>
          <w:ilvl w:val="0"/>
          <w:numId w:val="0"/>
        </w:numPr>
        <w:tabs>
          <w:tab w:val="center" w:pos="4232"/>
          <w:tab w:val="left" w:pos="6314"/>
        </w:tabs>
        <w:spacing w:line="240" w:lineRule="auto"/>
        <w:jc w:val="center"/>
        <w:rPr>
          <w:color w:val="000000" w:themeColor="text1"/>
          <w:sz w:val="28"/>
          <w:lang w:val="en-US"/>
        </w:rPr>
      </w:pPr>
      <w:bookmarkStart w:id="35" w:name="_Toc438282114"/>
      <w:bookmarkStart w:id="36" w:name="_Toc491704680"/>
      <w:r w:rsidRPr="007D1D4C">
        <w:rPr>
          <w:color w:val="000000" w:themeColor="text1"/>
          <w:sz w:val="28"/>
          <w:lang w:val="en-US"/>
        </w:rPr>
        <w:lastRenderedPageBreak/>
        <w:t>DAFTAR ISI</w:t>
      </w:r>
      <w:bookmarkEnd w:id="35"/>
      <w:bookmarkEnd w:id="36"/>
    </w:p>
    <w:p w:rsidR="008A25F3" w:rsidRPr="008A25F3" w:rsidRDefault="008A25F3" w:rsidP="008A25F3">
      <w:pPr>
        <w:spacing w:line="240" w:lineRule="auto"/>
        <w:rPr>
          <w:lang w:val="en-US"/>
        </w:rPr>
      </w:pPr>
    </w:p>
    <w:p w:rsidR="008A25F3" w:rsidRPr="008A25F3" w:rsidRDefault="008A25F3" w:rsidP="008A25F3">
      <w:pPr>
        <w:spacing w:line="240" w:lineRule="auto"/>
        <w:rPr>
          <w:lang w:val="en-US"/>
        </w:rPr>
      </w:pPr>
    </w:p>
    <w:bookmarkStart w:id="37" w:name="_Toc438282115" w:displacedByCustomXml="next"/>
    <w:sdt>
      <w:sdtPr>
        <w:rPr>
          <w:rFonts w:cstheme="minorBidi"/>
          <w:b w:val="0"/>
          <w:bCs w:val="0"/>
          <w:caps w:val="0"/>
          <w:szCs w:val="22"/>
        </w:rPr>
        <w:id w:val="-2005120580"/>
        <w:docPartObj>
          <w:docPartGallery w:val="Table of Contents"/>
          <w:docPartUnique/>
        </w:docPartObj>
      </w:sdtPr>
      <w:sdtEndPr>
        <w:rPr>
          <w:noProof/>
          <w:szCs w:val="24"/>
        </w:rPr>
      </w:sdtEndPr>
      <w:sdtContent>
        <w:p w:rsidR="00142EB8" w:rsidRPr="00142EB8" w:rsidRDefault="003042BC">
          <w:pPr>
            <w:pStyle w:val="TOC1"/>
            <w:rPr>
              <w:rFonts w:asciiTheme="minorHAnsi" w:eastAsiaTheme="minorEastAsia" w:hAnsiTheme="minorHAnsi" w:cstheme="minorBidi"/>
              <w:b w:val="0"/>
              <w:bCs w:val="0"/>
              <w:caps w:val="0"/>
              <w:noProof/>
              <w:sz w:val="22"/>
              <w:szCs w:val="22"/>
              <w:lang w:eastAsia="id-ID"/>
            </w:rPr>
          </w:pPr>
          <w:r w:rsidRPr="00FB735C">
            <w:rPr>
              <w:caps w:val="0"/>
              <w:szCs w:val="24"/>
            </w:rPr>
            <w:fldChar w:fldCharType="begin"/>
          </w:r>
          <w:r w:rsidRPr="00FB735C">
            <w:rPr>
              <w:szCs w:val="24"/>
            </w:rPr>
            <w:instrText xml:space="preserve"> TOC \o "1-3" \h \z \u </w:instrText>
          </w:r>
          <w:r w:rsidRPr="00FB735C">
            <w:rPr>
              <w:caps w:val="0"/>
              <w:szCs w:val="24"/>
            </w:rPr>
            <w:fldChar w:fldCharType="separate"/>
          </w:r>
          <w:hyperlink w:anchor="_Toc491704677" w:history="1">
            <w:r w:rsidR="00142EB8" w:rsidRPr="00142EB8">
              <w:rPr>
                <w:rStyle w:val="Hyperlink"/>
                <w:caps w:val="0"/>
                <w:noProof/>
                <w:lang w:val="en-US"/>
              </w:rPr>
              <w:t>ABSTRAK</w:t>
            </w:r>
            <w:r w:rsidR="00142EB8">
              <w:rPr>
                <w:rStyle w:val="Hyperlink"/>
                <w:caps w:val="0"/>
                <w:noProof/>
              </w:rPr>
              <w:t xml:space="preserve"> </w:t>
            </w:r>
            <w:r w:rsidR="00142EB8" w:rsidRPr="00142EB8">
              <w:rPr>
                <w:caps w:val="0"/>
                <w:noProof/>
                <w:webHidden/>
              </w:rPr>
              <w:tab/>
            </w:r>
            <w:r w:rsidR="00142EB8">
              <w:rPr>
                <w:caps w:val="0"/>
                <w:noProof/>
                <w:webHidden/>
              </w:rPr>
              <w:t xml:space="preserve"> </w:t>
            </w:r>
            <w:r w:rsidR="00142EB8" w:rsidRPr="00142EB8">
              <w:rPr>
                <w:caps w:val="0"/>
                <w:noProof/>
                <w:webHidden/>
              </w:rPr>
              <w:fldChar w:fldCharType="begin"/>
            </w:r>
            <w:r w:rsidR="00142EB8" w:rsidRPr="00142EB8">
              <w:rPr>
                <w:caps w:val="0"/>
                <w:noProof/>
                <w:webHidden/>
              </w:rPr>
              <w:instrText xml:space="preserve"> PAGEREF _Toc491704677 \h </w:instrText>
            </w:r>
            <w:r w:rsidR="00142EB8" w:rsidRPr="00142EB8">
              <w:rPr>
                <w:caps w:val="0"/>
                <w:noProof/>
                <w:webHidden/>
              </w:rPr>
            </w:r>
            <w:r w:rsidR="00142EB8" w:rsidRPr="00142EB8">
              <w:rPr>
                <w:caps w:val="0"/>
                <w:noProof/>
                <w:webHidden/>
              </w:rPr>
              <w:fldChar w:fldCharType="separate"/>
            </w:r>
            <w:r w:rsidR="00765F16">
              <w:rPr>
                <w:caps w:val="0"/>
                <w:noProof/>
                <w:webHidden/>
              </w:rPr>
              <w:t>v</w:t>
            </w:r>
            <w:r w:rsidR="00142EB8" w:rsidRPr="00142EB8">
              <w:rPr>
                <w:caps w:val="0"/>
                <w:noProof/>
                <w:webHidden/>
              </w:rPr>
              <w:fldChar w:fldCharType="end"/>
            </w:r>
          </w:hyperlink>
        </w:p>
        <w:p w:rsidR="00142EB8" w:rsidRPr="00142EB8" w:rsidRDefault="005C56E6">
          <w:pPr>
            <w:pStyle w:val="TOC1"/>
            <w:rPr>
              <w:rFonts w:asciiTheme="minorHAnsi" w:eastAsiaTheme="minorEastAsia" w:hAnsiTheme="minorHAnsi" w:cstheme="minorBidi"/>
              <w:b w:val="0"/>
              <w:bCs w:val="0"/>
              <w:caps w:val="0"/>
              <w:noProof/>
              <w:sz w:val="22"/>
              <w:szCs w:val="22"/>
              <w:lang w:eastAsia="id-ID"/>
            </w:rPr>
          </w:pPr>
          <w:hyperlink w:anchor="_Toc491704678" w:history="1">
            <w:r w:rsidR="00142EB8" w:rsidRPr="00142EB8">
              <w:rPr>
                <w:rStyle w:val="Hyperlink"/>
                <w:caps w:val="0"/>
                <w:noProof/>
                <w:lang w:val="en-US"/>
              </w:rPr>
              <w:t>ABSTRACT</w:t>
            </w:r>
            <w:r w:rsidR="00142EB8">
              <w:rPr>
                <w:rStyle w:val="Hyperlink"/>
                <w:caps w:val="0"/>
                <w:noProof/>
              </w:rPr>
              <w:t xml:space="preserve"> </w:t>
            </w:r>
            <w:r w:rsidR="00142EB8" w:rsidRPr="00142EB8">
              <w:rPr>
                <w:caps w:val="0"/>
                <w:noProof/>
                <w:webHidden/>
              </w:rPr>
              <w:tab/>
            </w:r>
            <w:r w:rsidR="00142EB8">
              <w:rPr>
                <w:caps w:val="0"/>
                <w:noProof/>
                <w:webHidden/>
              </w:rPr>
              <w:t xml:space="preserve"> </w:t>
            </w:r>
            <w:r w:rsidR="00142EB8" w:rsidRPr="00142EB8">
              <w:rPr>
                <w:caps w:val="0"/>
                <w:noProof/>
                <w:webHidden/>
              </w:rPr>
              <w:fldChar w:fldCharType="begin"/>
            </w:r>
            <w:r w:rsidR="00142EB8" w:rsidRPr="00142EB8">
              <w:rPr>
                <w:caps w:val="0"/>
                <w:noProof/>
                <w:webHidden/>
              </w:rPr>
              <w:instrText xml:space="preserve"> PAGEREF _Toc491704678 \h </w:instrText>
            </w:r>
            <w:r w:rsidR="00142EB8" w:rsidRPr="00142EB8">
              <w:rPr>
                <w:caps w:val="0"/>
                <w:noProof/>
                <w:webHidden/>
              </w:rPr>
            </w:r>
            <w:r w:rsidR="00142EB8" w:rsidRPr="00142EB8">
              <w:rPr>
                <w:caps w:val="0"/>
                <w:noProof/>
                <w:webHidden/>
              </w:rPr>
              <w:fldChar w:fldCharType="separate"/>
            </w:r>
            <w:r w:rsidR="00765F16">
              <w:rPr>
                <w:caps w:val="0"/>
                <w:noProof/>
                <w:webHidden/>
              </w:rPr>
              <w:t>vi</w:t>
            </w:r>
            <w:r w:rsidR="00142EB8" w:rsidRPr="00142EB8">
              <w:rPr>
                <w:caps w:val="0"/>
                <w:noProof/>
                <w:webHidden/>
              </w:rPr>
              <w:fldChar w:fldCharType="end"/>
            </w:r>
          </w:hyperlink>
        </w:p>
        <w:p w:rsidR="00142EB8" w:rsidRPr="00142EB8" w:rsidRDefault="005C56E6">
          <w:pPr>
            <w:pStyle w:val="TOC1"/>
            <w:rPr>
              <w:rFonts w:asciiTheme="minorHAnsi" w:eastAsiaTheme="minorEastAsia" w:hAnsiTheme="minorHAnsi" w:cstheme="minorBidi"/>
              <w:b w:val="0"/>
              <w:bCs w:val="0"/>
              <w:caps w:val="0"/>
              <w:noProof/>
              <w:sz w:val="22"/>
              <w:szCs w:val="22"/>
              <w:lang w:eastAsia="id-ID"/>
            </w:rPr>
          </w:pPr>
          <w:hyperlink w:anchor="_Toc491704679" w:history="1">
            <w:r w:rsidR="00142EB8" w:rsidRPr="00142EB8">
              <w:rPr>
                <w:rStyle w:val="Hyperlink"/>
                <w:caps w:val="0"/>
                <w:noProof/>
                <w:lang w:val="en-US"/>
              </w:rPr>
              <w:t>KATA PENGANTAR</w:t>
            </w:r>
            <w:r w:rsidR="00142EB8">
              <w:rPr>
                <w:rStyle w:val="Hyperlink"/>
                <w:caps w:val="0"/>
                <w:noProof/>
              </w:rPr>
              <w:t xml:space="preserve"> </w:t>
            </w:r>
            <w:r w:rsidR="00142EB8" w:rsidRPr="00142EB8">
              <w:rPr>
                <w:caps w:val="0"/>
                <w:noProof/>
                <w:webHidden/>
              </w:rPr>
              <w:tab/>
            </w:r>
            <w:r w:rsidR="00142EB8" w:rsidRPr="00142EB8">
              <w:rPr>
                <w:caps w:val="0"/>
                <w:noProof/>
                <w:webHidden/>
              </w:rPr>
              <w:fldChar w:fldCharType="begin"/>
            </w:r>
            <w:r w:rsidR="00142EB8" w:rsidRPr="00142EB8">
              <w:rPr>
                <w:caps w:val="0"/>
                <w:noProof/>
                <w:webHidden/>
              </w:rPr>
              <w:instrText xml:space="preserve"> PAGEREF _Toc491704679 \h </w:instrText>
            </w:r>
            <w:r w:rsidR="00142EB8" w:rsidRPr="00142EB8">
              <w:rPr>
                <w:caps w:val="0"/>
                <w:noProof/>
                <w:webHidden/>
              </w:rPr>
            </w:r>
            <w:r w:rsidR="00142EB8" w:rsidRPr="00142EB8">
              <w:rPr>
                <w:caps w:val="0"/>
                <w:noProof/>
                <w:webHidden/>
              </w:rPr>
              <w:fldChar w:fldCharType="separate"/>
            </w:r>
            <w:r w:rsidR="00765F16">
              <w:rPr>
                <w:caps w:val="0"/>
                <w:noProof/>
                <w:webHidden/>
              </w:rPr>
              <w:t>vii</w:t>
            </w:r>
            <w:r w:rsidR="00142EB8" w:rsidRPr="00142EB8">
              <w:rPr>
                <w:caps w:val="0"/>
                <w:noProof/>
                <w:webHidden/>
              </w:rPr>
              <w:fldChar w:fldCharType="end"/>
            </w:r>
          </w:hyperlink>
        </w:p>
        <w:p w:rsidR="00142EB8" w:rsidRPr="00142EB8" w:rsidRDefault="005C56E6">
          <w:pPr>
            <w:pStyle w:val="TOC1"/>
            <w:rPr>
              <w:rFonts w:asciiTheme="minorHAnsi" w:eastAsiaTheme="minorEastAsia" w:hAnsiTheme="minorHAnsi" w:cstheme="minorBidi"/>
              <w:b w:val="0"/>
              <w:bCs w:val="0"/>
              <w:caps w:val="0"/>
              <w:noProof/>
              <w:sz w:val="22"/>
              <w:szCs w:val="22"/>
              <w:lang w:eastAsia="id-ID"/>
            </w:rPr>
          </w:pPr>
          <w:hyperlink w:anchor="_Toc491704680" w:history="1">
            <w:r w:rsidR="00142EB8" w:rsidRPr="00142EB8">
              <w:rPr>
                <w:rStyle w:val="Hyperlink"/>
                <w:caps w:val="0"/>
                <w:noProof/>
                <w:lang w:val="en-US"/>
              </w:rPr>
              <w:t>DAFTAR ISI</w:t>
            </w:r>
            <w:r w:rsidR="00142EB8" w:rsidRPr="00142EB8">
              <w:rPr>
                <w:caps w:val="0"/>
                <w:noProof/>
                <w:webHidden/>
              </w:rPr>
              <w:tab/>
            </w:r>
            <w:r w:rsidR="00142EB8">
              <w:rPr>
                <w:caps w:val="0"/>
                <w:noProof/>
                <w:webHidden/>
              </w:rPr>
              <w:t xml:space="preserve"> </w:t>
            </w:r>
            <w:r w:rsidR="00142EB8" w:rsidRPr="00142EB8">
              <w:rPr>
                <w:caps w:val="0"/>
                <w:noProof/>
                <w:webHidden/>
              </w:rPr>
              <w:fldChar w:fldCharType="begin"/>
            </w:r>
            <w:r w:rsidR="00142EB8" w:rsidRPr="00142EB8">
              <w:rPr>
                <w:caps w:val="0"/>
                <w:noProof/>
                <w:webHidden/>
              </w:rPr>
              <w:instrText xml:space="preserve"> PAGEREF _Toc491704680 \h </w:instrText>
            </w:r>
            <w:r w:rsidR="00142EB8" w:rsidRPr="00142EB8">
              <w:rPr>
                <w:caps w:val="0"/>
                <w:noProof/>
                <w:webHidden/>
              </w:rPr>
            </w:r>
            <w:r w:rsidR="00142EB8" w:rsidRPr="00142EB8">
              <w:rPr>
                <w:caps w:val="0"/>
                <w:noProof/>
                <w:webHidden/>
              </w:rPr>
              <w:fldChar w:fldCharType="separate"/>
            </w:r>
            <w:r w:rsidR="00765F16">
              <w:rPr>
                <w:caps w:val="0"/>
                <w:noProof/>
                <w:webHidden/>
              </w:rPr>
              <w:t>ix</w:t>
            </w:r>
            <w:r w:rsidR="00142EB8" w:rsidRPr="00142EB8">
              <w:rPr>
                <w:caps w:val="0"/>
                <w:noProof/>
                <w:webHidden/>
              </w:rPr>
              <w:fldChar w:fldCharType="end"/>
            </w:r>
          </w:hyperlink>
        </w:p>
        <w:p w:rsidR="00142EB8" w:rsidRPr="00142EB8" w:rsidRDefault="005C56E6">
          <w:pPr>
            <w:pStyle w:val="TOC1"/>
            <w:rPr>
              <w:rFonts w:asciiTheme="minorHAnsi" w:eastAsiaTheme="minorEastAsia" w:hAnsiTheme="minorHAnsi" w:cstheme="minorBidi"/>
              <w:b w:val="0"/>
              <w:bCs w:val="0"/>
              <w:caps w:val="0"/>
              <w:noProof/>
              <w:sz w:val="22"/>
              <w:szCs w:val="22"/>
              <w:lang w:eastAsia="id-ID"/>
            </w:rPr>
          </w:pPr>
          <w:hyperlink w:anchor="_Toc491704681" w:history="1">
            <w:r w:rsidR="00142EB8" w:rsidRPr="00142EB8">
              <w:rPr>
                <w:rStyle w:val="Hyperlink"/>
                <w:caps w:val="0"/>
                <w:noProof/>
                <w:lang w:val="en-US"/>
              </w:rPr>
              <w:t xml:space="preserve">DAFTAR </w:t>
            </w:r>
            <w:r w:rsidR="00142EB8" w:rsidRPr="00142EB8">
              <w:rPr>
                <w:rStyle w:val="Hyperlink"/>
                <w:caps w:val="0"/>
                <w:noProof/>
              </w:rPr>
              <w:t>GAMBAR</w:t>
            </w:r>
            <w:r w:rsidR="00142EB8">
              <w:rPr>
                <w:rStyle w:val="Hyperlink"/>
                <w:caps w:val="0"/>
                <w:noProof/>
              </w:rPr>
              <w:t xml:space="preserve"> </w:t>
            </w:r>
            <w:r w:rsidR="00142EB8" w:rsidRPr="00142EB8">
              <w:rPr>
                <w:caps w:val="0"/>
                <w:noProof/>
                <w:webHidden/>
              </w:rPr>
              <w:tab/>
            </w:r>
            <w:r w:rsidR="00142EB8">
              <w:rPr>
                <w:caps w:val="0"/>
                <w:noProof/>
                <w:webHidden/>
              </w:rPr>
              <w:t xml:space="preserve"> </w:t>
            </w:r>
            <w:r w:rsidR="00142EB8" w:rsidRPr="00142EB8">
              <w:rPr>
                <w:caps w:val="0"/>
                <w:noProof/>
                <w:webHidden/>
              </w:rPr>
              <w:fldChar w:fldCharType="begin"/>
            </w:r>
            <w:r w:rsidR="00142EB8" w:rsidRPr="00142EB8">
              <w:rPr>
                <w:caps w:val="0"/>
                <w:noProof/>
                <w:webHidden/>
              </w:rPr>
              <w:instrText xml:space="preserve"> PAGEREF _Toc491704681 \h </w:instrText>
            </w:r>
            <w:r w:rsidR="00142EB8" w:rsidRPr="00142EB8">
              <w:rPr>
                <w:caps w:val="0"/>
                <w:noProof/>
                <w:webHidden/>
              </w:rPr>
            </w:r>
            <w:r w:rsidR="00142EB8" w:rsidRPr="00142EB8">
              <w:rPr>
                <w:caps w:val="0"/>
                <w:noProof/>
                <w:webHidden/>
              </w:rPr>
              <w:fldChar w:fldCharType="separate"/>
            </w:r>
            <w:r w:rsidR="00765F16">
              <w:rPr>
                <w:caps w:val="0"/>
                <w:noProof/>
                <w:webHidden/>
              </w:rPr>
              <w:t>xi</w:t>
            </w:r>
            <w:r w:rsidR="00142EB8" w:rsidRPr="00142EB8">
              <w:rPr>
                <w:caps w:val="0"/>
                <w:noProof/>
                <w:webHidden/>
              </w:rPr>
              <w:fldChar w:fldCharType="end"/>
            </w:r>
          </w:hyperlink>
        </w:p>
        <w:p w:rsidR="00142EB8" w:rsidRPr="00142EB8" w:rsidRDefault="005C56E6">
          <w:pPr>
            <w:pStyle w:val="TOC1"/>
            <w:rPr>
              <w:rFonts w:asciiTheme="minorHAnsi" w:eastAsiaTheme="minorEastAsia" w:hAnsiTheme="minorHAnsi" w:cstheme="minorBidi"/>
              <w:b w:val="0"/>
              <w:bCs w:val="0"/>
              <w:caps w:val="0"/>
              <w:noProof/>
              <w:sz w:val="22"/>
              <w:szCs w:val="22"/>
              <w:lang w:eastAsia="id-ID"/>
            </w:rPr>
          </w:pPr>
          <w:hyperlink w:anchor="_Toc491704682" w:history="1">
            <w:r w:rsidR="00142EB8" w:rsidRPr="00142EB8">
              <w:rPr>
                <w:rStyle w:val="Hyperlink"/>
                <w:caps w:val="0"/>
                <w:noProof/>
                <w:lang w:val="en-US"/>
              </w:rPr>
              <w:t xml:space="preserve">DAFTAR </w:t>
            </w:r>
            <w:r w:rsidR="00142EB8" w:rsidRPr="00142EB8">
              <w:rPr>
                <w:rStyle w:val="Hyperlink"/>
                <w:caps w:val="0"/>
                <w:noProof/>
              </w:rPr>
              <w:t>TABEL</w:t>
            </w:r>
            <w:r w:rsidR="00142EB8" w:rsidRPr="00142EB8">
              <w:rPr>
                <w:caps w:val="0"/>
                <w:noProof/>
                <w:webHidden/>
              </w:rPr>
              <w:tab/>
            </w:r>
            <w:r w:rsidR="00142EB8" w:rsidRPr="00142EB8">
              <w:rPr>
                <w:caps w:val="0"/>
                <w:noProof/>
                <w:webHidden/>
              </w:rPr>
              <w:fldChar w:fldCharType="begin"/>
            </w:r>
            <w:r w:rsidR="00142EB8" w:rsidRPr="00142EB8">
              <w:rPr>
                <w:caps w:val="0"/>
                <w:noProof/>
                <w:webHidden/>
              </w:rPr>
              <w:instrText xml:space="preserve"> PAGEREF _Toc491704682 \h </w:instrText>
            </w:r>
            <w:r w:rsidR="00142EB8" w:rsidRPr="00142EB8">
              <w:rPr>
                <w:caps w:val="0"/>
                <w:noProof/>
                <w:webHidden/>
              </w:rPr>
            </w:r>
            <w:r w:rsidR="00142EB8" w:rsidRPr="00142EB8">
              <w:rPr>
                <w:caps w:val="0"/>
                <w:noProof/>
                <w:webHidden/>
              </w:rPr>
              <w:fldChar w:fldCharType="separate"/>
            </w:r>
            <w:r w:rsidR="00765F16">
              <w:rPr>
                <w:caps w:val="0"/>
                <w:noProof/>
                <w:webHidden/>
              </w:rPr>
              <w:t>xii</w:t>
            </w:r>
            <w:r w:rsidR="00142EB8" w:rsidRPr="00142EB8">
              <w:rPr>
                <w:caps w:val="0"/>
                <w:noProof/>
                <w:webHidden/>
              </w:rPr>
              <w:fldChar w:fldCharType="end"/>
            </w:r>
          </w:hyperlink>
        </w:p>
        <w:p w:rsidR="00142EB8" w:rsidRDefault="005C56E6">
          <w:pPr>
            <w:pStyle w:val="TOC1"/>
            <w:rPr>
              <w:rFonts w:asciiTheme="minorHAnsi" w:eastAsiaTheme="minorEastAsia" w:hAnsiTheme="minorHAnsi" w:cstheme="minorBidi"/>
              <w:b w:val="0"/>
              <w:bCs w:val="0"/>
              <w:caps w:val="0"/>
              <w:noProof/>
              <w:sz w:val="22"/>
              <w:szCs w:val="22"/>
              <w:lang w:eastAsia="id-ID"/>
            </w:rPr>
          </w:pPr>
          <w:hyperlink w:anchor="_Toc491704683" w:history="1">
            <w:r w:rsidR="00142EB8" w:rsidRPr="00E57AC8">
              <w:rPr>
                <w:rStyle w:val="Hyperlink"/>
                <w:noProof/>
              </w:rPr>
              <w:t xml:space="preserve">BAB I </w:t>
            </w:r>
            <w:r w:rsidR="00142EB8" w:rsidRPr="00E57AC8">
              <w:rPr>
                <w:rStyle w:val="Hyperlink"/>
                <w:noProof/>
                <w:lang w:val="en-US"/>
              </w:rPr>
              <w:t>PENDAHULUAN</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_Toc491704683 \h </w:instrText>
            </w:r>
            <w:r w:rsidR="00142EB8">
              <w:rPr>
                <w:noProof/>
                <w:webHidden/>
              </w:rPr>
            </w:r>
            <w:r w:rsidR="00142EB8">
              <w:rPr>
                <w:noProof/>
                <w:webHidden/>
              </w:rPr>
              <w:fldChar w:fldCharType="separate"/>
            </w:r>
            <w:r w:rsidR="00765F16">
              <w:rPr>
                <w:noProof/>
                <w:webHidden/>
              </w:rPr>
              <w:t>1</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684" w:history="1">
            <w:r w:rsidR="00142EB8" w:rsidRPr="00E57AC8">
              <w:rPr>
                <w:rStyle w:val="Hyperlink"/>
                <w:noProof/>
              </w:rPr>
              <w:t>1.1</w:t>
            </w:r>
            <w:r w:rsidR="00142EB8">
              <w:rPr>
                <w:rFonts w:asciiTheme="minorHAnsi" w:eastAsiaTheme="minorEastAsia" w:hAnsiTheme="minorHAnsi" w:cstheme="minorBidi"/>
                <w:noProof/>
                <w:sz w:val="22"/>
                <w:szCs w:val="22"/>
                <w:lang w:eastAsia="id-ID"/>
              </w:rPr>
              <w:tab/>
            </w:r>
            <w:r w:rsidR="00142EB8" w:rsidRPr="00E57AC8">
              <w:rPr>
                <w:rStyle w:val="Hyperlink"/>
                <w:noProof/>
              </w:rPr>
              <w:t>Latar Belakang</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_Toc491704684 \h </w:instrText>
            </w:r>
            <w:r w:rsidR="00142EB8">
              <w:rPr>
                <w:noProof/>
                <w:webHidden/>
              </w:rPr>
            </w:r>
            <w:r w:rsidR="00142EB8">
              <w:rPr>
                <w:noProof/>
                <w:webHidden/>
              </w:rPr>
              <w:fldChar w:fldCharType="separate"/>
            </w:r>
            <w:r w:rsidR="00765F16">
              <w:rPr>
                <w:noProof/>
                <w:webHidden/>
              </w:rPr>
              <w:t>1</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685" w:history="1">
            <w:r w:rsidR="00142EB8" w:rsidRPr="00E57AC8">
              <w:rPr>
                <w:rStyle w:val="Hyperlink"/>
                <w:noProof/>
              </w:rPr>
              <w:t>1.2</w:t>
            </w:r>
            <w:r w:rsidR="00142EB8">
              <w:rPr>
                <w:rFonts w:asciiTheme="minorHAnsi" w:eastAsiaTheme="minorEastAsia" w:hAnsiTheme="minorHAnsi" w:cstheme="minorBidi"/>
                <w:noProof/>
                <w:sz w:val="22"/>
                <w:szCs w:val="22"/>
                <w:lang w:eastAsia="id-ID"/>
              </w:rPr>
              <w:tab/>
            </w:r>
            <w:r w:rsidR="00142EB8" w:rsidRPr="00E57AC8">
              <w:rPr>
                <w:rStyle w:val="Hyperlink"/>
                <w:noProof/>
              </w:rPr>
              <w:t>Rumusan Masalah</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_Toc491704685 \h </w:instrText>
            </w:r>
            <w:r w:rsidR="00142EB8">
              <w:rPr>
                <w:noProof/>
                <w:webHidden/>
              </w:rPr>
            </w:r>
            <w:r w:rsidR="00142EB8">
              <w:rPr>
                <w:noProof/>
                <w:webHidden/>
              </w:rPr>
              <w:fldChar w:fldCharType="separate"/>
            </w:r>
            <w:r w:rsidR="00765F16">
              <w:rPr>
                <w:noProof/>
                <w:webHidden/>
              </w:rPr>
              <w:t>2</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686" w:history="1">
            <w:r w:rsidR="00142EB8" w:rsidRPr="00E57AC8">
              <w:rPr>
                <w:rStyle w:val="Hyperlink"/>
                <w:noProof/>
              </w:rPr>
              <w:t>1.3</w:t>
            </w:r>
            <w:r w:rsidR="00142EB8">
              <w:rPr>
                <w:rFonts w:asciiTheme="minorHAnsi" w:eastAsiaTheme="minorEastAsia" w:hAnsiTheme="minorHAnsi" w:cstheme="minorBidi"/>
                <w:noProof/>
                <w:sz w:val="22"/>
                <w:szCs w:val="22"/>
                <w:lang w:eastAsia="id-ID"/>
              </w:rPr>
              <w:tab/>
            </w:r>
            <w:r w:rsidR="00142EB8" w:rsidRPr="00E57AC8">
              <w:rPr>
                <w:rStyle w:val="Hyperlink"/>
                <w:noProof/>
              </w:rPr>
              <w:t>Batasan Masalah</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_Toc491704686 \h </w:instrText>
            </w:r>
            <w:r w:rsidR="00142EB8">
              <w:rPr>
                <w:noProof/>
                <w:webHidden/>
              </w:rPr>
            </w:r>
            <w:r w:rsidR="00142EB8">
              <w:rPr>
                <w:noProof/>
                <w:webHidden/>
              </w:rPr>
              <w:fldChar w:fldCharType="separate"/>
            </w:r>
            <w:r w:rsidR="00765F16">
              <w:rPr>
                <w:noProof/>
                <w:webHidden/>
              </w:rPr>
              <w:t>2</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687" w:history="1">
            <w:r w:rsidR="00142EB8" w:rsidRPr="00E57AC8">
              <w:rPr>
                <w:rStyle w:val="Hyperlink"/>
                <w:noProof/>
              </w:rPr>
              <w:t>1.4</w:t>
            </w:r>
            <w:r w:rsidR="00142EB8">
              <w:rPr>
                <w:rFonts w:asciiTheme="minorHAnsi" w:eastAsiaTheme="minorEastAsia" w:hAnsiTheme="minorHAnsi" w:cstheme="minorBidi"/>
                <w:noProof/>
                <w:sz w:val="22"/>
                <w:szCs w:val="22"/>
                <w:lang w:eastAsia="id-ID"/>
              </w:rPr>
              <w:tab/>
            </w:r>
            <w:r w:rsidR="00142EB8" w:rsidRPr="00E57AC8">
              <w:rPr>
                <w:rStyle w:val="Hyperlink"/>
                <w:noProof/>
              </w:rPr>
              <w:t>Tujuan Penelitian</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_Toc491704687 \h </w:instrText>
            </w:r>
            <w:r w:rsidR="00142EB8">
              <w:rPr>
                <w:noProof/>
                <w:webHidden/>
              </w:rPr>
            </w:r>
            <w:r w:rsidR="00142EB8">
              <w:rPr>
                <w:noProof/>
                <w:webHidden/>
              </w:rPr>
              <w:fldChar w:fldCharType="separate"/>
            </w:r>
            <w:r w:rsidR="00765F16">
              <w:rPr>
                <w:noProof/>
                <w:webHidden/>
              </w:rPr>
              <w:t>2</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688" w:history="1">
            <w:r w:rsidR="00142EB8" w:rsidRPr="00E57AC8">
              <w:rPr>
                <w:rStyle w:val="Hyperlink"/>
                <w:noProof/>
              </w:rPr>
              <w:t>1.5</w:t>
            </w:r>
            <w:r w:rsidR="00142EB8">
              <w:rPr>
                <w:rFonts w:asciiTheme="minorHAnsi" w:eastAsiaTheme="minorEastAsia" w:hAnsiTheme="minorHAnsi" w:cstheme="minorBidi"/>
                <w:noProof/>
                <w:sz w:val="22"/>
                <w:szCs w:val="22"/>
                <w:lang w:eastAsia="id-ID"/>
              </w:rPr>
              <w:tab/>
            </w:r>
            <w:r w:rsidR="00142EB8" w:rsidRPr="00E57AC8">
              <w:rPr>
                <w:rStyle w:val="Hyperlink"/>
                <w:noProof/>
              </w:rPr>
              <w:t>Manfaat Penelitian</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_Toc491704688 \h </w:instrText>
            </w:r>
            <w:r w:rsidR="00142EB8">
              <w:rPr>
                <w:noProof/>
                <w:webHidden/>
              </w:rPr>
            </w:r>
            <w:r w:rsidR="00142EB8">
              <w:rPr>
                <w:noProof/>
                <w:webHidden/>
              </w:rPr>
              <w:fldChar w:fldCharType="separate"/>
            </w:r>
            <w:r w:rsidR="00765F16">
              <w:rPr>
                <w:noProof/>
                <w:webHidden/>
              </w:rPr>
              <w:t>3</w:t>
            </w:r>
            <w:r w:rsidR="00142EB8">
              <w:rPr>
                <w:noProof/>
                <w:webHidden/>
              </w:rPr>
              <w:fldChar w:fldCharType="end"/>
            </w:r>
          </w:hyperlink>
        </w:p>
        <w:p w:rsidR="00142EB8" w:rsidRDefault="005C56E6">
          <w:pPr>
            <w:pStyle w:val="TOC1"/>
            <w:rPr>
              <w:rFonts w:asciiTheme="minorHAnsi" w:eastAsiaTheme="minorEastAsia" w:hAnsiTheme="minorHAnsi" w:cstheme="minorBidi"/>
              <w:b w:val="0"/>
              <w:bCs w:val="0"/>
              <w:caps w:val="0"/>
              <w:noProof/>
              <w:sz w:val="22"/>
              <w:szCs w:val="22"/>
              <w:lang w:eastAsia="id-ID"/>
            </w:rPr>
          </w:pPr>
          <w:hyperlink w:anchor="_Toc491704689" w:history="1">
            <w:r w:rsidR="00142EB8" w:rsidRPr="00E57AC8">
              <w:rPr>
                <w:rStyle w:val="Hyperlink"/>
                <w:noProof/>
              </w:rPr>
              <w:t xml:space="preserve">BAB II </w:t>
            </w:r>
            <w:r w:rsidR="00142EB8" w:rsidRPr="00E57AC8">
              <w:rPr>
                <w:rStyle w:val="Hyperlink"/>
                <w:noProof/>
                <w:lang w:val="en-US"/>
              </w:rPr>
              <w:t>TINJAUAN PUSTAKA</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_Toc491704689 \h </w:instrText>
            </w:r>
            <w:r w:rsidR="00142EB8">
              <w:rPr>
                <w:noProof/>
                <w:webHidden/>
              </w:rPr>
            </w:r>
            <w:r w:rsidR="00142EB8">
              <w:rPr>
                <w:noProof/>
                <w:webHidden/>
              </w:rPr>
              <w:fldChar w:fldCharType="separate"/>
            </w:r>
            <w:r w:rsidR="00765F16">
              <w:rPr>
                <w:noProof/>
                <w:webHidden/>
              </w:rPr>
              <w:t>4</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690" w:history="1">
            <w:r w:rsidR="00142EB8" w:rsidRPr="00E57AC8">
              <w:rPr>
                <w:rStyle w:val="Hyperlink"/>
                <w:noProof/>
              </w:rPr>
              <w:t>2.1</w:t>
            </w:r>
            <w:r w:rsidR="00142EB8">
              <w:rPr>
                <w:rFonts w:asciiTheme="minorHAnsi" w:eastAsiaTheme="minorEastAsia" w:hAnsiTheme="minorHAnsi" w:cstheme="minorBidi"/>
                <w:noProof/>
                <w:sz w:val="22"/>
                <w:szCs w:val="22"/>
                <w:lang w:eastAsia="id-ID"/>
              </w:rPr>
              <w:tab/>
            </w:r>
            <w:r w:rsidR="00142EB8" w:rsidRPr="00E57AC8">
              <w:rPr>
                <w:rStyle w:val="Hyperlink"/>
                <w:noProof/>
              </w:rPr>
              <w:t>Kajian Ilmiah</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_Toc491704690 \h </w:instrText>
            </w:r>
            <w:r w:rsidR="00142EB8">
              <w:rPr>
                <w:noProof/>
                <w:webHidden/>
              </w:rPr>
            </w:r>
            <w:r w:rsidR="00142EB8">
              <w:rPr>
                <w:noProof/>
                <w:webHidden/>
              </w:rPr>
              <w:fldChar w:fldCharType="separate"/>
            </w:r>
            <w:r w:rsidR="00765F16">
              <w:rPr>
                <w:noProof/>
                <w:webHidden/>
              </w:rPr>
              <w:t>4</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691" w:history="1">
            <w:r w:rsidR="00142EB8" w:rsidRPr="00E57AC8">
              <w:rPr>
                <w:rStyle w:val="Hyperlink"/>
                <w:noProof/>
              </w:rPr>
              <w:t>2.2</w:t>
            </w:r>
            <w:r w:rsidR="00142EB8">
              <w:rPr>
                <w:rFonts w:asciiTheme="minorHAnsi" w:eastAsiaTheme="minorEastAsia" w:hAnsiTheme="minorHAnsi" w:cstheme="minorBidi"/>
                <w:noProof/>
                <w:sz w:val="22"/>
                <w:szCs w:val="22"/>
                <w:lang w:eastAsia="id-ID"/>
              </w:rPr>
              <w:tab/>
            </w:r>
            <w:r w:rsidR="00142EB8" w:rsidRPr="00E57AC8">
              <w:rPr>
                <w:rStyle w:val="Hyperlink"/>
                <w:noProof/>
              </w:rPr>
              <w:t>Dasar Teori</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_Toc491704691 \h </w:instrText>
            </w:r>
            <w:r w:rsidR="00142EB8">
              <w:rPr>
                <w:noProof/>
                <w:webHidden/>
              </w:rPr>
            </w:r>
            <w:r w:rsidR="00142EB8">
              <w:rPr>
                <w:noProof/>
                <w:webHidden/>
              </w:rPr>
              <w:fldChar w:fldCharType="separate"/>
            </w:r>
            <w:r w:rsidR="00765F16">
              <w:rPr>
                <w:noProof/>
                <w:webHidden/>
              </w:rPr>
              <w:t>5</w:t>
            </w:r>
            <w:r w:rsidR="00142EB8">
              <w:rPr>
                <w:noProof/>
                <w:webHidden/>
              </w:rPr>
              <w:fldChar w:fldCharType="end"/>
            </w:r>
          </w:hyperlink>
        </w:p>
        <w:p w:rsidR="00142EB8" w:rsidRDefault="005C56E6">
          <w:pPr>
            <w:pStyle w:val="TOC3"/>
            <w:rPr>
              <w:rFonts w:asciiTheme="minorHAnsi" w:eastAsiaTheme="minorEastAsia" w:hAnsiTheme="minorHAnsi" w:cstheme="minorBidi"/>
              <w:iCs w:val="0"/>
              <w:noProof/>
              <w:sz w:val="22"/>
              <w:szCs w:val="22"/>
              <w:lang w:eastAsia="id-ID"/>
            </w:rPr>
          </w:pPr>
          <w:hyperlink w:anchor="_Toc491704692" w:history="1">
            <w:r w:rsidR="00142EB8" w:rsidRPr="00E57AC8">
              <w:rPr>
                <w:rStyle w:val="Hyperlink"/>
                <w:noProof/>
              </w:rPr>
              <w:t xml:space="preserve">2.2.1 </w:t>
            </w:r>
            <w:r w:rsidR="00142EB8" w:rsidRPr="00E57AC8">
              <w:rPr>
                <w:rStyle w:val="Hyperlink"/>
                <w:rFonts w:ascii="Arial" w:eastAsia="Arial" w:hAnsi="Arial" w:cs="Arial"/>
                <w:noProof/>
              </w:rPr>
              <w:t xml:space="preserve"> </w:t>
            </w:r>
            <w:r w:rsidR="00142EB8" w:rsidRPr="00E57AC8">
              <w:rPr>
                <w:rStyle w:val="Hyperlink"/>
                <w:noProof/>
              </w:rPr>
              <w:t>Mekanisme Kriptografi</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_Toc491704692 \h </w:instrText>
            </w:r>
            <w:r w:rsidR="00142EB8">
              <w:rPr>
                <w:noProof/>
                <w:webHidden/>
              </w:rPr>
            </w:r>
            <w:r w:rsidR="00142EB8">
              <w:rPr>
                <w:noProof/>
                <w:webHidden/>
              </w:rPr>
              <w:fldChar w:fldCharType="separate"/>
            </w:r>
            <w:r w:rsidR="00765F16">
              <w:rPr>
                <w:noProof/>
                <w:webHidden/>
              </w:rPr>
              <w:t>9</w:t>
            </w:r>
            <w:r w:rsidR="00142EB8">
              <w:rPr>
                <w:noProof/>
                <w:webHidden/>
              </w:rPr>
              <w:fldChar w:fldCharType="end"/>
            </w:r>
          </w:hyperlink>
        </w:p>
        <w:p w:rsidR="00142EB8" w:rsidRDefault="005C56E6">
          <w:pPr>
            <w:pStyle w:val="TOC3"/>
            <w:rPr>
              <w:rFonts w:asciiTheme="minorHAnsi" w:eastAsiaTheme="minorEastAsia" w:hAnsiTheme="minorHAnsi" w:cstheme="minorBidi"/>
              <w:iCs w:val="0"/>
              <w:noProof/>
              <w:sz w:val="22"/>
              <w:szCs w:val="22"/>
              <w:lang w:eastAsia="id-ID"/>
            </w:rPr>
          </w:pPr>
          <w:hyperlink w:anchor="_Toc491704693" w:history="1">
            <w:r w:rsidR="00142EB8" w:rsidRPr="00E57AC8">
              <w:rPr>
                <w:rStyle w:val="Hyperlink"/>
                <w:noProof/>
              </w:rPr>
              <w:t xml:space="preserve">2.2.2 </w:t>
            </w:r>
            <w:r w:rsidR="00142EB8" w:rsidRPr="00E57AC8">
              <w:rPr>
                <w:rStyle w:val="Hyperlink"/>
                <w:rFonts w:ascii="Arial" w:eastAsia="Arial" w:hAnsi="Arial" w:cs="Arial"/>
                <w:noProof/>
              </w:rPr>
              <w:t xml:space="preserve"> </w:t>
            </w:r>
            <w:r w:rsidR="00142EB8" w:rsidRPr="00E57AC8">
              <w:rPr>
                <w:rStyle w:val="Hyperlink"/>
                <w:noProof/>
              </w:rPr>
              <w:t>Macam Macam Algoritma Kriptografi Modern</w:t>
            </w:r>
            <w:r w:rsidR="00142EB8">
              <w:rPr>
                <w:noProof/>
                <w:webHidden/>
              </w:rPr>
              <w:tab/>
              <w:t xml:space="preserve"> </w:t>
            </w:r>
            <w:r w:rsidR="00142EB8">
              <w:rPr>
                <w:noProof/>
                <w:webHidden/>
              </w:rPr>
              <w:fldChar w:fldCharType="begin"/>
            </w:r>
            <w:r w:rsidR="00142EB8">
              <w:rPr>
                <w:noProof/>
                <w:webHidden/>
              </w:rPr>
              <w:instrText xml:space="preserve"> PAGEREF _Toc491704693 \h </w:instrText>
            </w:r>
            <w:r w:rsidR="00142EB8">
              <w:rPr>
                <w:noProof/>
                <w:webHidden/>
              </w:rPr>
            </w:r>
            <w:r w:rsidR="00142EB8">
              <w:rPr>
                <w:noProof/>
                <w:webHidden/>
              </w:rPr>
              <w:fldChar w:fldCharType="separate"/>
            </w:r>
            <w:r w:rsidR="00765F16">
              <w:rPr>
                <w:noProof/>
                <w:webHidden/>
              </w:rPr>
              <w:t>10</w:t>
            </w:r>
            <w:r w:rsidR="00142EB8">
              <w:rPr>
                <w:noProof/>
                <w:webHidden/>
              </w:rPr>
              <w:fldChar w:fldCharType="end"/>
            </w:r>
          </w:hyperlink>
        </w:p>
        <w:p w:rsidR="00142EB8" w:rsidRDefault="005C56E6">
          <w:pPr>
            <w:pStyle w:val="TOC3"/>
            <w:rPr>
              <w:rFonts w:asciiTheme="minorHAnsi" w:eastAsiaTheme="minorEastAsia" w:hAnsiTheme="minorHAnsi" w:cstheme="minorBidi"/>
              <w:iCs w:val="0"/>
              <w:noProof/>
              <w:sz w:val="22"/>
              <w:szCs w:val="22"/>
              <w:lang w:eastAsia="id-ID"/>
            </w:rPr>
          </w:pPr>
          <w:hyperlink w:anchor="_Toc491704694" w:history="1">
            <w:r w:rsidR="00142EB8" w:rsidRPr="00E57AC8">
              <w:rPr>
                <w:rStyle w:val="Hyperlink"/>
                <w:noProof/>
              </w:rPr>
              <w:t>2.2.3  Algoritma Cipher Pada Proses Asimetris Dan Simetris</w:t>
            </w:r>
            <w:r w:rsidR="00142EB8">
              <w:rPr>
                <w:noProof/>
                <w:webHidden/>
              </w:rPr>
              <w:tab/>
              <w:t xml:space="preserve"> </w:t>
            </w:r>
            <w:r w:rsidR="00142EB8">
              <w:rPr>
                <w:noProof/>
                <w:webHidden/>
              </w:rPr>
              <w:fldChar w:fldCharType="begin"/>
            </w:r>
            <w:r w:rsidR="00142EB8">
              <w:rPr>
                <w:noProof/>
                <w:webHidden/>
              </w:rPr>
              <w:instrText xml:space="preserve"> PAGEREF _Toc491704694 \h </w:instrText>
            </w:r>
            <w:r w:rsidR="00142EB8">
              <w:rPr>
                <w:noProof/>
                <w:webHidden/>
              </w:rPr>
            </w:r>
            <w:r w:rsidR="00142EB8">
              <w:rPr>
                <w:noProof/>
                <w:webHidden/>
              </w:rPr>
              <w:fldChar w:fldCharType="separate"/>
            </w:r>
            <w:r w:rsidR="00765F16">
              <w:rPr>
                <w:noProof/>
                <w:webHidden/>
              </w:rPr>
              <w:t>11</w:t>
            </w:r>
            <w:r w:rsidR="00142EB8">
              <w:rPr>
                <w:noProof/>
                <w:webHidden/>
              </w:rPr>
              <w:fldChar w:fldCharType="end"/>
            </w:r>
          </w:hyperlink>
        </w:p>
        <w:p w:rsidR="00142EB8" w:rsidRDefault="005C56E6">
          <w:pPr>
            <w:pStyle w:val="TOC3"/>
            <w:rPr>
              <w:rFonts w:asciiTheme="minorHAnsi" w:eastAsiaTheme="minorEastAsia" w:hAnsiTheme="minorHAnsi" w:cstheme="minorBidi"/>
              <w:iCs w:val="0"/>
              <w:noProof/>
              <w:sz w:val="22"/>
              <w:szCs w:val="22"/>
              <w:lang w:eastAsia="id-ID"/>
            </w:rPr>
          </w:pPr>
          <w:hyperlink w:anchor="_Toc491704695" w:history="1">
            <w:r w:rsidR="00142EB8" w:rsidRPr="00E57AC8">
              <w:rPr>
                <w:rStyle w:val="Hyperlink"/>
                <w:noProof/>
              </w:rPr>
              <w:t xml:space="preserve">2.2.4 </w:t>
            </w:r>
            <w:r w:rsidR="00142EB8" w:rsidRPr="00E57AC8">
              <w:rPr>
                <w:rStyle w:val="Hyperlink"/>
                <w:rFonts w:ascii="Arial" w:eastAsia="Arial" w:hAnsi="Arial" w:cs="Arial"/>
                <w:noProof/>
              </w:rPr>
              <w:t xml:space="preserve"> </w:t>
            </w:r>
            <w:r w:rsidR="00142EB8" w:rsidRPr="00E57AC8">
              <w:rPr>
                <w:rStyle w:val="Hyperlink"/>
                <w:noProof/>
              </w:rPr>
              <w:t>Algoritma Rivest-Shamir-Adleman (RSA)</w:t>
            </w:r>
            <w:r w:rsidR="00142EB8">
              <w:rPr>
                <w:noProof/>
                <w:webHidden/>
              </w:rPr>
              <w:tab/>
              <w:t xml:space="preserve"> </w:t>
            </w:r>
            <w:r w:rsidR="00142EB8">
              <w:rPr>
                <w:noProof/>
                <w:webHidden/>
              </w:rPr>
              <w:fldChar w:fldCharType="begin"/>
            </w:r>
            <w:r w:rsidR="00142EB8">
              <w:rPr>
                <w:noProof/>
                <w:webHidden/>
              </w:rPr>
              <w:instrText xml:space="preserve"> PAGEREF _Toc491704695 \h </w:instrText>
            </w:r>
            <w:r w:rsidR="00142EB8">
              <w:rPr>
                <w:noProof/>
                <w:webHidden/>
              </w:rPr>
            </w:r>
            <w:r w:rsidR="00142EB8">
              <w:rPr>
                <w:noProof/>
                <w:webHidden/>
              </w:rPr>
              <w:fldChar w:fldCharType="separate"/>
            </w:r>
            <w:r w:rsidR="00765F16">
              <w:rPr>
                <w:noProof/>
                <w:webHidden/>
              </w:rPr>
              <w:t>12</w:t>
            </w:r>
            <w:r w:rsidR="00142EB8">
              <w:rPr>
                <w:noProof/>
                <w:webHidden/>
              </w:rPr>
              <w:fldChar w:fldCharType="end"/>
            </w:r>
          </w:hyperlink>
        </w:p>
        <w:p w:rsidR="00142EB8" w:rsidRDefault="005C56E6">
          <w:pPr>
            <w:pStyle w:val="TOC1"/>
            <w:rPr>
              <w:rFonts w:asciiTheme="minorHAnsi" w:eastAsiaTheme="minorEastAsia" w:hAnsiTheme="minorHAnsi" w:cstheme="minorBidi"/>
              <w:b w:val="0"/>
              <w:bCs w:val="0"/>
              <w:caps w:val="0"/>
              <w:noProof/>
              <w:sz w:val="22"/>
              <w:szCs w:val="22"/>
              <w:lang w:eastAsia="id-ID"/>
            </w:rPr>
          </w:pPr>
          <w:hyperlink w:anchor="_Toc491704696" w:history="1">
            <w:r w:rsidR="00142EB8" w:rsidRPr="00E57AC8">
              <w:rPr>
                <w:rStyle w:val="Hyperlink"/>
                <w:noProof/>
              </w:rPr>
              <w:t xml:space="preserve">BAB III </w:t>
            </w:r>
            <w:r w:rsidR="00142EB8" w:rsidRPr="00E57AC8">
              <w:rPr>
                <w:rStyle w:val="Hyperlink"/>
                <w:noProof/>
                <w:lang w:val="en-US"/>
              </w:rPr>
              <w:t>KERANGKA KONSEP</w:t>
            </w:r>
            <w:r w:rsidR="00142EB8" w:rsidRPr="00E57AC8">
              <w:rPr>
                <w:rStyle w:val="Hyperlink"/>
                <w:noProof/>
              </w:rPr>
              <w:t xml:space="preserve"> DAN METODOLOGI </w:t>
            </w:r>
            <w:r w:rsidR="00142EB8" w:rsidRPr="00E57AC8">
              <w:rPr>
                <w:rStyle w:val="Hyperlink"/>
                <w:noProof/>
                <w:lang w:val="en-US"/>
              </w:rPr>
              <w:t xml:space="preserve"> PENELIT</w:t>
            </w:r>
            <w:r w:rsidR="00142EB8">
              <w:rPr>
                <w:noProof/>
                <w:webHidden/>
              </w:rPr>
              <w:tab/>
              <w:t xml:space="preserve"> </w:t>
            </w:r>
            <w:r w:rsidR="00142EB8">
              <w:rPr>
                <w:noProof/>
                <w:webHidden/>
              </w:rPr>
              <w:fldChar w:fldCharType="begin"/>
            </w:r>
            <w:r w:rsidR="00142EB8">
              <w:rPr>
                <w:noProof/>
                <w:webHidden/>
              </w:rPr>
              <w:instrText xml:space="preserve"> PAGEREF _Toc491704696 \h </w:instrText>
            </w:r>
            <w:r w:rsidR="00142EB8">
              <w:rPr>
                <w:noProof/>
                <w:webHidden/>
              </w:rPr>
            </w:r>
            <w:r w:rsidR="00142EB8">
              <w:rPr>
                <w:noProof/>
                <w:webHidden/>
              </w:rPr>
              <w:fldChar w:fldCharType="separate"/>
            </w:r>
            <w:r w:rsidR="00765F16">
              <w:rPr>
                <w:noProof/>
                <w:webHidden/>
              </w:rPr>
              <w:t>17</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697" w:history="1">
            <w:r w:rsidR="00142EB8" w:rsidRPr="00E57AC8">
              <w:rPr>
                <w:rStyle w:val="Hyperlink"/>
                <w:noProof/>
              </w:rPr>
              <w:t>3.1</w:t>
            </w:r>
            <w:r w:rsidR="00142EB8">
              <w:rPr>
                <w:rFonts w:asciiTheme="minorHAnsi" w:eastAsiaTheme="minorEastAsia" w:hAnsiTheme="minorHAnsi" w:cstheme="minorBidi"/>
                <w:noProof/>
                <w:sz w:val="22"/>
                <w:szCs w:val="22"/>
                <w:lang w:eastAsia="id-ID"/>
              </w:rPr>
              <w:tab/>
            </w:r>
            <w:r w:rsidR="00142EB8" w:rsidRPr="00E57AC8">
              <w:rPr>
                <w:rStyle w:val="Hyperlink"/>
                <w:noProof/>
              </w:rPr>
              <w:t>Kerangka Konsep Penelitian</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_Toc491704697 \h </w:instrText>
            </w:r>
            <w:r w:rsidR="00142EB8">
              <w:rPr>
                <w:noProof/>
                <w:webHidden/>
              </w:rPr>
            </w:r>
            <w:r w:rsidR="00142EB8">
              <w:rPr>
                <w:noProof/>
                <w:webHidden/>
              </w:rPr>
              <w:fldChar w:fldCharType="separate"/>
            </w:r>
            <w:r w:rsidR="00765F16">
              <w:rPr>
                <w:noProof/>
                <w:webHidden/>
              </w:rPr>
              <w:t>17</w:t>
            </w:r>
            <w:r w:rsidR="00142EB8">
              <w:rPr>
                <w:noProof/>
                <w:webHidden/>
              </w:rPr>
              <w:fldChar w:fldCharType="end"/>
            </w:r>
          </w:hyperlink>
        </w:p>
        <w:p w:rsidR="00142EB8" w:rsidRDefault="005C56E6">
          <w:pPr>
            <w:pStyle w:val="TOC3"/>
            <w:rPr>
              <w:rFonts w:asciiTheme="minorHAnsi" w:eastAsiaTheme="minorEastAsia" w:hAnsiTheme="minorHAnsi" w:cstheme="minorBidi"/>
              <w:iCs w:val="0"/>
              <w:noProof/>
              <w:sz w:val="22"/>
              <w:szCs w:val="22"/>
              <w:lang w:eastAsia="id-ID"/>
            </w:rPr>
          </w:pPr>
          <w:hyperlink w:anchor="_Toc491704698" w:history="1">
            <w:r w:rsidR="00142EB8" w:rsidRPr="00E57AC8">
              <w:rPr>
                <w:rStyle w:val="Hyperlink"/>
                <w:noProof/>
              </w:rPr>
              <w:t>3.1.1</w:t>
            </w:r>
            <w:r w:rsidR="00142EB8">
              <w:rPr>
                <w:rFonts w:asciiTheme="minorHAnsi" w:eastAsiaTheme="minorEastAsia" w:hAnsiTheme="minorHAnsi" w:cstheme="minorBidi"/>
                <w:iCs w:val="0"/>
                <w:noProof/>
                <w:sz w:val="22"/>
                <w:szCs w:val="22"/>
                <w:lang w:eastAsia="id-ID"/>
              </w:rPr>
              <w:tab/>
            </w:r>
            <w:r w:rsidR="00142EB8" w:rsidRPr="00E57AC8">
              <w:rPr>
                <w:rStyle w:val="Hyperlink"/>
                <w:noProof/>
              </w:rPr>
              <w:t>Kriptografi</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_Toc491704698 \h </w:instrText>
            </w:r>
            <w:r w:rsidR="00142EB8">
              <w:rPr>
                <w:noProof/>
                <w:webHidden/>
              </w:rPr>
            </w:r>
            <w:r w:rsidR="00142EB8">
              <w:rPr>
                <w:noProof/>
                <w:webHidden/>
              </w:rPr>
              <w:fldChar w:fldCharType="separate"/>
            </w:r>
            <w:r w:rsidR="00765F16">
              <w:rPr>
                <w:noProof/>
                <w:webHidden/>
              </w:rPr>
              <w:t>17</w:t>
            </w:r>
            <w:r w:rsidR="00142EB8">
              <w:rPr>
                <w:noProof/>
                <w:webHidden/>
              </w:rPr>
              <w:fldChar w:fldCharType="end"/>
            </w:r>
          </w:hyperlink>
        </w:p>
        <w:p w:rsidR="00142EB8" w:rsidRDefault="005C56E6">
          <w:pPr>
            <w:pStyle w:val="TOC3"/>
            <w:rPr>
              <w:rFonts w:asciiTheme="minorHAnsi" w:eastAsiaTheme="minorEastAsia" w:hAnsiTheme="minorHAnsi" w:cstheme="minorBidi"/>
              <w:iCs w:val="0"/>
              <w:noProof/>
              <w:sz w:val="22"/>
              <w:szCs w:val="22"/>
              <w:lang w:eastAsia="id-ID"/>
            </w:rPr>
          </w:pPr>
          <w:hyperlink w:anchor="_Toc491704703" w:history="1">
            <w:r w:rsidR="00142EB8" w:rsidRPr="00E57AC8">
              <w:rPr>
                <w:rStyle w:val="Hyperlink"/>
                <w:noProof/>
              </w:rPr>
              <w:t>3.1.2</w:t>
            </w:r>
            <w:r w:rsidR="00142EB8">
              <w:rPr>
                <w:rFonts w:asciiTheme="minorHAnsi" w:eastAsiaTheme="minorEastAsia" w:hAnsiTheme="minorHAnsi" w:cstheme="minorBidi"/>
                <w:iCs w:val="0"/>
                <w:noProof/>
                <w:sz w:val="22"/>
                <w:szCs w:val="22"/>
                <w:lang w:eastAsia="id-ID"/>
              </w:rPr>
              <w:tab/>
            </w:r>
            <w:r w:rsidR="00142EB8" w:rsidRPr="00E57AC8">
              <w:rPr>
                <w:rStyle w:val="Hyperlink"/>
                <w:noProof/>
              </w:rPr>
              <w:t>Algoritma Rivest-Shamir-Adleman (RSA)</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_Toc491704703 \h </w:instrText>
            </w:r>
            <w:r w:rsidR="00142EB8">
              <w:rPr>
                <w:noProof/>
                <w:webHidden/>
              </w:rPr>
            </w:r>
            <w:r w:rsidR="00142EB8">
              <w:rPr>
                <w:noProof/>
                <w:webHidden/>
              </w:rPr>
              <w:fldChar w:fldCharType="separate"/>
            </w:r>
            <w:r w:rsidR="00765F16">
              <w:rPr>
                <w:noProof/>
                <w:webHidden/>
              </w:rPr>
              <w:t>18</w:t>
            </w:r>
            <w:r w:rsidR="00142EB8">
              <w:rPr>
                <w:noProof/>
                <w:webHidden/>
              </w:rPr>
              <w:fldChar w:fldCharType="end"/>
            </w:r>
          </w:hyperlink>
        </w:p>
        <w:p w:rsidR="00142EB8" w:rsidRDefault="005C56E6">
          <w:pPr>
            <w:pStyle w:val="TOC3"/>
            <w:rPr>
              <w:rFonts w:asciiTheme="minorHAnsi" w:eastAsiaTheme="minorEastAsia" w:hAnsiTheme="minorHAnsi" w:cstheme="minorBidi"/>
              <w:iCs w:val="0"/>
              <w:noProof/>
              <w:sz w:val="22"/>
              <w:szCs w:val="22"/>
              <w:lang w:eastAsia="id-ID"/>
            </w:rPr>
          </w:pPr>
          <w:hyperlink w:anchor="_Toc491704704" w:history="1">
            <w:r w:rsidR="00142EB8" w:rsidRPr="00E57AC8">
              <w:rPr>
                <w:rStyle w:val="Hyperlink"/>
                <w:noProof/>
              </w:rPr>
              <w:t>3.1.3</w:t>
            </w:r>
            <w:r w:rsidR="00142EB8">
              <w:rPr>
                <w:rFonts w:asciiTheme="minorHAnsi" w:eastAsiaTheme="minorEastAsia" w:hAnsiTheme="minorHAnsi" w:cstheme="minorBidi"/>
                <w:iCs w:val="0"/>
                <w:noProof/>
                <w:sz w:val="22"/>
                <w:szCs w:val="22"/>
                <w:lang w:eastAsia="id-ID"/>
              </w:rPr>
              <w:tab/>
            </w:r>
            <w:r w:rsidR="00142EB8" w:rsidRPr="00E57AC8">
              <w:rPr>
                <w:rStyle w:val="Hyperlink"/>
                <w:noProof/>
              </w:rPr>
              <w:t>File Teks</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_Toc491704704 \h </w:instrText>
            </w:r>
            <w:r w:rsidR="00142EB8">
              <w:rPr>
                <w:noProof/>
                <w:webHidden/>
              </w:rPr>
            </w:r>
            <w:r w:rsidR="00142EB8">
              <w:rPr>
                <w:noProof/>
                <w:webHidden/>
              </w:rPr>
              <w:fldChar w:fldCharType="separate"/>
            </w:r>
            <w:r w:rsidR="00765F16">
              <w:rPr>
                <w:noProof/>
                <w:webHidden/>
              </w:rPr>
              <w:t>19</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705" w:history="1">
            <w:r w:rsidR="00142EB8" w:rsidRPr="00E57AC8">
              <w:rPr>
                <w:rStyle w:val="Hyperlink"/>
                <w:noProof/>
              </w:rPr>
              <w:t>3.2</w:t>
            </w:r>
            <w:r w:rsidR="00142EB8">
              <w:rPr>
                <w:rFonts w:asciiTheme="minorHAnsi" w:eastAsiaTheme="minorEastAsia" w:hAnsiTheme="minorHAnsi" w:cstheme="minorBidi"/>
                <w:noProof/>
                <w:sz w:val="22"/>
                <w:szCs w:val="22"/>
                <w:lang w:eastAsia="id-ID"/>
              </w:rPr>
              <w:tab/>
            </w:r>
            <w:r w:rsidR="00142EB8" w:rsidRPr="00E57AC8">
              <w:rPr>
                <w:rStyle w:val="Hyperlink"/>
                <w:noProof/>
              </w:rPr>
              <w:t>Metode Penelitian</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_Toc491704705 \h </w:instrText>
            </w:r>
            <w:r w:rsidR="00142EB8">
              <w:rPr>
                <w:noProof/>
                <w:webHidden/>
              </w:rPr>
            </w:r>
            <w:r w:rsidR="00142EB8">
              <w:rPr>
                <w:noProof/>
                <w:webHidden/>
              </w:rPr>
              <w:fldChar w:fldCharType="separate"/>
            </w:r>
            <w:r w:rsidR="00765F16">
              <w:rPr>
                <w:noProof/>
                <w:webHidden/>
              </w:rPr>
              <w:t>20</w:t>
            </w:r>
            <w:r w:rsidR="00142EB8">
              <w:rPr>
                <w:noProof/>
                <w:webHidden/>
              </w:rPr>
              <w:fldChar w:fldCharType="end"/>
            </w:r>
          </w:hyperlink>
        </w:p>
        <w:p w:rsidR="00142EB8" w:rsidRDefault="005C56E6">
          <w:pPr>
            <w:pStyle w:val="TOC3"/>
            <w:rPr>
              <w:rFonts w:asciiTheme="minorHAnsi" w:eastAsiaTheme="minorEastAsia" w:hAnsiTheme="minorHAnsi" w:cstheme="minorBidi"/>
              <w:iCs w:val="0"/>
              <w:noProof/>
              <w:sz w:val="22"/>
              <w:szCs w:val="22"/>
              <w:lang w:eastAsia="id-ID"/>
            </w:rPr>
          </w:pPr>
          <w:hyperlink w:anchor="_Toc491704706" w:history="1">
            <w:r w:rsidR="00142EB8" w:rsidRPr="00E57AC8">
              <w:rPr>
                <w:rStyle w:val="Hyperlink"/>
                <w:noProof/>
              </w:rPr>
              <w:t>3.2.1</w:t>
            </w:r>
            <w:r w:rsidR="00142EB8">
              <w:rPr>
                <w:rFonts w:asciiTheme="minorHAnsi" w:eastAsiaTheme="minorEastAsia" w:hAnsiTheme="minorHAnsi" w:cstheme="minorBidi"/>
                <w:iCs w:val="0"/>
                <w:noProof/>
                <w:sz w:val="22"/>
                <w:szCs w:val="22"/>
                <w:lang w:eastAsia="id-ID"/>
              </w:rPr>
              <w:tab/>
            </w:r>
            <w:r w:rsidR="00142EB8" w:rsidRPr="00E57AC8">
              <w:rPr>
                <w:rStyle w:val="Hyperlink"/>
                <w:noProof/>
              </w:rPr>
              <w:t>Riset Awal</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_Toc491704706 \h </w:instrText>
            </w:r>
            <w:r w:rsidR="00142EB8">
              <w:rPr>
                <w:noProof/>
                <w:webHidden/>
              </w:rPr>
            </w:r>
            <w:r w:rsidR="00142EB8">
              <w:rPr>
                <w:noProof/>
                <w:webHidden/>
              </w:rPr>
              <w:fldChar w:fldCharType="separate"/>
            </w:r>
            <w:r w:rsidR="00765F16">
              <w:rPr>
                <w:noProof/>
                <w:webHidden/>
              </w:rPr>
              <w:t>21</w:t>
            </w:r>
            <w:r w:rsidR="00142EB8">
              <w:rPr>
                <w:noProof/>
                <w:webHidden/>
              </w:rPr>
              <w:fldChar w:fldCharType="end"/>
            </w:r>
          </w:hyperlink>
        </w:p>
        <w:p w:rsidR="00142EB8" w:rsidRDefault="005C56E6">
          <w:pPr>
            <w:pStyle w:val="TOC3"/>
            <w:rPr>
              <w:rFonts w:asciiTheme="minorHAnsi" w:eastAsiaTheme="minorEastAsia" w:hAnsiTheme="minorHAnsi" w:cstheme="minorBidi"/>
              <w:iCs w:val="0"/>
              <w:noProof/>
              <w:sz w:val="22"/>
              <w:szCs w:val="22"/>
              <w:lang w:eastAsia="id-ID"/>
            </w:rPr>
          </w:pPr>
          <w:hyperlink w:anchor="_Toc491704707" w:history="1">
            <w:r w:rsidR="00142EB8" w:rsidRPr="00E57AC8">
              <w:rPr>
                <w:rStyle w:val="Hyperlink"/>
                <w:noProof/>
              </w:rPr>
              <w:t>3.2.2</w:t>
            </w:r>
            <w:r w:rsidR="00142EB8">
              <w:rPr>
                <w:rFonts w:asciiTheme="minorHAnsi" w:eastAsiaTheme="minorEastAsia" w:hAnsiTheme="minorHAnsi" w:cstheme="minorBidi"/>
                <w:iCs w:val="0"/>
                <w:noProof/>
                <w:sz w:val="22"/>
                <w:szCs w:val="22"/>
                <w:lang w:eastAsia="id-ID"/>
              </w:rPr>
              <w:tab/>
            </w:r>
            <w:r w:rsidR="00142EB8" w:rsidRPr="00E57AC8">
              <w:rPr>
                <w:rStyle w:val="Hyperlink"/>
                <w:noProof/>
              </w:rPr>
              <w:t>Perancangan</w:t>
            </w:r>
            <w:r w:rsidR="00142EB8">
              <w:rPr>
                <w:noProof/>
                <w:webHidden/>
              </w:rPr>
              <w:tab/>
              <w:t xml:space="preserve"> </w:t>
            </w:r>
            <w:r w:rsidR="00142EB8">
              <w:rPr>
                <w:noProof/>
                <w:webHidden/>
              </w:rPr>
              <w:fldChar w:fldCharType="begin"/>
            </w:r>
            <w:r w:rsidR="00142EB8">
              <w:rPr>
                <w:noProof/>
                <w:webHidden/>
              </w:rPr>
              <w:instrText xml:space="preserve"> PAGEREF _Toc491704707 \h </w:instrText>
            </w:r>
            <w:r w:rsidR="00142EB8">
              <w:rPr>
                <w:noProof/>
                <w:webHidden/>
              </w:rPr>
            </w:r>
            <w:r w:rsidR="00142EB8">
              <w:rPr>
                <w:noProof/>
                <w:webHidden/>
              </w:rPr>
              <w:fldChar w:fldCharType="separate"/>
            </w:r>
            <w:r w:rsidR="00765F16">
              <w:rPr>
                <w:noProof/>
                <w:webHidden/>
              </w:rPr>
              <w:t>21</w:t>
            </w:r>
            <w:r w:rsidR="00142EB8">
              <w:rPr>
                <w:noProof/>
                <w:webHidden/>
              </w:rPr>
              <w:fldChar w:fldCharType="end"/>
            </w:r>
          </w:hyperlink>
        </w:p>
        <w:p w:rsidR="00142EB8" w:rsidRDefault="005C56E6">
          <w:pPr>
            <w:pStyle w:val="TOC3"/>
            <w:rPr>
              <w:rFonts w:asciiTheme="minorHAnsi" w:eastAsiaTheme="minorEastAsia" w:hAnsiTheme="minorHAnsi" w:cstheme="minorBidi"/>
              <w:iCs w:val="0"/>
              <w:noProof/>
              <w:sz w:val="22"/>
              <w:szCs w:val="22"/>
              <w:lang w:eastAsia="id-ID"/>
            </w:rPr>
          </w:pPr>
          <w:hyperlink w:anchor="_Toc491704708" w:history="1">
            <w:r w:rsidR="00142EB8" w:rsidRPr="00E57AC8">
              <w:rPr>
                <w:rStyle w:val="Hyperlink"/>
                <w:noProof/>
              </w:rPr>
              <w:t>3.2.3</w:t>
            </w:r>
            <w:r w:rsidR="00142EB8">
              <w:rPr>
                <w:rFonts w:asciiTheme="minorHAnsi" w:eastAsiaTheme="minorEastAsia" w:hAnsiTheme="minorHAnsi" w:cstheme="minorBidi"/>
                <w:iCs w:val="0"/>
                <w:noProof/>
                <w:sz w:val="22"/>
                <w:szCs w:val="22"/>
                <w:lang w:eastAsia="id-ID"/>
              </w:rPr>
              <w:tab/>
            </w:r>
            <w:r w:rsidR="00142EB8" w:rsidRPr="00E57AC8">
              <w:rPr>
                <w:rStyle w:val="Hyperlink"/>
                <w:noProof/>
              </w:rPr>
              <w:t>Pengujian</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_Toc491704708 \h </w:instrText>
            </w:r>
            <w:r w:rsidR="00142EB8">
              <w:rPr>
                <w:noProof/>
                <w:webHidden/>
              </w:rPr>
            </w:r>
            <w:r w:rsidR="00142EB8">
              <w:rPr>
                <w:noProof/>
                <w:webHidden/>
              </w:rPr>
              <w:fldChar w:fldCharType="separate"/>
            </w:r>
            <w:r w:rsidR="00765F16">
              <w:rPr>
                <w:noProof/>
                <w:webHidden/>
              </w:rPr>
              <w:t>22</w:t>
            </w:r>
            <w:r w:rsidR="00142EB8">
              <w:rPr>
                <w:noProof/>
                <w:webHidden/>
              </w:rPr>
              <w:fldChar w:fldCharType="end"/>
            </w:r>
          </w:hyperlink>
        </w:p>
        <w:p w:rsidR="00142EB8" w:rsidRDefault="005C56E6">
          <w:pPr>
            <w:pStyle w:val="TOC3"/>
            <w:rPr>
              <w:rFonts w:asciiTheme="minorHAnsi" w:eastAsiaTheme="minorEastAsia" w:hAnsiTheme="minorHAnsi" w:cstheme="minorBidi"/>
              <w:iCs w:val="0"/>
              <w:noProof/>
              <w:sz w:val="22"/>
              <w:szCs w:val="22"/>
              <w:lang w:eastAsia="id-ID"/>
            </w:rPr>
          </w:pPr>
          <w:hyperlink w:anchor="_Toc491704709" w:history="1">
            <w:r w:rsidR="00142EB8" w:rsidRPr="00E57AC8">
              <w:rPr>
                <w:rStyle w:val="Hyperlink"/>
                <w:noProof/>
              </w:rPr>
              <w:t>3.2.4</w:t>
            </w:r>
            <w:r w:rsidR="00142EB8">
              <w:rPr>
                <w:rFonts w:asciiTheme="minorHAnsi" w:eastAsiaTheme="minorEastAsia" w:hAnsiTheme="minorHAnsi" w:cstheme="minorBidi"/>
                <w:iCs w:val="0"/>
                <w:noProof/>
                <w:sz w:val="22"/>
                <w:szCs w:val="22"/>
                <w:lang w:eastAsia="id-ID"/>
              </w:rPr>
              <w:tab/>
            </w:r>
            <w:r w:rsidR="00142EB8" w:rsidRPr="00E57AC8">
              <w:rPr>
                <w:rStyle w:val="Hyperlink"/>
                <w:noProof/>
              </w:rPr>
              <w:t>Analisa Hasil</w:t>
            </w:r>
            <w:r w:rsidR="00142EB8">
              <w:rPr>
                <w:noProof/>
                <w:webHidden/>
              </w:rPr>
              <w:tab/>
              <w:t xml:space="preserve"> </w:t>
            </w:r>
            <w:r w:rsidR="00142EB8">
              <w:rPr>
                <w:noProof/>
                <w:webHidden/>
              </w:rPr>
              <w:fldChar w:fldCharType="begin"/>
            </w:r>
            <w:r w:rsidR="00142EB8">
              <w:rPr>
                <w:noProof/>
                <w:webHidden/>
              </w:rPr>
              <w:instrText xml:space="preserve"> PAGEREF _Toc491704709 \h </w:instrText>
            </w:r>
            <w:r w:rsidR="00142EB8">
              <w:rPr>
                <w:noProof/>
                <w:webHidden/>
              </w:rPr>
            </w:r>
            <w:r w:rsidR="00142EB8">
              <w:rPr>
                <w:noProof/>
                <w:webHidden/>
              </w:rPr>
              <w:fldChar w:fldCharType="separate"/>
            </w:r>
            <w:r w:rsidR="00765F16">
              <w:rPr>
                <w:noProof/>
                <w:webHidden/>
              </w:rPr>
              <w:t>22</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710" w:history="1">
            <w:r w:rsidR="00142EB8" w:rsidRPr="00E57AC8">
              <w:rPr>
                <w:rStyle w:val="Hyperlink"/>
                <w:noProof/>
              </w:rPr>
              <w:t>3.3</w:t>
            </w:r>
            <w:r w:rsidR="00142EB8">
              <w:rPr>
                <w:rFonts w:asciiTheme="minorHAnsi" w:eastAsiaTheme="minorEastAsia" w:hAnsiTheme="minorHAnsi" w:cstheme="minorBidi"/>
                <w:noProof/>
                <w:sz w:val="22"/>
                <w:szCs w:val="22"/>
                <w:lang w:eastAsia="id-ID"/>
              </w:rPr>
              <w:tab/>
            </w:r>
            <w:r w:rsidR="00142EB8" w:rsidRPr="00E57AC8">
              <w:rPr>
                <w:rStyle w:val="Hyperlink"/>
                <w:noProof/>
              </w:rPr>
              <w:t>Variabel Penelitian</w:t>
            </w:r>
            <w:r w:rsidR="00142EB8">
              <w:rPr>
                <w:noProof/>
                <w:webHidden/>
              </w:rPr>
              <w:tab/>
              <w:t xml:space="preserve"> </w:t>
            </w:r>
            <w:r w:rsidR="00142EB8">
              <w:rPr>
                <w:noProof/>
                <w:webHidden/>
              </w:rPr>
              <w:fldChar w:fldCharType="begin"/>
            </w:r>
            <w:r w:rsidR="00142EB8">
              <w:rPr>
                <w:noProof/>
                <w:webHidden/>
              </w:rPr>
              <w:instrText xml:space="preserve"> PAGEREF _Toc491704710 \h </w:instrText>
            </w:r>
            <w:r w:rsidR="00142EB8">
              <w:rPr>
                <w:noProof/>
                <w:webHidden/>
              </w:rPr>
            </w:r>
            <w:r w:rsidR="00142EB8">
              <w:rPr>
                <w:noProof/>
                <w:webHidden/>
              </w:rPr>
              <w:fldChar w:fldCharType="separate"/>
            </w:r>
            <w:r w:rsidR="00765F16">
              <w:rPr>
                <w:noProof/>
                <w:webHidden/>
              </w:rPr>
              <w:t>22</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711" w:history="1">
            <w:r w:rsidR="00142EB8" w:rsidRPr="00E57AC8">
              <w:rPr>
                <w:rStyle w:val="Hyperlink"/>
                <w:noProof/>
              </w:rPr>
              <w:t>3.4</w:t>
            </w:r>
            <w:r w:rsidR="00142EB8">
              <w:rPr>
                <w:rFonts w:asciiTheme="minorHAnsi" w:eastAsiaTheme="minorEastAsia" w:hAnsiTheme="minorHAnsi" w:cstheme="minorBidi"/>
                <w:noProof/>
                <w:sz w:val="22"/>
                <w:szCs w:val="22"/>
                <w:lang w:eastAsia="id-ID"/>
              </w:rPr>
              <w:tab/>
            </w:r>
            <w:r w:rsidR="00142EB8" w:rsidRPr="00E57AC8">
              <w:rPr>
                <w:rStyle w:val="Hyperlink"/>
                <w:noProof/>
              </w:rPr>
              <w:t>Data dan Tempat Penelitian</w:t>
            </w:r>
            <w:r w:rsidR="00142EB8">
              <w:rPr>
                <w:noProof/>
                <w:webHidden/>
              </w:rPr>
              <w:tab/>
              <w:t xml:space="preserve"> </w:t>
            </w:r>
            <w:r w:rsidR="00142EB8">
              <w:rPr>
                <w:noProof/>
                <w:webHidden/>
              </w:rPr>
              <w:fldChar w:fldCharType="begin"/>
            </w:r>
            <w:r w:rsidR="00142EB8">
              <w:rPr>
                <w:noProof/>
                <w:webHidden/>
              </w:rPr>
              <w:instrText xml:space="preserve"> PAGEREF _Toc491704711 \h </w:instrText>
            </w:r>
            <w:r w:rsidR="00142EB8">
              <w:rPr>
                <w:noProof/>
                <w:webHidden/>
              </w:rPr>
            </w:r>
            <w:r w:rsidR="00142EB8">
              <w:rPr>
                <w:noProof/>
                <w:webHidden/>
              </w:rPr>
              <w:fldChar w:fldCharType="separate"/>
            </w:r>
            <w:r w:rsidR="00765F16">
              <w:rPr>
                <w:noProof/>
                <w:webHidden/>
              </w:rPr>
              <w:t>23</w:t>
            </w:r>
            <w:r w:rsidR="00142EB8">
              <w:rPr>
                <w:noProof/>
                <w:webHidden/>
              </w:rPr>
              <w:fldChar w:fldCharType="end"/>
            </w:r>
          </w:hyperlink>
        </w:p>
        <w:p w:rsidR="00142EB8" w:rsidRDefault="005C56E6">
          <w:pPr>
            <w:pStyle w:val="TOC1"/>
            <w:rPr>
              <w:rFonts w:asciiTheme="minorHAnsi" w:eastAsiaTheme="minorEastAsia" w:hAnsiTheme="minorHAnsi" w:cstheme="minorBidi"/>
              <w:b w:val="0"/>
              <w:bCs w:val="0"/>
              <w:caps w:val="0"/>
              <w:noProof/>
              <w:sz w:val="22"/>
              <w:szCs w:val="22"/>
              <w:lang w:eastAsia="id-ID"/>
            </w:rPr>
          </w:pPr>
          <w:hyperlink w:anchor="_Toc491704712" w:history="1">
            <w:r w:rsidR="00142EB8" w:rsidRPr="00E57AC8">
              <w:rPr>
                <w:rStyle w:val="Hyperlink"/>
                <w:noProof/>
              </w:rPr>
              <w:t>BAB IV HASIL DAN PEMBAHASAN</w:t>
            </w:r>
            <w:r w:rsidR="00142EB8">
              <w:rPr>
                <w:noProof/>
                <w:webHidden/>
              </w:rPr>
              <w:tab/>
              <w:t xml:space="preserve"> </w:t>
            </w:r>
            <w:r w:rsidR="00142EB8">
              <w:rPr>
                <w:noProof/>
                <w:webHidden/>
              </w:rPr>
              <w:fldChar w:fldCharType="begin"/>
            </w:r>
            <w:r w:rsidR="00142EB8">
              <w:rPr>
                <w:noProof/>
                <w:webHidden/>
              </w:rPr>
              <w:instrText xml:space="preserve"> PAGEREF _Toc491704712 \h </w:instrText>
            </w:r>
            <w:r w:rsidR="00142EB8">
              <w:rPr>
                <w:noProof/>
                <w:webHidden/>
              </w:rPr>
            </w:r>
            <w:r w:rsidR="00142EB8">
              <w:rPr>
                <w:noProof/>
                <w:webHidden/>
              </w:rPr>
              <w:fldChar w:fldCharType="separate"/>
            </w:r>
            <w:r w:rsidR="00765F16">
              <w:rPr>
                <w:noProof/>
                <w:webHidden/>
              </w:rPr>
              <w:t>24</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713" w:history="1">
            <w:r w:rsidR="00142EB8" w:rsidRPr="00E57AC8">
              <w:rPr>
                <w:rStyle w:val="Hyperlink"/>
                <w:noProof/>
              </w:rPr>
              <w:t>4.1</w:t>
            </w:r>
            <w:r w:rsidR="00142EB8">
              <w:rPr>
                <w:rFonts w:asciiTheme="minorHAnsi" w:eastAsiaTheme="minorEastAsia" w:hAnsiTheme="minorHAnsi" w:cstheme="minorBidi"/>
                <w:noProof/>
                <w:sz w:val="22"/>
                <w:szCs w:val="22"/>
                <w:lang w:eastAsia="id-ID"/>
              </w:rPr>
              <w:tab/>
            </w:r>
            <w:r w:rsidR="00142EB8" w:rsidRPr="00E57AC8">
              <w:rPr>
                <w:rStyle w:val="Hyperlink"/>
                <w:noProof/>
              </w:rPr>
              <w:t>Proses Enkripsi Dan Dekripsi File Teks</w:t>
            </w:r>
            <w:r w:rsidR="00142EB8">
              <w:rPr>
                <w:noProof/>
                <w:webHidden/>
              </w:rPr>
              <w:tab/>
              <w:t xml:space="preserve"> </w:t>
            </w:r>
            <w:r w:rsidR="00142EB8">
              <w:rPr>
                <w:noProof/>
                <w:webHidden/>
              </w:rPr>
              <w:fldChar w:fldCharType="begin"/>
            </w:r>
            <w:r w:rsidR="00142EB8">
              <w:rPr>
                <w:noProof/>
                <w:webHidden/>
              </w:rPr>
              <w:instrText xml:space="preserve"> PAGEREF _Toc491704713 \h </w:instrText>
            </w:r>
            <w:r w:rsidR="00142EB8">
              <w:rPr>
                <w:noProof/>
                <w:webHidden/>
              </w:rPr>
            </w:r>
            <w:r w:rsidR="00142EB8">
              <w:rPr>
                <w:noProof/>
                <w:webHidden/>
              </w:rPr>
              <w:fldChar w:fldCharType="separate"/>
            </w:r>
            <w:r w:rsidR="00765F16">
              <w:rPr>
                <w:noProof/>
                <w:webHidden/>
              </w:rPr>
              <w:t>24</w:t>
            </w:r>
            <w:r w:rsidR="00142EB8">
              <w:rPr>
                <w:noProof/>
                <w:webHidden/>
              </w:rPr>
              <w:fldChar w:fldCharType="end"/>
            </w:r>
          </w:hyperlink>
        </w:p>
        <w:p w:rsidR="00142EB8" w:rsidRDefault="005C56E6">
          <w:pPr>
            <w:pStyle w:val="TOC3"/>
            <w:rPr>
              <w:rFonts w:asciiTheme="minorHAnsi" w:eastAsiaTheme="minorEastAsia" w:hAnsiTheme="minorHAnsi" w:cstheme="minorBidi"/>
              <w:iCs w:val="0"/>
              <w:noProof/>
              <w:sz w:val="22"/>
              <w:szCs w:val="22"/>
              <w:lang w:eastAsia="id-ID"/>
            </w:rPr>
          </w:pPr>
          <w:hyperlink w:anchor="_Toc491704714" w:history="1">
            <w:r w:rsidR="00142EB8" w:rsidRPr="00E57AC8">
              <w:rPr>
                <w:rStyle w:val="Hyperlink"/>
                <w:noProof/>
              </w:rPr>
              <w:t>4.1.1</w:t>
            </w:r>
            <w:r w:rsidR="00142EB8">
              <w:rPr>
                <w:rFonts w:asciiTheme="minorHAnsi" w:eastAsiaTheme="minorEastAsia" w:hAnsiTheme="minorHAnsi" w:cstheme="minorBidi"/>
                <w:iCs w:val="0"/>
                <w:noProof/>
                <w:sz w:val="22"/>
                <w:szCs w:val="22"/>
                <w:lang w:eastAsia="id-ID"/>
              </w:rPr>
              <w:tab/>
            </w:r>
            <w:r w:rsidR="00142EB8" w:rsidRPr="00E57AC8">
              <w:rPr>
                <w:rStyle w:val="Hyperlink"/>
                <w:noProof/>
              </w:rPr>
              <w:t>Menghitung  Kunci Publik</w:t>
            </w:r>
            <w:r w:rsidR="00142EB8">
              <w:rPr>
                <w:noProof/>
                <w:webHidden/>
              </w:rPr>
              <w:tab/>
              <w:t xml:space="preserve"> </w:t>
            </w:r>
            <w:r w:rsidR="00142EB8">
              <w:rPr>
                <w:noProof/>
                <w:webHidden/>
              </w:rPr>
              <w:fldChar w:fldCharType="begin"/>
            </w:r>
            <w:r w:rsidR="00142EB8">
              <w:rPr>
                <w:noProof/>
                <w:webHidden/>
              </w:rPr>
              <w:instrText xml:space="preserve"> PAGEREF _Toc491704714 \h </w:instrText>
            </w:r>
            <w:r w:rsidR="00142EB8">
              <w:rPr>
                <w:noProof/>
                <w:webHidden/>
              </w:rPr>
            </w:r>
            <w:r w:rsidR="00142EB8">
              <w:rPr>
                <w:noProof/>
                <w:webHidden/>
              </w:rPr>
              <w:fldChar w:fldCharType="separate"/>
            </w:r>
            <w:r w:rsidR="00765F16">
              <w:rPr>
                <w:noProof/>
                <w:webHidden/>
              </w:rPr>
              <w:t>24</w:t>
            </w:r>
            <w:r w:rsidR="00142EB8">
              <w:rPr>
                <w:noProof/>
                <w:webHidden/>
              </w:rPr>
              <w:fldChar w:fldCharType="end"/>
            </w:r>
          </w:hyperlink>
        </w:p>
        <w:p w:rsidR="00142EB8" w:rsidRDefault="005C56E6">
          <w:pPr>
            <w:pStyle w:val="TOC3"/>
            <w:rPr>
              <w:rFonts w:asciiTheme="minorHAnsi" w:eastAsiaTheme="minorEastAsia" w:hAnsiTheme="minorHAnsi" w:cstheme="minorBidi"/>
              <w:iCs w:val="0"/>
              <w:noProof/>
              <w:sz w:val="22"/>
              <w:szCs w:val="22"/>
              <w:lang w:eastAsia="id-ID"/>
            </w:rPr>
          </w:pPr>
          <w:hyperlink w:anchor="_Toc491704715" w:history="1">
            <w:r w:rsidR="00142EB8" w:rsidRPr="00E57AC8">
              <w:rPr>
                <w:rStyle w:val="Hyperlink"/>
                <w:noProof/>
              </w:rPr>
              <w:t>4.1.2</w:t>
            </w:r>
            <w:r w:rsidR="00142EB8">
              <w:rPr>
                <w:rFonts w:asciiTheme="minorHAnsi" w:eastAsiaTheme="minorEastAsia" w:hAnsiTheme="minorHAnsi" w:cstheme="minorBidi"/>
                <w:iCs w:val="0"/>
                <w:noProof/>
                <w:sz w:val="22"/>
                <w:szCs w:val="22"/>
                <w:lang w:eastAsia="id-ID"/>
              </w:rPr>
              <w:tab/>
            </w:r>
            <w:r w:rsidR="00142EB8" w:rsidRPr="00E57AC8">
              <w:rPr>
                <w:rStyle w:val="Hyperlink"/>
                <w:noProof/>
              </w:rPr>
              <w:t>Menghitung Kunci Privat</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_Toc491704715 \h </w:instrText>
            </w:r>
            <w:r w:rsidR="00142EB8">
              <w:rPr>
                <w:noProof/>
                <w:webHidden/>
              </w:rPr>
            </w:r>
            <w:r w:rsidR="00142EB8">
              <w:rPr>
                <w:noProof/>
                <w:webHidden/>
              </w:rPr>
              <w:fldChar w:fldCharType="separate"/>
            </w:r>
            <w:r w:rsidR="00765F16">
              <w:rPr>
                <w:noProof/>
                <w:webHidden/>
              </w:rPr>
              <w:t>26</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716" w:history="1">
            <w:r w:rsidR="00142EB8" w:rsidRPr="00E57AC8">
              <w:rPr>
                <w:rStyle w:val="Hyperlink"/>
                <w:noProof/>
              </w:rPr>
              <w:t>4.2</w:t>
            </w:r>
            <w:r w:rsidR="00142EB8">
              <w:rPr>
                <w:rFonts w:asciiTheme="minorHAnsi" w:eastAsiaTheme="minorEastAsia" w:hAnsiTheme="minorHAnsi" w:cstheme="minorBidi"/>
                <w:noProof/>
                <w:sz w:val="22"/>
                <w:szCs w:val="22"/>
                <w:lang w:eastAsia="id-ID"/>
              </w:rPr>
              <w:tab/>
            </w:r>
            <w:r w:rsidR="00142EB8" w:rsidRPr="00E57AC8">
              <w:rPr>
                <w:rStyle w:val="Hyperlink"/>
                <w:noProof/>
              </w:rPr>
              <w:t>Proses Enkripsi menggunakan Kunci Publik</w:t>
            </w:r>
            <w:r w:rsidR="00142EB8">
              <w:rPr>
                <w:noProof/>
                <w:webHidden/>
              </w:rPr>
              <w:tab/>
              <w:t xml:space="preserve"> </w:t>
            </w:r>
            <w:r w:rsidR="00142EB8">
              <w:rPr>
                <w:noProof/>
                <w:webHidden/>
              </w:rPr>
              <w:fldChar w:fldCharType="begin"/>
            </w:r>
            <w:r w:rsidR="00142EB8">
              <w:rPr>
                <w:noProof/>
                <w:webHidden/>
              </w:rPr>
              <w:instrText xml:space="preserve"> PAGEREF _Toc491704716 \h </w:instrText>
            </w:r>
            <w:r w:rsidR="00142EB8">
              <w:rPr>
                <w:noProof/>
                <w:webHidden/>
              </w:rPr>
            </w:r>
            <w:r w:rsidR="00142EB8">
              <w:rPr>
                <w:noProof/>
                <w:webHidden/>
              </w:rPr>
              <w:fldChar w:fldCharType="separate"/>
            </w:r>
            <w:r w:rsidR="00765F16">
              <w:rPr>
                <w:noProof/>
                <w:webHidden/>
              </w:rPr>
              <w:t>28</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717" w:history="1">
            <w:r w:rsidR="00142EB8" w:rsidRPr="00E57AC8">
              <w:rPr>
                <w:rStyle w:val="Hyperlink"/>
                <w:noProof/>
              </w:rPr>
              <w:t>4.3</w:t>
            </w:r>
            <w:r w:rsidR="00142EB8">
              <w:rPr>
                <w:rFonts w:asciiTheme="minorHAnsi" w:eastAsiaTheme="minorEastAsia" w:hAnsiTheme="minorHAnsi" w:cstheme="minorBidi"/>
                <w:noProof/>
                <w:sz w:val="22"/>
                <w:szCs w:val="22"/>
                <w:lang w:eastAsia="id-ID"/>
              </w:rPr>
              <w:tab/>
            </w:r>
            <w:r w:rsidR="00142EB8" w:rsidRPr="00E57AC8">
              <w:rPr>
                <w:rStyle w:val="Hyperlink"/>
                <w:noProof/>
              </w:rPr>
              <w:t>Proses Dekripsi Menggunakan Kunci Privat</w:t>
            </w:r>
            <w:r w:rsidR="00142EB8">
              <w:rPr>
                <w:noProof/>
                <w:webHidden/>
              </w:rPr>
              <w:tab/>
              <w:t xml:space="preserve"> </w:t>
            </w:r>
            <w:r w:rsidR="00142EB8">
              <w:rPr>
                <w:noProof/>
                <w:webHidden/>
              </w:rPr>
              <w:fldChar w:fldCharType="begin"/>
            </w:r>
            <w:r w:rsidR="00142EB8">
              <w:rPr>
                <w:noProof/>
                <w:webHidden/>
              </w:rPr>
              <w:instrText xml:space="preserve"> PAGEREF _Toc491704717 \h </w:instrText>
            </w:r>
            <w:r w:rsidR="00142EB8">
              <w:rPr>
                <w:noProof/>
                <w:webHidden/>
              </w:rPr>
            </w:r>
            <w:r w:rsidR="00142EB8">
              <w:rPr>
                <w:noProof/>
                <w:webHidden/>
              </w:rPr>
              <w:fldChar w:fldCharType="separate"/>
            </w:r>
            <w:r w:rsidR="00765F16">
              <w:rPr>
                <w:noProof/>
                <w:webHidden/>
              </w:rPr>
              <w:t>33</w:t>
            </w:r>
            <w:r w:rsidR="00142EB8">
              <w:rPr>
                <w:noProof/>
                <w:webHidden/>
              </w:rPr>
              <w:fldChar w:fldCharType="end"/>
            </w:r>
          </w:hyperlink>
        </w:p>
        <w:p w:rsidR="00142EB8" w:rsidRPr="00142EB8" w:rsidRDefault="005C56E6">
          <w:pPr>
            <w:pStyle w:val="TOC2"/>
            <w:rPr>
              <w:rFonts w:asciiTheme="minorHAnsi" w:eastAsiaTheme="minorEastAsia" w:hAnsiTheme="minorHAnsi" w:cstheme="minorBidi"/>
              <w:noProof/>
              <w:sz w:val="22"/>
              <w:szCs w:val="22"/>
              <w:lang w:eastAsia="id-ID"/>
            </w:rPr>
          </w:pPr>
          <w:hyperlink w:anchor="_Toc491704718" w:history="1">
            <w:r w:rsidR="00142EB8" w:rsidRPr="00142EB8">
              <w:rPr>
                <w:rStyle w:val="Hyperlink"/>
                <w:rFonts w:eastAsia="Times New Roman" w:cs="Times New Roman"/>
                <w:bCs/>
                <w:noProof/>
              </w:rPr>
              <w:t>4.5</w:t>
            </w:r>
            <w:r w:rsidR="00142EB8" w:rsidRPr="00142EB8">
              <w:rPr>
                <w:rFonts w:asciiTheme="minorHAnsi" w:eastAsiaTheme="minorEastAsia" w:hAnsiTheme="minorHAnsi" w:cstheme="minorBidi"/>
                <w:noProof/>
                <w:sz w:val="22"/>
                <w:szCs w:val="22"/>
                <w:lang w:eastAsia="id-ID"/>
              </w:rPr>
              <w:tab/>
            </w:r>
            <w:r w:rsidR="00142EB8" w:rsidRPr="00142EB8">
              <w:rPr>
                <w:rStyle w:val="Hyperlink"/>
                <w:rFonts w:eastAsia="Times New Roman" w:cs="Times New Roman"/>
                <w:bCs/>
                <w:noProof/>
              </w:rPr>
              <w:t>Pengujian</w:t>
            </w:r>
            <w:r w:rsidR="00142EB8">
              <w:rPr>
                <w:rStyle w:val="Hyperlink"/>
                <w:rFonts w:eastAsia="Times New Roman" w:cs="Times New Roman"/>
                <w:bCs/>
                <w:noProof/>
              </w:rPr>
              <w:t xml:space="preserve"> </w:t>
            </w:r>
            <w:r w:rsidR="00142EB8" w:rsidRPr="00142EB8">
              <w:rPr>
                <w:noProof/>
                <w:webHidden/>
              </w:rPr>
              <w:tab/>
            </w:r>
            <w:r w:rsidR="00142EB8">
              <w:rPr>
                <w:noProof/>
                <w:webHidden/>
              </w:rPr>
              <w:t xml:space="preserve"> </w:t>
            </w:r>
            <w:r w:rsidR="00142EB8" w:rsidRPr="00142EB8">
              <w:rPr>
                <w:noProof/>
                <w:webHidden/>
              </w:rPr>
              <w:fldChar w:fldCharType="begin"/>
            </w:r>
            <w:r w:rsidR="00142EB8" w:rsidRPr="00142EB8">
              <w:rPr>
                <w:noProof/>
                <w:webHidden/>
              </w:rPr>
              <w:instrText xml:space="preserve"> PAGEREF _Toc491704718 \h </w:instrText>
            </w:r>
            <w:r w:rsidR="00142EB8" w:rsidRPr="00142EB8">
              <w:rPr>
                <w:noProof/>
                <w:webHidden/>
              </w:rPr>
            </w:r>
            <w:r w:rsidR="00142EB8" w:rsidRPr="00142EB8">
              <w:rPr>
                <w:noProof/>
                <w:webHidden/>
              </w:rPr>
              <w:fldChar w:fldCharType="separate"/>
            </w:r>
            <w:r w:rsidR="00765F16">
              <w:rPr>
                <w:noProof/>
                <w:webHidden/>
              </w:rPr>
              <w:t>38</w:t>
            </w:r>
            <w:r w:rsidR="00142EB8" w:rsidRPr="00142EB8">
              <w:rPr>
                <w:noProof/>
                <w:webHidden/>
              </w:rPr>
              <w:fldChar w:fldCharType="end"/>
            </w:r>
          </w:hyperlink>
        </w:p>
        <w:p w:rsidR="00142EB8" w:rsidRPr="00142EB8" w:rsidRDefault="005C56E6">
          <w:pPr>
            <w:pStyle w:val="TOC2"/>
            <w:rPr>
              <w:rFonts w:asciiTheme="minorHAnsi" w:eastAsiaTheme="minorEastAsia" w:hAnsiTheme="minorHAnsi" w:cstheme="minorBidi"/>
              <w:noProof/>
              <w:sz w:val="22"/>
              <w:szCs w:val="22"/>
              <w:lang w:eastAsia="id-ID"/>
            </w:rPr>
          </w:pPr>
          <w:hyperlink w:anchor="_Toc491704719" w:history="1">
            <w:r w:rsidR="00142EB8" w:rsidRPr="00142EB8">
              <w:rPr>
                <w:rStyle w:val="Hyperlink"/>
                <w:rFonts w:eastAsia="Times New Roman" w:cs="Times New Roman"/>
                <w:bCs/>
                <w:noProof/>
              </w:rPr>
              <w:t>4.6</w:t>
            </w:r>
            <w:r w:rsidR="00142EB8" w:rsidRPr="00142EB8">
              <w:rPr>
                <w:rFonts w:asciiTheme="minorHAnsi" w:eastAsiaTheme="minorEastAsia" w:hAnsiTheme="minorHAnsi" w:cstheme="minorBidi"/>
                <w:noProof/>
                <w:sz w:val="22"/>
                <w:szCs w:val="22"/>
                <w:lang w:eastAsia="id-ID"/>
              </w:rPr>
              <w:tab/>
            </w:r>
            <w:r w:rsidR="00142EB8" w:rsidRPr="00142EB8">
              <w:rPr>
                <w:rStyle w:val="Hyperlink"/>
                <w:rFonts w:eastAsia="Times New Roman" w:cs="Times New Roman"/>
                <w:bCs/>
                <w:noProof/>
                <w:lang w:val="en-US"/>
              </w:rPr>
              <w:t>Analisa Hasil</w:t>
            </w:r>
            <w:r w:rsidR="00142EB8" w:rsidRPr="00142EB8">
              <w:rPr>
                <w:noProof/>
                <w:webHidden/>
              </w:rPr>
              <w:tab/>
            </w:r>
            <w:r w:rsidR="00142EB8">
              <w:rPr>
                <w:noProof/>
                <w:webHidden/>
              </w:rPr>
              <w:t xml:space="preserve"> </w:t>
            </w:r>
            <w:r w:rsidR="00142EB8" w:rsidRPr="00142EB8">
              <w:rPr>
                <w:noProof/>
                <w:webHidden/>
              </w:rPr>
              <w:fldChar w:fldCharType="begin"/>
            </w:r>
            <w:r w:rsidR="00142EB8" w:rsidRPr="00142EB8">
              <w:rPr>
                <w:noProof/>
                <w:webHidden/>
              </w:rPr>
              <w:instrText xml:space="preserve"> PAGEREF _Toc491704719 \h </w:instrText>
            </w:r>
            <w:r w:rsidR="00142EB8" w:rsidRPr="00142EB8">
              <w:rPr>
                <w:noProof/>
                <w:webHidden/>
              </w:rPr>
            </w:r>
            <w:r w:rsidR="00142EB8" w:rsidRPr="00142EB8">
              <w:rPr>
                <w:noProof/>
                <w:webHidden/>
              </w:rPr>
              <w:fldChar w:fldCharType="separate"/>
            </w:r>
            <w:r w:rsidR="00765F16">
              <w:rPr>
                <w:noProof/>
                <w:webHidden/>
              </w:rPr>
              <w:t>43</w:t>
            </w:r>
            <w:r w:rsidR="00142EB8" w:rsidRPr="00142EB8">
              <w:rPr>
                <w:noProof/>
                <w:webHidden/>
              </w:rPr>
              <w:fldChar w:fldCharType="end"/>
            </w:r>
          </w:hyperlink>
        </w:p>
        <w:p w:rsidR="00142EB8" w:rsidRDefault="005C56E6">
          <w:pPr>
            <w:pStyle w:val="TOC1"/>
            <w:rPr>
              <w:rFonts w:asciiTheme="minorHAnsi" w:eastAsiaTheme="minorEastAsia" w:hAnsiTheme="minorHAnsi" w:cstheme="minorBidi"/>
              <w:b w:val="0"/>
              <w:bCs w:val="0"/>
              <w:caps w:val="0"/>
              <w:noProof/>
              <w:sz w:val="22"/>
              <w:szCs w:val="22"/>
              <w:lang w:eastAsia="id-ID"/>
            </w:rPr>
          </w:pPr>
          <w:hyperlink w:anchor="_Toc491704720" w:history="1">
            <w:r w:rsidR="00142EB8" w:rsidRPr="00E57AC8">
              <w:rPr>
                <w:rStyle w:val="Hyperlink"/>
                <w:noProof/>
              </w:rPr>
              <w:t>BAB V PENUTUP</w:t>
            </w:r>
            <w:r w:rsidR="00142EB8">
              <w:rPr>
                <w:noProof/>
                <w:webHidden/>
              </w:rPr>
              <w:tab/>
              <w:t xml:space="preserve"> </w:t>
            </w:r>
            <w:r w:rsidR="00142EB8">
              <w:rPr>
                <w:noProof/>
                <w:webHidden/>
              </w:rPr>
              <w:fldChar w:fldCharType="begin"/>
            </w:r>
            <w:r w:rsidR="00142EB8">
              <w:rPr>
                <w:noProof/>
                <w:webHidden/>
              </w:rPr>
              <w:instrText xml:space="preserve"> PAGEREF _Toc491704720 \h </w:instrText>
            </w:r>
            <w:r w:rsidR="00142EB8">
              <w:rPr>
                <w:noProof/>
                <w:webHidden/>
              </w:rPr>
            </w:r>
            <w:r w:rsidR="00142EB8">
              <w:rPr>
                <w:noProof/>
                <w:webHidden/>
              </w:rPr>
              <w:fldChar w:fldCharType="separate"/>
            </w:r>
            <w:r w:rsidR="00765F16">
              <w:rPr>
                <w:noProof/>
                <w:webHidden/>
              </w:rPr>
              <w:t>44</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721" w:history="1">
            <w:r w:rsidR="00142EB8" w:rsidRPr="00E57AC8">
              <w:rPr>
                <w:rStyle w:val="Hyperlink"/>
                <w:noProof/>
              </w:rPr>
              <w:t>5.1</w:t>
            </w:r>
            <w:r w:rsidR="00142EB8">
              <w:rPr>
                <w:rFonts w:asciiTheme="minorHAnsi" w:eastAsiaTheme="minorEastAsia" w:hAnsiTheme="minorHAnsi" w:cstheme="minorBidi"/>
                <w:noProof/>
                <w:sz w:val="22"/>
                <w:szCs w:val="22"/>
                <w:lang w:eastAsia="id-ID"/>
              </w:rPr>
              <w:tab/>
            </w:r>
            <w:r w:rsidR="00142EB8" w:rsidRPr="00E57AC8">
              <w:rPr>
                <w:rStyle w:val="Hyperlink"/>
                <w:noProof/>
              </w:rPr>
              <w:t>Kesimpulan</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_Toc491704721 \h </w:instrText>
            </w:r>
            <w:r w:rsidR="00142EB8">
              <w:rPr>
                <w:noProof/>
                <w:webHidden/>
              </w:rPr>
            </w:r>
            <w:r w:rsidR="00142EB8">
              <w:rPr>
                <w:noProof/>
                <w:webHidden/>
              </w:rPr>
              <w:fldChar w:fldCharType="separate"/>
            </w:r>
            <w:r w:rsidR="00765F16">
              <w:rPr>
                <w:noProof/>
                <w:webHidden/>
              </w:rPr>
              <w:t>44</w:t>
            </w:r>
            <w:r w:rsidR="00142EB8">
              <w:rPr>
                <w:noProof/>
                <w:webHidden/>
              </w:rPr>
              <w:fldChar w:fldCharType="end"/>
            </w:r>
          </w:hyperlink>
        </w:p>
        <w:p w:rsidR="00142EB8" w:rsidRDefault="005C56E6">
          <w:pPr>
            <w:pStyle w:val="TOC2"/>
            <w:rPr>
              <w:rFonts w:asciiTheme="minorHAnsi" w:eastAsiaTheme="minorEastAsia" w:hAnsiTheme="minorHAnsi" w:cstheme="minorBidi"/>
              <w:noProof/>
              <w:sz w:val="22"/>
              <w:szCs w:val="22"/>
              <w:lang w:eastAsia="id-ID"/>
            </w:rPr>
          </w:pPr>
          <w:hyperlink w:anchor="_Toc491704722" w:history="1">
            <w:r w:rsidR="00142EB8" w:rsidRPr="00E57AC8">
              <w:rPr>
                <w:rStyle w:val="Hyperlink"/>
                <w:noProof/>
              </w:rPr>
              <w:t>5.2</w:t>
            </w:r>
            <w:r w:rsidR="00142EB8">
              <w:rPr>
                <w:rFonts w:asciiTheme="minorHAnsi" w:eastAsiaTheme="minorEastAsia" w:hAnsiTheme="minorHAnsi" w:cstheme="minorBidi"/>
                <w:noProof/>
                <w:sz w:val="22"/>
                <w:szCs w:val="22"/>
                <w:lang w:eastAsia="id-ID"/>
              </w:rPr>
              <w:tab/>
            </w:r>
            <w:r w:rsidR="00142EB8" w:rsidRPr="00E57AC8">
              <w:rPr>
                <w:rStyle w:val="Hyperlink"/>
                <w:noProof/>
              </w:rPr>
              <w:t>Saran</w:t>
            </w:r>
            <w:r w:rsidR="00142EB8">
              <w:rPr>
                <w:rStyle w:val="Hyperlink"/>
                <w:noProof/>
              </w:rPr>
              <w:t xml:space="preserve"> </w:t>
            </w:r>
            <w:r w:rsidR="00142EB8">
              <w:rPr>
                <w:noProof/>
                <w:webHidden/>
              </w:rPr>
              <w:tab/>
              <w:t xml:space="preserve"> </w:t>
            </w:r>
            <w:r w:rsidR="00142EB8">
              <w:rPr>
                <w:noProof/>
                <w:webHidden/>
              </w:rPr>
              <w:fldChar w:fldCharType="begin"/>
            </w:r>
            <w:r w:rsidR="00142EB8">
              <w:rPr>
                <w:noProof/>
                <w:webHidden/>
              </w:rPr>
              <w:instrText xml:space="preserve"> PAGEREF _Toc491704722 \h </w:instrText>
            </w:r>
            <w:r w:rsidR="00142EB8">
              <w:rPr>
                <w:noProof/>
                <w:webHidden/>
              </w:rPr>
            </w:r>
            <w:r w:rsidR="00142EB8">
              <w:rPr>
                <w:noProof/>
                <w:webHidden/>
              </w:rPr>
              <w:fldChar w:fldCharType="separate"/>
            </w:r>
            <w:r w:rsidR="00765F16">
              <w:rPr>
                <w:noProof/>
                <w:webHidden/>
              </w:rPr>
              <w:t>44</w:t>
            </w:r>
            <w:r w:rsidR="00142EB8">
              <w:rPr>
                <w:noProof/>
                <w:webHidden/>
              </w:rPr>
              <w:fldChar w:fldCharType="end"/>
            </w:r>
          </w:hyperlink>
        </w:p>
        <w:p w:rsidR="00C16C3B" w:rsidRPr="00FB735C" w:rsidRDefault="003042BC" w:rsidP="00D806D1">
          <w:pPr>
            <w:tabs>
              <w:tab w:val="right" w:leader="dot" w:pos="8464"/>
            </w:tabs>
            <w:spacing w:line="480" w:lineRule="auto"/>
            <w:rPr>
              <w:noProof/>
              <w:szCs w:val="24"/>
            </w:rPr>
          </w:pPr>
          <w:r w:rsidRPr="00FB735C">
            <w:rPr>
              <w:b/>
              <w:bCs/>
              <w:noProof/>
              <w:szCs w:val="24"/>
            </w:rPr>
            <w:fldChar w:fldCharType="end"/>
          </w:r>
          <w:r w:rsidR="00FD1054" w:rsidRPr="00FB735C">
            <w:rPr>
              <w:b/>
              <w:bCs/>
              <w:noProof/>
              <w:szCs w:val="24"/>
            </w:rPr>
            <w:t>DAFTAR PUSTAKA</w:t>
          </w:r>
          <w:r w:rsidR="00361208" w:rsidRPr="00FB735C">
            <w:rPr>
              <w:b/>
              <w:bCs/>
              <w:noProof/>
              <w:szCs w:val="24"/>
            </w:rPr>
            <w:t xml:space="preserve"> </w:t>
          </w:r>
          <w:r w:rsidR="007D1D4C" w:rsidRPr="00FB735C">
            <w:rPr>
              <w:b/>
              <w:bCs/>
              <w:noProof/>
              <w:webHidden/>
              <w:szCs w:val="24"/>
            </w:rPr>
            <w:tab/>
            <w:t xml:space="preserve"> 45</w:t>
          </w:r>
        </w:p>
      </w:sdtContent>
    </w:sdt>
    <w:p w:rsidR="00C16C3B" w:rsidRPr="00FB735C" w:rsidRDefault="00C16C3B" w:rsidP="00C16C3B">
      <w:r w:rsidRPr="00FB735C">
        <w:rPr>
          <w:lang w:val="en-US"/>
        </w:rPr>
        <w:tab/>
      </w:r>
    </w:p>
    <w:p w:rsidR="000653A3" w:rsidRPr="007D1D4C" w:rsidRDefault="006F2EAF" w:rsidP="008A25F3">
      <w:pPr>
        <w:pStyle w:val="Heading1"/>
        <w:numPr>
          <w:ilvl w:val="0"/>
          <w:numId w:val="0"/>
        </w:numPr>
        <w:spacing w:line="240" w:lineRule="auto"/>
        <w:jc w:val="center"/>
        <w:rPr>
          <w:color w:val="auto"/>
          <w:sz w:val="28"/>
        </w:rPr>
      </w:pPr>
      <w:r w:rsidRPr="00FB735C">
        <w:rPr>
          <w:lang w:val="en-US"/>
        </w:rPr>
        <w:br w:type="page"/>
      </w:r>
      <w:bookmarkStart w:id="38" w:name="_Toc491704681"/>
      <w:r w:rsidR="006E212E" w:rsidRPr="007D1D4C">
        <w:rPr>
          <w:color w:val="auto"/>
          <w:sz w:val="28"/>
          <w:lang w:val="en-US"/>
        </w:rPr>
        <w:lastRenderedPageBreak/>
        <w:t xml:space="preserve">DAFTAR </w:t>
      </w:r>
      <w:bookmarkEnd w:id="37"/>
      <w:r w:rsidR="00CD43DE" w:rsidRPr="007D1D4C">
        <w:rPr>
          <w:color w:val="auto"/>
          <w:sz w:val="28"/>
        </w:rPr>
        <w:t>GAMBAR</w:t>
      </w:r>
      <w:bookmarkEnd w:id="38"/>
    </w:p>
    <w:p w:rsidR="008A25F3" w:rsidRDefault="008A25F3" w:rsidP="008A25F3">
      <w:pPr>
        <w:spacing w:line="240" w:lineRule="auto"/>
      </w:pPr>
    </w:p>
    <w:p w:rsidR="008A25F3" w:rsidRPr="008A25F3" w:rsidRDefault="008A25F3" w:rsidP="008A25F3">
      <w:pPr>
        <w:spacing w:line="240" w:lineRule="auto"/>
      </w:pPr>
    </w:p>
    <w:p w:rsidR="00D46327" w:rsidRPr="00FB735C" w:rsidRDefault="003042BC" w:rsidP="00AD08E1">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r w:rsidRPr="00FB735C">
        <w:rPr>
          <w:rFonts w:ascii="Times New Roman" w:hAnsi="Times New Roman" w:cs="Times New Roman"/>
          <w:b w:val="0"/>
          <w:smallCaps/>
          <w:sz w:val="24"/>
          <w:szCs w:val="24"/>
        </w:rPr>
        <w:fldChar w:fldCharType="begin"/>
      </w:r>
      <w:r w:rsidRPr="00FB735C">
        <w:rPr>
          <w:rFonts w:ascii="Times New Roman" w:hAnsi="Times New Roman" w:cs="Times New Roman"/>
          <w:b w:val="0"/>
          <w:smallCaps/>
          <w:sz w:val="24"/>
          <w:szCs w:val="24"/>
        </w:rPr>
        <w:instrText xml:space="preserve"> TOC \f f \h \z \t "Caption,1" \c "Bagan" </w:instrText>
      </w:r>
      <w:r w:rsidRPr="00FB735C">
        <w:rPr>
          <w:rFonts w:ascii="Times New Roman" w:hAnsi="Times New Roman" w:cs="Times New Roman"/>
          <w:b w:val="0"/>
          <w:smallCaps/>
          <w:sz w:val="24"/>
          <w:szCs w:val="24"/>
        </w:rPr>
        <w:fldChar w:fldCharType="separate"/>
      </w:r>
      <w:hyperlink w:anchor="_Toc487146642" w:history="1">
        <w:r w:rsidR="00476EC2">
          <w:rPr>
            <w:rStyle w:val="Hyperlink"/>
            <w:rFonts w:ascii="Times New Roman" w:hAnsi="Times New Roman" w:cs="Times New Roman"/>
            <w:b w:val="0"/>
            <w:noProof/>
            <w:sz w:val="24"/>
            <w:szCs w:val="24"/>
          </w:rPr>
          <w:t>G</w:t>
        </w:r>
        <w:r w:rsidR="00476EC2" w:rsidRPr="00FB735C">
          <w:rPr>
            <w:rStyle w:val="Hyperlink"/>
            <w:rFonts w:ascii="Times New Roman" w:hAnsi="Times New Roman" w:cs="Times New Roman"/>
            <w:b w:val="0"/>
            <w:noProof/>
            <w:sz w:val="24"/>
            <w:szCs w:val="24"/>
          </w:rPr>
          <w:t>ambar</w:t>
        </w:r>
        <w:r w:rsidR="0055350D" w:rsidRPr="00FB735C">
          <w:rPr>
            <w:rStyle w:val="Hyperlink"/>
            <w:rFonts w:ascii="Times New Roman" w:hAnsi="Times New Roman" w:cs="Times New Roman"/>
            <w:b w:val="0"/>
            <w:noProof/>
            <w:sz w:val="24"/>
            <w:szCs w:val="24"/>
          </w:rPr>
          <w:t xml:space="preserve"> 2.2 Mekanisme Kriptografi</w:t>
        </w:r>
        <w:r w:rsidR="0055350D" w:rsidRPr="00FB735C">
          <w:rPr>
            <w:rFonts w:ascii="Times New Roman" w:hAnsi="Times New Roman" w:cs="Times New Roman"/>
            <w:b w:val="0"/>
            <w:noProof/>
            <w:webHidden/>
            <w:sz w:val="24"/>
            <w:szCs w:val="24"/>
          </w:rPr>
          <w:tab/>
        </w:r>
      </w:hyperlink>
      <w:r w:rsidR="0055350D" w:rsidRPr="00FB735C">
        <w:rPr>
          <w:rFonts w:ascii="Times New Roman" w:hAnsi="Times New Roman" w:cs="Times New Roman"/>
          <w:b w:val="0"/>
          <w:noProof/>
          <w:sz w:val="24"/>
          <w:szCs w:val="24"/>
        </w:rPr>
        <w:t>9</w:t>
      </w:r>
    </w:p>
    <w:p w:rsidR="003042BC" w:rsidRPr="00FB735C" w:rsidRDefault="0055350D" w:rsidP="00AD08E1">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hyperlink w:anchor="_Toc487146643" w:history="1">
        <w:r w:rsidRPr="00FB735C">
          <w:rPr>
            <w:rStyle w:val="Hyperlink"/>
            <w:rFonts w:ascii="Times New Roman" w:hAnsi="Times New Roman" w:cs="Times New Roman"/>
            <w:b w:val="0"/>
            <w:noProof/>
            <w:sz w:val="24"/>
            <w:szCs w:val="24"/>
          </w:rPr>
          <w:t>Gambar 2.3 Proses Algoritma Simetri</w:t>
        </w:r>
        <w:r w:rsidRPr="00FB735C">
          <w:rPr>
            <w:rFonts w:ascii="Times New Roman" w:hAnsi="Times New Roman" w:cs="Times New Roman"/>
            <w:b w:val="0"/>
            <w:noProof/>
            <w:webHidden/>
            <w:sz w:val="24"/>
            <w:szCs w:val="24"/>
          </w:rPr>
          <w:tab/>
        </w:r>
      </w:hyperlink>
      <w:r>
        <w:rPr>
          <w:rFonts w:ascii="Times New Roman" w:hAnsi="Times New Roman" w:cs="Times New Roman"/>
          <w:b w:val="0"/>
          <w:noProof/>
          <w:sz w:val="24"/>
          <w:szCs w:val="24"/>
        </w:rPr>
        <w:t>10</w:t>
      </w:r>
    </w:p>
    <w:p w:rsidR="003042BC" w:rsidRPr="00FB735C" w:rsidRDefault="005C56E6" w:rsidP="00AD08E1">
      <w:pPr>
        <w:pStyle w:val="TableofFigures"/>
        <w:tabs>
          <w:tab w:val="right" w:leader="dot" w:pos="8449"/>
        </w:tabs>
        <w:spacing w:line="480" w:lineRule="auto"/>
        <w:rPr>
          <w:rFonts w:ascii="Times New Roman" w:hAnsi="Times New Roman" w:cs="Times New Roman"/>
          <w:b w:val="0"/>
          <w:noProof/>
          <w:sz w:val="24"/>
          <w:szCs w:val="24"/>
        </w:rPr>
      </w:pPr>
      <w:hyperlink w:anchor="_Toc487146644" w:history="1">
        <w:r w:rsidR="0055350D" w:rsidRPr="00FB735C">
          <w:rPr>
            <w:rStyle w:val="Hyperlink"/>
            <w:rFonts w:ascii="Times New Roman" w:hAnsi="Times New Roman" w:cs="Times New Roman"/>
            <w:b w:val="0"/>
            <w:noProof/>
            <w:sz w:val="24"/>
            <w:szCs w:val="24"/>
          </w:rPr>
          <w:t>Gambar 2.4 Proses Algoritma Asimetris</w:t>
        </w:r>
        <w:r w:rsidR="0055350D" w:rsidRPr="00FB735C">
          <w:rPr>
            <w:rFonts w:ascii="Times New Roman" w:hAnsi="Times New Roman" w:cs="Times New Roman"/>
            <w:b w:val="0"/>
            <w:noProof/>
            <w:webHidden/>
            <w:sz w:val="24"/>
            <w:szCs w:val="24"/>
          </w:rPr>
          <w:tab/>
        </w:r>
      </w:hyperlink>
      <w:r w:rsidR="0055350D">
        <w:rPr>
          <w:rFonts w:ascii="Times New Roman" w:hAnsi="Times New Roman" w:cs="Times New Roman"/>
          <w:b w:val="0"/>
          <w:noProof/>
          <w:sz w:val="24"/>
          <w:szCs w:val="24"/>
        </w:rPr>
        <w:t>11</w:t>
      </w:r>
    </w:p>
    <w:p w:rsidR="00D46327" w:rsidRPr="00FB735C" w:rsidRDefault="0055350D" w:rsidP="00AD08E1">
      <w:pPr>
        <w:pStyle w:val="Caption"/>
        <w:spacing w:line="480" w:lineRule="auto"/>
        <w:jc w:val="both"/>
        <w:rPr>
          <w:rFonts w:cs="Times New Roman"/>
          <w:b w:val="0"/>
          <w:szCs w:val="24"/>
        </w:rPr>
      </w:pPr>
      <w:r w:rsidRPr="00FB735C">
        <w:rPr>
          <w:rFonts w:cs="Times New Roman"/>
          <w:b w:val="0"/>
          <w:szCs w:val="24"/>
        </w:rPr>
        <w:t xml:space="preserve">Gambar 2.5 Tabel </w:t>
      </w:r>
      <w:r w:rsidRPr="00FB735C">
        <w:rPr>
          <w:rFonts w:cs="Times New Roman"/>
          <w:b w:val="0"/>
          <w:color w:val="000000" w:themeColor="text1"/>
          <w:szCs w:val="24"/>
        </w:rPr>
        <w:t>ASCII ............................................................................................... 13</w:t>
      </w:r>
    </w:p>
    <w:p w:rsidR="003042BC" w:rsidRPr="00FB735C" w:rsidRDefault="005C56E6" w:rsidP="00AD08E1">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hyperlink w:anchor="_Toc487146645" w:history="1">
        <w:r w:rsidR="0055350D" w:rsidRPr="00FB735C">
          <w:rPr>
            <w:rStyle w:val="Hyperlink"/>
            <w:rFonts w:ascii="Times New Roman" w:hAnsi="Times New Roman" w:cs="Times New Roman"/>
            <w:b w:val="0"/>
            <w:noProof/>
            <w:sz w:val="24"/>
            <w:szCs w:val="24"/>
          </w:rPr>
          <w:t>Gambar 3.1 Diagram Alir Kerangka Konsep Penelitian</w:t>
        </w:r>
        <w:r w:rsidR="0055350D" w:rsidRPr="00FB735C">
          <w:rPr>
            <w:rFonts w:ascii="Times New Roman" w:hAnsi="Times New Roman" w:cs="Times New Roman"/>
            <w:b w:val="0"/>
            <w:noProof/>
            <w:webHidden/>
            <w:sz w:val="24"/>
            <w:szCs w:val="24"/>
          </w:rPr>
          <w:tab/>
        </w:r>
      </w:hyperlink>
      <w:r w:rsidR="0055350D" w:rsidRPr="00FB735C">
        <w:rPr>
          <w:rFonts w:ascii="Times New Roman" w:hAnsi="Times New Roman" w:cs="Times New Roman"/>
          <w:b w:val="0"/>
          <w:noProof/>
          <w:sz w:val="24"/>
          <w:szCs w:val="24"/>
        </w:rPr>
        <w:t>17</w:t>
      </w:r>
    </w:p>
    <w:p w:rsidR="003042BC" w:rsidRPr="00FB735C" w:rsidRDefault="005C56E6" w:rsidP="00AD08E1">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hyperlink w:anchor="_Toc487146646" w:history="1">
        <w:r w:rsidR="0055350D" w:rsidRPr="00FB735C">
          <w:rPr>
            <w:rStyle w:val="Hyperlink"/>
            <w:rFonts w:ascii="Times New Roman" w:hAnsi="Times New Roman" w:cs="Times New Roman"/>
            <w:b w:val="0"/>
            <w:noProof/>
            <w:sz w:val="24"/>
            <w:szCs w:val="24"/>
          </w:rPr>
          <w:t>Gambar 3.2 Diagram Alir Metodologi Penelitian</w:t>
        </w:r>
        <w:r w:rsidR="0055350D" w:rsidRPr="00FB735C">
          <w:rPr>
            <w:rFonts w:ascii="Times New Roman" w:hAnsi="Times New Roman" w:cs="Times New Roman"/>
            <w:b w:val="0"/>
            <w:noProof/>
            <w:webHidden/>
            <w:sz w:val="24"/>
            <w:szCs w:val="24"/>
          </w:rPr>
          <w:tab/>
        </w:r>
      </w:hyperlink>
      <w:r w:rsidR="0055350D" w:rsidRPr="00FB735C">
        <w:rPr>
          <w:rFonts w:ascii="Times New Roman" w:hAnsi="Times New Roman" w:cs="Times New Roman"/>
          <w:b w:val="0"/>
          <w:noProof/>
          <w:sz w:val="24"/>
          <w:szCs w:val="24"/>
        </w:rPr>
        <w:t>20</w:t>
      </w:r>
    </w:p>
    <w:p w:rsidR="003042BC" w:rsidRPr="00FB735C" w:rsidRDefault="005C56E6" w:rsidP="00AD08E1">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hyperlink w:anchor="_Toc487146647" w:history="1">
        <w:r w:rsidR="0055350D" w:rsidRPr="00FB735C">
          <w:rPr>
            <w:rStyle w:val="Hyperlink"/>
            <w:rFonts w:ascii="Times New Roman" w:hAnsi="Times New Roman" w:cs="Times New Roman"/>
            <w:b w:val="0"/>
            <w:noProof/>
            <w:sz w:val="24"/>
            <w:szCs w:val="24"/>
          </w:rPr>
          <w:t xml:space="preserve">Gambar 4.1 Flowchart Proses Menghitung Kunci Publik RSA </w:t>
        </w:r>
        <w:r w:rsidR="0055350D" w:rsidRPr="00FB735C">
          <w:rPr>
            <w:rFonts w:ascii="Times New Roman" w:hAnsi="Times New Roman" w:cs="Times New Roman"/>
            <w:b w:val="0"/>
            <w:noProof/>
            <w:webHidden/>
            <w:sz w:val="24"/>
            <w:szCs w:val="24"/>
          </w:rPr>
          <w:tab/>
        </w:r>
      </w:hyperlink>
      <w:r w:rsidR="0055350D">
        <w:rPr>
          <w:rFonts w:ascii="Times New Roman" w:hAnsi="Times New Roman" w:cs="Times New Roman"/>
          <w:b w:val="0"/>
          <w:noProof/>
          <w:sz w:val="24"/>
          <w:szCs w:val="24"/>
        </w:rPr>
        <w:t>25</w:t>
      </w:r>
    </w:p>
    <w:p w:rsidR="003042BC" w:rsidRPr="00FB735C" w:rsidRDefault="005C56E6" w:rsidP="00AD08E1">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hyperlink w:anchor="_Toc487146648" w:history="1">
        <w:r w:rsidR="0055350D" w:rsidRPr="00FB735C">
          <w:rPr>
            <w:rStyle w:val="Hyperlink"/>
            <w:rFonts w:ascii="Times New Roman" w:hAnsi="Times New Roman" w:cs="Times New Roman"/>
            <w:b w:val="0"/>
            <w:noProof/>
            <w:sz w:val="24"/>
            <w:szCs w:val="24"/>
          </w:rPr>
          <w:t xml:space="preserve">Gambar 4.2 Flowchart Proses Menghitung Kunci Privat RSA </w:t>
        </w:r>
        <w:r w:rsidR="0055350D" w:rsidRPr="00FB735C">
          <w:rPr>
            <w:rFonts w:ascii="Times New Roman" w:hAnsi="Times New Roman" w:cs="Times New Roman"/>
            <w:b w:val="0"/>
            <w:noProof/>
            <w:webHidden/>
            <w:sz w:val="24"/>
            <w:szCs w:val="24"/>
          </w:rPr>
          <w:tab/>
        </w:r>
      </w:hyperlink>
      <w:r w:rsidR="0055350D">
        <w:rPr>
          <w:rFonts w:ascii="Times New Roman" w:hAnsi="Times New Roman" w:cs="Times New Roman"/>
          <w:b w:val="0"/>
          <w:noProof/>
          <w:sz w:val="24"/>
          <w:szCs w:val="24"/>
        </w:rPr>
        <w:t>27</w:t>
      </w:r>
    </w:p>
    <w:p w:rsidR="003042BC" w:rsidRPr="00FB735C" w:rsidRDefault="005C56E6" w:rsidP="00AD08E1">
      <w:pPr>
        <w:pStyle w:val="TableofFigures"/>
        <w:tabs>
          <w:tab w:val="right" w:leader="dot" w:pos="8449"/>
        </w:tabs>
        <w:spacing w:line="480" w:lineRule="auto"/>
        <w:rPr>
          <w:rFonts w:ascii="Times New Roman" w:eastAsiaTheme="minorEastAsia" w:hAnsi="Times New Roman" w:cs="Times New Roman"/>
          <w:b w:val="0"/>
          <w:bCs w:val="0"/>
          <w:noProof/>
          <w:sz w:val="24"/>
          <w:szCs w:val="24"/>
          <w:lang w:val="en-US"/>
        </w:rPr>
      </w:pPr>
      <w:hyperlink w:anchor="_Toc487146649" w:history="1">
        <w:r w:rsidR="0055350D" w:rsidRPr="00FB735C">
          <w:rPr>
            <w:rStyle w:val="Hyperlink"/>
            <w:rFonts w:ascii="Times New Roman" w:hAnsi="Times New Roman" w:cs="Times New Roman"/>
            <w:b w:val="0"/>
            <w:noProof/>
            <w:sz w:val="24"/>
            <w:szCs w:val="24"/>
          </w:rPr>
          <w:t xml:space="preserve">Gambar 4.3 </w:t>
        </w:r>
        <w:r w:rsidR="0055350D" w:rsidRPr="00FB735C">
          <w:rPr>
            <w:rFonts w:ascii="Times New Roman" w:hAnsi="Times New Roman" w:cs="Times New Roman"/>
            <w:b w:val="0"/>
            <w:sz w:val="24"/>
            <w:szCs w:val="24"/>
          </w:rPr>
          <w:t xml:space="preserve">Flowchart </w:t>
        </w:r>
        <w:r w:rsidR="0055350D" w:rsidRPr="00FB735C">
          <w:rPr>
            <w:rFonts w:ascii="Times New Roman" w:hAnsi="Times New Roman" w:cs="Times New Roman"/>
            <w:b w:val="0"/>
            <w:sz w:val="24"/>
            <w:szCs w:val="24"/>
            <w:lang w:val="en-US"/>
          </w:rPr>
          <w:t>Enkripsi Pesan Dengan Menggunakan Algoritam RSA</w:t>
        </w:r>
        <w:r w:rsidR="0055350D" w:rsidRPr="00FB735C">
          <w:rPr>
            <w:rFonts w:ascii="Times New Roman" w:hAnsi="Times New Roman" w:cs="Times New Roman"/>
            <w:b w:val="0"/>
            <w:sz w:val="24"/>
            <w:szCs w:val="24"/>
          </w:rPr>
          <w:t xml:space="preserve"> </w:t>
        </w:r>
        <w:r w:rsidR="0055350D" w:rsidRPr="00FB735C">
          <w:rPr>
            <w:rFonts w:ascii="Times New Roman" w:hAnsi="Times New Roman" w:cs="Times New Roman"/>
            <w:b w:val="0"/>
            <w:noProof/>
            <w:webHidden/>
            <w:sz w:val="24"/>
            <w:szCs w:val="24"/>
          </w:rPr>
          <w:tab/>
        </w:r>
      </w:hyperlink>
      <w:r w:rsidR="0055350D">
        <w:rPr>
          <w:rFonts w:ascii="Times New Roman" w:hAnsi="Times New Roman" w:cs="Times New Roman"/>
          <w:b w:val="0"/>
          <w:noProof/>
          <w:sz w:val="24"/>
          <w:szCs w:val="24"/>
        </w:rPr>
        <w:t>29</w:t>
      </w:r>
    </w:p>
    <w:p w:rsidR="003042BC" w:rsidRPr="00FB735C" w:rsidRDefault="005C56E6" w:rsidP="00AD08E1">
      <w:pPr>
        <w:pStyle w:val="TableofFigures"/>
        <w:tabs>
          <w:tab w:val="right" w:leader="dot" w:pos="8449"/>
        </w:tabs>
        <w:spacing w:line="480" w:lineRule="auto"/>
        <w:rPr>
          <w:rFonts w:ascii="Times New Roman" w:hAnsi="Times New Roman" w:cs="Times New Roman"/>
          <w:b w:val="0"/>
          <w:noProof/>
          <w:sz w:val="24"/>
          <w:szCs w:val="24"/>
        </w:rPr>
      </w:pPr>
      <w:hyperlink w:anchor="_Toc487146650" w:history="1">
        <w:r w:rsidR="0055350D" w:rsidRPr="00FB735C">
          <w:rPr>
            <w:rStyle w:val="Hyperlink"/>
            <w:rFonts w:ascii="Times New Roman" w:hAnsi="Times New Roman" w:cs="Times New Roman"/>
            <w:b w:val="0"/>
            <w:noProof/>
            <w:sz w:val="24"/>
            <w:szCs w:val="24"/>
          </w:rPr>
          <w:t>Gambar 4.4</w:t>
        </w:r>
        <w:r w:rsidR="0055350D" w:rsidRPr="00FB735C">
          <w:rPr>
            <w:rFonts w:ascii="Times New Roman" w:hAnsi="Times New Roman" w:cs="Times New Roman"/>
            <w:b w:val="0"/>
            <w:sz w:val="24"/>
            <w:szCs w:val="24"/>
          </w:rPr>
          <w:t xml:space="preserve"> Flowchart </w:t>
        </w:r>
        <w:r w:rsidR="0055350D" w:rsidRPr="00FB735C">
          <w:rPr>
            <w:rFonts w:ascii="Times New Roman" w:hAnsi="Times New Roman" w:cs="Times New Roman"/>
            <w:b w:val="0"/>
            <w:sz w:val="24"/>
            <w:szCs w:val="24"/>
            <w:lang w:val="en-US"/>
          </w:rPr>
          <w:t>Proses Enkripsi Menggunakan Kunci Publik</w:t>
        </w:r>
        <w:r w:rsidR="0055350D" w:rsidRPr="00FB735C">
          <w:rPr>
            <w:rFonts w:ascii="Times New Roman" w:hAnsi="Times New Roman" w:cs="Times New Roman"/>
            <w:b w:val="0"/>
            <w:noProof/>
            <w:webHidden/>
            <w:sz w:val="24"/>
            <w:szCs w:val="24"/>
          </w:rPr>
          <w:tab/>
        </w:r>
      </w:hyperlink>
      <w:r w:rsidR="0055350D">
        <w:rPr>
          <w:rFonts w:ascii="Times New Roman" w:hAnsi="Times New Roman" w:cs="Times New Roman"/>
          <w:b w:val="0"/>
          <w:noProof/>
          <w:sz w:val="24"/>
          <w:szCs w:val="24"/>
        </w:rPr>
        <w:t>30</w:t>
      </w:r>
    </w:p>
    <w:p w:rsidR="00F111BA" w:rsidRPr="00FB735C" w:rsidRDefault="0055350D" w:rsidP="00F5770E">
      <w:pPr>
        <w:pStyle w:val="Caption"/>
        <w:tabs>
          <w:tab w:val="left" w:pos="7938"/>
          <w:tab w:val="right" w:leader="dot" w:pos="8222"/>
        </w:tabs>
        <w:spacing w:line="480" w:lineRule="auto"/>
        <w:jc w:val="both"/>
        <w:rPr>
          <w:rFonts w:cs="Times New Roman"/>
          <w:b w:val="0"/>
          <w:szCs w:val="24"/>
        </w:rPr>
      </w:pPr>
      <w:r w:rsidRPr="00FB735C">
        <w:rPr>
          <w:rFonts w:cs="Times New Roman"/>
          <w:b w:val="0"/>
          <w:szCs w:val="24"/>
        </w:rPr>
        <w:t xml:space="preserve">Gambar 4.5 Flowchart </w:t>
      </w:r>
      <w:r w:rsidRPr="00FB735C">
        <w:rPr>
          <w:rFonts w:cs="Times New Roman"/>
          <w:b w:val="0"/>
          <w:szCs w:val="24"/>
          <w:lang w:val="en-US"/>
        </w:rPr>
        <w:t>Dekripsi Pesan Dengan Menggunakan Algoritam RSA …</w:t>
      </w:r>
      <w:r w:rsidRPr="00FB735C">
        <w:rPr>
          <w:rFonts w:cs="Times New Roman"/>
          <w:b w:val="0"/>
          <w:szCs w:val="24"/>
        </w:rPr>
        <w:t>.......</w:t>
      </w:r>
      <w:r>
        <w:rPr>
          <w:rFonts w:cs="Times New Roman"/>
          <w:b w:val="0"/>
          <w:szCs w:val="24"/>
        </w:rPr>
        <w:t>. 34</w:t>
      </w:r>
    </w:p>
    <w:p w:rsidR="00A06AFE" w:rsidRPr="00FB735C" w:rsidRDefault="0055350D" w:rsidP="00AD08E1">
      <w:pPr>
        <w:pStyle w:val="Caption"/>
        <w:tabs>
          <w:tab w:val="right" w:leader="dot" w:pos="8464"/>
        </w:tabs>
        <w:spacing w:line="480" w:lineRule="auto"/>
        <w:jc w:val="both"/>
        <w:rPr>
          <w:rFonts w:cs="Times New Roman"/>
          <w:b w:val="0"/>
          <w:szCs w:val="24"/>
        </w:rPr>
      </w:pPr>
      <w:r w:rsidRPr="00FB735C">
        <w:rPr>
          <w:rFonts w:cs="Times New Roman"/>
          <w:b w:val="0"/>
          <w:szCs w:val="24"/>
        </w:rPr>
        <w:t xml:space="preserve">Gambar 4.6 Flowchart </w:t>
      </w:r>
      <w:r w:rsidRPr="00FB735C">
        <w:rPr>
          <w:rFonts w:cs="Times New Roman"/>
          <w:b w:val="0"/>
          <w:szCs w:val="24"/>
          <w:lang w:val="en-US"/>
        </w:rPr>
        <w:t>Proses Dekripsi Menggunakan Kunci Privat …</w:t>
      </w:r>
      <w:r w:rsidRPr="00FB735C">
        <w:rPr>
          <w:rFonts w:cs="Times New Roman"/>
          <w:b w:val="0"/>
          <w:szCs w:val="24"/>
        </w:rPr>
        <w:t>........................</w:t>
      </w:r>
      <w:r>
        <w:rPr>
          <w:rFonts w:cs="Times New Roman"/>
          <w:b w:val="0"/>
          <w:szCs w:val="24"/>
        </w:rPr>
        <w:t xml:space="preserve"> 35</w:t>
      </w:r>
    </w:p>
    <w:p w:rsidR="00A06AFE" w:rsidRPr="00FB735C" w:rsidRDefault="00A06AFE" w:rsidP="00AD08E1">
      <w:pPr>
        <w:spacing w:line="480" w:lineRule="auto"/>
      </w:pPr>
    </w:p>
    <w:p w:rsidR="00A06AFE" w:rsidRPr="00FB735C" w:rsidRDefault="00A06AFE" w:rsidP="00AD08E1">
      <w:pPr>
        <w:spacing w:line="480" w:lineRule="auto"/>
      </w:pPr>
    </w:p>
    <w:p w:rsidR="004367AE" w:rsidRPr="00FB735C" w:rsidRDefault="004367AE" w:rsidP="004367AE">
      <w:pPr>
        <w:pStyle w:val="Caption"/>
        <w:tabs>
          <w:tab w:val="right" w:leader="dot" w:pos="8464"/>
        </w:tabs>
        <w:jc w:val="both"/>
      </w:pPr>
    </w:p>
    <w:p w:rsidR="004367AE" w:rsidRPr="00FB735C" w:rsidRDefault="004367AE" w:rsidP="004367AE"/>
    <w:p w:rsidR="004367AE" w:rsidRPr="00FB735C" w:rsidRDefault="004367AE" w:rsidP="004367AE"/>
    <w:p w:rsidR="00F111BA" w:rsidRPr="00FB735C" w:rsidRDefault="00F111BA" w:rsidP="00F111BA"/>
    <w:p w:rsidR="00352544" w:rsidRPr="00FB735C" w:rsidRDefault="003042BC" w:rsidP="00E50F73">
      <w:pPr>
        <w:spacing w:line="480" w:lineRule="auto"/>
        <w:rPr>
          <w:rFonts w:cs="Times New Roman"/>
          <w:szCs w:val="24"/>
        </w:rPr>
      </w:pPr>
      <w:r w:rsidRPr="00FB735C">
        <w:rPr>
          <w:rFonts w:cs="Times New Roman"/>
          <w:smallCaps/>
          <w:szCs w:val="24"/>
        </w:rPr>
        <w:fldChar w:fldCharType="end"/>
      </w:r>
    </w:p>
    <w:p w:rsidR="006E212E" w:rsidRPr="00FB735C" w:rsidRDefault="006E212E" w:rsidP="006E212E">
      <w:pPr>
        <w:pStyle w:val="Subtitle"/>
        <w:rPr>
          <w:lang w:val="en-US"/>
        </w:rPr>
      </w:pPr>
    </w:p>
    <w:p w:rsidR="006E212E" w:rsidRPr="00FB735C" w:rsidRDefault="006E212E" w:rsidP="00C5787E">
      <w:pPr>
        <w:tabs>
          <w:tab w:val="left" w:pos="1134"/>
        </w:tabs>
        <w:spacing w:line="240" w:lineRule="auto"/>
        <w:ind w:left="1134" w:hanging="1134"/>
        <w:rPr>
          <w:lang w:val="en-US"/>
        </w:rPr>
      </w:pPr>
    </w:p>
    <w:p w:rsidR="006E212E" w:rsidRPr="00FB735C" w:rsidRDefault="006E212E">
      <w:pPr>
        <w:rPr>
          <w:lang w:val="en-US"/>
        </w:rPr>
      </w:pPr>
      <w:r w:rsidRPr="00FB735C">
        <w:rPr>
          <w:lang w:val="en-US"/>
        </w:rPr>
        <w:br w:type="page"/>
      </w:r>
    </w:p>
    <w:p w:rsidR="000653A3" w:rsidRPr="007D1D4C" w:rsidRDefault="006E212E" w:rsidP="008A25F3">
      <w:pPr>
        <w:pStyle w:val="Heading1"/>
        <w:numPr>
          <w:ilvl w:val="0"/>
          <w:numId w:val="0"/>
        </w:numPr>
        <w:tabs>
          <w:tab w:val="left" w:pos="2797"/>
          <w:tab w:val="center" w:pos="4232"/>
        </w:tabs>
        <w:spacing w:line="240" w:lineRule="auto"/>
        <w:jc w:val="center"/>
        <w:rPr>
          <w:color w:val="000000" w:themeColor="text1"/>
          <w:sz w:val="28"/>
        </w:rPr>
      </w:pPr>
      <w:bookmarkStart w:id="39" w:name="_Toc438282116"/>
      <w:bookmarkStart w:id="40" w:name="_Toc491704682"/>
      <w:r w:rsidRPr="007D1D4C">
        <w:rPr>
          <w:color w:val="000000" w:themeColor="text1"/>
          <w:sz w:val="28"/>
          <w:lang w:val="en-US"/>
        </w:rPr>
        <w:lastRenderedPageBreak/>
        <w:t xml:space="preserve">DAFTAR </w:t>
      </w:r>
      <w:bookmarkEnd w:id="39"/>
      <w:r w:rsidR="00CD43DE" w:rsidRPr="007D1D4C">
        <w:rPr>
          <w:color w:val="000000" w:themeColor="text1"/>
          <w:sz w:val="28"/>
        </w:rPr>
        <w:t>TABEL</w:t>
      </w:r>
      <w:bookmarkEnd w:id="40"/>
    </w:p>
    <w:p w:rsidR="008A25F3" w:rsidRDefault="008A25F3" w:rsidP="008A25F3">
      <w:pPr>
        <w:spacing w:line="240" w:lineRule="auto"/>
      </w:pPr>
    </w:p>
    <w:p w:rsidR="008A25F3" w:rsidRPr="008A25F3" w:rsidRDefault="008A25F3" w:rsidP="008A25F3">
      <w:pPr>
        <w:spacing w:line="240" w:lineRule="auto"/>
      </w:pPr>
    </w:p>
    <w:p w:rsidR="00F22D70" w:rsidRPr="00FB735C" w:rsidRDefault="00F22D70" w:rsidP="00AD08E1">
      <w:pPr>
        <w:tabs>
          <w:tab w:val="right" w:leader="dot" w:pos="8010"/>
          <w:tab w:val="left" w:pos="8190"/>
        </w:tabs>
        <w:spacing w:line="480" w:lineRule="auto"/>
        <w:rPr>
          <w:lang w:val="en-US"/>
        </w:rPr>
      </w:pPr>
      <w:r w:rsidRPr="00FB735C">
        <w:rPr>
          <w:lang w:val="en-US"/>
        </w:rPr>
        <w:t>Tabel 2.1 Penelitian Terdahulu</w:t>
      </w:r>
      <w:r w:rsidR="00476EC2">
        <w:t xml:space="preserve"> </w:t>
      </w:r>
      <w:r w:rsidRPr="00FB735C">
        <w:rPr>
          <w:lang w:val="en-US"/>
        </w:rPr>
        <w:tab/>
        <w:t>5</w:t>
      </w:r>
    </w:p>
    <w:p w:rsidR="00F22D70" w:rsidRPr="00FB735C" w:rsidRDefault="00100A45" w:rsidP="00AD08E1">
      <w:pPr>
        <w:tabs>
          <w:tab w:val="right" w:leader="dot" w:pos="8010"/>
          <w:tab w:val="left" w:pos="8190"/>
        </w:tabs>
        <w:spacing w:line="480" w:lineRule="auto"/>
        <w:rPr>
          <w:lang w:val="en-US"/>
        </w:rPr>
      </w:pPr>
      <w:r>
        <w:t>Tabel 2.2 Hasil</w:t>
      </w:r>
      <w:r w:rsidR="0055350D">
        <w:t xml:space="preserve"> </w:t>
      </w:r>
      <w:r w:rsidR="00FA0125" w:rsidRPr="00FB735C">
        <w:t>Enkripsi</w:t>
      </w:r>
      <w:r w:rsidR="00FA0125" w:rsidRPr="00FB735C">
        <w:tab/>
      </w:r>
      <w:r w:rsidR="008D5BBF" w:rsidRPr="00FB735C">
        <w:rPr>
          <w:lang w:val="en-US"/>
        </w:rPr>
        <w:t>14</w:t>
      </w:r>
    </w:p>
    <w:p w:rsidR="00FA0125" w:rsidRPr="00FB735C" w:rsidRDefault="00FA0125" w:rsidP="00AD08E1">
      <w:pPr>
        <w:tabs>
          <w:tab w:val="right" w:leader="dot" w:pos="8010"/>
          <w:tab w:val="left" w:pos="8190"/>
        </w:tabs>
        <w:spacing w:line="480" w:lineRule="auto"/>
        <w:rPr>
          <w:lang w:val="en-US"/>
        </w:rPr>
      </w:pPr>
      <w:r w:rsidRPr="00FB735C">
        <w:t>Tabel 2.3 Enkripsi Code</w:t>
      </w:r>
      <w:r w:rsidRPr="00FB735C">
        <w:tab/>
      </w:r>
      <w:r w:rsidR="008D5BBF" w:rsidRPr="00FB735C">
        <w:rPr>
          <w:lang w:val="en-US"/>
        </w:rPr>
        <w:t>15</w:t>
      </w:r>
    </w:p>
    <w:p w:rsidR="00FA0125" w:rsidRPr="00FB735C" w:rsidRDefault="00FA0125" w:rsidP="00AD08E1">
      <w:pPr>
        <w:tabs>
          <w:tab w:val="right" w:leader="dot" w:pos="8010"/>
          <w:tab w:val="left" w:pos="8190"/>
        </w:tabs>
        <w:spacing w:line="480" w:lineRule="auto"/>
        <w:rPr>
          <w:lang w:val="en-US"/>
        </w:rPr>
      </w:pPr>
      <w:r w:rsidRPr="00FB735C">
        <w:t>Tabel 2.4 Deskripsi Code</w:t>
      </w:r>
      <w:r w:rsidR="00476EC2">
        <w:t xml:space="preserve"> </w:t>
      </w:r>
      <w:r w:rsidRPr="00FB735C">
        <w:tab/>
      </w:r>
      <w:r w:rsidR="008D5BBF" w:rsidRPr="00FB735C">
        <w:rPr>
          <w:lang w:val="en-US"/>
        </w:rPr>
        <w:t>16</w:t>
      </w:r>
    </w:p>
    <w:p w:rsidR="00FA0125" w:rsidRPr="00FB735C" w:rsidRDefault="00F805F7" w:rsidP="00AD08E1">
      <w:pPr>
        <w:tabs>
          <w:tab w:val="right" w:leader="dot" w:pos="8010"/>
          <w:tab w:val="left" w:pos="8190"/>
        </w:tabs>
        <w:spacing w:line="480" w:lineRule="auto"/>
        <w:rPr>
          <w:lang w:val="en-US"/>
        </w:rPr>
      </w:pPr>
      <w:r>
        <w:t>Ta</w:t>
      </w:r>
      <w:r w:rsidR="008E7B13">
        <w:t>b</w:t>
      </w:r>
      <w:r w:rsidR="000E31C7" w:rsidRPr="00FB735C">
        <w:t xml:space="preserve">el </w:t>
      </w:r>
      <w:r w:rsidR="009E2F4E">
        <w:t>4</w:t>
      </w:r>
      <w:r w:rsidR="00100A45">
        <w:t>.1 Prose</w:t>
      </w:r>
      <w:r w:rsidR="00FA0125" w:rsidRPr="00FB735C">
        <w:t xml:space="preserve"> Enkripsi Menggunakan Kunci Publik</w:t>
      </w:r>
      <w:r w:rsidR="00476EC2">
        <w:t xml:space="preserve"> </w:t>
      </w:r>
      <w:r w:rsidR="00FA0125" w:rsidRPr="00FB735C">
        <w:tab/>
      </w:r>
      <w:r w:rsidR="009E2F4E">
        <w:rPr>
          <w:lang w:val="en-US"/>
        </w:rPr>
        <w:t>31</w:t>
      </w:r>
    </w:p>
    <w:p w:rsidR="002C23D9" w:rsidRPr="00FB735C" w:rsidRDefault="009E2F4E" w:rsidP="00AD08E1">
      <w:pPr>
        <w:tabs>
          <w:tab w:val="right" w:leader="dot" w:pos="8010"/>
          <w:tab w:val="left" w:pos="8190"/>
        </w:tabs>
        <w:spacing w:line="480" w:lineRule="auto"/>
        <w:rPr>
          <w:lang w:val="en-US"/>
        </w:rPr>
      </w:pPr>
      <w:r>
        <w:t xml:space="preserve">Tabel </w:t>
      </w:r>
      <w:r w:rsidR="00FA0125" w:rsidRPr="00FB735C">
        <w:t>4.2 Proses Deskripsi Menggunakan Kunci Privat</w:t>
      </w:r>
      <w:r w:rsidR="00FA0125" w:rsidRPr="00FB735C">
        <w:tab/>
      </w:r>
      <w:r>
        <w:rPr>
          <w:lang w:val="en-US"/>
        </w:rPr>
        <w:t>36</w:t>
      </w:r>
    </w:p>
    <w:p w:rsidR="00D1287D" w:rsidRPr="00FB735C" w:rsidRDefault="00D1287D" w:rsidP="00AD08E1">
      <w:pPr>
        <w:tabs>
          <w:tab w:val="right" w:leader="dot" w:pos="8010"/>
          <w:tab w:val="left" w:pos="8190"/>
        </w:tabs>
        <w:spacing w:line="480" w:lineRule="auto"/>
        <w:rPr>
          <w:lang w:val="en-US"/>
        </w:rPr>
      </w:pPr>
      <w:r w:rsidRPr="00FB735C">
        <w:t xml:space="preserve">Tabel 4.3 </w:t>
      </w:r>
      <w:r w:rsidR="003803EA" w:rsidRPr="00FB735C">
        <w:t xml:space="preserve">Plain Char </w:t>
      </w:r>
      <w:r w:rsidR="0055350D" w:rsidRPr="00FB735C">
        <w:t xml:space="preserve">Dan </w:t>
      </w:r>
      <w:r w:rsidR="003803EA" w:rsidRPr="00FB735C">
        <w:t>ASCII Number</w:t>
      </w:r>
      <w:r w:rsidRPr="00FB735C">
        <w:tab/>
      </w:r>
      <w:r w:rsidR="009E2F4E">
        <w:rPr>
          <w:lang w:val="en-US"/>
        </w:rPr>
        <w:t>38</w:t>
      </w:r>
    </w:p>
    <w:p w:rsidR="00D1287D" w:rsidRPr="00FB735C" w:rsidRDefault="00D1287D" w:rsidP="00AD08E1">
      <w:pPr>
        <w:tabs>
          <w:tab w:val="right" w:leader="dot" w:pos="8010"/>
          <w:tab w:val="left" w:pos="8190"/>
        </w:tabs>
        <w:spacing w:line="480" w:lineRule="auto"/>
        <w:rPr>
          <w:lang w:val="en-US"/>
        </w:rPr>
      </w:pPr>
      <w:r w:rsidRPr="00FB735C">
        <w:t xml:space="preserve">Tabel 4.4 </w:t>
      </w:r>
      <w:r w:rsidRPr="00FB735C">
        <w:rPr>
          <w:color w:val="000000" w:themeColor="text1"/>
        </w:rPr>
        <w:t xml:space="preserve">Hasil Enkripsi </w:t>
      </w:r>
      <w:r w:rsidR="0055350D" w:rsidRPr="00FB735C">
        <w:rPr>
          <w:color w:val="000000" w:themeColor="text1"/>
          <w:lang w:val="en-US"/>
        </w:rPr>
        <w:t>Pada Program</w:t>
      </w:r>
      <w:r w:rsidR="00476EC2">
        <w:rPr>
          <w:color w:val="000000" w:themeColor="text1"/>
        </w:rPr>
        <w:t xml:space="preserve"> </w:t>
      </w:r>
      <w:r w:rsidRPr="00FB735C">
        <w:tab/>
      </w:r>
      <w:r w:rsidR="009E2F4E">
        <w:rPr>
          <w:lang w:val="en-US"/>
        </w:rPr>
        <w:t>39</w:t>
      </w:r>
    </w:p>
    <w:p w:rsidR="00D1287D" w:rsidRPr="00FB735C" w:rsidRDefault="00D1287D" w:rsidP="00AD08E1">
      <w:pPr>
        <w:tabs>
          <w:tab w:val="right" w:leader="dot" w:pos="8010"/>
          <w:tab w:val="left" w:pos="8190"/>
        </w:tabs>
        <w:spacing w:line="480" w:lineRule="auto"/>
        <w:rPr>
          <w:lang w:val="en-US"/>
        </w:rPr>
      </w:pPr>
      <w:r w:rsidRPr="00FB735C">
        <w:t xml:space="preserve">Tabel 4.5 </w:t>
      </w:r>
      <w:r w:rsidRPr="00FB735C">
        <w:rPr>
          <w:color w:val="000000" w:themeColor="text1"/>
        </w:rPr>
        <w:t xml:space="preserve">Hasil Dekripsi </w:t>
      </w:r>
      <w:r w:rsidR="0055350D" w:rsidRPr="00FB735C">
        <w:rPr>
          <w:color w:val="000000" w:themeColor="text1"/>
          <w:lang w:val="en-US"/>
        </w:rPr>
        <w:t>Pada Program</w:t>
      </w:r>
      <w:r w:rsidR="00476EC2">
        <w:rPr>
          <w:color w:val="000000" w:themeColor="text1"/>
        </w:rPr>
        <w:t xml:space="preserve"> </w:t>
      </w:r>
      <w:r w:rsidRPr="00FB735C">
        <w:tab/>
      </w:r>
      <w:r w:rsidR="009E2F4E">
        <w:rPr>
          <w:lang w:val="en-US"/>
        </w:rPr>
        <w:t>39</w:t>
      </w:r>
    </w:p>
    <w:p w:rsidR="00D1287D" w:rsidRPr="00FB735C" w:rsidRDefault="00D1287D" w:rsidP="00AD08E1">
      <w:pPr>
        <w:tabs>
          <w:tab w:val="right" w:leader="dot" w:pos="8010"/>
          <w:tab w:val="left" w:pos="8190"/>
        </w:tabs>
        <w:spacing w:line="480" w:lineRule="auto"/>
        <w:rPr>
          <w:lang w:val="en-US"/>
        </w:rPr>
      </w:pPr>
      <w:r w:rsidRPr="00FB735C">
        <w:t xml:space="preserve">Tabel 4.6 </w:t>
      </w:r>
      <w:r w:rsidR="003803EA" w:rsidRPr="00FB735C">
        <w:rPr>
          <w:color w:val="000000" w:themeColor="text1"/>
          <w:lang w:val="en-US"/>
        </w:rPr>
        <w:t xml:space="preserve">Plain Char </w:t>
      </w:r>
      <w:r w:rsidR="0055350D" w:rsidRPr="00FB735C">
        <w:rPr>
          <w:color w:val="000000" w:themeColor="text1"/>
          <w:lang w:val="en-US"/>
        </w:rPr>
        <w:t>Dan</w:t>
      </w:r>
      <w:r w:rsidR="003803EA" w:rsidRPr="00FB735C">
        <w:rPr>
          <w:color w:val="000000" w:themeColor="text1"/>
          <w:lang w:val="en-US"/>
        </w:rPr>
        <w:t xml:space="preserve"> ASCII Number</w:t>
      </w:r>
      <w:r w:rsidRPr="00FB735C">
        <w:tab/>
      </w:r>
      <w:r w:rsidR="009A4493">
        <w:rPr>
          <w:lang w:val="en-US"/>
        </w:rPr>
        <w:t>40</w:t>
      </w:r>
    </w:p>
    <w:p w:rsidR="00D1287D" w:rsidRPr="00FB735C" w:rsidRDefault="00D1287D" w:rsidP="00AD08E1">
      <w:pPr>
        <w:tabs>
          <w:tab w:val="right" w:leader="dot" w:pos="8010"/>
          <w:tab w:val="left" w:pos="8190"/>
        </w:tabs>
        <w:spacing w:line="480" w:lineRule="auto"/>
        <w:rPr>
          <w:lang w:val="en-US"/>
        </w:rPr>
      </w:pPr>
      <w:r w:rsidRPr="00FB735C">
        <w:t xml:space="preserve">Tabel 4.7 </w:t>
      </w:r>
      <w:r w:rsidRPr="00FB735C">
        <w:rPr>
          <w:color w:val="000000" w:themeColor="text1"/>
        </w:rPr>
        <w:t xml:space="preserve">Hasil Enkripsi </w:t>
      </w:r>
      <w:r w:rsidR="0055350D" w:rsidRPr="00FB735C">
        <w:rPr>
          <w:color w:val="000000" w:themeColor="text1"/>
          <w:lang w:val="en-US"/>
        </w:rPr>
        <w:t>Pada Program</w:t>
      </w:r>
      <w:r w:rsidR="00476EC2">
        <w:rPr>
          <w:color w:val="000000" w:themeColor="text1"/>
        </w:rPr>
        <w:t xml:space="preserve"> </w:t>
      </w:r>
      <w:r w:rsidRPr="00FB735C">
        <w:tab/>
      </w:r>
      <w:r w:rsidR="009A4493">
        <w:rPr>
          <w:lang w:val="en-US"/>
        </w:rPr>
        <w:t>41</w:t>
      </w:r>
    </w:p>
    <w:p w:rsidR="00D1287D" w:rsidRPr="00FB735C" w:rsidRDefault="00D1287D" w:rsidP="00AD08E1">
      <w:pPr>
        <w:tabs>
          <w:tab w:val="right" w:leader="dot" w:pos="8010"/>
          <w:tab w:val="left" w:pos="8190"/>
        </w:tabs>
        <w:spacing w:line="480" w:lineRule="auto"/>
        <w:rPr>
          <w:lang w:val="en-US"/>
        </w:rPr>
      </w:pPr>
      <w:r w:rsidRPr="00FB735C">
        <w:t xml:space="preserve">Tabel 4.8 </w:t>
      </w:r>
      <w:r w:rsidRPr="00FB735C">
        <w:rPr>
          <w:color w:val="000000" w:themeColor="text1"/>
        </w:rPr>
        <w:t xml:space="preserve">Hasil Dekripsi </w:t>
      </w:r>
      <w:r w:rsidR="0055350D" w:rsidRPr="00FB735C">
        <w:rPr>
          <w:color w:val="000000" w:themeColor="text1"/>
          <w:lang w:val="en-US"/>
        </w:rPr>
        <w:t>Pada Program</w:t>
      </w:r>
      <w:r w:rsidR="00476EC2">
        <w:rPr>
          <w:color w:val="000000" w:themeColor="text1"/>
        </w:rPr>
        <w:t xml:space="preserve"> </w:t>
      </w:r>
      <w:r w:rsidRPr="00FB735C">
        <w:tab/>
      </w:r>
      <w:r w:rsidR="009A4493">
        <w:rPr>
          <w:lang w:val="en-US"/>
        </w:rPr>
        <w:t>42</w:t>
      </w:r>
    </w:p>
    <w:p w:rsidR="00D1287D" w:rsidRPr="00FB735C" w:rsidRDefault="00D1287D" w:rsidP="00D1287D">
      <w:pPr>
        <w:tabs>
          <w:tab w:val="right" w:leader="dot" w:pos="8010"/>
          <w:tab w:val="left" w:pos="8190"/>
        </w:tabs>
        <w:rPr>
          <w:lang w:val="en-US"/>
        </w:rPr>
      </w:pPr>
    </w:p>
    <w:p w:rsidR="00D1287D" w:rsidRPr="00FB735C" w:rsidRDefault="00D1287D" w:rsidP="00D1287D">
      <w:pPr>
        <w:tabs>
          <w:tab w:val="right" w:leader="dot" w:pos="8010"/>
          <w:tab w:val="left" w:pos="8190"/>
        </w:tabs>
        <w:rPr>
          <w:lang w:val="en-US"/>
        </w:rPr>
      </w:pPr>
    </w:p>
    <w:p w:rsidR="00D1287D" w:rsidRPr="00FB735C" w:rsidRDefault="00D1287D" w:rsidP="00D1287D">
      <w:pPr>
        <w:tabs>
          <w:tab w:val="right" w:leader="dot" w:pos="8010"/>
          <w:tab w:val="left" w:pos="8190"/>
        </w:tabs>
        <w:rPr>
          <w:lang w:val="en-US"/>
        </w:rPr>
      </w:pPr>
    </w:p>
    <w:p w:rsidR="00D1287D" w:rsidRPr="00FB735C" w:rsidRDefault="00D1287D" w:rsidP="00D1287D">
      <w:pPr>
        <w:tabs>
          <w:tab w:val="right" w:leader="dot" w:pos="8010"/>
          <w:tab w:val="left" w:pos="8190"/>
        </w:tabs>
        <w:rPr>
          <w:lang w:val="en-US"/>
        </w:rPr>
      </w:pPr>
    </w:p>
    <w:p w:rsidR="00D1287D" w:rsidRPr="00FB735C" w:rsidRDefault="00D1287D" w:rsidP="00D1287D">
      <w:pPr>
        <w:tabs>
          <w:tab w:val="right" w:leader="dot" w:pos="8010"/>
          <w:tab w:val="left" w:pos="8190"/>
        </w:tabs>
        <w:rPr>
          <w:lang w:val="en-US"/>
        </w:rPr>
      </w:pPr>
    </w:p>
    <w:p w:rsidR="00D1287D" w:rsidRPr="00FB735C" w:rsidRDefault="00D1287D" w:rsidP="00D1287D">
      <w:pPr>
        <w:tabs>
          <w:tab w:val="right" w:leader="dot" w:pos="8010"/>
          <w:tab w:val="left" w:pos="8190"/>
        </w:tabs>
        <w:rPr>
          <w:lang w:val="en-US"/>
        </w:rPr>
      </w:pPr>
    </w:p>
    <w:p w:rsidR="00D1287D" w:rsidRPr="00FB735C" w:rsidRDefault="00D1287D" w:rsidP="00D1287D">
      <w:pPr>
        <w:tabs>
          <w:tab w:val="right" w:leader="dot" w:pos="8010"/>
          <w:tab w:val="left" w:pos="8190"/>
        </w:tabs>
        <w:rPr>
          <w:lang w:val="en-US"/>
        </w:rPr>
      </w:pPr>
    </w:p>
    <w:p w:rsidR="00D1287D" w:rsidRPr="00FB735C" w:rsidRDefault="00D1287D" w:rsidP="00D1287D">
      <w:pPr>
        <w:tabs>
          <w:tab w:val="right" w:leader="dot" w:pos="8010"/>
          <w:tab w:val="left" w:pos="8190"/>
        </w:tabs>
        <w:rPr>
          <w:lang w:val="en-US"/>
        </w:rPr>
      </w:pPr>
    </w:p>
    <w:p w:rsidR="00D1287D" w:rsidRPr="00FB735C" w:rsidRDefault="00D1287D" w:rsidP="00D1287D">
      <w:pPr>
        <w:tabs>
          <w:tab w:val="right" w:leader="dot" w:pos="8010"/>
          <w:tab w:val="left" w:pos="8190"/>
        </w:tabs>
        <w:rPr>
          <w:lang w:val="en-US"/>
        </w:rPr>
      </w:pPr>
    </w:p>
    <w:p w:rsidR="00D1287D" w:rsidRPr="00FB735C" w:rsidRDefault="00D1287D" w:rsidP="00D1287D">
      <w:pPr>
        <w:tabs>
          <w:tab w:val="right" w:leader="dot" w:pos="8010"/>
          <w:tab w:val="left" w:pos="8190"/>
        </w:tabs>
        <w:rPr>
          <w:lang w:val="en-US"/>
        </w:rPr>
      </w:pPr>
    </w:p>
    <w:p w:rsidR="00D1287D" w:rsidRPr="00FB735C" w:rsidRDefault="00D1287D" w:rsidP="00FA0125">
      <w:pPr>
        <w:tabs>
          <w:tab w:val="right" w:leader="dot" w:pos="8010"/>
          <w:tab w:val="left" w:pos="8190"/>
        </w:tabs>
        <w:rPr>
          <w:lang w:val="en-US"/>
        </w:rPr>
      </w:pPr>
    </w:p>
    <w:p w:rsidR="00D1287D" w:rsidRPr="00FB735C" w:rsidRDefault="00D1287D" w:rsidP="00FA0125">
      <w:pPr>
        <w:tabs>
          <w:tab w:val="right" w:leader="dot" w:pos="8010"/>
          <w:tab w:val="left" w:pos="8190"/>
        </w:tabs>
      </w:pPr>
    </w:p>
    <w:p w:rsidR="00FA0125" w:rsidRPr="00FB735C" w:rsidRDefault="00FA0125" w:rsidP="00FA0125">
      <w:pPr>
        <w:tabs>
          <w:tab w:val="right" w:leader="dot" w:pos="8010"/>
          <w:tab w:val="left" w:pos="8190"/>
        </w:tabs>
        <w:rPr>
          <w:lang w:val="en-US"/>
        </w:rPr>
      </w:pPr>
    </w:p>
    <w:p w:rsidR="00FA0125" w:rsidRPr="00FB735C" w:rsidRDefault="00FA0125" w:rsidP="00FA0125">
      <w:pPr>
        <w:tabs>
          <w:tab w:val="right" w:leader="dot" w:pos="8010"/>
          <w:tab w:val="left" w:pos="8190"/>
        </w:tabs>
        <w:rPr>
          <w:lang w:val="en-US"/>
        </w:rPr>
      </w:pPr>
    </w:p>
    <w:p w:rsidR="00C54042" w:rsidRPr="00FB735C" w:rsidRDefault="00C54042" w:rsidP="00C54042">
      <w:pPr>
        <w:rPr>
          <w:rFonts w:eastAsiaTheme="majorEastAsia" w:cstheme="majorBidi"/>
          <w:bCs/>
          <w:szCs w:val="28"/>
          <w:lang w:val="en-US"/>
        </w:rPr>
        <w:sectPr w:rsidR="00C54042" w:rsidRPr="00FB735C" w:rsidSect="00F22D70">
          <w:pgSz w:w="11906" w:h="16838" w:code="9"/>
          <w:pgMar w:top="1440" w:right="1440" w:bottom="1440" w:left="2002" w:header="994" w:footer="706" w:gutter="0"/>
          <w:pgNumType w:fmt="lowerRoman"/>
          <w:cols w:space="708"/>
          <w:titlePg/>
          <w:docGrid w:linePitch="360"/>
        </w:sectPr>
      </w:pPr>
    </w:p>
    <w:p w:rsidR="006272E8" w:rsidRPr="00FB735C" w:rsidRDefault="00F133F2" w:rsidP="003A01A1">
      <w:pPr>
        <w:pStyle w:val="Heading1"/>
        <w:numPr>
          <w:ilvl w:val="0"/>
          <w:numId w:val="0"/>
        </w:numPr>
        <w:spacing w:line="480" w:lineRule="auto"/>
        <w:ind w:hanging="432"/>
        <w:rPr>
          <w:sz w:val="2"/>
          <w:szCs w:val="16"/>
          <w:lang w:val="en-US"/>
        </w:rPr>
      </w:pPr>
      <w:bookmarkStart w:id="41" w:name="_Toc407703646"/>
      <w:bookmarkStart w:id="42" w:name="_Toc421083784"/>
      <w:bookmarkStart w:id="43" w:name="_Toc438281888"/>
      <w:bookmarkStart w:id="44" w:name="_Toc438282040"/>
      <w:bookmarkStart w:id="45" w:name="_Toc491704683"/>
      <w:bookmarkStart w:id="46" w:name="_Toc339377817"/>
      <w:r w:rsidRPr="00FB735C">
        <w:rPr>
          <w:sz w:val="2"/>
          <w:szCs w:val="16"/>
        </w:rPr>
        <w:lastRenderedPageBreak/>
        <w:t xml:space="preserve">BAB I </w:t>
      </w:r>
      <w:r w:rsidR="006272E8" w:rsidRPr="00FB735C">
        <w:rPr>
          <w:sz w:val="2"/>
          <w:szCs w:val="16"/>
          <w:lang w:val="en-US"/>
        </w:rPr>
        <w:t>PENDAHULUAN</w:t>
      </w:r>
      <w:bookmarkEnd w:id="41"/>
      <w:bookmarkEnd w:id="42"/>
      <w:bookmarkEnd w:id="43"/>
      <w:bookmarkEnd w:id="44"/>
      <w:bookmarkEnd w:id="45"/>
    </w:p>
    <w:p w:rsidR="002F4029" w:rsidRPr="007D1D4C" w:rsidRDefault="00D44B92" w:rsidP="007D1D4C">
      <w:pPr>
        <w:pStyle w:val="Subtitle"/>
        <w:spacing w:line="480" w:lineRule="auto"/>
        <w:rPr>
          <w:szCs w:val="28"/>
          <w:lang w:val="en-US"/>
        </w:rPr>
      </w:pPr>
      <w:r w:rsidRPr="007D1D4C">
        <w:rPr>
          <w:szCs w:val="28"/>
          <w:lang w:val="en-US"/>
        </w:rPr>
        <w:t>BAB I</w:t>
      </w:r>
      <w:r w:rsidRPr="007D1D4C">
        <w:rPr>
          <w:szCs w:val="28"/>
          <w:lang w:val="en-US"/>
        </w:rPr>
        <w:br/>
        <w:t>PENDAHULUAN</w:t>
      </w:r>
      <w:bookmarkEnd w:id="46"/>
    </w:p>
    <w:p w:rsidR="00CB2B7E" w:rsidRPr="00FB735C" w:rsidRDefault="00CB2B7E" w:rsidP="00CB2B7E">
      <w:pPr>
        <w:spacing w:line="240" w:lineRule="auto"/>
        <w:rPr>
          <w:lang w:val="en-US"/>
        </w:rPr>
      </w:pPr>
    </w:p>
    <w:p w:rsidR="00CB2B7E" w:rsidRPr="00FB735C" w:rsidRDefault="00CB2B7E" w:rsidP="00CB2B7E">
      <w:pPr>
        <w:spacing w:line="240" w:lineRule="auto"/>
        <w:rPr>
          <w:lang w:val="en-US"/>
        </w:rPr>
      </w:pPr>
    </w:p>
    <w:p w:rsidR="00D44B92" w:rsidRPr="00FB735C" w:rsidRDefault="00D44B92" w:rsidP="003A01A1">
      <w:pPr>
        <w:pStyle w:val="Heading2"/>
        <w:numPr>
          <w:ilvl w:val="0"/>
          <w:numId w:val="30"/>
        </w:numPr>
        <w:spacing w:line="480" w:lineRule="auto"/>
        <w:ind w:left="567" w:hanging="567"/>
        <w:rPr>
          <w:lang w:val="id-ID"/>
        </w:rPr>
      </w:pPr>
      <w:bookmarkStart w:id="47" w:name="_Toc407703647"/>
      <w:bookmarkStart w:id="48" w:name="_Toc421083785"/>
      <w:bookmarkStart w:id="49" w:name="_Toc438281889"/>
      <w:bookmarkStart w:id="50" w:name="_Toc438282041"/>
      <w:bookmarkStart w:id="51" w:name="_Toc339377818"/>
      <w:bookmarkStart w:id="52" w:name="_Toc491704684"/>
      <w:r w:rsidRPr="00FB735C">
        <w:t>Latar Belakang</w:t>
      </w:r>
      <w:bookmarkEnd w:id="47"/>
      <w:bookmarkEnd w:id="48"/>
      <w:bookmarkEnd w:id="49"/>
      <w:bookmarkEnd w:id="50"/>
      <w:bookmarkEnd w:id="51"/>
      <w:bookmarkEnd w:id="52"/>
    </w:p>
    <w:p w:rsidR="00F133F2" w:rsidRPr="00FB735C" w:rsidRDefault="00F133F2" w:rsidP="00F133F2">
      <w:pPr>
        <w:spacing w:line="477" w:lineRule="auto"/>
        <w:ind w:left="-13" w:right="3" w:firstLine="576"/>
      </w:pPr>
      <w:r w:rsidRPr="00FB735C">
        <w:t>Kerahasiaan merupakan salah satu aspek penting dari in</w:t>
      </w:r>
      <w:r w:rsidR="00436AA9" w:rsidRPr="00FB735C">
        <w:t>formasi</w:t>
      </w:r>
      <w:r w:rsidR="005D369F" w:rsidRPr="00FB735C">
        <w:t>. Penyalahgunaan data yang tidak</w:t>
      </w:r>
      <w:r w:rsidRPr="00FB735C">
        <w:t xml:space="preserve"> pada tempat penyimpanan tentunya bi</w:t>
      </w:r>
      <w:r w:rsidR="00436AA9" w:rsidRPr="00FB735C">
        <w:t>sa menimbulkan kerugi</w:t>
      </w:r>
      <w:r w:rsidRPr="00FB735C">
        <w:t>an yang besar bagi pihak yang mempunyai data dan dokumen tersebut. Salah satu alternatif yang</w:t>
      </w:r>
      <w:r w:rsidR="00C90441" w:rsidRPr="00FB735C">
        <w:t xml:space="preserve"> dapat</w:t>
      </w:r>
      <w:r w:rsidRPr="00FB735C">
        <w:t xml:space="preserve"> digunakan untuk menjaga kerah</w:t>
      </w:r>
      <w:r w:rsidR="00436AA9" w:rsidRPr="00FB735C">
        <w:t xml:space="preserve">asiaan data dan dokumen </w:t>
      </w:r>
      <w:r w:rsidRPr="00FB735C">
        <w:t>adalah dengan menyamarkannya ke bentuk tersandi yang t</w:t>
      </w:r>
      <w:r w:rsidR="009A01DC" w:rsidRPr="00FB735C">
        <w:t>idak bermakna. Hal ini dapat di</w:t>
      </w:r>
      <w:r w:rsidRPr="00FB735C">
        <w:t xml:space="preserve">lakukan dengan menggunakan kriptografi. </w:t>
      </w:r>
    </w:p>
    <w:p w:rsidR="00F133F2" w:rsidRPr="00FB735C" w:rsidRDefault="00F133F2" w:rsidP="00F133F2">
      <w:pPr>
        <w:spacing w:line="476" w:lineRule="auto"/>
        <w:ind w:left="-13" w:right="3" w:firstLine="576"/>
      </w:pPr>
      <w:r w:rsidRPr="00FB735C">
        <w:t>Kriptografi adalah ilmu yang mempelajari teknik-teknik matematika yang berhubungan dengan aspek keamanan informasi, seperti kerahasiaan data, keabsahan data, integritas data, serta autentikasi data. Tetapi tidak semua aspek keamanan sistem informasi dap</w:t>
      </w:r>
      <w:r w:rsidR="009A01DC" w:rsidRPr="00FB735C">
        <w:t>at di</w:t>
      </w:r>
      <w:r w:rsidRPr="00FB735C">
        <w:t>selesaikan dengan kriptografi. Kriptografi dapat pula diartikan sebagai ilmu atau seni untuk menjaga keamanan pesan. Pada prinsipnya, Kriptografi memiliki 4 komponen utama yai</w:t>
      </w:r>
      <w:r w:rsidR="004537F4" w:rsidRPr="00FB735C">
        <w:t xml:space="preserve">tu : </w:t>
      </w:r>
      <w:r w:rsidR="004537F4" w:rsidRPr="007F4326">
        <w:rPr>
          <w:i/>
        </w:rPr>
        <w:t>Plaintext</w:t>
      </w:r>
      <w:r w:rsidR="004537F4" w:rsidRPr="00FB735C">
        <w:t xml:space="preserve">, </w:t>
      </w:r>
      <w:r w:rsidR="004537F4" w:rsidRPr="007F4326">
        <w:rPr>
          <w:i/>
        </w:rPr>
        <w:t>Ciphertext</w:t>
      </w:r>
      <w:r w:rsidR="004537F4" w:rsidRPr="00FB735C">
        <w:t xml:space="preserve">, </w:t>
      </w:r>
      <w:r w:rsidR="004537F4" w:rsidRPr="007F4326">
        <w:rPr>
          <w:i/>
        </w:rPr>
        <w:t>Key</w:t>
      </w:r>
      <w:r w:rsidR="004537F4" w:rsidRPr="00FB735C">
        <w:t xml:space="preserve">, </w:t>
      </w:r>
      <w:r w:rsidR="00B10434" w:rsidRPr="007F4326">
        <w:rPr>
          <w:i/>
        </w:rPr>
        <w:t>Algorithm</w:t>
      </w:r>
      <w:r w:rsidRPr="00FB735C">
        <w:t xml:space="preserve">. </w:t>
      </w:r>
    </w:p>
    <w:p w:rsidR="00F133F2" w:rsidRPr="00FB735C" w:rsidRDefault="00914507" w:rsidP="00F133F2">
      <w:pPr>
        <w:spacing w:line="476" w:lineRule="auto"/>
        <w:ind w:left="-13" w:right="3" w:firstLine="576"/>
      </w:pPr>
      <w:r w:rsidRPr="00FB735C">
        <w:t>Algoritma</w:t>
      </w:r>
      <w:r w:rsidR="00436AA9" w:rsidRPr="00FB735C">
        <w:t xml:space="preserve"> yang biasa di</w:t>
      </w:r>
      <w:r w:rsidR="00F133F2" w:rsidRPr="00FB735C">
        <w:t>gunaka</w:t>
      </w:r>
      <w:r w:rsidR="005139B6" w:rsidRPr="00FB735C">
        <w:t>n untuk memecah</w:t>
      </w:r>
      <w:r w:rsidR="00F133F2" w:rsidRPr="00FB735C">
        <w:t>kan masalah dalam hal melindungi kerahasian data dalam bentuk file</w:t>
      </w:r>
      <w:r w:rsidR="005139B6" w:rsidRPr="00FB735C">
        <w:t xml:space="preserve"> sendiri bermacam-macam. Contoh</w:t>
      </w:r>
      <w:r w:rsidR="00A53918" w:rsidRPr="00FB735C">
        <w:t>-</w:t>
      </w:r>
      <w:r w:rsidR="00F133F2" w:rsidRPr="00FB735C">
        <w:t xml:space="preserve">nya </w:t>
      </w:r>
      <w:r w:rsidR="00F133F2" w:rsidRPr="00F37A64">
        <w:rPr>
          <w:i/>
        </w:rPr>
        <w:t>Digital Signature Algorithm</w:t>
      </w:r>
      <w:r w:rsidR="00F133F2" w:rsidRPr="00FB735C">
        <w:t xml:space="preserve"> (DSA), </w:t>
      </w:r>
      <w:r w:rsidR="00F133F2" w:rsidRPr="00F37A64">
        <w:rPr>
          <w:i/>
        </w:rPr>
        <w:t>Diffie-Hellman</w:t>
      </w:r>
      <w:r w:rsidR="00F133F2" w:rsidRPr="00FB735C">
        <w:t xml:space="preserve"> (DH), </w:t>
      </w:r>
      <w:r w:rsidR="00F133F2" w:rsidRPr="00F37A64">
        <w:rPr>
          <w:i/>
        </w:rPr>
        <w:t>ElGamal</w:t>
      </w:r>
      <w:r w:rsidR="00F133F2" w:rsidRPr="00FB735C">
        <w:t xml:space="preserve">, </w:t>
      </w:r>
      <w:r w:rsidR="00F133F2" w:rsidRPr="00F37A64">
        <w:rPr>
          <w:i/>
        </w:rPr>
        <w:t xml:space="preserve">Elliptic Curve Cryptography </w:t>
      </w:r>
      <w:r w:rsidR="00F133F2" w:rsidRPr="00FB735C">
        <w:t xml:space="preserve">(ECC), dan </w:t>
      </w:r>
      <w:r w:rsidR="00F133F2" w:rsidRPr="00F37A64">
        <w:rPr>
          <w:i/>
        </w:rPr>
        <w:t>Rivest-Shamir-Adleman</w:t>
      </w:r>
      <w:r w:rsidR="00F133F2" w:rsidRPr="00FB735C">
        <w:t xml:space="preserve"> (RSA). </w:t>
      </w:r>
    </w:p>
    <w:p w:rsidR="005E7BA0" w:rsidRDefault="00F133F2" w:rsidP="005E7BA0">
      <w:pPr>
        <w:spacing w:after="137" w:line="476" w:lineRule="auto"/>
        <w:ind w:left="-13" w:right="3" w:firstLine="576"/>
      </w:pPr>
      <w:r w:rsidRPr="00FB735C">
        <w:t>Pada</w:t>
      </w:r>
      <w:r w:rsidR="005139B6" w:rsidRPr="00FB735C">
        <w:t xml:space="preserve"> penilitian ini akan di</w:t>
      </w:r>
      <w:r w:rsidRPr="00FB735C">
        <w:t xml:space="preserve">terapkan </w:t>
      </w:r>
      <w:r w:rsidR="00914507" w:rsidRPr="00FB735C">
        <w:t>Algoritma</w:t>
      </w:r>
      <w:r w:rsidRPr="00FB735C">
        <w:t xml:space="preserve"> Rivest-Shamir-Adleman (RSA) yang akan membantu proses pembentukan enkripsi file teks untuk melindungi data agar tetap aman dari orang-orang yang tidak berhak menyisipkan atau menghapus pesan, data, atau informasi data. </w:t>
      </w:r>
      <w:r w:rsidR="00914507" w:rsidRPr="00FB735C">
        <w:t>Algoritma</w:t>
      </w:r>
      <w:r w:rsidRPr="00FB735C">
        <w:t xml:space="preserve"> Rivest-Shamir-Adleman (RSA) termasuk dalam kelompok </w:t>
      </w:r>
      <w:r w:rsidR="00914507" w:rsidRPr="00FB735C">
        <w:lastRenderedPageBreak/>
        <w:t>algoritma</w:t>
      </w:r>
      <w:r w:rsidRPr="00FB735C">
        <w:t xml:space="preserve"> asimetris adalah metode yang menggunakan dua kunci ber</w:t>
      </w:r>
      <w:r w:rsidR="004771D7" w:rsidRPr="00FB735C">
        <w:t>beda yaitu kunci publik (</w:t>
      </w:r>
      <w:r w:rsidR="004771D7" w:rsidRPr="000C7D8B">
        <w:rPr>
          <w:i/>
        </w:rPr>
        <w:t>public key</w:t>
      </w:r>
      <w:r w:rsidR="004771D7" w:rsidRPr="00FB735C">
        <w:t>) dan kunci privat (</w:t>
      </w:r>
      <w:r w:rsidR="004771D7" w:rsidRPr="000C7D8B">
        <w:rPr>
          <w:i/>
        </w:rPr>
        <w:t>private k</w:t>
      </w:r>
      <w:r w:rsidRPr="000C7D8B">
        <w:rPr>
          <w:i/>
        </w:rPr>
        <w:t>ey</w:t>
      </w:r>
      <w:r w:rsidRPr="00FB735C">
        <w:t>).</w:t>
      </w:r>
    </w:p>
    <w:p w:rsidR="00F133F2" w:rsidRPr="00FB735C" w:rsidRDefault="00F133F2" w:rsidP="005E7BA0">
      <w:pPr>
        <w:spacing w:after="137" w:line="240" w:lineRule="auto"/>
        <w:ind w:right="3"/>
      </w:pPr>
      <w:r w:rsidRPr="00FB735C">
        <w:t xml:space="preserve"> </w:t>
      </w:r>
    </w:p>
    <w:p w:rsidR="00D44B92" w:rsidRPr="00FB735C" w:rsidRDefault="00D44B92" w:rsidP="00DA2F33">
      <w:pPr>
        <w:pStyle w:val="Heading2"/>
        <w:numPr>
          <w:ilvl w:val="0"/>
          <w:numId w:val="30"/>
        </w:numPr>
        <w:spacing w:line="480" w:lineRule="auto"/>
        <w:ind w:left="567" w:hanging="567"/>
      </w:pPr>
      <w:bookmarkStart w:id="53" w:name="_Toc407703648"/>
      <w:bookmarkStart w:id="54" w:name="_Toc421083786"/>
      <w:bookmarkStart w:id="55" w:name="_Toc438281890"/>
      <w:bookmarkStart w:id="56" w:name="_Toc438282042"/>
      <w:bookmarkStart w:id="57" w:name="_Toc339377819"/>
      <w:bookmarkStart w:id="58" w:name="_Toc491704685"/>
      <w:r w:rsidRPr="00FB735C">
        <w:t>Rumusan Masalah</w:t>
      </w:r>
      <w:bookmarkEnd w:id="53"/>
      <w:bookmarkEnd w:id="54"/>
      <w:bookmarkEnd w:id="55"/>
      <w:bookmarkEnd w:id="56"/>
      <w:bookmarkEnd w:id="57"/>
      <w:bookmarkEnd w:id="58"/>
    </w:p>
    <w:p w:rsidR="009833DD" w:rsidRPr="00FB735C" w:rsidRDefault="009833DD" w:rsidP="005F2F0C">
      <w:pPr>
        <w:pStyle w:val="ListParagraph"/>
        <w:numPr>
          <w:ilvl w:val="0"/>
          <w:numId w:val="0"/>
        </w:numPr>
        <w:spacing w:line="506" w:lineRule="auto"/>
        <w:ind w:right="3" w:firstLine="540"/>
      </w:pPr>
      <w:r w:rsidRPr="00FB735C">
        <w:t xml:space="preserve">Dari pembahasan di atas maka dapat dirumuskan pokok permasalahan yaitu: “Bagaimana mengimplementasikan </w:t>
      </w:r>
      <w:r w:rsidR="00914507" w:rsidRPr="00FB735C">
        <w:t>Algoritma</w:t>
      </w:r>
      <w:r w:rsidR="00AD08E1" w:rsidRPr="00FB735C">
        <w:t xml:space="preserve"> RSA</w:t>
      </w:r>
      <w:r w:rsidRPr="00FB735C">
        <w:t xml:space="preserve"> untuk mengamankan data yang ada di dalam file teks”. </w:t>
      </w:r>
    </w:p>
    <w:p w:rsidR="00F133F2" w:rsidRPr="00FB735C" w:rsidRDefault="00F133F2" w:rsidP="005E7BA0">
      <w:pPr>
        <w:spacing w:line="240" w:lineRule="auto"/>
        <w:ind w:left="363" w:hanging="360"/>
      </w:pPr>
    </w:p>
    <w:p w:rsidR="00D44B92" w:rsidRPr="00FB735C" w:rsidRDefault="00D44B92" w:rsidP="00DA2F33">
      <w:pPr>
        <w:pStyle w:val="Heading2"/>
        <w:numPr>
          <w:ilvl w:val="0"/>
          <w:numId w:val="30"/>
        </w:numPr>
        <w:spacing w:line="480" w:lineRule="auto"/>
        <w:ind w:left="567" w:hanging="567"/>
      </w:pPr>
      <w:bookmarkStart w:id="59" w:name="_Toc407703649"/>
      <w:bookmarkStart w:id="60" w:name="_Toc421083787"/>
      <w:bookmarkStart w:id="61" w:name="_Toc438281891"/>
      <w:bookmarkStart w:id="62" w:name="_Toc438282043"/>
      <w:bookmarkStart w:id="63" w:name="_Toc339377820"/>
      <w:bookmarkStart w:id="64" w:name="_Toc491704686"/>
      <w:r w:rsidRPr="00FB735C">
        <w:t>Batasan Masalah</w:t>
      </w:r>
      <w:bookmarkEnd w:id="59"/>
      <w:bookmarkEnd w:id="60"/>
      <w:bookmarkEnd w:id="61"/>
      <w:bookmarkEnd w:id="62"/>
      <w:bookmarkEnd w:id="63"/>
      <w:bookmarkEnd w:id="64"/>
    </w:p>
    <w:p w:rsidR="004D7539" w:rsidRPr="00FB735C" w:rsidRDefault="004D7539" w:rsidP="00344DDD">
      <w:pPr>
        <w:spacing w:line="480" w:lineRule="auto"/>
        <w:ind w:firstLine="567"/>
      </w:pPr>
      <w:r w:rsidRPr="00FB735C">
        <w:rPr>
          <w:lang w:val="en-US"/>
        </w:rPr>
        <w:t xml:space="preserve">Ruang lingkup penelitian akan dibatasi agar penyelesaian masalah dapat lebih terarah pada tujuan </w:t>
      </w:r>
      <w:r w:rsidR="00FA1522" w:rsidRPr="00FB735C">
        <w:rPr>
          <w:lang w:val="en-US"/>
        </w:rPr>
        <w:t>tugas akhir ini</w:t>
      </w:r>
      <w:r w:rsidRPr="00FB735C">
        <w:rPr>
          <w:lang w:val="en-US"/>
        </w:rPr>
        <w:t xml:space="preserve">. Batasan masalah dalam </w:t>
      </w:r>
      <w:r w:rsidR="00FA1522" w:rsidRPr="00FB735C">
        <w:rPr>
          <w:lang w:val="en-US"/>
        </w:rPr>
        <w:t xml:space="preserve">tugas akhir </w:t>
      </w:r>
      <w:r w:rsidRPr="00FB735C">
        <w:rPr>
          <w:lang w:val="en-US"/>
        </w:rPr>
        <w:t>ini adalah :</w:t>
      </w:r>
    </w:p>
    <w:p w:rsidR="00F133F2" w:rsidRPr="00FB735C" w:rsidRDefault="00914507" w:rsidP="00A66215">
      <w:pPr>
        <w:numPr>
          <w:ilvl w:val="0"/>
          <w:numId w:val="4"/>
        </w:numPr>
        <w:spacing w:line="480" w:lineRule="auto"/>
        <w:ind w:left="1134" w:hanging="567"/>
      </w:pPr>
      <w:r w:rsidRPr="00FB735C">
        <w:t>Algoritma</w:t>
      </w:r>
      <w:r w:rsidR="00AD08E1" w:rsidRPr="00FB735C">
        <w:t xml:space="preserve"> yang digunakan adalah </w:t>
      </w:r>
      <w:r w:rsidR="00AD08E1" w:rsidRPr="00FB735C">
        <w:rPr>
          <w:color w:val="0C0A0A"/>
        </w:rPr>
        <w:t>RSA</w:t>
      </w:r>
      <w:r w:rsidR="00547D17" w:rsidRPr="00FB735C">
        <w:rPr>
          <w:color w:val="0C0A0A"/>
          <w:lang w:val="en-US"/>
        </w:rPr>
        <w:t>.</w:t>
      </w:r>
      <w:r w:rsidR="00F133F2" w:rsidRPr="00FB735C">
        <w:t xml:space="preserve"> </w:t>
      </w:r>
    </w:p>
    <w:p w:rsidR="00F133F2" w:rsidRPr="00FB735C" w:rsidRDefault="00F133F2" w:rsidP="00A66215">
      <w:pPr>
        <w:numPr>
          <w:ilvl w:val="0"/>
          <w:numId w:val="4"/>
        </w:numPr>
        <w:spacing w:line="480" w:lineRule="auto"/>
        <w:ind w:left="1134" w:hanging="567"/>
      </w:pPr>
      <w:r w:rsidRPr="00FB735C">
        <w:t>Menggunakan kunci Asimetris</w:t>
      </w:r>
      <w:r w:rsidR="00547D17" w:rsidRPr="00FB735C">
        <w:rPr>
          <w:lang w:val="en-US"/>
        </w:rPr>
        <w:t>.</w:t>
      </w:r>
      <w:r w:rsidRPr="00FB735C">
        <w:t xml:space="preserve"> </w:t>
      </w:r>
    </w:p>
    <w:p w:rsidR="005A1022" w:rsidRPr="00FB735C" w:rsidRDefault="00F133F2" w:rsidP="00A66215">
      <w:pPr>
        <w:numPr>
          <w:ilvl w:val="0"/>
          <w:numId w:val="4"/>
        </w:numPr>
        <w:spacing w:line="480" w:lineRule="auto"/>
        <w:ind w:left="1134" w:hanging="567"/>
      </w:pPr>
      <w:r w:rsidRPr="00FB735C">
        <w:t xml:space="preserve">Data yang dienkripsi adalah data yang berbentuk teks di dalam </w:t>
      </w:r>
      <w:r w:rsidRPr="007F4326">
        <w:t xml:space="preserve">file </w:t>
      </w:r>
      <w:r w:rsidRPr="00FB735C">
        <w:t>teks (*.txt)</w:t>
      </w:r>
      <w:r w:rsidR="00547D17" w:rsidRPr="00FB735C">
        <w:rPr>
          <w:lang w:val="en-US"/>
        </w:rPr>
        <w:t>.</w:t>
      </w:r>
    </w:p>
    <w:p w:rsidR="00F133F2" w:rsidRPr="00FB735C" w:rsidRDefault="005A1022" w:rsidP="00A66215">
      <w:pPr>
        <w:numPr>
          <w:ilvl w:val="0"/>
          <w:numId w:val="4"/>
        </w:numPr>
        <w:spacing w:line="480" w:lineRule="auto"/>
        <w:ind w:left="1134" w:hanging="567"/>
      </w:pPr>
      <w:r w:rsidRPr="00FB735C">
        <w:t xml:space="preserve">Pasangan bilangan prima berurutan yang bisa digunakan pada </w:t>
      </w:r>
      <w:r w:rsidR="00914507" w:rsidRPr="00FB735C">
        <w:t>algoritma</w:t>
      </w:r>
      <w:r w:rsidRPr="00FB735C">
        <w:t xml:space="preserve"> RSA adalah 11 dan 13.</w:t>
      </w:r>
    </w:p>
    <w:p w:rsidR="00F133F2" w:rsidRPr="00FB735C" w:rsidRDefault="007E2769" w:rsidP="00F133F2">
      <w:pPr>
        <w:spacing w:after="298"/>
        <w:ind w:left="567" w:right="3" w:hanging="567"/>
      </w:pPr>
      <w:r w:rsidRPr="00FB735C">
        <w:t>Beberapa asu</w:t>
      </w:r>
      <w:r w:rsidR="00F133F2" w:rsidRPr="00FB735C">
        <w:t xml:space="preserve">msi yang digunakan adalah : </w:t>
      </w:r>
    </w:p>
    <w:p w:rsidR="00F133F2" w:rsidRPr="00FB735C" w:rsidRDefault="00F133F2" w:rsidP="00A66215">
      <w:pPr>
        <w:numPr>
          <w:ilvl w:val="0"/>
          <w:numId w:val="5"/>
        </w:numPr>
        <w:spacing w:line="480" w:lineRule="auto"/>
        <w:ind w:left="1134" w:hanging="567"/>
      </w:pPr>
      <w:r w:rsidRPr="00FB735C">
        <w:t>Menggunakan tools pemrograman yang sesuai</w:t>
      </w:r>
      <w:r w:rsidR="00547D17" w:rsidRPr="00FB735C">
        <w:rPr>
          <w:lang w:val="en-US"/>
        </w:rPr>
        <w:t>.</w:t>
      </w:r>
      <w:r w:rsidRPr="00FB735C">
        <w:rPr>
          <w:b/>
          <w:sz w:val="28"/>
        </w:rPr>
        <w:t xml:space="preserve"> </w:t>
      </w:r>
    </w:p>
    <w:p w:rsidR="00F133F2" w:rsidRPr="00FB735C" w:rsidRDefault="00F133F2" w:rsidP="00A66215">
      <w:pPr>
        <w:numPr>
          <w:ilvl w:val="0"/>
          <w:numId w:val="5"/>
        </w:numPr>
        <w:spacing w:line="480" w:lineRule="auto"/>
        <w:ind w:left="1134" w:hanging="567"/>
      </w:pPr>
      <w:r w:rsidRPr="00FB735C">
        <w:t>Kunci Asimetris dimasukkan melalui keyboard terdiri dari kombinasi huruf dan angka</w:t>
      </w:r>
      <w:r w:rsidR="00547D17" w:rsidRPr="00FB735C">
        <w:rPr>
          <w:lang w:val="en-US"/>
        </w:rPr>
        <w:t>.</w:t>
      </w:r>
      <w:r w:rsidRPr="00FB735C">
        <w:rPr>
          <w:b/>
          <w:sz w:val="28"/>
        </w:rPr>
        <w:t xml:space="preserve"> </w:t>
      </w:r>
    </w:p>
    <w:p w:rsidR="00F133F2" w:rsidRPr="00FB735C" w:rsidRDefault="00F133F2" w:rsidP="00A66215">
      <w:pPr>
        <w:numPr>
          <w:ilvl w:val="0"/>
          <w:numId w:val="5"/>
        </w:numPr>
        <w:spacing w:line="480" w:lineRule="auto"/>
        <w:ind w:left="1134" w:hanging="567"/>
      </w:pPr>
      <w:r w:rsidRPr="007F4326">
        <w:t>File</w:t>
      </w:r>
      <w:r w:rsidRPr="00FB735C">
        <w:t xml:space="preserve"> teks dibuat menggunakan notepad</w:t>
      </w:r>
      <w:r w:rsidR="00547D17" w:rsidRPr="00FB735C">
        <w:rPr>
          <w:lang w:val="en-US"/>
        </w:rPr>
        <w:t>.</w:t>
      </w:r>
      <w:r w:rsidRPr="00FB735C">
        <w:rPr>
          <w:b/>
          <w:sz w:val="28"/>
        </w:rPr>
        <w:t xml:space="preserve"> </w:t>
      </w:r>
    </w:p>
    <w:p w:rsidR="00F133F2" w:rsidRPr="00FB735C" w:rsidRDefault="00F133F2" w:rsidP="00540909">
      <w:pPr>
        <w:spacing w:line="240" w:lineRule="auto"/>
      </w:pPr>
    </w:p>
    <w:p w:rsidR="00D44B92" w:rsidRPr="00FB735C" w:rsidRDefault="00D44B92" w:rsidP="00DA2F33">
      <w:pPr>
        <w:pStyle w:val="Heading2"/>
        <w:numPr>
          <w:ilvl w:val="0"/>
          <w:numId w:val="30"/>
        </w:numPr>
        <w:spacing w:line="480" w:lineRule="auto"/>
        <w:ind w:left="567" w:hanging="567"/>
      </w:pPr>
      <w:bookmarkStart w:id="65" w:name="_Toc407703650"/>
      <w:bookmarkStart w:id="66" w:name="_Toc421083788"/>
      <w:bookmarkStart w:id="67" w:name="_Toc438281892"/>
      <w:bookmarkStart w:id="68" w:name="_Toc438282044"/>
      <w:bookmarkStart w:id="69" w:name="_Toc339377821"/>
      <w:bookmarkStart w:id="70" w:name="_Toc491704687"/>
      <w:r w:rsidRPr="00FB735C">
        <w:t>Tujuan Penelitian</w:t>
      </w:r>
      <w:bookmarkEnd w:id="65"/>
      <w:bookmarkEnd w:id="66"/>
      <w:bookmarkEnd w:id="67"/>
      <w:bookmarkEnd w:id="68"/>
      <w:bookmarkEnd w:id="69"/>
      <w:bookmarkEnd w:id="70"/>
    </w:p>
    <w:p w:rsidR="00FA1522" w:rsidRPr="00FB735C" w:rsidRDefault="00F133F2" w:rsidP="005139B6">
      <w:pPr>
        <w:spacing w:line="480" w:lineRule="auto"/>
      </w:pPr>
      <w:r w:rsidRPr="00FB735C">
        <w:t>Adapun tujuan dari penelitian ini adalah :</w:t>
      </w:r>
    </w:p>
    <w:p w:rsidR="00F133F2" w:rsidRPr="00FB735C" w:rsidRDefault="00605349" w:rsidP="00A66215">
      <w:pPr>
        <w:numPr>
          <w:ilvl w:val="0"/>
          <w:numId w:val="6"/>
        </w:numPr>
        <w:spacing w:line="480" w:lineRule="auto"/>
        <w:ind w:left="1134" w:hanging="567"/>
      </w:pPr>
      <w:r w:rsidRPr="00FB735C">
        <w:t xml:space="preserve">Mengimplempentasikan </w:t>
      </w:r>
      <w:r w:rsidR="00914507" w:rsidRPr="00FB735C">
        <w:t>algoritma</w:t>
      </w:r>
      <w:r w:rsidR="00F133F2" w:rsidRPr="00FB735C">
        <w:t xml:space="preserve"> </w:t>
      </w:r>
      <w:r w:rsidR="00AD08E1" w:rsidRPr="00FB735C">
        <w:t>RSA</w:t>
      </w:r>
      <w:r w:rsidR="00F133F2" w:rsidRPr="00FB735C">
        <w:t xml:space="preserve"> </w:t>
      </w:r>
      <w:r w:rsidR="00547D17" w:rsidRPr="00FB735C">
        <w:t>untuk mengamankan isi file teks.</w:t>
      </w:r>
    </w:p>
    <w:p w:rsidR="00A66215" w:rsidRPr="00FB735C" w:rsidRDefault="00F133F2" w:rsidP="00A66215">
      <w:pPr>
        <w:numPr>
          <w:ilvl w:val="0"/>
          <w:numId w:val="6"/>
        </w:numPr>
        <w:spacing w:line="480" w:lineRule="auto"/>
        <w:ind w:left="1134" w:hanging="567"/>
      </w:pPr>
      <w:r w:rsidRPr="00FB735C">
        <w:lastRenderedPageBreak/>
        <w:t>Membang</w:t>
      </w:r>
      <w:r w:rsidR="005139B6" w:rsidRPr="00FB735C">
        <w:t>un kunci asimetris yang akan di</w:t>
      </w:r>
      <w:r w:rsidRPr="00FB735C">
        <w:t xml:space="preserve">gunakan pada </w:t>
      </w:r>
      <w:r w:rsidR="00914507" w:rsidRPr="00FB735C">
        <w:t>algoritma</w:t>
      </w:r>
      <w:r w:rsidR="00A343E2">
        <w:t xml:space="preserve"> RSA</w:t>
      </w:r>
      <w:r w:rsidR="00547D17" w:rsidRPr="00FB735C">
        <w:rPr>
          <w:lang w:val="en-US"/>
        </w:rPr>
        <w:t>.</w:t>
      </w:r>
    </w:p>
    <w:p w:rsidR="004D7539" w:rsidRPr="00FB735C" w:rsidRDefault="00F133F2" w:rsidP="005E7BA0">
      <w:pPr>
        <w:spacing w:line="240" w:lineRule="auto"/>
      </w:pPr>
      <w:r w:rsidRPr="00FB735C">
        <w:t xml:space="preserve"> </w:t>
      </w:r>
    </w:p>
    <w:p w:rsidR="00D44B92" w:rsidRPr="00FB735C" w:rsidRDefault="00FA1522" w:rsidP="00A66215">
      <w:pPr>
        <w:pStyle w:val="Heading2"/>
        <w:numPr>
          <w:ilvl w:val="0"/>
          <w:numId w:val="30"/>
        </w:numPr>
        <w:spacing w:line="480" w:lineRule="auto"/>
        <w:ind w:left="567" w:hanging="567"/>
      </w:pPr>
      <w:bookmarkStart w:id="71" w:name="_Toc407703652"/>
      <w:bookmarkStart w:id="72" w:name="_Toc421083790"/>
      <w:bookmarkStart w:id="73" w:name="_Toc438281894"/>
      <w:bookmarkStart w:id="74" w:name="_Toc438282046"/>
      <w:bookmarkStart w:id="75" w:name="_Toc339377823"/>
      <w:bookmarkStart w:id="76" w:name="_Toc491704688"/>
      <w:r w:rsidRPr="00FB735C">
        <w:t xml:space="preserve">Manfaat </w:t>
      </w:r>
      <w:r w:rsidR="00D44B92" w:rsidRPr="00FB735C">
        <w:t>Penelitian</w:t>
      </w:r>
      <w:bookmarkEnd w:id="71"/>
      <w:bookmarkEnd w:id="72"/>
      <w:bookmarkEnd w:id="73"/>
      <w:bookmarkEnd w:id="74"/>
      <w:bookmarkEnd w:id="75"/>
      <w:bookmarkEnd w:id="76"/>
    </w:p>
    <w:p w:rsidR="001C2C7C" w:rsidRPr="00FB735C" w:rsidRDefault="00A34A92" w:rsidP="00A66215">
      <w:pPr>
        <w:pStyle w:val="Default"/>
        <w:spacing w:line="480" w:lineRule="auto"/>
        <w:ind w:firstLine="432"/>
        <w:rPr>
          <w:lang w:val="id-ID"/>
        </w:rPr>
      </w:pPr>
      <w:r w:rsidRPr="00FB735C">
        <w:rPr>
          <w:lang w:val="id-ID"/>
        </w:rPr>
        <w:t xml:space="preserve">  </w:t>
      </w:r>
      <w:r w:rsidR="00F133F2" w:rsidRPr="00FB735C">
        <w:rPr>
          <w:lang w:val="id-ID"/>
        </w:rPr>
        <w:t>Setelah melakukan penelitian maka diharapkan penelitian akan memiliki</w:t>
      </w:r>
      <w:r w:rsidRPr="00FB735C">
        <w:rPr>
          <w:lang w:val="id-ID"/>
        </w:rPr>
        <w:t xml:space="preserve"> manfaat sebagai berikut : </w:t>
      </w:r>
    </w:p>
    <w:p w:rsidR="005D369F" w:rsidRPr="00FB735C" w:rsidRDefault="00A34A92" w:rsidP="00A66215">
      <w:pPr>
        <w:pStyle w:val="ListParagraph"/>
        <w:numPr>
          <w:ilvl w:val="0"/>
          <w:numId w:val="40"/>
        </w:numPr>
        <w:spacing w:line="480" w:lineRule="auto"/>
        <w:ind w:left="1134" w:hanging="567"/>
      </w:pPr>
      <w:r w:rsidRPr="00FB735C">
        <w:t xml:space="preserve">Menambah literatur tentang implementasi </w:t>
      </w:r>
      <w:r w:rsidR="00914507" w:rsidRPr="00FB735C">
        <w:t>algoritma</w:t>
      </w:r>
      <w:r w:rsidR="00AD08E1" w:rsidRPr="00FB735C">
        <w:t xml:space="preserve"> RSA</w:t>
      </w:r>
      <w:r w:rsidRPr="00FB735C">
        <w:t xml:space="preserve"> </w:t>
      </w:r>
      <w:r w:rsidR="00AD08E1" w:rsidRPr="00FB735C">
        <w:t>untuk keamanan data</w:t>
      </w:r>
      <w:r w:rsidRPr="00FB735C">
        <w:t xml:space="preserve">. </w:t>
      </w:r>
    </w:p>
    <w:p w:rsidR="002F3937" w:rsidRPr="00FB735C" w:rsidRDefault="00C15CE2" w:rsidP="00A66215">
      <w:pPr>
        <w:pStyle w:val="ListParagraph"/>
        <w:numPr>
          <w:ilvl w:val="0"/>
          <w:numId w:val="40"/>
        </w:numPr>
        <w:spacing w:line="480" w:lineRule="auto"/>
        <w:ind w:left="1134" w:hanging="567"/>
      </w:pPr>
      <w:r w:rsidRPr="00FB735C">
        <w:t>Untuk memenuhi syarat mendapatkan gelar derajat Ahli Madya (Amd).</w:t>
      </w:r>
      <w:r w:rsidR="00153C26" w:rsidRPr="00FB735C">
        <w:t xml:space="preserve"> </w:t>
      </w:r>
    </w:p>
    <w:p w:rsidR="00351DA0" w:rsidRPr="00FB735C" w:rsidRDefault="00351DA0" w:rsidP="00A66215">
      <w:pPr>
        <w:spacing w:line="480" w:lineRule="auto"/>
        <w:rPr>
          <w:lang w:val="en-US"/>
        </w:rPr>
      </w:pPr>
    </w:p>
    <w:p w:rsidR="00351DA0" w:rsidRPr="00FB735C" w:rsidRDefault="00351DA0" w:rsidP="00A66215">
      <w:pPr>
        <w:spacing w:line="480" w:lineRule="auto"/>
        <w:rPr>
          <w:lang w:val="en-US"/>
        </w:rPr>
        <w:sectPr w:rsidR="00351DA0" w:rsidRPr="00FB735C" w:rsidSect="00FD1CFF">
          <w:headerReference w:type="default" r:id="rId13"/>
          <w:footerReference w:type="default" r:id="rId14"/>
          <w:pgSz w:w="11906" w:h="16838" w:code="9"/>
          <w:pgMar w:top="1440" w:right="1440" w:bottom="1440" w:left="2007" w:header="992" w:footer="709" w:gutter="0"/>
          <w:pgNumType w:start="1"/>
          <w:cols w:space="720"/>
          <w:titlePg/>
          <w:docGrid w:linePitch="326"/>
        </w:sectPr>
      </w:pPr>
    </w:p>
    <w:p w:rsidR="006272E8" w:rsidRPr="00FB735C" w:rsidRDefault="00A34A92" w:rsidP="003A01A1">
      <w:pPr>
        <w:pStyle w:val="Heading1"/>
        <w:numPr>
          <w:ilvl w:val="0"/>
          <w:numId w:val="0"/>
        </w:numPr>
        <w:spacing w:line="480" w:lineRule="auto"/>
        <w:ind w:hanging="432"/>
        <w:rPr>
          <w:sz w:val="6"/>
          <w:lang w:val="en-US"/>
        </w:rPr>
      </w:pPr>
      <w:bookmarkStart w:id="77" w:name="_Toc407703654"/>
      <w:bookmarkStart w:id="78" w:name="_Toc421083792"/>
      <w:bookmarkStart w:id="79" w:name="_Toc438281896"/>
      <w:bookmarkStart w:id="80" w:name="_Toc438282048"/>
      <w:bookmarkStart w:id="81" w:name="_Toc491704689"/>
      <w:bookmarkStart w:id="82" w:name="_Toc339377825"/>
      <w:r w:rsidRPr="00FB735C">
        <w:rPr>
          <w:sz w:val="2"/>
        </w:rPr>
        <w:lastRenderedPageBreak/>
        <w:t xml:space="preserve">BAB II </w:t>
      </w:r>
      <w:r w:rsidR="00C91650" w:rsidRPr="00FB735C">
        <w:rPr>
          <w:sz w:val="2"/>
          <w:lang w:val="en-US"/>
        </w:rPr>
        <w:t>TINJAUAN PUSTAKA</w:t>
      </w:r>
      <w:bookmarkEnd w:id="77"/>
      <w:bookmarkEnd w:id="78"/>
      <w:bookmarkEnd w:id="79"/>
      <w:bookmarkEnd w:id="80"/>
      <w:bookmarkEnd w:id="81"/>
    </w:p>
    <w:p w:rsidR="002F4029" w:rsidRPr="005E7BA0" w:rsidRDefault="00D44B92" w:rsidP="007D1D4C">
      <w:pPr>
        <w:pStyle w:val="Subtitle"/>
        <w:spacing w:line="480" w:lineRule="auto"/>
        <w:rPr>
          <w:spacing w:val="0"/>
          <w:szCs w:val="28"/>
          <w:lang w:val="en-US"/>
        </w:rPr>
      </w:pPr>
      <w:r w:rsidRPr="005E7BA0">
        <w:rPr>
          <w:spacing w:val="0"/>
          <w:szCs w:val="28"/>
          <w:lang w:val="en-US"/>
        </w:rPr>
        <w:t>BAB II</w:t>
      </w:r>
      <w:r w:rsidRPr="005E7BA0">
        <w:rPr>
          <w:spacing w:val="0"/>
          <w:szCs w:val="28"/>
          <w:lang w:val="en-US"/>
        </w:rPr>
        <w:br/>
        <w:t>TINJAUAN PUSTAKA</w:t>
      </w:r>
      <w:bookmarkEnd w:id="82"/>
    </w:p>
    <w:p w:rsidR="00CB2B7E" w:rsidRPr="00FB735C" w:rsidRDefault="00CB2B7E" w:rsidP="00CB2B7E">
      <w:pPr>
        <w:spacing w:line="240" w:lineRule="auto"/>
        <w:rPr>
          <w:lang w:val="en-US"/>
        </w:rPr>
      </w:pPr>
    </w:p>
    <w:p w:rsidR="00CB2B7E" w:rsidRPr="00FB735C" w:rsidRDefault="00CB2B7E" w:rsidP="00CB2B7E">
      <w:pPr>
        <w:spacing w:line="240" w:lineRule="auto"/>
        <w:rPr>
          <w:lang w:val="en-US"/>
        </w:rPr>
      </w:pPr>
    </w:p>
    <w:p w:rsidR="00D16BE3" w:rsidRPr="00FB735C" w:rsidRDefault="00FA1522" w:rsidP="003A01A1">
      <w:pPr>
        <w:pStyle w:val="Heading2"/>
        <w:numPr>
          <w:ilvl w:val="1"/>
          <w:numId w:val="8"/>
        </w:numPr>
        <w:spacing w:line="480" w:lineRule="auto"/>
        <w:ind w:left="567"/>
      </w:pPr>
      <w:bookmarkStart w:id="83" w:name="_Toc491704690"/>
      <w:r w:rsidRPr="00FB735C">
        <w:t>Kajian Ilmiah</w:t>
      </w:r>
      <w:bookmarkEnd w:id="83"/>
    </w:p>
    <w:p w:rsidR="0045207B" w:rsidRPr="00FB735C" w:rsidRDefault="00995A15" w:rsidP="00A66215">
      <w:pPr>
        <w:spacing w:line="480" w:lineRule="auto"/>
        <w:ind w:firstLine="589"/>
        <w:rPr>
          <w:rFonts w:cs="Times New Roman"/>
          <w:color w:val="000000"/>
          <w:szCs w:val="24"/>
          <w:lang w:val="en-US"/>
        </w:rPr>
      </w:pPr>
      <w:r w:rsidRPr="00FB735C">
        <w:rPr>
          <w:rFonts w:cs="Times New Roman"/>
          <w:color w:val="000000"/>
          <w:szCs w:val="24"/>
          <w:lang w:val="en-US"/>
        </w:rPr>
        <w:t>RSA mendasarkan proses enkripsi dan dekripsinya pada konsep bilangan pr</w:t>
      </w:r>
      <w:r w:rsidR="00EA2B20" w:rsidRPr="00FB735C">
        <w:rPr>
          <w:rFonts w:cs="Times New Roman"/>
          <w:color w:val="000000"/>
          <w:szCs w:val="24"/>
          <w:lang w:val="en-US"/>
        </w:rPr>
        <w:t>ima dan aritme</w:t>
      </w:r>
      <w:r w:rsidRPr="00FB735C">
        <w:rPr>
          <w:rFonts w:cs="Times New Roman"/>
          <w:color w:val="000000"/>
          <w:szCs w:val="24"/>
          <w:lang w:val="en-US"/>
        </w:rPr>
        <w:t xml:space="preserve">tika </w:t>
      </w:r>
      <w:r w:rsidRPr="007F4326">
        <w:rPr>
          <w:rFonts w:cs="Times New Roman"/>
          <w:i/>
          <w:color w:val="000000"/>
          <w:szCs w:val="24"/>
          <w:lang w:val="en-US"/>
        </w:rPr>
        <w:t>modulo</w:t>
      </w:r>
      <w:r w:rsidRPr="00FB735C">
        <w:rPr>
          <w:rFonts w:cs="Times New Roman"/>
          <w:color w:val="000000"/>
          <w:szCs w:val="24"/>
          <w:lang w:val="en-US"/>
        </w:rPr>
        <w:t>. Baik kunci enkripsi maupun de</w:t>
      </w:r>
      <w:r w:rsidR="00C90441" w:rsidRPr="00FB735C">
        <w:rPr>
          <w:rFonts w:cs="Times New Roman"/>
          <w:color w:val="000000"/>
          <w:szCs w:val="24"/>
        </w:rPr>
        <w:t>s</w:t>
      </w:r>
      <w:r w:rsidRPr="00FB735C">
        <w:rPr>
          <w:rFonts w:cs="Times New Roman"/>
          <w:color w:val="000000"/>
          <w:szCs w:val="24"/>
          <w:lang w:val="en-US"/>
        </w:rPr>
        <w:t xml:space="preserve">kripsi keduanya merupakan bilangan bulat. Kunci enkripsi tidak dirahasiakan dan diberikan kepada umum (sehingga disebut dengan kunci publik), namun kunci untuk dekripsi bersifat rahasia (kunci privat). Kenyataannya, memfaktorkan bilangan non prima menjadi faktor primanya bukanlah pekerjaan yang mudah. Belum ada </w:t>
      </w:r>
      <w:r w:rsidR="00914507" w:rsidRPr="00FB735C">
        <w:rPr>
          <w:rFonts w:cs="Times New Roman"/>
          <w:color w:val="000000"/>
          <w:szCs w:val="24"/>
          <w:lang w:val="en-US"/>
        </w:rPr>
        <w:t>algoritma</w:t>
      </w:r>
      <w:r w:rsidRPr="00FB735C">
        <w:rPr>
          <w:rFonts w:cs="Times New Roman"/>
          <w:color w:val="000000"/>
          <w:szCs w:val="24"/>
          <w:lang w:val="en-US"/>
        </w:rPr>
        <w:t xml:space="preserve"> yang mangkus (efisien) yang ditemukan untuk pemfaktoran itu. Semakin besar bilangan non primanya, tentu semakin sulit pula pemfaktorannya. Semakin sulit pemfaktorannya, semakin kuat pula </w:t>
      </w:r>
      <w:r w:rsidR="00914507" w:rsidRPr="00FB735C">
        <w:rPr>
          <w:rFonts w:cs="Times New Roman"/>
          <w:color w:val="000000"/>
          <w:szCs w:val="24"/>
          <w:lang w:val="en-US"/>
        </w:rPr>
        <w:t>algoritma</w:t>
      </w:r>
      <w:r w:rsidRPr="00FB735C">
        <w:rPr>
          <w:rFonts w:cs="Times New Roman"/>
          <w:color w:val="000000"/>
          <w:szCs w:val="24"/>
          <w:lang w:val="en-US"/>
        </w:rPr>
        <w:t xml:space="preserve"> RSA (Arifin,</w:t>
      </w:r>
      <w:r w:rsidR="00DF2A93" w:rsidRPr="00FB735C">
        <w:rPr>
          <w:rFonts w:cs="Times New Roman"/>
          <w:color w:val="000000"/>
          <w:szCs w:val="24"/>
        </w:rPr>
        <w:t xml:space="preserve"> </w:t>
      </w:r>
      <w:r w:rsidRPr="00FB735C">
        <w:rPr>
          <w:rFonts w:cs="Times New Roman"/>
          <w:color w:val="000000"/>
          <w:szCs w:val="24"/>
          <w:lang w:val="en-US"/>
        </w:rPr>
        <w:t>2009).</w:t>
      </w:r>
    </w:p>
    <w:p w:rsidR="000C53FD" w:rsidRPr="00FB735C" w:rsidRDefault="00FA461D" w:rsidP="00A66215">
      <w:pPr>
        <w:spacing w:line="480" w:lineRule="auto"/>
        <w:ind w:firstLine="566"/>
      </w:pPr>
      <w:r w:rsidRPr="00FB735C">
        <w:t>Pene</w:t>
      </w:r>
      <w:r w:rsidR="000C53FD" w:rsidRPr="00FB735C">
        <w:t xml:space="preserve">litian yang terkait dengan </w:t>
      </w:r>
      <w:r w:rsidR="00914507" w:rsidRPr="00FB735C">
        <w:t>algoritma</w:t>
      </w:r>
      <w:r w:rsidR="000C53FD" w:rsidRPr="00FB735C">
        <w:t xml:space="preserve"> kriptografi </w:t>
      </w:r>
      <w:r w:rsidR="00AD08E1" w:rsidRPr="00FB735C">
        <w:t>RSA</w:t>
      </w:r>
      <w:r w:rsidR="000C53FD" w:rsidRPr="00FB735C">
        <w:t xml:space="preserve"> adalah aplikasi enkripsi sms dengan metode RSA pada smartphone berbasis android. Aplikasi SMS diterapkan pada </w:t>
      </w:r>
      <w:r w:rsidR="000C53FD" w:rsidRPr="007F4326">
        <w:rPr>
          <w:i/>
        </w:rPr>
        <w:t>platform</w:t>
      </w:r>
      <w:r w:rsidR="000C53FD" w:rsidRPr="00FB735C">
        <w:t xml:space="preserve"> android, karena </w:t>
      </w:r>
      <w:r w:rsidR="000C53FD" w:rsidRPr="007F4326">
        <w:rPr>
          <w:i/>
        </w:rPr>
        <w:t>platform</w:t>
      </w:r>
      <w:r w:rsidR="000C53FD" w:rsidRPr="00FB735C">
        <w:t xml:space="preserve"> android paling banyak digunakan oleh berbagai perangkat mobile. Aplikasi yang dibuat mampu melakukan enkripsi dan deskripsi terhadap alfabet, angka dan simbol-simbol. Aplikasi juga diharapkan mampu melindungi pesan rahasia yang dikirimkan saat dilakukan penyadapan terhadap perangkat </w:t>
      </w:r>
      <w:r w:rsidR="000C53FD" w:rsidRPr="007F4326">
        <w:rPr>
          <w:i/>
        </w:rPr>
        <w:t>mobile</w:t>
      </w:r>
      <w:r w:rsidR="000C53FD" w:rsidRPr="00FB735C">
        <w:t xml:space="preserve"> (Sasmita</w:t>
      </w:r>
      <w:r w:rsidR="00DF2A93" w:rsidRPr="00FB735C">
        <w:t xml:space="preserve"> dkk</w:t>
      </w:r>
      <w:r w:rsidR="000C53FD" w:rsidRPr="00FB735C">
        <w:t xml:space="preserve">, 2014). </w:t>
      </w:r>
    </w:p>
    <w:p w:rsidR="00344DDD" w:rsidRPr="00FB735C" w:rsidRDefault="00344DDD" w:rsidP="00A66215">
      <w:pPr>
        <w:spacing w:line="480" w:lineRule="auto"/>
        <w:ind w:firstLine="566"/>
      </w:pPr>
      <w:r w:rsidRPr="00FB735C">
        <w:t xml:space="preserve">RSA mempunyai proses enkripsi dan dekripsi yang menggunakan kunci berbeda. Proses dekripsi </w:t>
      </w:r>
      <w:r w:rsidR="00914507" w:rsidRPr="00FB735C">
        <w:t>algoritma</w:t>
      </w:r>
      <w:r w:rsidRPr="00FB735C">
        <w:t xml:space="preserve"> </w:t>
      </w:r>
      <w:r w:rsidR="00AD08E1" w:rsidRPr="00FB735C">
        <w:t>RSA</w:t>
      </w:r>
      <w:r w:rsidRPr="00FB735C">
        <w:t xml:space="preserve"> sering mempunyai kendala dalam hal ukuran kunci dekripsi yang relatif besar sehingg</w:t>
      </w:r>
      <w:r w:rsidR="00D55F01" w:rsidRPr="00FB735C">
        <w:t>a memperlambat proses (Arief</w:t>
      </w:r>
      <w:r w:rsidRPr="00FB735C">
        <w:t xml:space="preserve">, 2016).  </w:t>
      </w:r>
    </w:p>
    <w:p w:rsidR="00FE643A" w:rsidRPr="00FB735C" w:rsidRDefault="003C7BFF" w:rsidP="00A66215">
      <w:pPr>
        <w:spacing w:line="480" w:lineRule="auto"/>
        <w:ind w:firstLine="576"/>
        <w:rPr>
          <w:rFonts w:cs="Times New Roman"/>
          <w:lang w:val="en-US"/>
        </w:rPr>
      </w:pPr>
      <w:r w:rsidRPr="00FB735C">
        <w:lastRenderedPageBreak/>
        <w:t>Penelitian dan beberapa referensi di bidang sistem pendukung keputusan yang telah dilakukan sebelumnya dipakai untuk mendasari penelitian ini, terutama berkenaan dengan metode yang dipergunakan.</w:t>
      </w:r>
      <w:r w:rsidR="008B2AAE" w:rsidRPr="00FB735C">
        <w:t xml:space="preserve"> </w:t>
      </w:r>
    </w:p>
    <w:p w:rsidR="003E5D52" w:rsidRPr="00FB735C" w:rsidRDefault="0047733C" w:rsidP="00A66215">
      <w:pPr>
        <w:spacing w:line="480" w:lineRule="auto"/>
        <w:ind w:firstLine="576"/>
      </w:pPr>
      <w:r w:rsidRPr="00FB735C">
        <w:rPr>
          <w:rFonts w:cs="Times New Roman"/>
          <w:lang w:val="en-US"/>
        </w:rPr>
        <w:t xml:space="preserve">Secara umum </w:t>
      </w:r>
      <w:r w:rsidR="003C7BFF" w:rsidRPr="00FB735C">
        <w:rPr>
          <w:rFonts w:cs="Times New Roman"/>
          <w:lang w:val="en-US"/>
        </w:rPr>
        <w:t xml:space="preserve">penelitian-penelitian yang telah dilakukan terdahulu </w:t>
      </w:r>
      <w:r w:rsidRPr="00FB735C">
        <w:rPr>
          <w:rFonts w:cs="Times New Roman"/>
          <w:lang w:val="en-US"/>
        </w:rPr>
        <w:t>dapat dirangkum pada</w:t>
      </w:r>
      <w:bookmarkStart w:id="84" w:name="_Ref389047957"/>
      <w:r w:rsidR="00030297" w:rsidRPr="00FB735C">
        <w:t xml:space="preserve"> </w:t>
      </w:r>
      <w:r w:rsidR="007E1DE7" w:rsidRPr="00FB735C">
        <w:t>(</w:t>
      </w:r>
      <w:r w:rsidR="009905EF" w:rsidRPr="00FB735C">
        <w:t>Tabel 2.1</w:t>
      </w:r>
      <w:r w:rsidR="007E1DE7" w:rsidRPr="00FB735C">
        <w:t>)</w:t>
      </w:r>
      <w:r w:rsidRPr="00FB735C">
        <w:rPr>
          <w:rFonts w:cs="Times New Roman"/>
          <w:lang w:val="en-US"/>
        </w:rPr>
        <w:t>.</w:t>
      </w:r>
      <w:bookmarkStart w:id="85" w:name="_Ref401233920"/>
      <w:bookmarkStart w:id="86" w:name="_Ref402005251"/>
      <w:bookmarkStart w:id="87" w:name="_Ref418493881"/>
      <w:bookmarkStart w:id="88" w:name="_Toc482577187"/>
      <w:bookmarkStart w:id="89" w:name="_Toc487146676"/>
      <w:bookmarkStart w:id="90" w:name="_Toc487146696"/>
      <w:r w:rsidR="002A2F6B" w:rsidRPr="00FB735C">
        <w:rPr>
          <w:noProof/>
          <w:lang w:eastAsia="id-ID"/>
        </w:rPr>
        <mc:AlternateContent>
          <mc:Choice Requires="wps">
            <w:drawing>
              <wp:anchor distT="0" distB="0" distL="114300" distR="114300" simplePos="0" relativeHeight="251695616" behindDoc="0" locked="0" layoutInCell="1" allowOverlap="1" wp14:anchorId="2AF84207" wp14:editId="1109D6DF">
                <wp:simplePos x="0" y="0"/>
                <wp:positionH relativeFrom="column">
                  <wp:posOffset>8016240</wp:posOffset>
                </wp:positionH>
                <wp:positionV relativeFrom="paragraph">
                  <wp:posOffset>-1064260</wp:posOffset>
                </wp:positionV>
                <wp:extent cx="262255" cy="301625"/>
                <wp:effectExtent l="5715" t="12065" r="8255" b="1016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255" cy="3016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3FB95" id="Rectangle 3" o:spid="_x0000_s1026" style="position:absolute;margin-left:631.2pt;margin-top:-83.8pt;width:20.65pt;height:23.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" strokecolor="white [3212]"/>
            </w:pict>
          </mc:Fallback>
        </mc:AlternateContent>
      </w:r>
      <w:bookmarkStart w:id="91" w:name="_Toc399315408"/>
      <w:bookmarkStart w:id="92" w:name="_Toc339378483"/>
      <w:bookmarkEnd w:id="84"/>
      <w:bookmarkEnd w:id="85"/>
      <w:bookmarkEnd w:id="86"/>
      <w:r w:rsidR="00D64018" w:rsidRPr="00FB735C">
        <w:t xml:space="preserve"> </w:t>
      </w:r>
      <w:r w:rsidR="00195C33" w:rsidRPr="00FB735C">
        <w:t xml:space="preserve">  </w:t>
      </w:r>
      <w:bookmarkEnd w:id="87"/>
      <w:bookmarkEnd w:id="88"/>
      <w:bookmarkEnd w:id="89"/>
      <w:bookmarkEnd w:id="90"/>
      <w:bookmarkEnd w:id="91"/>
      <w:bookmarkEnd w:id="92"/>
    </w:p>
    <w:p w:rsidR="005F32BB" w:rsidRPr="00FB735C" w:rsidRDefault="005F32BB" w:rsidP="003E5D52">
      <w:pPr>
        <w:spacing w:line="240" w:lineRule="auto"/>
        <w:rPr>
          <w:rFonts w:cs="Times New Roman"/>
          <w:lang w:val="en-US"/>
        </w:rPr>
      </w:pPr>
    </w:p>
    <w:p w:rsidR="0047733C" w:rsidRPr="00FB735C" w:rsidRDefault="00F22D70" w:rsidP="00C971D2">
      <w:pPr>
        <w:pStyle w:val="Caption"/>
        <w:rPr>
          <w:b w:val="0"/>
          <w:lang w:val="en-US"/>
        </w:rPr>
      </w:pPr>
      <w:r w:rsidRPr="00FB735C">
        <w:rPr>
          <w:b w:val="0"/>
        </w:rPr>
        <w:t xml:space="preserve">Tabel </w:t>
      </w:r>
      <w:r w:rsidR="00FA461D" w:rsidRPr="00FB735C">
        <w:rPr>
          <w:b w:val="0"/>
          <w:lang w:val="en-US"/>
        </w:rPr>
        <w:t>2.1 Pene</w:t>
      </w:r>
      <w:r w:rsidRPr="00FB735C">
        <w:rPr>
          <w:b w:val="0"/>
          <w:lang w:val="en-US"/>
        </w:rPr>
        <w:t>litian Terdahulu</w:t>
      </w:r>
    </w:p>
    <w:tbl>
      <w:tblPr>
        <w:tblStyle w:val="TableGrid"/>
        <w:tblW w:w="8583" w:type="dxa"/>
        <w:tblInd w:w="-5" w:type="dxa"/>
        <w:tblLook w:val="04A0" w:firstRow="1" w:lastRow="0" w:firstColumn="1" w:lastColumn="0" w:noHBand="0" w:noVBand="1"/>
      </w:tblPr>
      <w:tblGrid>
        <w:gridCol w:w="927"/>
        <w:gridCol w:w="2079"/>
        <w:gridCol w:w="904"/>
        <w:gridCol w:w="4673"/>
      </w:tblGrid>
      <w:tr w:rsidR="00344DDD" w:rsidRPr="00FB735C" w:rsidTr="00F805F7">
        <w:trPr>
          <w:trHeight w:val="290"/>
        </w:trPr>
        <w:tc>
          <w:tcPr>
            <w:tcW w:w="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4DDD" w:rsidRPr="00FB735C" w:rsidRDefault="00344DDD" w:rsidP="00EB4B38">
            <w:pPr>
              <w:rPr>
                <w:rFonts w:cs="Times New Roman"/>
                <w:b/>
                <w:szCs w:val="24"/>
                <w:lang w:val="en-US"/>
              </w:rPr>
            </w:pPr>
            <w:r w:rsidRPr="00FB735C">
              <w:rPr>
                <w:rFonts w:cs="Times New Roman"/>
                <w:b/>
                <w:szCs w:val="24"/>
                <w:lang w:val="en-US"/>
              </w:rPr>
              <w:t>No.</w:t>
            </w:r>
          </w:p>
        </w:tc>
        <w:tc>
          <w:tcPr>
            <w:tcW w:w="2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4DDD" w:rsidRPr="00FB735C" w:rsidRDefault="00344DDD" w:rsidP="00EB4B38">
            <w:pPr>
              <w:rPr>
                <w:rFonts w:cs="Times New Roman"/>
                <w:b/>
                <w:szCs w:val="24"/>
                <w:lang w:val="en-US"/>
              </w:rPr>
            </w:pPr>
            <w:r w:rsidRPr="00FB735C">
              <w:rPr>
                <w:rFonts w:cs="Times New Roman"/>
                <w:b/>
                <w:szCs w:val="24"/>
                <w:lang w:val="en-US"/>
              </w:rPr>
              <w:t>Peneliti</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4DDD" w:rsidRPr="00FB735C" w:rsidRDefault="00344DDD" w:rsidP="00F805F7">
            <w:pPr>
              <w:ind w:left="0"/>
              <w:jc w:val="center"/>
              <w:rPr>
                <w:rFonts w:cs="Times New Roman"/>
                <w:b/>
                <w:szCs w:val="24"/>
              </w:rPr>
            </w:pPr>
            <w:r w:rsidRPr="00FB735C">
              <w:rPr>
                <w:rFonts w:cs="Times New Roman"/>
                <w:b/>
                <w:szCs w:val="24"/>
              </w:rPr>
              <w:t>Tahun</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4DDD" w:rsidRPr="00FB735C" w:rsidRDefault="00344DDD" w:rsidP="00EB4B38">
            <w:pPr>
              <w:rPr>
                <w:rFonts w:cs="Times New Roman"/>
                <w:b/>
                <w:szCs w:val="24"/>
                <w:lang w:val="en-US"/>
              </w:rPr>
            </w:pPr>
            <w:r w:rsidRPr="00FB735C">
              <w:rPr>
                <w:rFonts w:cs="Times New Roman"/>
                <w:b/>
                <w:szCs w:val="24"/>
              </w:rPr>
              <w:t>Judul</w:t>
            </w:r>
            <w:r w:rsidR="00FA461D" w:rsidRPr="00FB735C">
              <w:rPr>
                <w:rFonts w:cs="Times New Roman"/>
                <w:b/>
                <w:szCs w:val="24"/>
                <w:lang w:val="en-US"/>
              </w:rPr>
              <w:t xml:space="preserve"> Pene</w:t>
            </w:r>
            <w:r w:rsidRPr="00FB735C">
              <w:rPr>
                <w:rFonts w:cs="Times New Roman"/>
                <w:b/>
                <w:szCs w:val="24"/>
                <w:lang w:val="en-US"/>
              </w:rPr>
              <w:t>litian</w:t>
            </w:r>
          </w:p>
        </w:tc>
      </w:tr>
      <w:tr w:rsidR="00344DDD" w:rsidRPr="00FB735C" w:rsidTr="00F805F7">
        <w:tc>
          <w:tcPr>
            <w:tcW w:w="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4DDD" w:rsidRPr="00FB735C" w:rsidRDefault="00293689" w:rsidP="00293689">
            <w:pPr>
              <w:rPr>
                <w:rFonts w:cs="Times New Roman"/>
                <w:szCs w:val="24"/>
              </w:rPr>
            </w:pPr>
            <w:r w:rsidRPr="00FB735C">
              <w:rPr>
                <w:rFonts w:cs="Times New Roman"/>
                <w:szCs w:val="24"/>
              </w:rPr>
              <w:t>1</w:t>
            </w:r>
          </w:p>
        </w:tc>
        <w:tc>
          <w:tcPr>
            <w:tcW w:w="2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4DDD" w:rsidRPr="00FB735C" w:rsidRDefault="00995A15" w:rsidP="00F805F7">
            <w:pPr>
              <w:ind w:left="0"/>
              <w:jc w:val="left"/>
              <w:rPr>
                <w:rFonts w:cs="Times New Roman"/>
                <w:szCs w:val="24"/>
                <w:lang w:val="en-US"/>
              </w:rPr>
            </w:pPr>
            <w:r w:rsidRPr="00FB735C">
              <w:rPr>
                <w:szCs w:val="24"/>
              </w:rPr>
              <w:t>Zainal Arifin</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4DDD" w:rsidRPr="00FB735C" w:rsidRDefault="00995A15" w:rsidP="00F805F7">
            <w:pPr>
              <w:ind w:left="0"/>
              <w:jc w:val="center"/>
              <w:rPr>
                <w:rFonts w:cs="Times New Roman"/>
                <w:szCs w:val="24"/>
              </w:rPr>
            </w:pPr>
            <w:r w:rsidRPr="00FB735C">
              <w:rPr>
                <w:rFonts w:cs="Times New Roman"/>
                <w:szCs w:val="24"/>
              </w:rPr>
              <w:t>2009</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4DDD" w:rsidRPr="00FB735C" w:rsidRDefault="00995A15" w:rsidP="00F805F7">
            <w:pPr>
              <w:ind w:left="0"/>
              <w:rPr>
                <w:rFonts w:cs="Times New Roman"/>
                <w:szCs w:val="24"/>
              </w:rPr>
            </w:pPr>
            <w:r w:rsidRPr="00FB735C">
              <w:rPr>
                <w:bCs/>
                <w:color w:val="000000"/>
                <w:szCs w:val="24"/>
              </w:rPr>
              <w:t xml:space="preserve">Studi Kasus Penggunaan </w:t>
            </w:r>
            <w:r w:rsidR="00914507" w:rsidRPr="00FB735C">
              <w:rPr>
                <w:bCs/>
                <w:color w:val="000000"/>
                <w:szCs w:val="24"/>
              </w:rPr>
              <w:t>Algoritma</w:t>
            </w:r>
            <w:r w:rsidRPr="00FB735C">
              <w:rPr>
                <w:bCs/>
                <w:color w:val="000000"/>
                <w:szCs w:val="24"/>
              </w:rPr>
              <w:t xml:space="preserve"> RSA</w:t>
            </w:r>
            <w:r w:rsidRPr="00FB735C">
              <w:rPr>
                <w:color w:val="000000"/>
                <w:szCs w:val="24"/>
              </w:rPr>
              <w:br/>
            </w:r>
            <w:r w:rsidRPr="00FB735C">
              <w:rPr>
                <w:bCs/>
                <w:color w:val="000000"/>
                <w:szCs w:val="24"/>
              </w:rPr>
              <w:t xml:space="preserve">Sebagai </w:t>
            </w:r>
            <w:r w:rsidR="00914507" w:rsidRPr="00FB735C">
              <w:rPr>
                <w:bCs/>
                <w:color w:val="000000"/>
                <w:szCs w:val="24"/>
              </w:rPr>
              <w:t>Algoritma</w:t>
            </w:r>
            <w:r w:rsidRPr="00FB735C">
              <w:rPr>
                <w:bCs/>
                <w:color w:val="000000"/>
                <w:szCs w:val="24"/>
              </w:rPr>
              <w:t xml:space="preserve"> Kriptografi yang Aman</w:t>
            </w:r>
          </w:p>
        </w:tc>
      </w:tr>
      <w:tr w:rsidR="00995A15" w:rsidRPr="00FB735C" w:rsidTr="00F805F7">
        <w:trPr>
          <w:trHeight w:val="458"/>
        </w:trPr>
        <w:tc>
          <w:tcPr>
            <w:tcW w:w="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5A15" w:rsidRPr="00FB735C" w:rsidRDefault="00995A15" w:rsidP="00293689">
            <w:pPr>
              <w:rPr>
                <w:rFonts w:cs="Times New Roman"/>
                <w:szCs w:val="24"/>
              </w:rPr>
            </w:pPr>
            <w:r w:rsidRPr="00FB735C">
              <w:rPr>
                <w:rFonts w:cs="Times New Roman"/>
                <w:szCs w:val="24"/>
              </w:rPr>
              <w:t>2</w:t>
            </w:r>
          </w:p>
        </w:tc>
        <w:tc>
          <w:tcPr>
            <w:tcW w:w="2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5A15" w:rsidRPr="00FB735C" w:rsidRDefault="00995A15" w:rsidP="00F805F7">
            <w:pPr>
              <w:ind w:left="0"/>
              <w:jc w:val="left"/>
              <w:rPr>
                <w:rFonts w:cs="Times New Roman"/>
                <w:szCs w:val="24"/>
              </w:rPr>
            </w:pPr>
            <w:r w:rsidRPr="00FB735C">
              <w:t>I Gusti Made Arya Sasmita, dkk</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5A15" w:rsidRPr="00FB735C" w:rsidRDefault="00995A15" w:rsidP="00F805F7">
            <w:pPr>
              <w:ind w:left="0"/>
              <w:jc w:val="center"/>
              <w:rPr>
                <w:rFonts w:cs="Times New Roman"/>
                <w:szCs w:val="24"/>
              </w:rPr>
            </w:pPr>
            <w:r w:rsidRPr="00FB735C">
              <w:rPr>
                <w:rFonts w:cs="Times New Roman"/>
                <w:szCs w:val="24"/>
              </w:rPr>
              <w:t>2014</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5A15" w:rsidRPr="00FB735C" w:rsidRDefault="00995A15" w:rsidP="00F805F7">
            <w:pPr>
              <w:ind w:left="0"/>
              <w:rPr>
                <w:rFonts w:cs="Times New Roman"/>
                <w:szCs w:val="24"/>
              </w:rPr>
            </w:pPr>
            <w:r w:rsidRPr="00FB735C">
              <w:rPr>
                <w:rFonts w:cs="Times New Roman"/>
                <w:szCs w:val="24"/>
              </w:rPr>
              <w:t>Aplikasi Enkripsi SMS Dengan Metode RSA Pada Smartphone Berbasis Android</w:t>
            </w:r>
          </w:p>
        </w:tc>
      </w:tr>
      <w:tr w:rsidR="00995A15" w:rsidRPr="00FB735C" w:rsidTr="00F805F7">
        <w:trPr>
          <w:trHeight w:val="962"/>
        </w:trPr>
        <w:tc>
          <w:tcPr>
            <w:tcW w:w="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5A15" w:rsidRPr="00FB735C" w:rsidRDefault="00995A15" w:rsidP="00293689">
            <w:pPr>
              <w:rPr>
                <w:rFonts w:cs="Times New Roman"/>
                <w:szCs w:val="24"/>
              </w:rPr>
            </w:pPr>
            <w:r w:rsidRPr="00FB735C">
              <w:rPr>
                <w:rFonts w:cs="Times New Roman"/>
                <w:szCs w:val="24"/>
              </w:rPr>
              <w:t>3</w:t>
            </w:r>
          </w:p>
        </w:tc>
        <w:tc>
          <w:tcPr>
            <w:tcW w:w="2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5A15" w:rsidRPr="00FB735C" w:rsidRDefault="00293689" w:rsidP="00F805F7">
            <w:pPr>
              <w:ind w:left="0"/>
              <w:jc w:val="left"/>
              <w:rPr>
                <w:rFonts w:cs="Times New Roman"/>
                <w:szCs w:val="24"/>
                <w:lang w:val="en-US"/>
              </w:rPr>
            </w:pPr>
            <w:r w:rsidRPr="00FB735C">
              <w:rPr>
                <w:bCs/>
                <w:color w:val="000000"/>
                <w:szCs w:val="24"/>
              </w:rPr>
              <w:t xml:space="preserve">Ashari </w:t>
            </w:r>
            <w:r w:rsidR="00995A15" w:rsidRPr="00FB735C">
              <w:rPr>
                <w:bCs/>
                <w:color w:val="000000"/>
                <w:szCs w:val="24"/>
              </w:rPr>
              <w:t>Arief</w:t>
            </w:r>
            <w:r w:rsidR="00995A15" w:rsidRPr="00FB735C">
              <w:rPr>
                <w:bCs/>
                <w:color w:val="000000"/>
                <w:szCs w:val="24"/>
                <w:lang w:val="en-US"/>
              </w:rPr>
              <w:t>, dkk</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5A15" w:rsidRPr="00FB735C" w:rsidRDefault="00995A15" w:rsidP="00F805F7">
            <w:pPr>
              <w:ind w:left="0"/>
              <w:jc w:val="center"/>
              <w:rPr>
                <w:rFonts w:cs="Times New Roman"/>
                <w:szCs w:val="24"/>
                <w:lang w:val="en-US"/>
              </w:rPr>
            </w:pPr>
            <w:r w:rsidRPr="00FB735C">
              <w:rPr>
                <w:rFonts w:cs="Times New Roman"/>
                <w:szCs w:val="24"/>
              </w:rPr>
              <w:t>2016</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5A15" w:rsidRPr="00FB735C" w:rsidRDefault="00995A15" w:rsidP="00F805F7">
            <w:pPr>
              <w:ind w:left="0"/>
              <w:rPr>
                <w:rFonts w:cs="Times New Roman"/>
                <w:szCs w:val="24"/>
              </w:rPr>
            </w:pPr>
            <w:r w:rsidRPr="00FB735C">
              <w:rPr>
                <w:bCs/>
                <w:color w:val="000000"/>
                <w:szCs w:val="24"/>
              </w:rPr>
              <w:t>Implementasi Kriptografi Kunci Publik dengan</w:t>
            </w:r>
            <w:r w:rsidR="00F805F7">
              <w:rPr>
                <w:color w:val="000000"/>
                <w:szCs w:val="24"/>
              </w:rPr>
              <w:t xml:space="preserve"> </w:t>
            </w:r>
            <w:r w:rsidR="00914507" w:rsidRPr="00FB735C">
              <w:rPr>
                <w:bCs/>
                <w:color w:val="000000"/>
                <w:szCs w:val="24"/>
              </w:rPr>
              <w:t>Algoritma</w:t>
            </w:r>
            <w:r w:rsidRPr="00FB735C">
              <w:rPr>
                <w:bCs/>
                <w:color w:val="000000"/>
                <w:szCs w:val="24"/>
              </w:rPr>
              <w:t xml:space="preserve"> RSA-CRT pada Aplikasi </w:t>
            </w:r>
            <w:r w:rsidRPr="00FB735C">
              <w:rPr>
                <w:bCs/>
                <w:iCs/>
                <w:color w:val="000000"/>
                <w:szCs w:val="24"/>
              </w:rPr>
              <w:t>Instant Messaging</w:t>
            </w:r>
          </w:p>
        </w:tc>
      </w:tr>
      <w:tr w:rsidR="00293689" w:rsidRPr="00FB735C" w:rsidTr="00F805F7">
        <w:trPr>
          <w:trHeight w:val="562"/>
        </w:trPr>
        <w:tc>
          <w:tcPr>
            <w:tcW w:w="9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93689" w:rsidRPr="00FB735C" w:rsidRDefault="00293689" w:rsidP="00293689">
            <w:pPr>
              <w:jc w:val="left"/>
              <w:rPr>
                <w:rFonts w:cs="Times New Roman"/>
                <w:szCs w:val="24"/>
              </w:rPr>
            </w:pPr>
            <w:r w:rsidRPr="00FB735C">
              <w:rPr>
                <w:rFonts w:cs="Times New Roman"/>
                <w:szCs w:val="24"/>
              </w:rPr>
              <w:t>4</w:t>
            </w:r>
          </w:p>
        </w:tc>
        <w:tc>
          <w:tcPr>
            <w:tcW w:w="20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93689" w:rsidRPr="00FB735C" w:rsidRDefault="00F805F7" w:rsidP="00F805F7">
            <w:pPr>
              <w:ind w:left="0"/>
              <w:jc w:val="left"/>
              <w:rPr>
                <w:bCs/>
                <w:color w:val="000000"/>
                <w:szCs w:val="24"/>
              </w:rPr>
            </w:pPr>
            <w:r>
              <w:rPr>
                <w:bCs/>
                <w:color w:val="000000"/>
                <w:szCs w:val="24"/>
              </w:rPr>
              <w:t xml:space="preserve">Elvand </w:t>
            </w:r>
            <w:r w:rsidR="00293689" w:rsidRPr="00FB735C">
              <w:rPr>
                <w:bCs/>
                <w:color w:val="000000"/>
                <w:szCs w:val="24"/>
              </w:rPr>
              <w:t>Andrian Manurung</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93689" w:rsidRPr="00FB735C" w:rsidRDefault="00293689" w:rsidP="00F805F7">
            <w:pPr>
              <w:ind w:left="0"/>
              <w:jc w:val="center"/>
              <w:rPr>
                <w:rFonts w:cs="Times New Roman"/>
                <w:szCs w:val="24"/>
              </w:rPr>
            </w:pPr>
            <w:r w:rsidRPr="00FB735C">
              <w:rPr>
                <w:rFonts w:cs="Times New Roman"/>
                <w:szCs w:val="24"/>
              </w:rPr>
              <w:t>2017</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93689" w:rsidRPr="00FB735C" w:rsidRDefault="00293689" w:rsidP="00F805F7">
            <w:pPr>
              <w:ind w:left="0"/>
              <w:jc w:val="left"/>
              <w:rPr>
                <w:bCs/>
                <w:color w:val="000000"/>
                <w:szCs w:val="24"/>
              </w:rPr>
            </w:pPr>
            <w:r w:rsidRPr="00FB735C">
              <w:t xml:space="preserve">Enkripsi File Teks Menggunakan </w:t>
            </w:r>
            <w:r w:rsidR="00914507" w:rsidRPr="00FB735C">
              <w:t>Algoritma</w:t>
            </w:r>
            <w:r w:rsidRPr="00FB735C">
              <w:t xml:space="preserve"> Rivest-Shamir-Adleman (RSA)</w:t>
            </w:r>
          </w:p>
        </w:tc>
      </w:tr>
    </w:tbl>
    <w:p w:rsidR="00E36A28" w:rsidRPr="00FB735C" w:rsidRDefault="00E36A28" w:rsidP="005E7BA0">
      <w:pPr>
        <w:pStyle w:val="Tabel"/>
        <w:jc w:val="both"/>
      </w:pPr>
      <w:r w:rsidRPr="00FB735C">
        <w:rPr>
          <w:lang w:val="id-ID" w:eastAsia="id-ID"/>
        </w:rPr>
        <mc:AlternateContent>
          <mc:Choice Requires="wps">
            <w:drawing>
              <wp:anchor distT="0" distB="0" distL="114300" distR="114300" simplePos="0" relativeHeight="251698688" behindDoc="0" locked="0" layoutInCell="1" allowOverlap="1" wp14:anchorId="3875294C" wp14:editId="01BE2D78">
                <wp:simplePos x="0" y="0"/>
                <wp:positionH relativeFrom="column">
                  <wp:posOffset>8016240</wp:posOffset>
                </wp:positionH>
                <wp:positionV relativeFrom="paragraph">
                  <wp:posOffset>-1064260</wp:posOffset>
                </wp:positionV>
                <wp:extent cx="262255" cy="301625"/>
                <wp:effectExtent l="5715" t="12065" r="8255" b="1016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255" cy="3016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C2411" id="Rectangle 3" o:spid="_x0000_s1026" style="position:absolute;margin-left:631.2pt;margin-top:-83.8pt;width:20.65pt;height:23.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" strokecolor="white [3212]"/>
            </w:pict>
          </mc:Fallback>
        </mc:AlternateContent>
      </w:r>
      <w:r w:rsidR="003A01A1" w:rsidRPr="00FB735C">
        <w:t xml:space="preserve">  </w:t>
      </w:r>
      <w:r w:rsidRPr="00FB735C">
        <w:t xml:space="preserve">                               </w:t>
      </w:r>
      <w:r w:rsidR="00891CB0" w:rsidRPr="00FB735C">
        <w:t xml:space="preserve">           </w:t>
      </w:r>
    </w:p>
    <w:p w:rsidR="005F2F0C" w:rsidRPr="00FB735C" w:rsidRDefault="00FA1522" w:rsidP="005F2F0C">
      <w:pPr>
        <w:pStyle w:val="Heading2"/>
        <w:spacing w:before="240" w:line="480" w:lineRule="auto"/>
      </w:pPr>
      <w:bookmarkStart w:id="93" w:name="_Toc491704691"/>
      <w:r w:rsidRPr="00FB735C">
        <w:t>Dasar Teori</w:t>
      </w:r>
      <w:bookmarkEnd w:id="93"/>
    </w:p>
    <w:p w:rsidR="00A02D3A" w:rsidRPr="00FB735C" w:rsidRDefault="005F2F0C" w:rsidP="00CB2B7E">
      <w:pPr>
        <w:spacing w:line="480" w:lineRule="auto"/>
        <w:ind w:firstLine="567"/>
      </w:pPr>
      <w:r w:rsidRPr="00FB735C">
        <w:rPr>
          <w:lang w:val="en-US"/>
        </w:rPr>
        <w:t>Kriptografi adalah bidang ilmu untuk menjaga keamanan pesan (</w:t>
      </w:r>
      <w:r w:rsidRPr="007F4326">
        <w:rPr>
          <w:i/>
          <w:lang w:val="en-US"/>
        </w:rPr>
        <w:t>message</w:t>
      </w:r>
      <w:r w:rsidRPr="00FB735C">
        <w:rPr>
          <w:lang w:val="en-US"/>
        </w:rPr>
        <w:t xml:space="preserve">). Kriptografi telah banyak diimplementasikan di banyak hal. </w:t>
      </w:r>
      <w:r w:rsidRPr="00DE45B8">
        <w:rPr>
          <w:i/>
          <w:lang w:val="en-US"/>
        </w:rPr>
        <w:t>Smart card</w:t>
      </w:r>
      <w:r w:rsidRPr="00FB735C">
        <w:rPr>
          <w:lang w:val="en-US"/>
        </w:rPr>
        <w:t xml:space="preserve">, Anjungan Tunai Mandiri (ATM), </w:t>
      </w:r>
      <w:r w:rsidRPr="00DE45B8">
        <w:rPr>
          <w:i/>
          <w:lang w:val="en-US"/>
        </w:rPr>
        <w:t>Pay TV</w:t>
      </w:r>
      <w:r w:rsidRPr="00FB735C">
        <w:rPr>
          <w:lang w:val="en-US"/>
        </w:rPr>
        <w:t xml:space="preserve">, </w:t>
      </w:r>
      <w:r w:rsidRPr="00DE45B8">
        <w:rPr>
          <w:i/>
          <w:lang w:val="en-US"/>
        </w:rPr>
        <w:t>Mobile Phone</w:t>
      </w:r>
      <w:r w:rsidRPr="00FB735C">
        <w:rPr>
          <w:lang w:val="en-US"/>
        </w:rPr>
        <w:t>, dan Komputer adalah beberapa contoh produk teknologi yang menggunakan kriptografi untuk keamanan</w:t>
      </w:r>
      <w:r w:rsidR="00EA2B20" w:rsidRPr="00FB735C">
        <w:t>-</w:t>
      </w:r>
      <w:r w:rsidRPr="00FB735C">
        <w:rPr>
          <w:lang w:val="en-US"/>
        </w:rPr>
        <w:t>nya. Cara kerjanya adalah dengan mengubah pesan asli yang dapat dimengerti</w:t>
      </w:r>
      <w:r w:rsidR="00EA2B20" w:rsidRPr="00FB735C">
        <w:t xml:space="preserve"> </w:t>
      </w:r>
      <w:r w:rsidRPr="00FB735C">
        <w:rPr>
          <w:lang w:val="en-US"/>
        </w:rPr>
        <w:t>/</w:t>
      </w:r>
      <w:r w:rsidR="00EA2B20" w:rsidRPr="00FB735C">
        <w:t xml:space="preserve"> </w:t>
      </w:r>
      <w:r w:rsidRPr="00FB735C">
        <w:rPr>
          <w:lang w:val="en-US"/>
        </w:rPr>
        <w:t>dibaca manusia (</w:t>
      </w:r>
      <w:r w:rsidRPr="00DE45B8">
        <w:rPr>
          <w:i/>
          <w:lang w:val="en-US"/>
        </w:rPr>
        <w:t>plainte</w:t>
      </w:r>
      <w:r w:rsidR="00C90441" w:rsidRPr="00DE45B8">
        <w:rPr>
          <w:i/>
        </w:rPr>
        <w:t>xt</w:t>
      </w:r>
      <w:r w:rsidRPr="00FB735C">
        <w:rPr>
          <w:lang w:val="en-US"/>
        </w:rPr>
        <w:t>) ke bentuk lain yang tidak dapat dimengerti</w:t>
      </w:r>
      <w:r w:rsidR="00EA2B20" w:rsidRPr="00FB735C">
        <w:t xml:space="preserve"> </w:t>
      </w:r>
      <w:r w:rsidRPr="00FB735C">
        <w:rPr>
          <w:lang w:val="en-US"/>
        </w:rPr>
        <w:t>/</w:t>
      </w:r>
      <w:r w:rsidR="00EA2B20" w:rsidRPr="00FB735C">
        <w:t xml:space="preserve"> </w:t>
      </w:r>
      <w:r w:rsidRPr="00FB735C">
        <w:rPr>
          <w:lang w:val="en-US"/>
        </w:rPr>
        <w:t>dibaca oleh manusia (</w:t>
      </w:r>
      <w:r w:rsidR="00C90441" w:rsidRPr="00DE45B8">
        <w:rPr>
          <w:i/>
          <w:lang w:val="en-US"/>
        </w:rPr>
        <w:t>ciphertext</w:t>
      </w:r>
      <w:r w:rsidRPr="00FB735C">
        <w:rPr>
          <w:lang w:val="en-US"/>
        </w:rPr>
        <w:t xml:space="preserve">). Proses transformasi </w:t>
      </w:r>
      <w:r w:rsidR="00C90441" w:rsidRPr="00DE45B8">
        <w:rPr>
          <w:i/>
          <w:lang w:val="en-US"/>
        </w:rPr>
        <w:t>plaintext</w:t>
      </w:r>
      <w:r w:rsidRPr="00FB735C">
        <w:rPr>
          <w:lang w:val="en-US"/>
        </w:rPr>
        <w:t xml:space="preserve"> menjadi </w:t>
      </w:r>
      <w:r w:rsidR="00C90441" w:rsidRPr="00FB735C">
        <w:rPr>
          <w:lang w:val="en-US"/>
        </w:rPr>
        <w:t>chipertext</w:t>
      </w:r>
      <w:r w:rsidRPr="00FB735C">
        <w:rPr>
          <w:lang w:val="en-US"/>
        </w:rPr>
        <w:t xml:space="preserve"> diistilahkan dengan enkripsi. Sedang proses pengembalian pesan </w:t>
      </w:r>
      <w:r w:rsidR="00C90441" w:rsidRPr="00DE45B8">
        <w:rPr>
          <w:i/>
          <w:lang w:val="en-US"/>
        </w:rPr>
        <w:t>chipertext</w:t>
      </w:r>
      <w:r w:rsidRPr="00FB735C">
        <w:rPr>
          <w:lang w:val="en-US"/>
        </w:rPr>
        <w:t xml:space="preserve"> menjadi </w:t>
      </w:r>
      <w:r w:rsidR="00C90441" w:rsidRPr="00DE45B8">
        <w:rPr>
          <w:i/>
          <w:lang w:val="en-US"/>
        </w:rPr>
        <w:t>plaintext</w:t>
      </w:r>
      <w:r w:rsidRPr="00FB735C">
        <w:rPr>
          <w:lang w:val="en-US"/>
        </w:rPr>
        <w:t xml:space="preserve"> diistilahkan dengan dekripsi (Primartha,</w:t>
      </w:r>
      <w:r w:rsidR="00DF2A93" w:rsidRPr="00FB735C">
        <w:t xml:space="preserve"> </w:t>
      </w:r>
      <w:r w:rsidRPr="00FB735C">
        <w:rPr>
          <w:lang w:val="en-US"/>
        </w:rPr>
        <w:t>2011)</w:t>
      </w:r>
      <w:r w:rsidR="006E504B" w:rsidRPr="00FB735C">
        <w:t>.</w:t>
      </w:r>
    </w:p>
    <w:p w:rsidR="007D6BFF" w:rsidRPr="00FB735C" w:rsidRDefault="005F2F0C" w:rsidP="00AE6206">
      <w:pPr>
        <w:spacing w:line="480" w:lineRule="auto"/>
        <w:ind w:firstLine="630"/>
        <w:rPr>
          <w:lang w:val="en-US"/>
        </w:rPr>
      </w:pPr>
      <w:r w:rsidRPr="00FB735C">
        <w:rPr>
          <w:lang w:val="en-US"/>
        </w:rPr>
        <w:t>S</w:t>
      </w:r>
      <w:r w:rsidR="00DF2A93" w:rsidRPr="00FB735C">
        <w:rPr>
          <w:lang w:val="en-US"/>
        </w:rPr>
        <w:t>istem kriptografi kunci publik</w:t>
      </w:r>
      <w:r w:rsidRPr="00FB735C">
        <w:rPr>
          <w:lang w:val="en-US"/>
        </w:rPr>
        <w:t xml:space="preserve"> adalah bahwa kunci kriptografi dibuat sepasang, satu kunci untuk enkripsi dan satu kunci untuk dekripsi. Kunc</w:t>
      </w:r>
      <w:r w:rsidR="00DF2A93" w:rsidRPr="00FB735C">
        <w:rPr>
          <w:lang w:val="en-US"/>
        </w:rPr>
        <w:t xml:space="preserve">i untuk enkripsi bersifat </w:t>
      </w:r>
      <w:r w:rsidR="00DF2A93" w:rsidRPr="00FB735C">
        <w:rPr>
          <w:lang w:val="en-US"/>
        </w:rPr>
        <w:lastRenderedPageBreak/>
        <w:t>publik</w:t>
      </w:r>
      <w:r w:rsidR="00D0070B" w:rsidRPr="00FB735C">
        <w:rPr>
          <w:lang w:val="en-US"/>
        </w:rPr>
        <w:t xml:space="preserve"> (tidak rahasia) </w:t>
      </w:r>
      <w:r w:rsidR="00DF2A93" w:rsidRPr="00FB735C">
        <w:rPr>
          <w:lang w:val="en-US"/>
        </w:rPr>
        <w:t xml:space="preserve">sehingga dinamakan kunci </w:t>
      </w:r>
      <w:r w:rsidR="00D32FE8" w:rsidRPr="00FB735C">
        <w:rPr>
          <w:lang w:val="en-US"/>
        </w:rPr>
        <w:t>publik</w:t>
      </w:r>
      <w:r w:rsidR="00D0070B" w:rsidRPr="00FB735C">
        <w:t>,</w:t>
      </w:r>
      <w:r w:rsidR="00D0070B" w:rsidRPr="00FB735C">
        <w:rPr>
          <w:lang w:val="en-US"/>
        </w:rPr>
        <w:t xml:space="preserve"> </w:t>
      </w:r>
      <w:r w:rsidRPr="00FB735C">
        <w:rPr>
          <w:lang w:val="en-US"/>
        </w:rPr>
        <w:t>sedangkan ku</w:t>
      </w:r>
      <w:r w:rsidR="00D0070B" w:rsidRPr="00FB735C">
        <w:rPr>
          <w:lang w:val="en-US"/>
        </w:rPr>
        <w:t xml:space="preserve">nci dekripsi bersifat rahasia </w:t>
      </w:r>
      <w:r w:rsidRPr="00FB735C">
        <w:rPr>
          <w:lang w:val="en-US"/>
        </w:rPr>
        <w:t>sehingga dinamaka</w:t>
      </w:r>
      <w:r w:rsidR="00DF2A93" w:rsidRPr="00FB735C">
        <w:rPr>
          <w:lang w:val="en-US"/>
        </w:rPr>
        <w:t xml:space="preserve">n </w:t>
      </w:r>
      <w:r w:rsidR="000C1A4E" w:rsidRPr="00FB735C">
        <w:rPr>
          <w:lang w:val="en-US"/>
        </w:rPr>
        <w:t>kunci privat</w:t>
      </w:r>
      <w:r w:rsidR="00DF2A93" w:rsidRPr="00FB735C">
        <w:rPr>
          <w:lang w:val="en-US"/>
        </w:rPr>
        <w:t xml:space="preserve"> (kunci rahasia</w:t>
      </w:r>
      <w:r w:rsidRPr="00FB735C">
        <w:rPr>
          <w:lang w:val="en-US"/>
        </w:rPr>
        <w:t xml:space="preserve">). Hasil kajian teknik enkripsi data dengan metode </w:t>
      </w:r>
      <w:r w:rsidR="00914507" w:rsidRPr="00FB735C">
        <w:rPr>
          <w:lang w:val="en-US"/>
        </w:rPr>
        <w:t>algoritma</w:t>
      </w:r>
      <w:r w:rsidRPr="00FB735C">
        <w:rPr>
          <w:lang w:val="en-US"/>
        </w:rPr>
        <w:t xml:space="preserve"> simetri menunjukan bahwa kelemahan-kelemahan pada metode simetri dengan kunci tunggal bisa diselesaikan dengan menggunakan metode lain yang di</w:t>
      </w:r>
      <w:r w:rsidR="00DF2A93" w:rsidRPr="00FB735C">
        <w:rPr>
          <w:lang w:val="en-US"/>
        </w:rPr>
        <w:t>sebut dengan metode kunci publik</w:t>
      </w:r>
      <w:r w:rsidRPr="00FB735C">
        <w:rPr>
          <w:lang w:val="en-US"/>
        </w:rPr>
        <w:t xml:space="preserve"> yang meng</w:t>
      </w:r>
      <w:r w:rsidR="00DF2A93" w:rsidRPr="00FB735C">
        <w:rPr>
          <w:lang w:val="en-US"/>
        </w:rPr>
        <w:t xml:space="preserve">gunakan 2 (dua) kunci yaitu </w:t>
      </w:r>
      <w:r w:rsidRPr="0044235F">
        <w:rPr>
          <w:i/>
          <w:lang w:val="en-US"/>
        </w:rPr>
        <w:t>public</w:t>
      </w:r>
      <w:r w:rsidR="00DF2A93" w:rsidRPr="0044235F">
        <w:rPr>
          <w:i/>
        </w:rPr>
        <w:t xml:space="preserve"> key</w:t>
      </w:r>
      <w:r w:rsidR="00DF2A93" w:rsidRPr="00FB735C">
        <w:rPr>
          <w:lang w:val="en-US"/>
        </w:rPr>
        <w:t xml:space="preserve"> dan </w:t>
      </w:r>
      <w:r w:rsidR="007D6BFF" w:rsidRPr="0044235F">
        <w:rPr>
          <w:i/>
          <w:lang w:val="en-US"/>
        </w:rPr>
        <w:t>priv</w:t>
      </w:r>
      <w:r w:rsidR="00AE6206" w:rsidRPr="0044235F">
        <w:rPr>
          <w:i/>
          <w:lang w:val="en-US"/>
        </w:rPr>
        <w:t>ate</w:t>
      </w:r>
      <w:r w:rsidR="00DF2A93" w:rsidRPr="0044235F">
        <w:rPr>
          <w:i/>
        </w:rPr>
        <w:t xml:space="preserve"> key</w:t>
      </w:r>
      <w:r w:rsidR="00AE6206" w:rsidRPr="00FB735C">
        <w:rPr>
          <w:lang w:val="en-US"/>
        </w:rPr>
        <w:t xml:space="preserve"> (Listiyono,</w:t>
      </w:r>
      <w:r w:rsidR="00DF2A93" w:rsidRPr="00FB735C">
        <w:t xml:space="preserve"> </w:t>
      </w:r>
      <w:r w:rsidR="00AE6206" w:rsidRPr="00FB735C">
        <w:rPr>
          <w:lang w:val="en-US"/>
        </w:rPr>
        <w:t>2009).</w:t>
      </w:r>
    </w:p>
    <w:p w:rsidR="007D6BFF" w:rsidRPr="00FB735C" w:rsidRDefault="006C5A36" w:rsidP="007D6BFF">
      <w:pPr>
        <w:spacing w:after="121" w:line="480" w:lineRule="auto"/>
        <w:ind w:firstLine="576"/>
      </w:pPr>
      <w:r w:rsidRPr="00FB735C">
        <w:t xml:space="preserve">Dalam kriptografi, RSA adalah </w:t>
      </w:r>
      <w:r w:rsidR="00914507" w:rsidRPr="00FB735C">
        <w:t>algoritma</w:t>
      </w:r>
      <w:r w:rsidRPr="00FB735C">
        <w:rPr>
          <w:lang w:val="en-US"/>
        </w:rPr>
        <w:t xml:space="preserve"> </w:t>
      </w:r>
      <w:r w:rsidRPr="00FB735C">
        <w:t xml:space="preserve">untuk enkripsi kunci publik </w:t>
      </w:r>
      <w:r w:rsidRPr="00DE45B8">
        <w:t>(</w:t>
      </w:r>
      <w:r w:rsidRPr="00DE45B8">
        <w:rPr>
          <w:i/>
        </w:rPr>
        <w:t>public-key</w:t>
      </w:r>
      <w:r w:rsidRPr="00DE45B8">
        <w:rPr>
          <w:i/>
          <w:lang w:val="en-US"/>
        </w:rPr>
        <w:t xml:space="preserve"> </w:t>
      </w:r>
      <w:r w:rsidRPr="00DE45B8">
        <w:rPr>
          <w:i/>
        </w:rPr>
        <w:t>encryption</w:t>
      </w:r>
      <w:r w:rsidRPr="00FB735C">
        <w:t xml:space="preserve">). </w:t>
      </w:r>
      <w:r w:rsidR="00914507" w:rsidRPr="00FB735C">
        <w:t>Algoritma</w:t>
      </w:r>
      <w:r w:rsidRPr="00FB735C">
        <w:t xml:space="preserve"> ini adalah </w:t>
      </w:r>
      <w:r w:rsidR="00914507" w:rsidRPr="00FB735C">
        <w:t>algoritma</w:t>
      </w:r>
      <w:r w:rsidRPr="00FB735C">
        <w:rPr>
          <w:lang w:val="en-US"/>
        </w:rPr>
        <w:t xml:space="preserve"> </w:t>
      </w:r>
      <w:r w:rsidRPr="00FB735C">
        <w:t>pertama yang diketahui paling cocok untuk</w:t>
      </w:r>
      <w:r w:rsidRPr="00FB735C">
        <w:rPr>
          <w:lang w:val="en-US"/>
        </w:rPr>
        <w:t xml:space="preserve"> </w:t>
      </w:r>
      <w:r w:rsidRPr="00FB735C">
        <w:t>menandai (</w:t>
      </w:r>
      <w:r w:rsidRPr="00DE45B8">
        <w:rPr>
          <w:i/>
        </w:rPr>
        <w:t>signing</w:t>
      </w:r>
      <w:r w:rsidRPr="00FB735C">
        <w:t>) dan untuk enkripsi</w:t>
      </w:r>
      <w:r w:rsidRPr="00FB735C">
        <w:rPr>
          <w:lang w:val="en-US"/>
        </w:rPr>
        <w:t xml:space="preserve"> </w:t>
      </w:r>
      <w:r w:rsidRPr="00FB735C">
        <w:t>(</w:t>
      </w:r>
      <w:r w:rsidRPr="00DE45B8">
        <w:rPr>
          <w:i/>
        </w:rPr>
        <w:t>encryption</w:t>
      </w:r>
      <w:r w:rsidRPr="00FB735C">
        <w:t>) dan salah satu penemuan besar</w:t>
      </w:r>
      <w:r w:rsidRPr="00FB735C">
        <w:rPr>
          <w:lang w:val="en-US"/>
        </w:rPr>
        <w:t xml:space="preserve"> </w:t>
      </w:r>
      <w:r w:rsidRPr="00FB735C">
        <w:t>pertama dalam kriptografi kunci publik. RSA</w:t>
      </w:r>
      <w:r w:rsidRPr="00FB735C">
        <w:rPr>
          <w:lang w:val="en-US"/>
        </w:rPr>
        <w:t xml:space="preserve"> </w:t>
      </w:r>
      <w:r w:rsidRPr="00FB735C">
        <w:t>masih digunakan secara luas dalam protokol</w:t>
      </w:r>
      <w:r w:rsidR="00BD103E" w:rsidRPr="00FB735C">
        <w:rPr>
          <w:lang w:val="en-US"/>
        </w:rPr>
        <w:t>-</w:t>
      </w:r>
      <w:r w:rsidRPr="00FB735C">
        <w:t>protokol perdagangan elektronik, dan dipercayai</w:t>
      </w:r>
      <w:r w:rsidRPr="00FB735C">
        <w:rPr>
          <w:lang w:val="en-US"/>
        </w:rPr>
        <w:t xml:space="preserve"> </w:t>
      </w:r>
      <w:r w:rsidRPr="00FB735C">
        <w:t>sangat aman karena diberikan kunci-kunci yang</w:t>
      </w:r>
      <w:r w:rsidRPr="00FB735C">
        <w:rPr>
          <w:lang w:val="en-US"/>
        </w:rPr>
        <w:t xml:space="preserve"> </w:t>
      </w:r>
      <w:r w:rsidRPr="00FB735C">
        <w:t>cukup panjang dan penerapan-penerapannya yang</w:t>
      </w:r>
      <w:r w:rsidRPr="00FB735C">
        <w:rPr>
          <w:lang w:val="en-US"/>
        </w:rPr>
        <w:t xml:space="preserve"> </w:t>
      </w:r>
      <w:r w:rsidR="00AD1728" w:rsidRPr="00FB735C">
        <w:t xml:space="preserve">sangat </w:t>
      </w:r>
      <w:r w:rsidR="00AD1728" w:rsidRPr="00DE45B8">
        <w:rPr>
          <w:i/>
        </w:rPr>
        <w:t>up-to-date</w:t>
      </w:r>
      <w:r w:rsidR="00AD1728" w:rsidRPr="00FB735C">
        <w:t xml:space="preserve"> (</w:t>
      </w:r>
      <w:r w:rsidR="00D52742" w:rsidRPr="00FB735C">
        <w:t>mutakhir) (Pahrizal dan Pratama</w:t>
      </w:r>
      <w:r w:rsidR="00AD1728" w:rsidRPr="00FB735C">
        <w:t>,</w:t>
      </w:r>
      <w:r w:rsidR="00DF2A93" w:rsidRPr="00FB735C">
        <w:t xml:space="preserve"> </w:t>
      </w:r>
      <w:r w:rsidR="00AD1728" w:rsidRPr="00FB735C">
        <w:t>2016).</w:t>
      </w:r>
    </w:p>
    <w:p w:rsidR="0065345B" w:rsidRPr="00FB735C" w:rsidRDefault="00914507" w:rsidP="001D6274">
      <w:pPr>
        <w:spacing w:after="121" w:line="480" w:lineRule="auto"/>
        <w:ind w:firstLine="576"/>
        <w:rPr>
          <w:lang w:val="en-US"/>
        </w:rPr>
      </w:pPr>
      <w:r w:rsidRPr="00FB735C">
        <w:t>Algoritma</w:t>
      </w:r>
      <w:r w:rsidR="001D6274" w:rsidRPr="00FB735C">
        <w:t xml:space="preserve"> RSA dibuat oleh 3 orang peneliti dari</w:t>
      </w:r>
      <w:r w:rsidR="001D6274" w:rsidRPr="00FB735C">
        <w:rPr>
          <w:lang w:val="en-US"/>
        </w:rPr>
        <w:t xml:space="preserve"> </w:t>
      </w:r>
      <w:r w:rsidR="001D6274" w:rsidRPr="00FB735C">
        <w:t>MIT (</w:t>
      </w:r>
      <w:r w:rsidR="001D6274" w:rsidRPr="0044235F">
        <w:rPr>
          <w:i/>
        </w:rPr>
        <w:t>Massachussets Instittute of Technology</w:t>
      </w:r>
      <w:r w:rsidR="001D6274" w:rsidRPr="00FB735C">
        <w:t>) pada</w:t>
      </w:r>
      <w:r w:rsidR="001D6274" w:rsidRPr="00FB735C">
        <w:rPr>
          <w:lang w:val="en-US"/>
        </w:rPr>
        <w:t xml:space="preserve"> </w:t>
      </w:r>
      <w:r w:rsidR="001D6274" w:rsidRPr="00FB735C">
        <w:t>tahun 1976. Ketiga peneliti tersebut adalah Ron Riverst,</w:t>
      </w:r>
      <w:r w:rsidR="00163ACA" w:rsidRPr="00FB735C">
        <w:t xml:space="preserve"> </w:t>
      </w:r>
      <w:r w:rsidR="001D6274" w:rsidRPr="00FB735C">
        <w:t xml:space="preserve">Adi Shamir, dan Leonard Adleman. </w:t>
      </w:r>
      <w:r w:rsidRPr="00FB735C">
        <w:t>Algoritma</w:t>
      </w:r>
      <w:r w:rsidR="001D6274" w:rsidRPr="00FB735C">
        <w:t xml:space="preserve"> RSA</w:t>
      </w:r>
      <w:r w:rsidR="001D6274" w:rsidRPr="00FB735C">
        <w:rPr>
          <w:lang w:val="en-US"/>
        </w:rPr>
        <w:t xml:space="preserve"> </w:t>
      </w:r>
      <w:r w:rsidR="001D6274" w:rsidRPr="00FB735C">
        <w:t>digunakan untuk membangkitkan 2 kunci yaitu kunci</w:t>
      </w:r>
      <w:r w:rsidR="001D6274" w:rsidRPr="00FB735C">
        <w:rPr>
          <w:lang w:val="en-US"/>
        </w:rPr>
        <w:t xml:space="preserve"> </w:t>
      </w:r>
      <w:r w:rsidR="001D6274" w:rsidRPr="00FB735C">
        <w:t>publik dan kunci privat. Kunci publik adalah dua buah</w:t>
      </w:r>
      <w:r w:rsidR="001D6274" w:rsidRPr="00FB735C">
        <w:rPr>
          <w:lang w:val="en-US"/>
        </w:rPr>
        <w:t xml:space="preserve"> </w:t>
      </w:r>
      <w:r w:rsidR="00D32FE8" w:rsidRPr="00FB735C">
        <w:t>variabel</w:t>
      </w:r>
      <w:r w:rsidR="009028AB" w:rsidRPr="00FB735C">
        <w:t xml:space="preserve"> bilangan (e,n) yang di</w:t>
      </w:r>
      <w:r w:rsidR="001D6274" w:rsidRPr="00FB735C">
        <w:t>gunakan untuk</w:t>
      </w:r>
      <w:r w:rsidR="001D6274" w:rsidRPr="00FB735C">
        <w:rPr>
          <w:lang w:val="en-US"/>
        </w:rPr>
        <w:t xml:space="preserve"> </w:t>
      </w:r>
      <w:r w:rsidR="001D6274" w:rsidRPr="00FB735C">
        <w:t>mengenkripsi data. Sedangkan kunci privat adalah dua</w:t>
      </w:r>
      <w:r w:rsidR="001D6274" w:rsidRPr="00FB735C">
        <w:rPr>
          <w:lang w:val="en-US"/>
        </w:rPr>
        <w:t xml:space="preserve"> </w:t>
      </w:r>
      <w:r w:rsidR="001D6274" w:rsidRPr="00FB735C">
        <w:t xml:space="preserve">buah </w:t>
      </w:r>
      <w:r w:rsidR="009028AB" w:rsidRPr="00FB735C">
        <w:t>variabel bilangan (d,n) yang di</w:t>
      </w:r>
      <w:r w:rsidR="001D6274" w:rsidRPr="00FB735C">
        <w:t>gunakan untuk</w:t>
      </w:r>
      <w:r w:rsidR="001D6274" w:rsidRPr="00FB735C">
        <w:rPr>
          <w:lang w:val="en-US"/>
        </w:rPr>
        <w:t xml:space="preserve"> </w:t>
      </w:r>
      <w:r w:rsidR="001D6274" w:rsidRPr="00FB735C">
        <w:t>melakukan dekripsi data. Nilai e, d dan n adalah nilai</w:t>
      </w:r>
      <w:r w:rsidR="001D6274" w:rsidRPr="00FB735C">
        <w:rPr>
          <w:lang w:val="en-US"/>
        </w:rPr>
        <w:t xml:space="preserve"> </w:t>
      </w:r>
      <w:r w:rsidR="001D6274" w:rsidRPr="00FB735C">
        <w:t>bilangan bulat positif.</w:t>
      </w:r>
      <w:r w:rsidR="001D6274" w:rsidRPr="00FB735C">
        <w:rPr>
          <w:lang w:val="en-US"/>
        </w:rPr>
        <w:t xml:space="preserve"> Keamanan </w:t>
      </w:r>
      <w:r w:rsidRPr="00FB735C">
        <w:rPr>
          <w:lang w:val="en-US"/>
        </w:rPr>
        <w:t>algoritma</w:t>
      </w:r>
      <w:r w:rsidR="001D6274" w:rsidRPr="00FB735C">
        <w:rPr>
          <w:lang w:val="en-US"/>
        </w:rPr>
        <w:t xml:space="preserve"> RSA bergantung pada kesulitan memfaktorkan bilangan besar. “</w:t>
      </w:r>
      <w:r w:rsidR="001D6274" w:rsidRPr="0044235F">
        <w:rPr>
          <w:i/>
          <w:lang w:val="en-US"/>
        </w:rPr>
        <w:t>We have proposed a method for implementing a publik-key cryptosystem whose security rests in part on the difficulty of factoring large numbers</w:t>
      </w:r>
      <w:r w:rsidR="001D6274" w:rsidRPr="00FB735C">
        <w:rPr>
          <w:lang w:val="en-US"/>
        </w:rPr>
        <w:t>” (R.L. Rivest, A.Shamir, and L. Adleman, 1977).</w:t>
      </w:r>
    </w:p>
    <w:p w:rsidR="006138E4" w:rsidRPr="00FB735C" w:rsidRDefault="00914507" w:rsidP="004E3124">
      <w:pPr>
        <w:spacing w:after="121" w:line="480" w:lineRule="auto"/>
        <w:ind w:firstLine="576"/>
        <w:rPr>
          <w:lang w:val="en-US"/>
        </w:rPr>
      </w:pPr>
      <w:r w:rsidRPr="00FB735C">
        <w:rPr>
          <w:lang w:val="en-US"/>
        </w:rPr>
        <w:lastRenderedPageBreak/>
        <w:t>Algoritma</w:t>
      </w:r>
      <w:r w:rsidR="006138E4" w:rsidRPr="00FB735C">
        <w:rPr>
          <w:lang w:val="en-US"/>
        </w:rPr>
        <w:t xml:space="preserve"> kriptografi dapat dibagi ke dalam kelompok </w:t>
      </w:r>
      <w:r w:rsidRPr="00FB735C">
        <w:rPr>
          <w:lang w:val="en-US"/>
        </w:rPr>
        <w:t>algoritma</w:t>
      </w:r>
      <w:r w:rsidR="006138E4" w:rsidRPr="00FB735C">
        <w:rPr>
          <w:lang w:val="en-US"/>
        </w:rPr>
        <w:t xml:space="preserve"> simetris dan </w:t>
      </w:r>
      <w:r w:rsidRPr="00FB735C">
        <w:rPr>
          <w:lang w:val="en-US"/>
        </w:rPr>
        <w:t>algoritma</w:t>
      </w:r>
      <w:r w:rsidR="006138E4" w:rsidRPr="00FB735C">
        <w:rPr>
          <w:lang w:val="en-US"/>
        </w:rPr>
        <w:t xml:space="preserve"> asimetris. </w:t>
      </w:r>
      <w:r w:rsidRPr="00FB735C">
        <w:rPr>
          <w:lang w:val="en-US"/>
        </w:rPr>
        <w:t>Algoritma</w:t>
      </w:r>
      <w:r w:rsidR="006138E4" w:rsidRPr="00FB735C">
        <w:rPr>
          <w:lang w:val="en-US"/>
        </w:rPr>
        <w:t xml:space="preserve"> simetris merupakan </w:t>
      </w:r>
      <w:r w:rsidRPr="00FB735C">
        <w:rPr>
          <w:lang w:val="en-US"/>
        </w:rPr>
        <w:t>algoritma</w:t>
      </w:r>
      <w:r w:rsidR="006138E4" w:rsidRPr="00FB735C">
        <w:rPr>
          <w:lang w:val="en-US"/>
        </w:rPr>
        <w:t xml:space="preserve"> kriptografi yang menggunakan kunci yang sama baik untuk proses enkripsi maupun dekripsi. </w:t>
      </w:r>
      <w:r w:rsidRPr="00FB735C">
        <w:rPr>
          <w:lang w:val="en-US"/>
        </w:rPr>
        <w:t>Algoritma</w:t>
      </w:r>
      <w:r w:rsidR="006138E4" w:rsidRPr="00FB735C">
        <w:rPr>
          <w:lang w:val="en-US"/>
        </w:rPr>
        <w:t xml:space="preserve"> simetris dapat dikelompokkan menjadi dua kategori, yaitu cipher aliran (</w:t>
      </w:r>
      <w:r w:rsidR="006138E4" w:rsidRPr="00DE45B8">
        <w:rPr>
          <w:i/>
          <w:lang w:val="en-US"/>
        </w:rPr>
        <w:t>stream chiper</w:t>
      </w:r>
      <w:r w:rsidR="006138E4" w:rsidRPr="00FB735C">
        <w:rPr>
          <w:lang w:val="en-US"/>
        </w:rPr>
        <w:t>) dan cipher blok (</w:t>
      </w:r>
      <w:r w:rsidR="006138E4" w:rsidRPr="00DE45B8">
        <w:rPr>
          <w:i/>
          <w:lang w:val="en-US"/>
        </w:rPr>
        <w:t>block chiper</w:t>
      </w:r>
      <w:r w:rsidR="006138E4" w:rsidRPr="00FB735C">
        <w:rPr>
          <w:lang w:val="en-US"/>
        </w:rPr>
        <w:t xml:space="preserve">). Cipher aliran merupakan </w:t>
      </w:r>
      <w:r w:rsidRPr="00FB735C">
        <w:rPr>
          <w:lang w:val="en-US"/>
        </w:rPr>
        <w:t>algoritma</w:t>
      </w:r>
      <w:r w:rsidR="006138E4" w:rsidRPr="00FB735C">
        <w:rPr>
          <w:lang w:val="en-US"/>
        </w:rPr>
        <w:t xml:space="preserve"> kriptografi yang beroperasi dalam bentuk bit tunggal. Sedangkan </w:t>
      </w:r>
      <w:r w:rsidRPr="00FB735C">
        <w:rPr>
          <w:lang w:val="en-US"/>
        </w:rPr>
        <w:t>algoritma</w:t>
      </w:r>
      <w:r w:rsidR="006138E4" w:rsidRPr="00FB735C">
        <w:rPr>
          <w:lang w:val="en-US"/>
        </w:rPr>
        <w:t xml:space="preserve"> kriptografi kategori cipher blok beroperasi dalam bentuk blok bit pada penelitian ini RSA menggunakan </w:t>
      </w:r>
      <w:r w:rsidRPr="00FB735C">
        <w:rPr>
          <w:lang w:val="en-US"/>
        </w:rPr>
        <w:t>algoritma</w:t>
      </w:r>
      <w:r w:rsidR="006138E4" w:rsidRPr="00FB735C">
        <w:rPr>
          <w:lang w:val="en-US"/>
        </w:rPr>
        <w:t xml:space="preserve"> </w:t>
      </w:r>
      <w:r w:rsidR="006138E4" w:rsidRPr="0044235F">
        <w:rPr>
          <w:i/>
          <w:lang w:val="en-US"/>
        </w:rPr>
        <w:t>chiper blo</w:t>
      </w:r>
      <w:r w:rsidR="00B061C8" w:rsidRPr="0044235F">
        <w:rPr>
          <w:i/>
        </w:rPr>
        <w:t>c</w:t>
      </w:r>
      <w:r w:rsidR="006138E4" w:rsidRPr="0044235F">
        <w:rPr>
          <w:i/>
          <w:lang w:val="en-US"/>
        </w:rPr>
        <w:t>k</w:t>
      </w:r>
      <w:r w:rsidR="004E3124" w:rsidRPr="00FB735C">
        <w:rPr>
          <w:lang w:val="en-US"/>
        </w:rPr>
        <w:t xml:space="preserve"> yang dimana </w:t>
      </w:r>
      <w:r w:rsidR="00D0070B" w:rsidRPr="00FB735C">
        <w:t>setiap blo</w:t>
      </w:r>
      <w:r w:rsidR="004E3124" w:rsidRPr="00FB735C">
        <w:t>k t</w:t>
      </w:r>
      <w:r w:rsidR="00D0070B" w:rsidRPr="00FB735C">
        <w:t>erdiri dari beberapa bit (1 blo</w:t>
      </w:r>
      <w:r w:rsidR="004E3124" w:rsidRPr="00FB735C">
        <w:t xml:space="preserve">k terdiri dari 64 bit atau 128 bit) </w:t>
      </w:r>
      <w:r w:rsidR="004E3124" w:rsidRPr="00FB735C">
        <w:rPr>
          <w:lang w:val="en-US"/>
        </w:rPr>
        <w:t>(Andriyanto dan Pardede, 2008).</w:t>
      </w:r>
    </w:p>
    <w:p w:rsidR="00A02D3A" w:rsidRPr="00FB735C" w:rsidRDefault="005D369F" w:rsidP="007D6BFF">
      <w:pPr>
        <w:spacing w:after="121" w:line="480" w:lineRule="auto"/>
        <w:ind w:firstLine="576"/>
        <w:rPr>
          <w:lang w:val="en-US"/>
        </w:rPr>
      </w:pPr>
      <w:r w:rsidRPr="00FB735C">
        <w:rPr>
          <w:lang w:val="en-US"/>
        </w:rPr>
        <w:t>Pada umumnya RSA me</w:t>
      </w:r>
      <w:r w:rsidR="005F2F0C" w:rsidRPr="00FB735C">
        <w:rPr>
          <w:lang w:val="en-US"/>
        </w:rPr>
        <w:t>ng</w:t>
      </w:r>
      <w:r w:rsidRPr="00FB735C">
        <w:t>g</w:t>
      </w:r>
      <w:r w:rsidR="005F2F0C" w:rsidRPr="00FB735C">
        <w:rPr>
          <w:lang w:val="en-US"/>
        </w:rPr>
        <w:t xml:space="preserve">unakan </w:t>
      </w:r>
      <w:r w:rsidR="00914507" w:rsidRPr="00FB735C">
        <w:rPr>
          <w:lang w:val="en-US"/>
        </w:rPr>
        <w:t>algoritma</w:t>
      </w:r>
      <w:r w:rsidR="005F2F0C" w:rsidRPr="00FB735C">
        <w:rPr>
          <w:lang w:val="en-US"/>
        </w:rPr>
        <w:t xml:space="preserve"> asimetris dimana pada proses enkripsi dan dekripsi mempunyai dua kunci yang berbeda, yaitu kunci umum (</w:t>
      </w:r>
      <w:r w:rsidR="005F2F0C" w:rsidRPr="00DE45B8">
        <w:rPr>
          <w:i/>
          <w:lang w:val="en-US"/>
        </w:rPr>
        <w:t>public key</w:t>
      </w:r>
      <w:r w:rsidR="005F2F0C" w:rsidRPr="00FB735C">
        <w:rPr>
          <w:lang w:val="en-US"/>
        </w:rPr>
        <w:t>) yang digunakan untuk proses enkripsi yaitu perubahan data teks asli (</w:t>
      </w:r>
      <w:r w:rsidR="00D32FE8" w:rsidRPr="00DE45B8">
        <w:rPr>
          <w:i/>
          <w:lang w:val="en-US"/>
        </w:rPr>
        <w:t>plain</w:t>
      </w:r>
      <w:r w:rsidR="005F2F0C" w:rsidRPr="00DE45B8">
        <w:rPr>
          <w:i/>
          <w:lang w:val="en-US"/>
        </w:rPr>
        <w:t>text</w:t>
      </w:r>
      <w:r w:rsidR="005F2F0C" w:rsidRPr="00FB735C">
        <w:rPr>
          <w:lang w:val="en-US"/>
        </w:rPr>
        <w:t>) menjadi teks rahasia (</w:t>
      </w:r>
      <w:r w:rsidR="00D32FE8" w:rsidRPr="00DE45B8">
        <w:rPr>
          <w:i/>
          <w:lang w:val="en-US"/>
        </w:rPr>
        <w:t>cipher</w:t>
      </w:r>
      <w:r w:rsidR="005F2F0C" w:rsidRPr="00DE45B8">
        <w:rPr>
          <w:i/>
          <w:lang w:val="en-US"/>
        </w:rPr>
        <w:t>text</w:t>
      </w:r>
      <w:r w:rsidR="005F2F0C" w:rsidRPr="00FB735C">
        <w:rPr>
          <w:lang w:val="en-US"/>
        </w:rPr>
        <w:t>) yang sifatnya tidak rahasia, dan</w:t>
      </w:r>
      <w:r w:rsidR="00D852CF" w:rsidRPr="00FB735C">
        <w:t xml:space="preserve"> </w:t>
      </w:r>
      <w:r w:rsidR="00D852CF" w:rsidRPr="00FB735C">
        <w:rPr>
          <w:lang w:val="en-US"/>
        </w:rPr>
        <w:t>k</w:t>
      </w:r>
      <w:r w:rsidR="005F2F0C" w:rsidRPr="00FB735C">
        <w:rPr>
          <w:lang w:val="en-US"/>
        </w:rPr>
        <w:t>unci pribadi (</w:t>
      </w:r>
      <w:r w:rsidR="005F2F0C" w:rsidRPr="00DE45B8">
        <w:rPr>
          <w:i/>
          <w:lang w:val="en-US"/>
        </w:rPr>
        <w:t>private key</w:t>
      </w:r>
      <w:r w:rsidR="005F2F0C" w:rsidRPr="00FB735C">
        <w:rPr>
          <w:lang w:val="en-US"/>
        </w:rPr>
        <w:t>) yang digunakan u</w:t>
      </w:r>
      <w:r w:rsidRPr="00FB735C">
        <w:rPr>
          <w:lang w:val="en-US"/>
        </w:rPr>
        <w:t>ntuk proses dekripsi yaitu penge</w:t>
      </w:r>
      <w:r w:rsidR="005F2F0C" w:rsidRPr="00FB735C">
        <w:rPr>
          <w:lang w:val="en-US"/>
        </w:rPr>
        <w:t>mbalian data teks rahasia (</w:t>
      </w:r>
      <w:r w:rsidR="00D32FE8" w:rsidRPr="00DE45B8">
        <w:rPr>
          <w:i/>
          <w:lang w:val="en-US"/>
        </w:rPr>
        <w:t>cipher</w:t>
      </w:r>
      <w:r w:rsidR="005F2F0C" w:rsidRPr="00DE45B8">
        <w:rPr>
          <w:i/>
          <w:lang w:val="en-US"/>
        </w:rPr>
        <w:t>text</w:t>
      </w:r>
      <w:r w:rsidR="005F2F0C" w:rsidRPr="00FB735C">
        <w:rPr>
          <w:lang w:val="en-US"/>
        </w:rPr>
        <w:t>) menjadi teks asli (</w:t>
      </w:r>
      <w:r w:rsidR="005F2F0C" w:rsidRPr="00DE45B8">
        <w:rPr>
          <w:i/>
          <w:lang w:val="en-US"/>
        </w:rPr>
        <w:t>pl</w:t>
      </w:r>
      <w:r w:rsidR="00D32FE8" w:rsidRPr="00DE45B8">
        <w:rPr>
          <w:i/>
          <w:lang w:val="en-US"/>
        </w:rPr>
        <w:t>ain</w:t>
      </w:r>
      <w:r w:rsidR="005F2F0C" w:rsidRPr="00DE45B8">
        <w:rPr>
          <w:i/>
          <w:lang w:val="en-US"/>
        </w:rPr>
        <w:t>text</w:t>
      </w:r>
      <w:r w:rsidRPr="00FB735C">
        <w:rPr>
          <w:lang w:val="en-US"/>
        </w:rPr>
        <w:t>) yang sifat</w:t>
      </w:r>
      <w:r w:rsidR="005F2F0C" w:rsidRPr="00FB735C">
        <w:rPr>
          <w:lang w:val="en-US"/>
        </w:rPr>
        <w:t xml:space="preserve">nya rahasia dan masing-masing pihak memiliki kunci pribadi yang berbeda (Ginting dkk, 2015). </w:t>
      </w:r>
      <w:r w:rsidR="00D52742" w:rsidRPr="00FB735C">
        <w:rPr>
          <w:lang w:val="en-US"/>
        </w:rPr>
        <w:t>Keamanan kunci privat dan kunci pu</w:t>
      </w:r>
      <w:r w:rsidR="00D0070B" w:rsidRPr="00FB735C">
        <w:t>b</w:t>
      </w:r>
      <w:r w:rsidR="00D52742" w:rsidRPr="00FB735C">
        <w:rPr>
          <w:lang w:val="en-US"/>
        </w:rPr>
        <w:t xml:space="preserve">lik pada </w:t>
      </w:r>
      <w:r w:rsidR="00914507" w:rsidRPr="00FB735C">
        <w:rPr>
          <w:lang w:val="en-US"/>
        </w:rPr>
        <w:t>algoritma</w:t>
      </w:r>
      <w:r w:rsidR="00D52742" w:rsidRPr="00FB735C">
        <w:rPr>
          <w:lang w:val="en-US"/>
        </w:rPr>
        <w:t xml:space="preserve"> RSA sangat bergantung pada dua variabel p dan q diman</w:t>
      </w:r>
      <w:r w:rsidR="009D0CBD" w:rsidRPr="00FB735C">
        <w:rPr>
          <w:lang w:val="en-US"/>
        </w:rPr>
        <w:t>a variabel</w:t>
      </w:r>
      <w:r w:rsidR="00D52742" w:rsidRPr="00FB735C">
        <w:rPr>
          <w:lang w:val="en-US"/>
        </w:rPr>
        <w:t xml:space="preserve"> ini di gunakan untuk me</w:t>
      </w:r>
      <w:r w:rsidR="008A59A2" w:rsidRPr="00FB735C">
        <w:rPr>
          <w:lang w:val="en-US"/>
        </w:rPr>
        <w:t>nciptakan kedua kunci tersebut (Zainnudin dan Mulyana, 2016)</w:t>
      </w:r>
      <w:r w:rsidR="007D6BFF" w:rsidRPr="00FB735C">
        <w:rPr>
          <w:lang w:val="en-US"/>
        </w:rPr>
        <w:t>.</w:t>
      </w:r>
    </w:p>
    <w:p w:rsidR="0008466C" w:rsidRPr="00FB735C" w:rsidRDefault="000E2011" w:rsidP="000E2011">
      <w:pPr>
        <w:spacing w:after="121" w:line="480" w:lineRule="auto"/>
        <w:ind w:firstLine="576"/>
        <w:rPr>
          <w:lang w:val="en-US"/>
        </w:rPr>
      </w:pPr>
      <w:r w:rsidRPr="00FB735C">
        <w:rPr>
          <w:lang w:val="en-US"/>
        </w:rPr>
        <w:t xml:space="preserve">RSA merupakan suatu </w:t>
      </w:r>
      <w:r w:rsidR="00914507" w:rsidRPr="00FB735C">
        <w:rPr>
          <w:lang w:val="en-US"/>
        </w:rPr>
        <w:t>algoritma</w:t>
      </w:r>
      <w:r w:rsidRPr="00FB735C">
        <w:rPr>
          <w:lang w:val="en-US"/>
        </w:rPr>
        <w:t xml:space="preserve"> yang populer digunakan karena kesederhanaan, serta memiliki kecepatan proses yang tidak kalah cepat dibandingkan dengan </w:t>
      </w:r>
      <w:r w:rsidR="00914507" w:rsidRPr="00FB735C">
        <w:rPr>
          <w:lang w:val="en-US"/>
        </w:rPr>
        <w:t>algoritma</w:t>
      </w:r>
      <w:r w:rsidRPr="00FB735C">
        <w:rPr>
          <w:lang w:val="en-US"/>
        </w:rPr>
        <w:t xml:space="preserve"> kriptografi lainnya. Secara umum </w:t>
      </w:r>
      <w:r w:rsidR="00914507" w:rsidRPr="00FB735C">
        <w:rPr>
          <w:lang w:val="en-US"/>
        </w:rPr>
        <w:t>algoritma</w:t>
      </w:r>
      <w:r w:rsidRPr="00FB735C">
        <w:rPr>
          <w:lang w:val="en-US"/>
        </w:rPr>
        <w:t xml:space="preserve"> RSA banyak digunakan pada proses penyandian yang bersifat software aplikasi </w:t>
      </w:r>
      <w:r w:rsidR="0008466C" w:rsidRPr="00FB735C">
        <w:rPr>
          <w:lang w:val="en-US"/>
        </w:rPr>
        <w:t xml:space="preserve">Sistem Pembangkitan Kunci pada </w:t>
      </w:r>
      <w:r w:rsidR="00914507" w:rsidRPr="00FB735C">
        <w:rPr>
          <w:lang w:val="en-US"/>
        </w:rPr>
        <w:t>Algoritma</w:t>
      </w:r>
      <w:r w:rsidR="0008466C" w:rsidRPr="00FB735C">
        <w:rPr>
          <w:lang w:val="en-US"/>
        </w:rPr>
        <w:t xml:space="preserve"> RSA</w:t>
      </w:r>
      <w:r w:rsidRPr="00FB735C">
        <w:rPr>
          <w:lang w:val="en-US"/>
        </w:rPr>
        <w:t xml:space="preserve"> sedangkan salah satu kelemahan sistem penyandian yang bersifat online adalah </w:t>
      </w:r>
      <w:r w:rsidRPr="00FB735C">
        <w:rPr>
          <w:lang w:val="en-US"/>
        </w:rPr>
        <w:lastRenderedPageBreak/>
        <w:t>pengguna diharuskan terkoneksi dengan jaringan internet setiap ingin melakukan proses enkripsi dan dekripsi informasi rahasia (Busran, 2014).</w:t>
      </w:r>
    </w:p>
    <w:p w:rsidR="00A02D3A" w:rsidRPr="00FB735C" w:rsidRDefault="0086324C" w:rsidP="007D6BFF">
      <w:pPr>
        <w:spacing w:after="121" w:line="480" w:lineRule="auto"/>
        <w:ind w:firstLine="576"/>
        <w:rPr>
          <w:lang w:val="en-US"/>
        </w:rPr>
      </w:pPr>
      <w:r w:rsidRPr="00FB735C">
        <w:rPr>
          <w:lang w:val="en-US"/>
        </w:rPr>
        <w:t>Salah satu cara untuk mengamankan data atau informasi dengan Kriptologi. Kriptografi adalah stud</w:t>
      </w:r>
      <w:r w:rsidR="000C1A4E" w:rsidRPr="00FB735C">
        <w:rPr>
          <w:lang w:val="en-US"/>
        </w:rPr>
        <w:t xml:space="preserve">i keamanan (kerahasiaan). </w:t>
      </w:r>
      <w:r w:rsidR="00914507" w:rsidRPr="00FB735C">
        <w:rPr>
          <w:lang w:val="en-US"/>
        </w:rPr>
        <w:t>Algoritma</w:t>
      </w:r>
      <w:r w:rsidRPr="00FB735C">
        <w:rPr>
          <w:lang w:val="en-US"/>
        </w:rPr>
        <w:t xml:space="preserve"> kriptografi teknis terdiri dari substitusi dan </w:t>
      </w:r>
      <w:r w:rsidR="000C1A4E" w:rsidRPr="00FB735C">
        <w:rPr>
          <w:lang w:val="en-US"/>
        </w:rPr>
        <w:t>transposisi teknis</w:t>
      </w:r>
      <w:r w:rsidR="000C1A4E" w:rsidRPr="00FB735C">
        <w:t xml:space="preserve"> teknik</w:t>
      </w:r>
      <w:r w:rsidR="000C1A4E" w:rsidRPr="00FB735C">
        <w:rPr>
          <w:lang w:val="en-US"/>
        </w:rPr>
        <w:t>. T</w:t>
      </w:r>
      <w:r w:rsidRPr="00FB735C">
        <w:rPr>
          <w:lang w:val="en-US"/>
        </w:rPr>
        <w:t>eknik kriptografi dapat dipercaya untuk menangani masalah keamanan data atau informasi, karena selain menggunakan bahasa pemrograman komputer, kriptografi juga menggunakan rumus matematika, mulai dari rumus s</w:t>
      </w:r>
      <w:r w:rsidR="000C1A4E" w:rsidRPr="00FB735C">
        <w:rPr>
          <w:lang w:val="en-US"/>
        </w:rPr>
        <w:t>ederhana untuk formula kompleks</w:t>
      </w:r>
      <w:r w:rsidRPr="00FB735C">
        <w:rPr>
          <w:lang w:val="en-US"/>
        </w:rPr>
        <w:t>. Dalam kriptografi terdapat dua konsep utama, yaitu enkripsi dan dekripsi. Enkripsi adalah proses dimana data atau informasi diubah menjadi bentuk yang tidak dikenali sebagai informasi awalnya deng</w:t>
      </w:r>
      <w:r w:rsidR="00B727DE">
        <w:rPr>
          <w:lang w:val="en-US"/>
        </w:rPr>
        <w:t>an menggunakan metode tertentu s</w:t>
      </w:r>
      <w:r w:rsidRPr="00FB735C">
        <w:rPr>
          <w:lang w:val="en-US"/>
        </w:rPr>
        <w:t>edangkan dekripsi adalah mengubah kembali bentuk tersamar tersebut menjadi informasi awal (Pradipta, 2016)</w:t>
      </w:r>
      <w:r w:rsidR="002F42E7" w:rsidRPr="00FB735C">
        <w:rPr>
          <w:lang w:val="en-US"/>
        </w:rPr>
        <w:t>.</w:t>
      </w:r>
    </w:p>
    <w:p w:rsidR="00293689" w:rsidRPr="00FB735C" w:rsidRDefault="002F42E7" w:rsidP="00CB2B7E">
      <w:pPr>
        <w:spacing w:after="121" w:line="480" w:lineRule="auto"/>
        <w:ind w:firstLine="576"/>
        <w:rPr>
          <w:lang w:val="en-US"/>
        </w:rPr>
      </w:pPr>
      <w:r w:rsidRPr="00FB735C">
        <w:rPr>
          <w:lang w:val="en-US"/>
        </w:rPr>
        <w:t>Banyak cara yang dilakukan oleh pengembang</w:t>
      </w:r>
      <w:r w:rsidR="00EA5C40" w:rsidRPr="00FB735C">
        <w:rPr>
          <w:lang w:val="en-US"/>
        </w:rPr>
        <w:t xml:space="preserve"> </w:t>
      </w:r>
      <w:r w:rsidRPr="00FB735C">
        <w:rPr>
          <w:lang w:val="en-US"/>
        </w:rPr>
        <w:t>TI dalam</w:t>
      </w:r>
      <w:r w:rsidR="00EA5C40" w:rsidRPr="00FB735C">
        <w:rPr>
          <w:lang w:val="en-US"/>
        </w:rPr>
        <w:t xml:space="preserve"> urusan keamanan, salah satunya </w:t>
      </w:r>
      <w:r w:rsidRPr="00FB735C">
        <w:rPr>
          <w:lang w:val="en-US"/>
        </w:rPr>
        <w:t>menggunakan metode kriptografi. Kriptografi adalah</w:t>
      </w:r>
      <w:r w:rsidR="00EA5C40" w:rsidRPr="00FB735C">
        <w:rPr>
          <w:lang w:val="en-US"/>
        </w:rPr>
        <w:t xml:space="preserve"> sebuah ilmu yang mempelajari tentang penyembunyian huruf atau tulisan sehingga membuat tulisan tersebut tidak dapat dimengerti atau dibaca, proses ini disebut dengan enkripsi. Untuk </w:t>
      </w:r>
      <w:r w:rsidR="00D32FE8" w:rsidRPr="00FB735C">
        <w:rPr>
          <w:lang w:val="en-US"/>
        </w:rPr>
        <w:t>membacanya kembali maka lakukanlah</w:t>
      </w:r>
      <w:r w:rsidR="00EA5C40" w:rsidRPr="00FB735C">
        <w:rPr>
          <w:lang w:val="en-US"/>
        </w:rPr>
        <w:t xml:space="preserve"> proses dekripsi atau pengembalian ke tulisan aslinya. Hal ini banyak dimanfaatkan untuk menyamarkan dokumen</w:t>
      </w:r>
      <w:r w:rsidR="00DF2A93" w:rsidRPr="00FB735C">
        <w:t>-</w:t>
      </w:r>
      <w:r w:rsidR="00EA5C40" w:rsidRPr="00FB735C">
        <w:rPr>
          <w:lang w:val="en-US"/>
        </w:rPr>
        <w:t xml:space="preserve">dokumen penting sehingga hanya orang-orang tertentu yang dapat membuka dan membacanya. Selain itu membuat dokumen tersebut aman apabila jatuh ke pihak lain. Seiring dengan perkembangannya, kriptografi mulai dimanfaatkan untuk menyamarkan </w:t>
      </w:r>
      <w:r w:rsidR="00EA5C40" w:rsidRPr="00B727DE">
        <w:rPr>
          <w:i/>
          <w:lang w:val="en-US"/>
        </w:rPr>
        <w:t>file-file</w:t>
      </w:r>
      <w:r w:rsidR="00D32FE8" w:rsidRPr="00FB735C">
        <w:rPr>
          <w:lang w:val="en-US"/>
        </w:rPr>
        <w:t xml:space="preserve"> non dokumen seperti </w:t>
      </w:r>
      <w:r w:rsidR="00163ACA" w:rsidRPr="00FB735C">
        <w:rPr>
          <w:lang w:val="en-US"/>
        </w:rPr>
        <w:t xml:space="preserve">gambar, </w:t>
      </w:r>
      <w:r w:rsidR="00163ACA" w:rsidRPr="00B727DE">
        <w:rPr>
          <w:i/>
          <w:lang w:val="en-US"/>
        </w:rPr>
        <w:t xml:space="preserve">video </w:t>
      </w:r>
      <w:r w:rsidR="00163ACA" w:rsidRPr="00FB735C">
        <w:rPr>
          <w:lang w:val="en-US"/>
        </w:rPr>
        <w:t xml:space="preserve">maupun suara </w:t>
      </w:r>
      <w:r w:rsidR="003E451A" w:rsidRPr="00FB735C">
        <w:rPr>
          <w:lang w:val="en-US"/>
        </w:rPr>
        <w:t>(Arief, 2015).</w:t>
      </w:r>
    </w:p>
    <w:p w:rsidR="0008466C" w:rsidRPr="00FB735C" w:rsidRDefault="00D118C5" w:rsidP="00A02192">
      <w:pPr>
        <w:spacing w:after="121" w:line="480" w:lineRule="auto"/>
        <w:rPr>
          <w:lang w:val="en-US"/>
        </w:rPr>
      </w:pPr>
      <w:r w:rsidRPr="00FB735C">
        <w:rPr>
          <w:lang w:val="en-US"/>
        </w:rPr>
        <w:t>Syarat-syarat</w:t>
      </w:r>
      <w:r w:rsidR="0008466C" w:rsidRPr="00FB735C">
        <w:rPr>
          <w:lang w:val="en-US"/>
        </w:rPr>
        <w:t xml:space="preserve"> </w:t>
      </w:r>
      <w:r w:rsidR="00B10434" w:rsidRPr="00FB735C">
        <w:rPr>
          <w:lang w:val="en-US"/>
        </w:rPr>
        <w:t xml:space="preserve">yang </w:t>
      </w:r>
      <w:r w:rsidR="00A02192" w:rsidRPr="00FB735C">
        <w:rPr>
          <w:lang w:val="en-US"/>
        </w:rPr>
        <w:t xml:space="preserve">ada pada pembangkitan Kunci </w:t>
      </w:r>
      <w:r w:rsidR="0008466C" w:rsidRPr="00FB735C">
        <w:rPr>
          <w:lang w:val="en-US"/>
        </w:rPr>
        <w:t>RSA adalah</w:t>
      </w:r>
      <w:r w:rsidR="00B10434" w:rsidRPr="00FB735C">
        <w:rPr>
          <w:lang w:val="en-US"/>
        </w:rPr>
        <w:t xml:space="preserve"> </w:t>
      </w:r>
      <w:r w:rsidR="0008466C" w:rsidRPr="00FB735C">
        <w:rPr>
          <w:lang w:val="en-US"/>
        </w:rPr>
        <w:t>:</w:t>
      </w:r>
    </w:p>
    <w:p w:rsidR="0008466C" w:rsidRPr="00FB735C" w:rsidRDefault="00264406" w:rsidP="00A66215">
      <w:pPr>
        <w:pStyle w:val="ListParagraph"/>
        <w:numPr>
          <w:ilvl w:val="0"/>
          <w:numId w:val="33"/>
        </w:numPr>
        <w:spacing w:line="480" w:lineRule="auto"/>
        <w:ind w:left="1134" w:hanging="567"/>
        <w:rPr>
          <w:szCs w:val="24"/>
          <w:lang w:val="en-US"/>
        </w:rPr>
      </w:pPr>
      <w:r w:rsidRPr="00FB735C">
        <w:rPr>
          <w:szCs w:val="24"/>
          <w:lang w:val="en-US"/>
        </w:rPr>
        <w:lastRenderedPageBreak/>
        <w:t>Pilih nilai</w:t>
      </w:r>
      <w:r w:rsidR="00A02192" w:rsidRPr="00FB735C">
        <w:rPr>
          <w:szCs w:val="24"/>
          <w:lang w:val="en-US"/>
        </w:rPr>
        <w:t xml:space="preserve"> </w:t>
      </w:r>
      <w:r w:rsidRPr="00FB735C">
        <w:rPr>
          <w:szCs w:val="24"/>
          <w:lang w:val="en-US"/>
        </w:rPr>
        <w:t xml:space="preserve">p dan q yang dimana kedua nilai </w:t>
      </w:r>
      <w:r w:rsidR="0008466C" w:rsidRPr="00FB735C">
        <w:rPr>
          <w:szCs w:val="24"/>
          <w:lang w:val="en-US"/>
        </w:rPr>
        <w:t xml:space="preserve">bilangan </w:t>
      </w:r>
      <w:r w:rsidRPr="00FB735C">
        <w:rPr>
          <w:szCs w:val="24"/>
          <w:lang w:val="en-US"/>
        </w:rPr>
        <w:t xml:space="preserve">tersebut merupakan bilangan </w:t>
      </w:r>
      <w:r w:rsidR="0008466C" w:rsidRPr="00FB735C">
        <w:rPr>
          <w:szCs w:val="24"/>
          <w:lang w:val="en-US"/>
        </w:rPr>
        <w:t xml:space="preserve">prima </w:t>
      </w:r>
      <w:r w:rsidR="00A063AC" w:rsidRPr="00FB735C">
        <w:rPr>
          <w:szCs w:val="24"/>
          <w:lang w:val="en-US"/>
        </w:rPr>
        <w:t xml:space="preserve">acak </w:t>
      </w:r>
      <w:r w:rsidRPr="00FB735C">
        <w:rPr>
          <w:szCs w:val="24"/>
          <w:lang w:val="en-US"/>
        </w:rPr>
        <w:t>besar</w:t>
      </w:r>
      <w:r w:rsidR="000D3DAB" w:rsidRPr="00FB735C">
        <w:rPr>
          <w:szCs w:val="24"/>
          <w:lang w:val="en-US"/>
        </w:rPr>
        <w:t>.</w:t>
      </w:r>
    </w:p>
    <w:p w:rsidR="0008466C" w:rsidRPr="00FB735C" w:rsidRDefault="00B10434" w:rsidP="00A66215">
      <w:pPr>
        <w:pStyle w:val="ListParagraph"/>
        <w:numPr>
          <w:ilvl w:val="0"/>
          <w:numId w:val="33"/>
        </w:numPr>
        <w:spacing w:line="480" w:lineRule="auto"/>
        <w:ind w:left="1134" w:hanging="567"/>
        <w:rPr>
          <w:szCs w:val="24"/>
          <w:lang w:val="en-US"/>
        </w:rPr>
      </w:pPr>
      <w:r w:rsidRPr="00FB735C">
        <w:rPr>
          <w:szCs w:val="24"/>
          <w:lang w:val="en-US"/>
        </w:rPr>
        <w:t xml:space="preserve">Hitung </w:t>
      </w:r>
      <w:r w:rsidR="00264406" w:rsidRPr="00FB735C">
        <w:rPr>
          <w:szCs w:val="24"/>
          <w:lang w:val="en-US"/>
        </w:rPr>
        <w:t xml:space="preserve">nilai </w:t>
      </w:r>
      <w:r w:rsidRPr="00FB735C">
        <w:rPr>
          <w:szCs w:val="24"/>
          <w:lang w:val="en-US"/>
        </w:rPr>
        <w:t xml:space="preserve">n </w:t>
      </w:r>
      <w:r w:rsidR="00264406" w:rsidRPr="00FB735C">
        <w:rPr>
          <w:szCs w:val="24"/>
          <w:lang w:val="en-US"/>
        </w:rPr>
        <w:t>dari hasil p*</w:t>
      </w:r>
      <w:r w:rsidRPr="00FB735C">
        <w:rPr>
          <w:szCs w:val="24"/>
          <w:lang w:val="en-US"/>
        </w:rPr>
        <w:t xml:space="preserve">q (dimana </w:t>
      </w:r>
      <w:r w:rsidR="004A571E" w:rsidRPr="00FB735C">
        <w:rPr>
          <w:szCs w:val="24"/>
        </w:rPr>
        <w:t xml:space="preserve">nilai </w:t>
      </w:r>
      <w:r w:rsidRPr="00FB735C">
        <w:rPr>
          <w:szCs w:val="24"/>
          <w:lang w:val="en-US"/>
        </w:rPr>
        <w:t xml:space="preserve">n </w:t>
      </w:r>
      <w:r w:rsidR="0008466C" w:rsidRPr="00FB735C">
        <w:rPr>
          <w:szCs w:val="24"/>
          <w:lang w:val="en-US"/>
        </w:rPr>
        <w:t>digunaka</w:t>
      </w:r>
      <w:r w:rsidR="004A571E" w:rsidRPr="00FB735C">
        <w:rPr>
          <w:szCs w:val="24"/>
          <w:lang w:val="en-US"/>
        </w:rPr>
        <w:t xml:space="preserve">n </w:t>
      </w:r>
      <w:r w:rsidR="000D3DAB" w:rsidRPr="00FB735C">
        <w:rPr>
          <w:szCs w:val="24"/>
          <w:lang w:val="en-US"/>
        </w:rPr>
        <w:t>pa</w:t>
      </w:r>
      <w:r w:rsidR="004A571E" w:rsidRPr="00FB735C">
        <w:rPr>
          <w:szCs w:val="24"/>
          <w:lang w:val="en-US"/>
        </w:rPr>
        <w:t xml:space="preserve">da </w:t>
      </w:r>
      <w:r w:rsidR="00AC2E86" w:rsidRPr="00FB735C">
        <w:rPr>
          <w:szCs w:val="24"/>
        </w:rPr>
        <w:t xml:space="preserve">proses pembangkitan </w:t>
      </w:r>
      <w:r w:rsidR="000D3DAB" w:rsidRPr="00FB735C">
        <w:rPr>
          <w:szCs w:val="24"/>
          <w:lang w:val="en-US"/>
        </w:rPr>
        <w:t>kunci publik dan kunci privat</w:t>
      </w:r>
      <w:r w:rsidR="004A571E" w:rsidRPr="00FB735C">
        <w:rPr>
          <w:szCs w:val="24"/>
        </w:rPr>
        <w:t>)</w:t>
      </w:r>
      <w:r w:rsidR="000D3DAB" w:rsidRPr="00FB735C">
        <w:rPr>
          <w:szCs w:val="24"/>
          <w:lang w:val="en-US"/>
        </w:rPr>
        <w:t>.</w:t>
      </w:r>
    </w:p>
    <w:p w:rsidR="00723518" w:rsidRPr="00FB735C" w:rsidRDefault="000D3DAB" w:rsidP="00A66215">
      <w:pPr>
        <w:pStyle w:val="ListParagraph"/>
        <w:numPr>
          <w:ilvl w:val="0"/>
          <w:numId w:val="33"/>
        </w:numPr>
        <w:spacing w:line="480" w:lineRule="auto"/>
        <w:ind w:left="1134" w:hanging="567"/>
        <w:rPr>
          <w:szCs w:val="24"/>
          <w:lang w:val="en-US"/>
        </w:rPr>
      </w:pPr>
      <w:r w:rsidRPr="00FB735C">
        <w:rPr>
          <w:szCs w:val="24"/>
          <w:lang w:val="en-US"/>
        </w:rPr>
        <w:t xml:space="preserve">Hitung </w:t>
      </w:r>
      <w:r w:rsidR="00264406" w:rsidRPr="00FB735C">
        <w:rPr>
          <w:szCs w:val="24"/>
          <w:lang w:val="en-US"/>
        </w:rPr>
        <w:t xml:space="preserve">nilai </w:t>
      </w:r>
      <w:r w:rsidRPr="00FB735C">
        <w:rPr>
          <w:szCs w:val="24"/>
          <w:lang w:val="en-US"/>
        </w:rPr>
        <w:t xml:space="preserve">Q(n) = (p-1) * (q-1) yang dimana </w:t>
      </w:r>
      <w:r w:rsidR="00A02192" w:rsidRPr="00FB735C">
        <w:rPr>
          <w:szCs w:val="24"/>
          <w:lang w:val="en-US"/>
        </w:rPr>
        <w:t xml:space="preserve">nilai Q(n) berfungsi sebagai proses </w:t>
      </w:r>
      <w:r w:rsidR="00723518" w:rsidRPr="00FB735C">
        <w:rPr>
          <w:szCs w:val="24"/>
          <w:lang w:val="en-US"/>
        </w:rPr>
        <w:t>menentukan</w:t>
      </w:r>
      <w:r w:rsidR="00781A4B" w:rsidRPr="00FB735C">
        <w:rPr>
          <w:szCs w:val="24"/>
          <w:lang w:val="en-US"/>
        </w:rPr>
        <w:t xml:space="preserve"> nilai kunci </w:t>
      </w:r>
      <w:r w:rsidR="004A571E" w:rsidRPr="00FB735C">
        <w:rPr>
          <w:szCs w:val="24"/>
        </w:rPr>
        <w:t xml:space="preserve">publik dan </w:t>
      </w:r>
      <w:r w:rsidR="00781A4B" w:rsidRPr="00FB735C">
        <w:rPr>
          <w:szCs w:val="24"/>
          <w:lang w:val="en-US"/>
        </w:rPr>
        <w:t>privat</w:t>
      </w:r>
      <w:r w:rsidR="00723518" w:rsidRPr="00FB735C">
        <w:rPr>
          <w:szCs w:val="24"/>
          <w:lang w:val="en-US"/>
        </w:rPr>
        <w:t>.</w:t>
      </w:r>
    </w:p>
    <w:p w:rsidR="000D3DAB" w:rsidRPr="00FB735C" w:rsidRDefault="00264406" w:rsidP="00A66215">
      <w:pPr>
        <w:pStyle w:val="ListParagraph"/>
        <w:numPr>
          <w:ilvl w:val="0"/>
          <w:numId w:val="33"/>
        </w:numPr>
        <w:spacing w:line="480" w:lineRule="auto"/>
        <w:ind w:left="1134" w:hanging="567"/>
        <w:rPr>
          <w:szCs w:val="24"/>
          <w:lang w:val="en-US"/>
        </w:rPr>
      </w:pPr>
      <w:r w:rsidRPr="00FB735C">
        <w:rPr>
          <w:szCs w:val="24"/>
          <w:lang w:val="en-US"/>
        </w:rPr>
        <w:t xml:space="preserve">Pilih nilai e dimana </w:t>
      </w:r>
      <w:r w:rsidR="00723518" w:rsidRPr="00FB735C">
        <w:rPr>
          <w:szCs w:val="24"/>
          <w:lang w:val="en-US"/>
        </w:rPr>
        <w:t>1 &lt; e &lt; Q(n)</w:t>
      </w:r>
      <w:r w:rsidR="003673E0" w:rsidRPr="00FB735C">
        <w:rPr>
          <w:szCs w:val="24"/>
          <w:lang w:val="en-US"/>
        </w:rPr>
        <w:t xml:space="preserve"> dan e adalah relatif </w:t>
      </w:r>
      <w:r w:rsidRPr="00FB735C">
        <w:rPr>
          <w:szCs w:val="24"/>
          <w:lang w:val="en-US"/>
        </w:rPr>
        <w:t>prima</w:t>
      </w:r>
      <w:r w:rsidR="003673E0" w:rsidRPr="00FB735C">
        <w:rPr>
          <w:szCs w:val="24"/>
        </w:rPr>
        <w:t xml:space="preserve"> dengan Q(n), relatif prima artinya nilai PBB (kunci publik, Q(n)) = 1</w:t>
      </w:r>
      <w:r w:rsidRPr="00FB735C">
        <w:rPr>
          <w:szCs w:val="24"/>
          <w:lang w:val="en-US"/>
        </w:rPr>
        <w:t>.</w:t>
      </w:r>
      <w:r w:rsidR="003D7F46" w:rsidRPr="00FB735C">
        <w:rPr>
          <w:rFonts w:ascii="Times-Italic" w:hAnsi="Times-Italic"/>
          <w:iCs/>
          <w:color w:val="000000"/>
          <w:sz w:val="20"/>
          <w:szCs w:val="20"/>
        </w:rPr>
        <w:t xml:space="preserve"> </w:t>
      </w:r>
    </w:p>
    <w:p w:rsidR="00723518" w:rsidRPr="00FB735C" w:rsidRDefault="00AC2E86" w:rsidP="00A66215">
      <w:pPr>
        <w:pStyle w:val="ListParagraph"/>
        <w:numPr>
          <w:ilvl w:val="0"/>
          <w:numId w:val="33"/>
        </w:numPr>
        <w:spacing w:line="480" w:lineRule="auto"/>
        <w:ind w:left="1134" w:hanging="567"/>
        <w:rPr>
          <w:szCs w:val="24"/>
          <w:lang w:val="en-US"/>
        </w:rPr>
      </w:pPr>
      <w:r w:rsidRPr="00FB735C">
        <w:rPr>
          <w:szCs w:val="24"/>
          <w:lang w:val="en-US"/>
        </w:rPr>
        <w:t xml:space="preserve">Buat </w:t>
      </w:r>
      <w:r w:rsidR="00A66215" w:rsidRPr="00FB735C">
        <w:rPr>
          <w:szCs w:val="24"/>
        </w:rPr>
        <w:t>sebuah kunci privat d</w:t>
      </w:r>
      <w:r w:rsidR="00F90AEA" w:rsidRPr="00FB735C">
        <w:rPr>
          <w:rFonts w:cs="Times New Roman"/>
          <w:iCs/>
          <w:color w:val="000000"/>
          <w:szCs w:val="24"/>
          <w:lang w:val="en-US"/>
        </w:rPr>
        <w:t xml:space="preserve">, dimana d menggunakan persamaan d = </w:t>
      </w:r>
      <w:r w:rsidR="003D7F46" w:rsidRPr="00FB735C">
        <w:rPr>
          <w:rFonts w:cs="Times New Roman"/>
          <w:iCs/>
          <w:color w:val="000000"/>
          <w:szCs w:val="24"/>
          <w:lang w:val="en-US"/>
        </w:rPr>
        <w:t>1</w:t>
      </w:r>
      <w:r w:rsidR="00F90AEA" w:rsidRPr="00FB735C">
        <w:rPr>
          <w:rFonts w:cs="Times New Roman"/>
          <w:iCs/>
          <w:color w:val="000000"/>
          <w:szCs w:val="24"/>
          <w:lang w:val="en-US"/>
        </w:rPr>
        <w:t>+</w:t>
      </w:r>
      <w:r w:rsidR="003D7F46" w:rsidRPr="00FB735C">
        <w:rPr>
          <w:rFonts w:cs="Times New Roman"/>
          <w:iCs/>
          <w:color w:val="000000"/>
          <w:szCs w:val="24"/>
          <w:lang w:val="en-US"/>
        </w:rPr>
        <w:t>k</w:t>
      </w:r>
      <w:r w:rsidR="00F90AEA" w:rsidRPr="00FB735C">
        <w:rPr>
          <w:rFonts w:cs="Times New Roman"/>
          <w:iCs/>
          <w:color w:val="000000"/>
          <w:szCs w:val="24"/>
          <w:lang w:val="en-US"/>
        </w:rPr>
        <w:t>Q(n)</w:t>
      </w:r>
      <w:r w:rsidR="003D7F46" w:rsidRPr="00FB735C">
        <w:rPr>
          <w:rFonts w:cs="Times New Roman"/>
          <w:iCs/>
          <w:color w:val="000000"/>
          <w:szCs w:val="24"/>
          <w:lang w:val="en-US"/>
        </w:rPr>
        <w:t>/</w:t>
      </w:r>
      <w:r w:rsidR="00F90AEA" w:rsidRPr="00FB735C">
        <w:rPr>
          <w:rFonts w:cs="Times New Roman"/>
          <w:iCs/>
          <w:color w:val="000000"/>
          <w:szCs w:val="24"/>
          <w:lang w:val="en-US"/>
        </w:rPr>
        <w:t>e</w:t>
      </w:r>
      <w:r w:rsidR="00481C1E" w:rsidRPr="00FB735C">
        <w:rPr>
          <w:rFonts w:cs="Times New Roman"/>
          <w:iCs/>
          <w:color w:val="000000"/>
          <w:szCs w:val="24"/>
          <w:lang w:val="en-US"/>
        </w:rPr>
        <w:t xml:space="preserve"> dan k</w:t>
      </w:r>
      <w:r w:rsidR="003D7F46" w:rsidRPr="00FB735C">
        <w:rPr>
          <w:rFonts w:cs="Times New Roman"/>
          <w:iCs/>
          <w:color w:val="000000"/>
          <w:szCs w:val="24"/>
          <w:lang w:val="en-US"/>
        </w:rPr>
        <w:t xml:space="preserve"> adalah salah satu bilangan bulat 1,2,3, ,..Q(n)</w:t>
      </w:r>
      <w:r w:rsidR="003F1F85" w:rsidRPr="00FB735C">
        <w:rPr>
          <w:rFonts w:cs="Times New Roman"/>
          <w:iCs/>
          <w:color w:val="000000"/>
          <w:szCs w:val="24"/>
          <w:lang w:val="en-US"/>
        </w:rPr>
        <w:t>.</w:t>
      </w:r>
    </w:p>
    <w:p w:rsidR="00A66215" w:rsidRPr="00FB735C" w:rsidRDefault="00A66215" w:rsidP="00540909">
      <w:pPr>
        <w:spacing w:line="240" w:lineRule="auto"/>
        <w:rPr>
          <w:szCs w:val="24"/>
          <w:lang w:val="en-US"/>
        </w:rPr>
      </w:pPr>
    </w:p>
    <w:p w:rsidR="00AB1E81" w:rsidRPr="00FB735C" w:rsidRDefault="00A22056" w:rsidP="00B97491">
      <w:pPr>
        <w:pStyle w:val="Heading3"/>
        <w:numPr>
          <w:ilvl w:val="0"/>
          <w:numId w:val="0"/>
        </w:numPr>
        <w:spacing w:line="480" w:lineRule="auto"/>
        <w:ind w:left="-5"/>
      </w:pPr>
      <w:bookmarkStart w:id="94" w:name="_Toc491704692"/>
      <w:bookmarkStart w:id="95" w:name="_Toc38670"/>
      <w:r w:rsidRPr="00FB735C">
        <w:t xml:space="preserve">2.2.1 </w:t>
      </w:r>
      <w:r w:rsidR="00AB1E81" w:rsidRPr="00FB735C">
        <w:rPr>
          <w:rFonts w:ascii="Arial" w:eastAsia="Arial" w:hAnsi="Arial" w:cs="Arial"/>
        </w:rPr>
        <w:t xml:space="preserve"> </w:t>
      </w:r>
      <w:r w:rsidR="00AB1E81" w:rsidRPr="00FB735C">
        <w:t>Mekanisme Kriptografi</w:t>
      </w:r>
      <w:bookmarkEnd w:id="94"/>
      <w:r w:rsidR="00AB1E81" w:rsidRPr="00FB735C">
        <w:t xml:space="preserve"> </w:t>
      </w:r>
      <w:bookmarkEnd w:id="95"/>
    </w:p>
    <w:p w:rsidR="00AB1E81" w:rsidRPr="00FB735C" w:rsidRDefault="00AB1E81" w:rsidP="00D0070B">
      <w:pPr>
        <w:spacing w:line="480" w:lineRule="auto"/>
        <w:ind w:left="-3" w:right="3" w:firstLine="570"/>
      </w:pPr>
      <w:r w:rsidRPr="00FB735C">
        <w:t xml:space="preserve"> Enkripsi adalah proses untuk mengubah pesan yang tidak disandikan (</w:t>
      </w:r>
      <w:r w:rsidRPr="00B727DE">
        <w:rPr>
          <w:i/>
        </w:rPr>
        <w:t>plaintext</w:t>
      </w:r>
      <w:r w:rsidRPr="00FB735C">
        <w:t>) ke dalam bentuk yang tidak dapat dibaca (</w:t>
      </w:r>
      <w:r w:rsidRPr="00B727DE">
        <w:rPr>
          <w:i/>
        </w:rPr>
        <w:t>ciphertext</w:t>
      </w:r>
      <w:r w:rsidRPr="00FB735C">
        <w:t xml:space="preserve">), dekripsi adalah proses untuk mengubah pesan yang tidak dapat dibaca kedalam bentuk yang dapat dibaca. Proses enkripsi dan dekripsi diatur oleh kunci kriptografi tertentu. Urutan proses kerja secara umum dapat digambarkan pada Gambar 2.2 sebagai berikut: </w:t>
      </w:r>
    </w:p>
    <w:p w:rsidR="00CB2B7E" w:rsidRPr="00FB735C" w:rsidRDefault="009E2F4E" w:rsidP="005E7BA0">
      <w:pPr>
        <w:spacing w:line="240" w:lineRule="auto"/>
        <w:ind w:right="3"/>
      </w:pPr>
      <w:r w:rsidRPr="00FB735C">
        <w:rPr>
          <w:rFonts w:ascii="Calibri" w:eastAsia="Calibri" w:hAnsi="Calibri" w:cs="Calibri"/>
          <w:noProof/>
          <w:sz w:val="22"/>
          <w:lang w:eastAsia="id-ID"/>
        </w:rPr>
        <mc:AlternateContent>
          <mc:Choice Requires="wpg">
            <w:drawing>
              <wp:anchor distT="0" distB="0" distL="114300" distR="114300" simplePos="0" relativeHeight="251715072" behindDoc="0" locked="0" layoutInCell="1" allowOverlap="1" wp14:anchorId="21641603" wp14:editId="17AD3966">
                <wp:simplePos x="0" y="0"/>
                <wp:positionH relativeFrom="margin">
                  <wp:posOffset>61986</wp:posOffset>
                </wp:positionH>
                <wp:positionV relativeFrom="paragraph">
                  <wp:posOffset>170864</wp:posOffset>
                </wp:positionV>
                <wp:extent cx="5186680" cy="2385411"/>
                <wp:effectExtent l="19050" t="0" r="0" b="0"/>
                <wp:wrapNone/>
                <wp:docPr id="29829" name="Group 29829"/>
                <wp:cNvGraphicFramePr/>
                <a:graphic xmlns:a="http://schemas.openxmlformats.org/drawingml/2006/main">
                  <a:graphicData uri="http://schemas.microsoft.com/office/word/2010/wordprocessingGroup">
                    <wpg:wgp>
                      <wpg:cNvGrpSpPr/>
                      <wpg:grpSpPr>
                        <a:xfrm>
                          <a:off x="0" y="0"/>
                          <a:ext cx="5186680" cy="2385411"/>
                          <a:chOff x="0" y="0"/>
                          <a:chExt cx="5300780" cy="1972792"/>
                        </a:xfrm>
                      </wpg:grpSpPr>
                      <wps:wsp>
                        <wps:cNvPr id="1170" name="Rectangle 1170"/>
                        <wps:cNvSpPr/>
                        <wps:spPr>
                          <a:xfrm>
                            <a:off x="248356" y="808116"/>
                            <a:ext cx="665084" cy="223857"/>
                          </a:xfrm>
                          <a:prstGeom prst="rect">
                            <a:avLst/>
                          </a:prstGeom>
                          <a:ln>
                            <a:noFill/>
                          </a:ln>
                        </wps:spPr>
                        <wps:txbx>
                          <w:txbxContent>
                            <w:p w:rsidR="005C56E6" w:rsidRDefault="005C56E6" w:rsidP="00AB1E81">
                              <w:pPr>
                                <w:spacing w:after="160" w:line="259" w:lineRule="auto"/>
                                <w:jc w:val="left"/>
                              </w:pPr>
                              <w:r>
                                <w:t>Plaintext</w:t>
                              </w:r>
                            </w:p>
                          </w:txbxContent>
                        </wps:txbx>
                        <wps:bodyPr horzOverflow="overflow" vert="horz" lIns="0" tIns="0" rIns="0" bIns="0" rtlCol="0">
                          <a:noAutofit/>
                        </wps:bodyPr>
                      </wps:wsp>
                      <wps:wsp>
                        <wps:cNvPr id="39615" name="Shape 39615"/>
                        <wps:cNvSpPr/>
                        <wps:spPr>
                          <a:xfrm>
                            <a:off x="32170" y="1371916"/>
                            <a:ext cx="28120" cy="179574"/>
                          </a:xfrm>
                          <a:custGeom>
                            <a:avLst/>
                            <a:gdLst/>
                            <a:ahLst/>
                            <a:cxnLst/>
                            <a:rect l="0" t="0" r="0" b="0"/>
                            <a:pathLst>
                              <a:path w="28120" h="179574">
                                <a:moveTo>
                                  <a:pt x="0" y="0"/>
                                </a:moveTo>
                                <a:lnTo>
                                  <a:pt x="28120" y="0"/>
                                </a:lnTo>
                                <a:lnTo>
                                  <a:pt x="28120" y="179574"/>
                                </a:lnTo>
                                <a:lnTo>
                                  <a:pt x="0" y="179574"/>
                                </a:lnTo>
                                <a:lnTo>
                                  <a:pt x="0" y="0"/>
                                </a:lnTo>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39616" name="Shape 39616"/>
                        <wps:cNvSpPr/>
                        <wps:spPr>
                          <a:xfrm>
                            <a:off x="4051" y="1371916"/>
                            <a:ext cx="14060" cy="179574"/>
                          </a:xfrm>
                          <a:custGeom>
                            <a:avLst/>
                            <a:gdLst/>
                            <a:ahLst/>
                            <a:cxnLst/>
                            <a:rect l="0" t="0" r="0" b="0"/>
                            <a:pathLst>
                              <a:path w="14060" h="179574">
                                <a:moveTo>
                                  <a:pt x="0" y="0"/>
                                </a:moveTo>
                                <a:lnTo>
                                  <a:pt x="14060" y="0"/>
                                </a:lnTo>
                                <a:lnTo>
                                  <a:pt x="14060" y="179574"/>
                                </a:lnTo>
                                <a:lnTo>
                                  <a:pt x="0" y="179574"/>
                                </a:lnTo>
                                <a:lnTo>
                                  <a:pt x="0" y="0"/>
                                </a:lnTo>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173" name="Shape 1173"/>
                        <wps:cNvSpPr/>
                        <wps:spPr>
                          <a:xfrm>
                            <a:off x="74355" y="1282123"/>
                            <a:ext cx="793562" cy="359161"/>
                          </a:xfrm>
                          <a:custGeom>
                            <a:avLst/>
                            <a:gdLst/>
                            <a:ahLst/>
                            <a:cxnLst/>
                            <a:rect l="0" t="0" r="0" b="0"/>
                            <a:pathLst>
                              <a:path w="793562" h="359161">
                                <a:moveTo>
                                  <a:pt x="627437" y="0"/>
                                </a:moveTo>
                                <a:lnTo>
                                  <a:pt x="793562" y="179587"/>
                                </a:lnTo>
                                <a:lnTo>
                                  <a:pt x="627437" y="359161"/>
                                </a:lnTo>
                                <a:lnTo>
                                  <a:pt x="627437" y="269368"/>
                                </a:lnTo>
                                <a:lnTo>
                                  <a:pt x="0" y="269368"/>
                                </a:lnTo>
                                <a:lnTo>
                                  <a:pt x="0" y="89794"/>
                                </a:lnTo>
                                <a:lnTo>
                                  <a:pt x="627437" y="89794"/>
                                </a:lnTo>
                                <a:lnTo>
                                  <a:pt x="627437" y="0"/>
                                </a:lnTo>
                                <a:close/>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178" name="Shape 1178"/>
                        <wps:cNvSpPr/>
                        <wps:spPr>
                          <a:xfrm>
                            <a:off x="74355" y="1282123"/>
                            <a:ext cx="793562" cy="359161"/>
                          </a:xfrm>
                          <a:custGeom>
                            <a:avLst/>
                            <a:gdLst/>
                            <a:ahLst/>
                            <a:cxnLst/>
                            <a:rect l="0" t="0" r="0" b="0"/>
                            <a:pathLst>
                              <a:path w="793562" h="359161">
                                <a:moveTo>
                                  <a:pt x="0" y="89794"/>
                                </a:moveTo>
                                <a:lnTo>
                                  <a:pt x="627437" y="89794"/>
                                </a:lnTo>
                                <a:lnTo>
                                  <a:pt x="627437" y="0"/>
                                </a:lnTo>
                                <a:lnTo>
                                  <a:pt x="793562" y="179587"/>
                                </a:lnTo>
                                <a:lnTo>
                                  <a:pt x="627437" y="359161"/>
                                </a:lnTo>
                                <a:lnTo>
                                  <a:pt x="627437" y="269368"/>
                                </a:lnTo>
                                <a:lnTo>
                                  <a:pt x="0" y="269368"/>
                                </a:lnTo>
                                <a:lnTo>
                                  <a:pt x="0" y="89794"/>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179" name="Shape 1179"/>
                        <wps:cNvSpPr/>
                        <wps:spPr>
                          <a:xfrm>
                            <a:off x="32170" y="1371916"/>
                            <a:ext cx="28120" cy="179574"/>
                          </a:xfrm>
                          <a:custGeom>
                            <a:avLst/>
                            <a:gdLst/>
                            <a:ahLst/>
                            <a:cxnLst/>
                            <a:rect l="0" t="0" r="0" b="0"/>
                            <a:pathLst>
                              <a:path w="28120" h="179574">
                                <a:moveTo>
                                  <a:pt x="0" y="0"/>
                                </a:moveTo>
                                <a:lnTo>
                                  <a:pt x="28120" y="0"/>
                                </a:lnTo>
                                <a:lnTo>
                                  <a:pt x="28120" y="179574"/>
                                </a:lnTo>
                                <a:lnTo>
                                  <a:pt x="0" y="179574"/>
                                </a:lnTo>
                                <a:lnTo>
                                  <a:pt x="0" y="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180" name="Shape 1180"/>
                        <wps:cNvSpPr/>
                        <wps:spPr>
                          <a:xfrm>
                            <a:off x="4051" y="1371916"/>
                            <a:ext cx="14060" cy="179574"/>
                          </a:xfrm>
                          <a:custGeom>
                            <a:avLst/>
                            <a:gdLst/>
                            <a:ahLst/>
                            <a:cxnLst/>
                            <a:rect l="0" t="0" r="0" b="0"/>
                            <a:pathLst>
                              <a:path w="14060" h="179574">
                                <a:moveTo>
                                  <a:pt x="0" y="0"/>
                                </a:moveTo>
                                <a:lnTo>
                                  <a:pt x="14060" y="0"/>
                                </a:lnTo>
                                <a:lnTo>
                                  <a:pt x="14060" y="179574"/>
                                </a:lnTo>
                                <a:lnTo>
                                  <a:pt x="0" y="179574"/>
                                </a:lnTo>
                                <a:lnTo>
                                  <a:pt x="0" y="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39617" name="Shape 39617"/>
                        <wps:cNvSpPr/>
                        <wps:spPr>
                          <a:xfrm>
                            <a:off x="28119" y="1346918"/>
                            <a:ext cx="28120" cy="179574"/>
                          </a:xfrm>
                          <a:custGeom>
                            <a:avLst/>
                            <a:gdLst/>
                            <a:ahLst/>
                            <a:cxnLst/>
                            <a:rect l="0" t="0" r="0" b="0"/>
                            <a:pathLst>
                              <a:path w="28120" h="179574">
                                <a:moveTo>
                                  <a:pt x="0" y="0"/>
                                </a:moveTo>
                                <a:lnTo>
                                  <a:pt x="28120" y="0"/>
                                </a:lnTo>
                                <a:lnTo>
                                  <a:pt x="28120" y="179574"/>
                                </a:lnTo>
                                <a:lnTo>
                                  <a:pt x="0" y="17957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9618" name="Shape 39618"/>
                        <wps:cNvSpPr/>
                        <wps:spPr>
                          <a:xfrm>
                            <a:off x="0" y="1346918"/>
                            <a:ext cx="14060" cy="179574"/>
                          </a:xfrm>
                          <a:custGeom>
                            <a:avLst/>
                            <a:gdLst/>
                            <a:ahLst/>
                            <a:cxnLst/>
                            <a:rect l="0" t="0" r="0" b="0"/>
                            <a:pathLst>
                              <a:path w="14060" h="179574">
                                <a:moveTo>
                                  <a:pt x="0" y="0"/>
                                </a:moveTo>
                                <a:lnTo>
                                  <a:pt x="14060" y="0"/>
                                </a:lnTo>
                                <a:lnTo>
                                  <a:pt x="14060" y="179574"/>
                                </a:lnTo>
                                <a:lnTo>
                                  <a:pt x="0" y="17957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183" name="Shape 1183"/>
                        <wps:cNvSpPr/>
                        <wps:spPr>
                          <a:xfrm>
                            <a:off x="70299" y="1257137"/>
                            <a:ext cx="793562" cy="359148"/>
                          </a:xfrm>
                          <a:custGeom>
                            <a:avLst/>
                            <a:gdLst/>
                            <a:ahLst/>
                            <a:cxnLst/>
                            <a:rect l="0" t="0" r="0" b="0"/>
                            <a:pathLst>
                              <a:path w="793562" h="359148">
                                <a:moveTo>
                                  <a:pt x="627437" y="0"/>
                                </a:moveTo>
                                <a:lnTo>
                                  <a:pt x="793562" y="179574"/>
                                </a:lnTo>
                                <a:lnTo>
                                  <a:pt x="627437" y="359148"/>
                                </a:lnTo>
                                <a:lnTo>
                                  <a:pt x="627437" y="269355"/>
                                </a:lnTo>
                                <a:lnTo>
                                  <a:pt x="0" y="269355"/>
                                </a:lnTo>
                                <a:lnTo>
                                  <a:pt x="0" y="89781"/>
                                </a:lnTo>
                                <a:lnTo>
                                  <a:pt x="627437" y="89781"/>
                                </a:lnTo>
                                <a:lnTo>
                                  <a:pt x="627437"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184" name="Shape 1184"/>
                        <wps:cNvSpPr/>
                        <wps:spPr>
                          <a:xfrm>
                            <a:off x="70299" y="1257137"/>
                            <a:ext cx="793562" cy="359148"/>
                          </a:xfrm>
                          <a:custGeom>
                            <a:avLst/>
                            <a:gdLst/>
                            <a:ahLst/>
                            <a:cxnLst/>
                            <a:rect l="0" t="0" r="0" b="0"/>
                            <a:pathLst>
                              <a:path w="793562" h="359148">
                                <a:moveTo>
                                  <a:pt x="0" y="89781"/>
                                </a:moveTo>
                                <a:lnTo>
                                  <a:pt x="627437" y="89781"/>
                                </a:lnTo>
                                <a:lnTo>
                                  <a:pt x="627437" y="0"/>
                                </a:lnTo>
                                <a:lnTo>
                                  <a:pt x="793562" y="179574"/>
                                </a:lnTo>
                                <a:lnTo>
                                  <a:pt x="627437" y="359148"/>
                                </a:lnTo>
                                <a:lnTo>
                                  <a:pt x="627437" y="269355"/>
                                </a:lnTo>
                                <a:lnTo>
                                  <a:pt x="0" y="269355"/>
                                </a:lnTo>
                                <a:lnTo>
                                  <a:pt x="0" y="89781"/>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28119" y="1346918"/>
                            <a:ext cx="28120" cy="179574"/>
                          </a:xfrm>
                          <a:custGeom>
                            <a:avLst/>
                            <a:gdLst/>
                            <a:ahLst/>
                            <a:cxnLst/>
                            <a:rect l="0" t="0" r="0" b="0"/>
                            <a:pathLst>
                              <a:path w="28120" h="179574">
                                <a:moveTo>
                                  <a:pt x="0" y="0"/>
                                </a:moveTo>
                                <a:lnTo>
                                  <a:pt x="28120" y="0"/>
                                </a:lnTo>
                                <a:lnTo>
                                  <a:pt x="28120" y="179574"/>
                                </a:lnTo>
                                <a:lnTo>
                                  <a:pt x="0" y="179574"/>
                                </a:lnTo>
                                <a:lnTo>
                                  <a:pt x="0" y="0"/>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186" name="Shape 1186"/>
                        <wps:cNvSpPr/>
                        <wps:spPr>
                          <a:xfrm>
                            <a:off x="0" y="1346918"/>
                            <a:ext cx="14060" cy="179574"/>
                          </a:xfrm>
                          <a:custGeom>
                            <a:avLst/>
                            <a:gdLst/>
                            <a:ahLst/>
                            <a:cxnLst/>
                            <a:rect l="0" t="0" r="0" b="0"/>
                            <a:pathLst>
                              <a:path w="14060" h="179574">
                                <a:moveTo>
                                  <a:pt x="0" y="0"/>
                                </a:moveTo>
                                <a:lnTo>
                                  <a:pt x="14060" y="0"/>
                                </a:lnTo>
                                <a:lnTo>
                                  <a:pt x="14060" y="179574"/>
                                </a:lnTo>
                                <a:lnTo>
                                  <a:pt x="0" y="179574"/>
                                </a:lnTo>
                                <a:lnTo>
                                  <a:pt x="0" y="0"/>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39619" name="Shape 39619"/>
                        <wps:cNvSpPr/>
                        <wps:spPr>
                          <a:xfrm>
                            <a:off x="1000812" y="1102550"/>
                            <a:ext cx="996761" cy="718310"/>
                          </a:xfrm>
                          <a:custGeom>
                            <a:avLst/>
                            <a:gdLst/>
                            <a:ahLst/>
                            <a:cxnLst/>
                            <a:rect l="0" t="0" r="0" b="0"/>
                            <a:pathLst>
                              <a:path w="996761" h="718310">
                                <a:moveTo>
                                  <a:pt x="0" y="0"/>
                                </a:moveTo>
                                <a:lnTo>
                                  <a:pt x="996761" y="0"/>
                                </a:lnTo>
                                <a:lnTo>
                                  <a:pt x="996761" y="718310"/>
                                </a:lnTo>
                                <a:lnTo>
                                  <a:pt x="0" y="718310"/>
                                </a:lnTo>
                                <a:lnTo>
                                  <a:pt x="0" y="0"/>
                                </a:lnTo>
                              </a:path>
                            </a:pathLst>
                          </a:custGeom>
                          <a:ln w="0" cap="sq">
                            <a:miter lim="127000"/>
                          </a:ln>
                        </wps:spPr>
                        <wps:style>
                          <a:lnRef idx="0">
                            <a:srgbClr val="000000">
                              <a:alpha val="0"/>
                            </a:srgbClr>
                          </a:lnRef>
                          <a:fillRef idx="1">
                            <a:srgbClr val="5B9BD5">
                              <a:alpha val="21960"/>
                            </a:srgbClr>
                          </a:fillRef>
                          <a:effectRef idx="0">
                            <a:scrgbClr r="0" g="0" b="0"/>
                          </a:effectRef>
                          <a:fontRef idx="none"/>
                        </wps:style>
                        <wps:bodyPr/>
                      </wps:wsp>
                      <wps:wsp>
                        <wps:cNvPr id="1190" name="Shape 1190"/>
                        <wps:cNvSpPr/>
                        <wps:spPr>
                          <a:xfrm>
                            <a:off x="1000812" y="1102548"/>
                            <a:ext cx="996784" cy="718311"/>
                          </a:xfrm>
                          <a:custGeom>
                            <a:avLst/>
                            <a:gdLst/>
                            <a:ahLst/>
                            <a:cxnLst/>
                            <a:rect l="0" t="0" r="0" b="0"/>
                            <a:pathLst>
                              <a:path w="996784" h="718311">
                                <a:moveTo>
                                  <a:pt x="0" y="718311"/>
                                </a:moveTo>
                                <a:lnTo>
                                  <a:pt x="996784" y="718311"/>
                                </a:lnTo>
                                <a:lnTo>
                                  <a:pt x="996784" y="0"/>
                                </a:lnTo>
                                <a:lnTo>
                                  <a:pt x="0" y="0"/>
                                </a:lnTo>
                                <a:lnTo>
                                  <a:pt x="0" y="718311"/>
                                </a:lnTo>
                              </a:path>
                            </a:pathLst>
                          </a:custGeom>
                          <a:ln w="2930" cap="sq">
                            <a:miter lim="127000"/>
                          </a:ln>
                        </wps:spPr>
                        <wps:style>
                          <a:lnRef idx="1">
                            <a:srgbClr val="5B9BD5">
                              <a:alpha val="21960"/>
                            </a:srgbClr>
                          </a:lnRef>
                          <a:fillRef idx="0">
                            <a:srgbClr val="000000">
                              <a:alpha val="0"/>
                            </a:srgbClr>
                          </a:fillRef>
                          <a:effectRef idx="0">
                            <a:scrgbClr r="0" g="0" b="0"/>
                          </a:effectRef>
                          <a:fontRef idx="none"/>
                        </wps:style>
                        <wps:bodyPr/>
                      </wps:wsp>
                      <wps:wsp>
                        <wps:cNvPr id="39620" name="Shape 39620"/>
                        <wps:cNvSpPr/>
                        <wps:spPr>
                          <a:xfrm>
                            <a:off x="996768" y="1077554"/>
                            <a:ext cx="996761" cy="718310"/>
                          </a:xfrm>
                          <a:custGeom>
                            <a:avLst/>
                            <a:gdLst/>
                            <a:ahLst/>
                            <a:cxnLst/>
                            <a:rect l="0" t="0" r="0" b="0"/>
                            <a:pathLst>
                              <a:path w="996761" h="718310">
                                <a:moveTo>
                                  <a:pt x="0" y="0"/>
                                </a:moveTo>
                                <a:lnTo>
                                  <a:pt x="996761" y="0"/>
                                </a:lnTo>
                                <a:lnTo>
                                  <a:pt x="996761" y="718310"/>
                                </a:lnTo>
                                <a:lnTo>
                                  <a:pt x="0" y="71831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192" name="Shape 1192"/>
                        <wps:cNvSpPr/>
                        <wps:spPr>
                          <a:xfrm>
                            <a:off x="996768" y="1077554"/>
                            <a:ext cx="996761" cy="718310"/>
                          </a:xfrm>
                          <a:custGeom>
                            <a:avLst/>
                            <a:gdLst/>
                            <a:ahLst/>
                            <a:cxnLst/>
                            <a:rect l="0" t="0" r="0" b="0"/>
                            <a:pathLst>
                              <a:path w="996761" h="718310">
                                <a:moveTo>
                                  <a:pt x="0" y="718310"/>
                                </a:moveTo>
                                <a:lnTo>
                                  <a:pt x="996761" y="718310"/>
                                </a:lnTo>
                                <a:lnTo>
                                  <a:pt x="996761" y="0"/>
                                </a:lnTo>
                                <a:lnTo>
                                  <a:pt x="0" y="0"/>
                                </a:lnTo>
                                <a:close/>
                              </a:path>
                            </a:pathLst>
                          </a:custGeom>
                          <a:ln w="2930" cap="sq">
                            <a:miter lim="127000"/>
                          </a:ln>
                        </wps:spPr>
                        <wps:style>
                          <a:lnRef idx="1">
                            <a:srgbClr val="C8C8C8"/>
                          </a:lnRef>
                          <a:fillRef idx="0">
                            <a:srgbClr val="000000">
                              <a:alpha val="0"/>
                            </a:srgbClr>
                          </a:fillRef>
                          <a:effectRef idx="0">
                            <a:scrgbClr r="0" g="0" b="0"/>
                          </a:effectRef>
                          <a:fontRef idx="none"/>
                        </wps:style>
                        <wps:bodyPr/>
                      </wps:wsp>
                      <wps:wsp>
                        <wps:cNvPr id="1193" name="Rectangle 1193"/>
                        <wps:cNvSpPr/>
                        <wps:spPr>
                          <a:xfrm>
                            <a:off x="1256815" y="1346852"/>
                            <a:ext cx="633937" cy="223857"/>
                          </a:xfrm>
                          <a:prstGeom prst="rect">
                            <a:avLst/>
                          </a:prstGeom>
                          <a:ln>
                            <a:noFill/>
                          </a:ln>
                        </wps:spPr>
                        <wps:txbx>
                          <w:txbxContent>
                            <w:p w:rsidR="005C56E6" w:rsidRDefault="005C56E6" w:rsidP="00AB1E81">
                              <w:pPr>
                                <w:spacing w:after="160" w:line="259" w:lineRule="auto"/>
                                <w:jc w:val="left"/>
                              </w:pPr>
                              <w:r>
                                <w:rPr>
                                  <w:color w:val="FEFFFF"/>
                                </w:rPr>
                                <w:t>Enkripsi</w:t>
                              </w:r>
                            </w:p>
                          </w:txbxContent>
                        </wps:txbx>
                        <wps:bodyPr horzOverflow="overflow" vert="horz" lIns="0" tIns="0" rIns="0" bIns="0" rtlCol="0">
                          <a:noAutofit/>
                        </wps:bodyPr>
                      </wps:wsp>
                      <wps:wsp>
                        <wps:cNvPr id="1196" name="Rectangle 1196"/>
                        <wps:cNvSpPr/>
                        <wps:spPr>
                          <a:xfrm>
                            <a:off x="2278085" y="808116"/>
                            <a:ext cx="789680" cy="223857"/>
                          </a:xfrm>
                          <a:prstGeom prst="rect">
                            <a:avLst/>
                          </a:prstGeom>
                          <a:ln>
                            <a:noFill/>
                          </a:ln>
                        </wps:spPr>
                        <wps:txbx>
                          <w:txbxContent>
                            <w:p w:rsidR="005C56E6" w:rsidRDefault="005C56E6" w:rsidP="00AB1E81">
                              <w:pPr>
                                <w:spacing w:after="160" w:line="259" w:lineRule="auto"/>
                                <w:jc w:val="left"/>
                              </w:pPr>
                              <w:r>
                                <w:t>Ciphertext</w:t>
                              </w:r>
                            </w:p>
                          </w:txbxContent>
                        </wps:txbx>
                        <wps:bodyPr horzOverflow="overflow" vert="horz" lIns="0" tIns="0" rIns="0" bIns="0" rtlCol="0">
                          <a:noAutofit/>
                        </wps:bodyPr>
                      </wps:wsp>
                      <wps:wsp>
                        <wps:cNvPr id="39621" name="Shape 39621"/>
                        <wps:cNvSpPr/>
                        <wps:spPr>
                          <a:xfrm>
                            <a:off x="2191816" y="1371916"/>
                            <a:ext cx="28131" cy="179574"/>
                          </a:xfrm>
                          <a:custGeom>
                            <a:avLst/>
                            <a:gdLst/>
                            <a:ahLst/>
                            <a:cxnLst/>
                            <a:rect l="0" t="0" r="0" b="0"/>
                            <a:pathLst>
                              <a:path w="28131" h="179574">
                                <a:moveTo>
                                  <a:pt x="0" y="0"/>
                                </a:moveTo>
                                <a:lnTo>
                                  <a:pt x="28131" y="0"/>
                                </a:lnTo>
                                <a:lnTo>
                                  <a:pt x="28131" y="179574"/>
                                </a:lnTo>
                                <a:lnTo>
                                  <a:pt x="0" y="179574"/>
                                </a:lnTo>
                                <a:lnTo>
                                  <a:pt x="0" y="0"/>
                                </a:lnTo>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39622" name="Shape 39622"/>
                        <wps:cNvSpPr/>
                        <wps:spPr>
                          <a:xfrm>
                            <a:off x="2163685" y="1371916"/>
                            <a:ext cx="14065" cy="179574"/>
                          </a:xfrm>
                          <a:custGeom>
                            <a:avLst/>
                            <a:gdLst/>
                            <a:ahLst/>
                            <a:cxnLst/>
                            <a:rect l="0" t="0" r="0" b="0"/>
                            <a:pathLst>
                              <a:path w="14065" h="179574">
                                <a:moveTo>
                                  <a:pt x="0" y="0"/>
                                </a:moveTo>
                                <a:lnTo>
                                  <a:pt x="14065" y="0"/>
                                </a:lnTo>
                                <a:lnTo>
                                  <a:pt x="14065" y="179574"/>
                                </a:lnTo>
                                <a:lnTo>
                                  <a:pt x="0" y="179574"/>
                                </a:lnTo>
                                <a:lnTo>
                                  <a:pt x="0" y="0"/>
                                </a:lnTo>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199" name="Shape 1199"/>
                        <wps:cNvSpPr/>
                        <wps:spPr>
                          <a:xfrm>
                            <a:off x="2234013" y="1282123"/>
                            <a:ext cx="793527" cy="359161"/>
                          </a:xfrm>
                          <a:custGeom>
                            <a:avLst/>
                            <a:gdLst/>
                            <a:ahLst/>
                            <a:cxnLst/>
                            <a:rect l="0" t="0" r="0" b="0"/>
                            <a:pathLst>
                              <a:path w="793527" h="359161">
                                <a:moveTo>
                                  <a:pt x="627437" y="0"/>
                                </a:moveTo>
                                <a:lnTo>
                                  <a:pt x="793527" y="179587"/>
                                </a:lnTo>
                                <a:lnTo>
                                  <a:pt x="627437" y="359161"/>
                                </a:lnTo>
                                <a:lnTo>
                                  <a:pt x="627437" y="269368"/>
                                </a:lnTo>
                                <a:lnTo>
                                  <a:pt x="0" y="269368"/>
                                </a:lnTo>
                                <a:lnTo>
                                  <a:pt x="0" y="89794"/>
                                </a:lnTo>
                                <a:lnTo>
                                  <a:pt x="627437" y="89794"/>
                                </a:lnTo>
                                <a:lnTo>
                                  <a:pt x="627437" y="0"/>
                                </a:lnTo>
                                <a:close/>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204" name="Shape 1204"/>
                        <wps:cNvSpPr/>
                        <wps:spPr>
                          <a:xfrm>
                            <a:off x="2234013" y="1282123"/>
                            <a:ext cx="793527" cy="359161"/>
                          </a:xfrm>
                          <a:custGeom>
                            <a:avLst/>
                            <a:gdLst/>
                            <a:ahLst/>
                            <a:cxnLst/>
                            <a:rect l="0" t="0" r="0" b="0"/>
                            <a:pathLst>
                              <a:path w="793527" h="359161">
                                <a:moveTo>
                                  <a:pt x="0" y="89794"/>
                                </a:moveTo>
                                <a:lnTo>
                                  <a:pt x="627437" y="89794"/>
                                </a:lnTo>
                                <a:lnTo>
                                  <a:pt x="627437" y="0"/>
                                </a:lnTo>
                                <a:lnTo>
                                  <a:pt x="793527" y="179587"/>
                                </a:lnTo>
                                <a:lnTo>
                                  <a:pt x="627437" y="359161"/>
                                </a:lnTo>
                                <a:lnTo>
                                  <a:pt x="627437" y="269368"/>
                                </a:lnTo>
                                <a:lnTo>
                                  <a:pt x="0" y="269368"/>
                                </a:lnTo>
                                <a:lnTo>
                                  <a:pt x="0" y="89794"/>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205" name="Shape 1205"/>
                        <wps:cNvSpPr/>
                        <wps:spPr>
                          <a:xfrm>
                            <a:off x="2191816" y="1371916"/>
                            <a:ext cx="28131" cy="179574"/>
                          </a:xfrm>
                          <a:custGeom>
                            <a:avLst/>
                            <a:gdLst/>
                            <a:ahLst/>
                            <a:cxnLst/>
                            <a:rect l="0" t="0" r="0" b="0"/>
                            <a:pathLst>
                              <a:path w="28131" h="179574">
                                <a:moveTo>
                                  <a:pt x="0" y="0"/>
                                </a:moveTo>
                                <a:lnTo>
                                  <a:pt x="28131" y="0"/>
                                </a:lnTo>
                                <a:lnTo>
                                  <a:pt x="28131" y="179574"/>
                                </a:lnTo>
                                <a:lnTo>
                                  <a:pt x="0" y="179574"/>
                                </a:lnTo>
                                <a:lnTo>
                                  <a:pt x="0" y="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206" name="Shape 1206"/>
                        <wps:cNvSpPr/>
                        <wps:spPr>
                          <a:xfrm>
                            <a:off x="2163685" y="1371916"/>
                            <a:ext cx="14065" cy="179574"/>
                          </a:xfrm>
                          <a:custGeom>
                            <a:avLst/>
                            <a:gdLst/>
                            <a:ahLst/>
                            <a:cxnLst/>
                            <a:rect l="0" t="0" r="0" b="0"/>
                            <a:pathLst>
                              <a:path w="14065" h="179574">
                                <a:moveTo>
                                  <a:pt x="0" y="0"/>
                                </a:moveTo>
                                <a:lnTo>
                                  <a:pt x="14065" y="0"/>
                                </a:lnTo>
                                <a:lnTo>
                                  <a:pt x="14065" y="179574"/>
                                </a:lnTo>
                                <a:lnTo>
                                  <a:pt x="0" y="179574"/>
                                </a:lnTo>
                                <a:lnTo>
                                  <a:pt x="0" y="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39623" name="Shape 39623"/>
                        <wps:cNvSpPr/>
                        <wps:spPr>
                          <a:xfrm>
                            <a:off x="2187831" y="1346918"/>
                            <a:ext cx="28014" cy="179574"/>
                          </a:xfrm>
                          <a:custGeom>
                            <a:avLst/>
                            <a:gdLst/>
                            <a:ahLst/>
                            <a:cxnLst/>
                            <a:rect l="0" t="0" r="0" b="0"/>
                            <a:pathLst>
                              <a:path w="28014" h="179574">
                                <a:moveTo>
                                  <a:pt x="0" y="0"/>
                                </a:moveTo>
                                <a:lnTo>
                                  <a:pt x="28014" y="0"/>
                                </a:lnTo>
                                <a:lnTo>
                                  <a:pt x="28014" y="179574"/>
                                </a:lnTo>
                                <a:lnTo>
                                  <a:pt x="0" y="17957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9624" name="Shape 39624"/>
                        <wps:cNvSpPr/>
                        <wps:spPr>
                          <a:xfrm>
                            <a:off x="2159700" y="1346918"/>
                            <a:ext cx="14065" cy="179574"/>
                          </a:xfrm>
                          <a:custGeom>
                            <a:avLst/>
                            <a:gdLst/>
                            <a:ahLst/>
                            <a:cxnLst/>
                            <a:rect l="0" t="0" r="0" b="0"/>
                            <a:pathLst>
                              <a:path w="14065" h="179574">
                                <a:moveTo>
                                  <a:pt x="0" y="0"/>
                                </a:moveTo>
                                <a:lnTo>
                                  <a:pt x="14065" y="0"/>
                                </a:lnTo>
                                <a:lnTo>
                                  <a:pt x="14065" y="179574"/>
                                </a:lnTo>
                                <a:lnTo>
                                  <a:pt x="0" y="17957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09" name="Shape 1209"/>
                        <wps:cNvSpPr/>
                        <wps:spPr>
                          <a:xfrm>
                            <a:off x="2229911" y="1257137"/>
                            <a:ext cx="793644" cy="359148"/>
                          </a:xfrm>
                          <a:custGeom>
                            <a:avLst/>
                            <a:gdLst/>
                            <a:ahLst/>
                            <a:cxnLst/>
                            <a:rect l="0" t="0" r="0" b="0"/>
                            <a:pathLst>
                              <a:path w="793644" h="359148">
                                <a:moveTo>
                                  <a:pt x="627437" y="0"/>
                                </a:moveTo>
                                <a:lnTo>
                                  <a:pt x="793644" y="179574"/>
                                </a:lnTo>
                                <a:lnTo>
                                  <a:pt x="627437" y="359148"/>
                                </a:lnTo>
                                <a:lnTo>
                                  <a:pt x="627437" y="269355"/>
                                </a:lnTo>
                                <a:lnTo>
                                  <a:pt x="0" y="269355"/>
                                </a:lnTo>
                                <a:lnTo>
                                  <a:pt x="0" y="89781"/>
                                </a:lnTo>
                                <a:lnTo>
                                  <a:pt x="627437" y="89781"/>
                                </a:lnTo>
                                <a:lnTo>
                                  <a:pt x="627437"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10" name="Shape 1210"/>
                        <wps:cNvSpPr/>
                        <wps:spPr>
                          <a:xfrm>
                            <a:off x="2229911" y="1257137"/>
                            <a:ext cx="793644" cy="359148"/>
                          </a:xfrm>
                          <a:custGeom>
                            <a:avLst/>
                            <a:gdLst/>
                            <a:ahLst/>
                            <a:cxnLst/>
                            <a:rect l="0" t="0" r="0" b="0"/>
                            <a:pathLst>
                              <a:path w="793644" h="359148">
                                <a:moveTo>
                                  <a:pt x="0" y="89781"/>
                                </a:moveTo>
                                <a:lnTo>
                                  <a:pt x="627437" y="89781"/>
                                </a:lnTo>
                                <a:lnTo>
                                  <a:pt x="627437" y="0"/>
                                </a:lnTo>
                                <a:lnTo>
                                  <a:pt x="793644" y="179574"/>
                                </a:lnTo>
                                <a:lnTo>
                                  <a:pt x="627437" y="359148"/>
                                </a:lnTo>
                                <a:lnTo>
                                  <a:pt x="627437" y="269355"/>
                                </a:lnTo>
                                <a:lnTo>
                                  <a:pt x="0" y="269355"/>
                                </a:lnTo>
                                <a:lnTo>
                                  <a:pt x="0" y="89781"/>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11" name="Shape 1211"/>
                        <wps:cNvSpPr/>
                        <wps:spPr>
                          <a:xfrm>
                            <a:off x="2187831" y="1346918"/>
                            <a:ext cx="28014" cy="179574"/>
                          </a:xfrm>
                          <a:custGeom>
                            <a:avLst/>
                            <a:gdLst/>
                            <a:ahLst/>
                            <a:cxnLst/>
                            <a:rect l="0" t="0" r="0" b="0"/>
                            <a:pathLst>
                              <a:path w="28014" h="179574">
                                <a:moveTo>
                                  <a:pt x="0" y="0"/>
                                </a:moveTo>
                                <a:lnTo>
                                  <a:pt x="28014" y="0"/>
                                </a:lnTo>
                                <a:lnTo>
                                  <a:pt x="28014" y="179574"/>
                                </a:lnTo>
                                <a:lnTo>
                                  <a:pt x="0" y="179574"/>
                                </a:lnTo>
                                <a:lnTo>
                                  <a:pt x="0" y="0"/>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12" name="Shape 1212"/>
                        <wps:cNvSpPr/>
                        <wps:spPr>
                          <a:xfrm>
                            <a:off x="2159700" y="1346918"/>
                            <a:ext cx="14065" cy="179574"/>
                          </a:xfrm>
                          <a:custGeom>
                            <a:avLst/>
                            <a:gdLst/>
                            <a:ahLst/>
                            <a:cxnLst/>
                            <a:rect l="0" t="0" r="0" b="0"/>
                            <a:pathLst>
                              <a:path w="14065" h="179574">
                                <a:moveTo>
                                  <a:pt x="0" y="0"/>
                                </a:moveTo>
                                <a:lnTo>
                                  <a:pt x="14065" y="0"/>
                                </a:lnTo>
                                <a:lnTo>
                                  <a:pt x="14065" y="179574"/>
                                </a:lnTo>
                                <a:lnTo>
                                  <a:pt x="0" y="179574"/>
                                </a:lnTo>
                                <a:lnTo>
                                  <a:pt x="0" y="0"/>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39625" name="Shape 39625"/>
                        <wps:cNvSpPr/>
                        <wps:spPr>
                          <a:xfrm>
                            <a:off x="3160458" y="1102550"/>
                            <a:ext cx="996761" cy="718310"/>
                          </a:xfrm>
                          <a:custGeom>
                            <a:avLst/>
                            <a:gdLst/>
                            <a:ahLst/>
                            <a:cxnLst/>
                            <a:rect l="0" t="0" r="0" b="0"/>
                            <a:pathLst>
                              <a:path w="996761" h="718310">
                                <a:moveTo>
                                  <a:pt x="0" y="0"/>
                                </a:moveTo>
                                <a:lnTo>
                                  <a:pt x="996761" y="0"/>
                                </a:lnTo>
                                <a:lnTo>
                                  <a:pt x="996761" y="718310"/>
                                </a:lnTo>
                                <a:lnTo>
                                  <a:pt x="0" y="718310"/>
                                </a:lnTo>
                                <a:lnTo>
                                  <a:pt x="0" y="0"/>
                                </a:lnTo>
                              </a:path>
                            </a:pathLst>
                          </a:custGeom>
                          <a:ln w="0" cap="sq">
                            <a:miter lim="127000"/>
                          </a:ln>
                        </wps:spPr>
                        <wps:style>
                          <a:lnRef idx="0">
                            <a:srgbClr val="000000">
                              <a:alpha val="0"/>
                            </a:srgbClr>
                          </a:lnRef>
                          <a:fillRef idx="1">
                            <a:srgbClr val="5B9BD5">
                              <a:alpha val="21960"/>
                            </a:srgbClr>
                          </a:fillRef>
                          <a:effectRef idx="0">
                            <a:scrgbClr r="0" g="0" b="0"/>
                          </a:effectRef>
                          <a:fontRef idx="none"/>
                        </wps:style>
                        <wps:bodyPr/>
                      </wps:wsp>
                      <wps:wsp>
                        <wps:cNvPr id="1216" name="Shape 1216"/>
                        <wps:cNvSpPr/>
                        <wps:spPr>
                          <a:xfrm>
                            <a:off x="3160458" y="1102548"/>
                            <a:ext cx="996772" cy="718311"/>
                          </a:xfrm>
                          <a:custGeom>
                            <a:avLst/>
                            <a:gdLst/>
                            <a:ahLst/>
                            <a:cxnLst/>
                            <a:rect l="0" t="0" r="0" b="0"/>
                            <a:pathLst>
                              <a:path w="996772" h="718311">
                                <a:moveTo>
                                  <a:pt x="0" y="718311"/>
                                </a:moveTo>
                                <a:lnTo>
                                  <a:pt x="996772" y="718311"/>
                                </a:lnTo>
                                <a:lnTo>
                                  <a:pt x="996772" y="0"/>
                                </a:lnTo>
                                <a:lnTo>
                                  <a:pt x="0" y="0"/>
                                </a:lnTo>
                                <a:lnTo>
                                  <a:pt x="0" y="718311"/>
                                </a:lnTo>
                              </a:path>
                            </a:pathLst>
                          </a:custGeom>
                          <a:ln w="2930" cap="sq">
                            <a:miter lim="127000"/>
                          </a:ln>
                        </wps:spPr>
                        <wps:style>
                          <a:lnRef idx="1">
                            <a:srgbClr val="5B9BD5">
                              <a:alpha val="21960"/>
                            </a:srgbClr>
                          </a:lnRef>
                          <a:fillRef idx="0">
                            <a:srgbClr val="000000">
                              <a:alpha val="0"/>
                            </a:srgbClr>
                          </a:fillRef>
                          <a:effectRef idx="0">
                            <a:scrgbClr r="0" g="0" b="0"/>
                          </a:effectRef>
                          <a:fontRef idx="none"/>
                        </wps:style>
                        <wps:bodyPr/>
                      </wps:wsp>
                      <wps:wsp>
                        <wps:cNvPr id="39626" name="Shape 39626"/>
                        <wps:cNvSpPr/>
                        <wps:spPr>
                          <a:xfrm>
                            <a:off x="3156473" y="1077554"/>
                            <a:ext cx="996761" cy="718310"/>
                          </a:xfrm>
                          <a:custGeom>
                            <a:avLst/>
                            <a:gdLst/>
                            <a:ahLst/>
                            <a:cxnLst/>
                            <a:rect l="0" t="0" r="0" b="0"/>
                            <a:pathLst>
                              <a:path w="996761" h="718310">
                                <a:moveTo>
                                  <a:pt x="0" y="0"/>
                                </a:moveTo>
                                <a:lnTo>
                                  <a:pt x="996761" y="0"/>
                                </a:lnTo>
                                <a:lnTo>
                                  <a:pt x="996761" y="718310"/>
                                </a:lnTo>
                                <a:lnTo>
                                  <a:pt x="0" y="71831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18" name="Shape 1218"/>
                        <wps:cNvSpPr/>
                        <wps:spPr>
                          <a:xfrm>
                            <a:off x="3156473" y="1077554"/>
                            <a:ext cx="996761" cy="718310"/>
                          </a:xfrm>
                          <a:custGeom>
                            <a:avLst/>
                            <a:gdLst/>
                            <a:ahLst/>
                            <a:cxnLst/>
                            <a:rect l="0" t="0" r="0" b="0"/>
                            <a:pathLst>
                              <a:path w="996761" h="718310">
                                <a:moveTo>
                                  <a:pt x="0" y="718310"/>
                                </a:moveTo>
                                <a:lnTo>
                                  <a:pt x="996761" y="718310"/>
                                </a:lnTo>
                                <a:lnTo>
                                  <a:pt x="996761" y="0"/>
                                </a:lnTo>
                                <a:lnTo>
                                  <a:pt x="0" y="0"/>
                                </a:lnTo>
                                <a:close/>
                              </a:path>
                            </a:pathLst>
                          </a:custGeom>
                          <a:ln w="2930" cap="sq">
                            <a:miter lim="127000"/>
                          </a:ln>
                        </wps:spPr>
                        <wps:style>
                          <a:lnRef idx="1">
                            <a:srgbClr val="C8C8C8"/>
                          </a:lnRef>
                          <a:fillRef idx="0">
                            <a:srgbClr val="000000">
                              <a:alpha val="0"/>
                            </a:srgbClr>
                          </a:fillRef>
                          <a:effectRef idx="0">
                            <a:scrgbClr r="0" g="0" b="0"/>
                          </a:effectRef>
                          <a:fontRef idx="none"/>
                        </wps:style>
                        <wps:bodyPr/>
                      </wps:wsp>
                      <wps:wsp>
                        <wps:cNvPr id="1219" name="Rectangle 1219"/>
                        <wps:cNvSpPr/>
                        <wps:spPr>
                          <a:xfrm>
                            <a:off x="3385271" y="1346852"/>
                            <a:ext cx="717052" cy="223857"/>
                          </a:xfrm>
                          <a:prstGeom prst="rect">
                            <a:avLst/>
                          </a:prstGeom>
                          <a:ln>
                            <a:noFill/>
                          </a:ln>
                        </wps:spPr>
                        <wps:txbx>
                          <w:txbxContent>
                            <w:p w:rsidR="005C56E6" w:rsidRDefault="005C56E6" w:rsidP="00AB1E81">
                              <w:pPr>
                                <w:spacing w:after="160" w:line="259" w:lineRule="auto"/>
                                <w:jc w:val="left"/>
                              </w:pPr>
                              <w:r>
                                <w:rPr>
                                  <w:color w:val="FEFFFF"/>
                                </w:rPr>
                                <w:t>Dekripsi</w:t>
                              </w:r>
                            </w:p>
                          </w:txbxContent>
                        </wps:txbx>
                        <wps:bodyPr horzOverflow="overflow" vert="horz" lIns="0" tIns="0" rIns="0" bIns="0" rtlCol="0">
                          <a:noAutofit/>
                        </wps:bodyPr>
                      </wps:wsp>
                      <wps:wsp>
                        <wps:cNvPr id="39627" name="Shape 39627"/>
                        <wps:cNvSpPr/>
                        <wps:spPr>
                          <a:xfrm>
                            <a:off x="4351451" y="1371916"/>
                            <a:ext cx="28131" cy="179574"/>
                          </a:xfrm>
                          <a:custGeom>
                            <a:avLst/>
                            <a:gdLst/>
                            <a:ahLst/>
                            <a:cxnLst/>
                            <a:rect l="0" t="0" r="0" b="0"/>
                            <a:pathLst>
                              <a:path w="28131" h="179574">
                                <a:moveTo>
                                  <a:pt x="0" y="0"/>
                                </a:moveTo>
                                <a:lnTo>
                                  <a:pt x="28131" y="0"/>
                                </a:lnTo>
                                <a:lnTo>
                                  <a:pt x="28131" y="179574"/>
                                </a:lnTo>
                                <a:lnTo>
                                  <a:pt x="0" y="179574"/>
                                </a:lnTo>
                                <a:lnTo>
                                  <a:pt x="0" y="0"/>
                                </a:lnTo>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39628" name="Shape 39628"/>
                        <wps:cNvSpPr/>
                        <wps:spPr>
                          <a:xfrm>
                            <a:off x="4323320" y="1371916"/>
                            <a:ext cx="14065" cy="179574"/>
                          </a:xfrm>
                          <a:custGeom>
                            <a:avLst/>
                            <a:gdLst/>
                            <a:ahLst/>
                            <a:cxnLst/>
                            <a:rect l="0" t="0" r="0" b="0"/>
                            <a:pathLst>
                              <a:path w="14065" h="179574">
                                <a:moveTo>
                                  <a:pt x="0" y="0"/>
                                </a:moveTo>
                                <a:lnTo>
                                  <a:pt x="14065" y="0"/>
                                </a:lnTo>
                                <a:lnTo>
                                  <a:pt x="14065" y="179574"/>
                                </a:lnTo>
                                <a:lnTo>
                                  <a:pt x="0" y="179574"/>
                                </a:lnTo>
                                <a:lnTo>
                                  <a:pt x="0" y="0"/>
                                </a:lnTo>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222" name="Shape 1222"/>
                        <wps:cNvSpPr/>
                        <wps:spPr>
                          <a:xfrm>
                            <a:off x="4393648" y="1282123"/>
                            <a:ext cx="793527" cy="359161"/>
                          </a:xfrm>
                          <a:custGeom>
                            <a:avLst/>
                            <a:gdLst/>
                            <a:ahLst/>
                            <a:cxnLst/>
                            <a:rect l="0" t="0" r="0" b="0"/>
                            <a:pathLst>
                              <a:path w="793527" h="359161">
                                <a:moveTo>
                                  <a:pt x="627437" y="0"/>
                                </a:moveTo>
                                <a:lnTo>
                                  <a:pt x="793527" y="179587"/>
                                </a:lnTo>
                                <a:lnTo>
                                  <a:pt x="627437" y="359161"/>
                                </a:lnTo>
                                <a:lnTo>
                                  <a:pt x="627437" y="269368"/>
                                </a:lnTo>
                                <a:lnTo>
                                  <a:pt x="0" y="269368"/>
                                </a:lnTo>
                                <a:lnTo>
                                  <a:pt x="0" y="89794"/>
                                </a:lnTo>
                                <a:lnTo>
                                  <a:pt x="627437" y="89794"/>
                                </a:lnTo>
                                <a:lnTo>
                                  <a:pt x="627437" y="0"/>
                                </a:lnTo>
                                <a:close/>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227" name="Shape 1227"/>
                        <wps:cNvSpPr/>
                        <wps:spPr>
                          <a:xfrm>
                            <a:off x="4393648" y="1282123"/>
                            <a:ext cx="793527" cy="359161"/>
                          </a:xfrm>
                          <a:custGeom>
                            <a:avLst/>
                            <a:gdLst/>
                            <a:ahLst/>
                            <a:cxnLst/>
                            <a:rect l="0" t="0" r="0" b="0"/>
                            <a:pathLst>
                              <a:path w="793527" h="359161">
                                <a:moveTo>
                                  <a:pt x="0" y="89794"/>
                                </a:moveTo>
                                <a:lnTo>
                                  <a:pt x="627437" y="89794"/>
                                </a:lnTo>
                                <a:lnTo>
                                  <a:pt x="627437" y="0"/>
                                </a:lnTo>
                                <a:lnTo>
                                  <a:pt x="793527" y="179587"/>
                                </a:lnTo>
                                <a:lnTo>
                                  <a:pt x="627437" y="359161"/>
                                </a:lnTo>
                                <a:lnTo>
                                  <a:pt x="627437" y="269368"/>
                                </a:lnTo>
                                <a:lnTo>
                                  <a:pt x="0" y="269368"/>
                                </a:lnTo>
                                <a:lnTo>
                                  <a:pt x="0" y="89794"/>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228" name="Shape 1228"/>
                        <wps:cNvSpPr/>
                        <wps:spPr>
                          <a:xfrm>
                            <a:off x="4351451" y="1371916"/>
                            <a:ext cx="28131" cy="179574"/>
                          </a:xfrm>
                          <a:custGeom>
                            <a:avLst/>
                            <a:gdLst/>
                            <a:ahLst/>
                            <a:cxnLst/>
                            <a:rect l="0" t="0" r="0" b="0"/>
                            <a:pathLst>
                              <a:path w="28131" h="179574">
                                <a:moveTo>
                                  <a:pt x="0" y="0"/>
                                </a:moveTo>
                                <a:lnTo>
                                  <a:pt x="28131" y="0"/>
                                </a:lnTo>
                                <a:lnTo>
                                  <a:pt x="28131" y="179574"/>
                                </a:lnTo>
                                <a:lnTo>
                                  <a:pt x="0" y="179574"/>
                                </a:lnTo>
                                <a:lnTo>
                                  <a:pt x="0" y="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229" name="Shape 1229"/>
                        <wps:cNvSpPr/>
                        <wps:spPr>
                          <a:xfrm>
                            <a:off x="4323320" y="1371916"/>
                            <a:ext cx="14065" cy="179574"/>
                          </a:xfrm>
                          <a:custGeom>
                            <a:avLst/>
                            <a:gdLst/>
                            <a:ahLst/>
                            <a:cxnLst/>
                            <a:rect l="0" t="0" r="0" b="0"/>
                            <a:pathLst>
                              <a:path w="14065" h="179574">
                                <a:moveTo>
                                  <a:pt x="0" y="0"/>
                                </a:moveTo>
                                <a:lnTo>
                                  <a:pt x="14065" y="0"/>
                                </a:lnTo>
                                <a:lnTo>
                                  <a:pt x="14065" y="179574"/>
                                </a:lnTo>
                                <a:lnTo>
                                  <a:pt x="0" y="179574"/>
                                </a:lnTo>
                                <a:lnTo>
                                  <a:pt x="0" y="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39629" name="Shape 39629"/>
                        <wps:cNvSpPr/>
                        <wps:spPr>
                          <a:xfrm>
                            <a:off x="4347466" y="1346918"/>
                            <a:ext cx="28131" cy="179574"/>
                          </a:xfrm>
                          <a:custGeom>
                            <a:avLst/>
                            <a:gdLst/>
                            <a:ahLst/>
                            <a:cxnLst/>
                            <a:rect l="0" t="0" r="0" b="0"/>
                            <a:pathLst>
                              <a:path w="28131" h="179574">
                                <a:moveTo>
                                  <a:pt x="0" y="0"/>
                                </a:moveTo>
                                <a:lnTo>
                                  <a:pt x="28131" y="0"/>
                                </a:lnTo>
                                <a:lnTo>
                                  <a:pt x="28131" y="179574"/>
                                </a:lnTo>
                                <a:lnTo>
                                  <a:pt x="0" y="17957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9630" name="Shape 39630"/>
                        <wps:cNvSpPr/>
                        <wps:spPr>
                          <a:xfrm>
                            <a:off x="4319335" y="1346918"/>
                            <a:ext cx="14065" cy="179574"/>
                          </a:xfrm>
                          <a:custGeom>
                            <a:avLst/>
                            <a:gdLst/>
                            <a:ahLst/>
                            <a:cxnLst/>
                            <a:rect l="0" t="0" r="0" b="0"/>
                            <a:pathLst>
                              <a:path w="14065" h="179574">
                                <a:moveTo>
                                  <a:pt x="0" y="0"/>
                                </a:moveTo>
                                <a:lnTo>
                                  <a:pt x="14065" y="0"/>
                                </a:lnTo>
                                <a:lnTo>
                                  <a:pt x="14065" y="179574"/>
                                </a:lnTo>
                                <a:lnTo>
                                  <a:pt x="0" y="17957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32" name="Shape 1232"/>
                        <wps:cNvSpPr/>
                        <wps:spPr>
                          <a:xfrm>
                            <a:off x="4389663" y="1257137"/>
                            <a:ext cx="793527" cy="359148"/>
                          </a:xfrm>
                          <a:custGeom>
                            <a:avLst/>
                            <a:gdLst/>
                            <a:ahLst/>
                            <a:cxnLst/>
                            <a:rect l="0" t="0" r="0" b="0"/>
                            <a:pathLst>
                              <a:path w="793527" h="359148">
                                <a:moveTo>
                                  <a:pt x="627437" y="0"/>
                                </a:moveTo>
                                <a:lnTo>
                                  <a:pt x="793527" y="179574"/>
                                </a:lnTo>
                                <a:lnTo>
                                  <a:pt x="627437" y="359148"/>
                                </a:lnTo>
                                <a:lnTo>
                                  <a:pt x="627437" y="269355"/>
                                </a:lnTo>
                                <a:lnTo>
                                  <a:pt x="0" y="269355"/>
                                </a:lnTo>
                                <a:lnTo>
                                  <a:pt x="0" y="89781"/>
                                </a:lnTo>
                                <a:lnTo>
                                  <a:pt x="627437" y="89781"/>
                                </a:lnTo>
                                <a:lnTo>
                                  <a:pt x="627437"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33" name="Shape 1233"/>
                        <wps:cNvSpPr/>
                        <wps:spPr>
                          <a:xfrm>
                            <a:off x="4389663" y="1257137"/>
                            <a:ext cx="793527" cy="359148"/>
                          </a:xfrm>
                          <a:custGeom>
                            <a:avLst/>
                            <a:gdLst/>
                            <a:ahLst/>
                            <a:cxnLst/>
                            <a:rect l="0" t="0" r="0" b="0"/>
                            <a:pathLst>
                              <a:path w="793527" h="359148">
                                <a:moveTo>
                                  <a:pt x="0" y="89781"/>
                                </a:moveTo>
                                <a:lnTo>
                                  <a:pt x="627437" y="89781"/>
                                </a:lnTo>
                                <a:lnTo>
                                  <a:pt x="627437" y="0"/>
                                </a:lnTo>
                                <a:lnTo>
                                  <a:pt x="793527" y="179574"/>
                                </a:lnTo>
                                <a:lnTo>
                                  <a:pt x="627437" y="359148"/>
                                </a:lnTo>
                                <a:lnTo>
                                  <a:pt x="627437" y="269355"/>
                                </a:lnTo>
                                <a:lnTo>
                                  <a:pt x="0" y="269355"/>
                                </a:lnTo>
                                <a:lnTo>
                                  <a:pt x="0" y="89781"/>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34" name="Shape 1234"/>
                        <wps:cNvSpPr/>
                        <wps:spPr>
                          <a:xfrm>
                            <a:off x="4347466" y="1346918"/>
                            <a:ext cx="28131" cy="179574"/>
                          </a:xfrm>
                          <a:custGeom>
                            <a:avLst/>
                            <a:gdLst/>
                            <a:ahLst/>
                            <a:cxnLst/>
                            <a:rect l="0" t="0" r="0" b="0"/>
                            <a:pathLst>
                              <a:path w="28131" h="179574">
                                <a:moveTo>
                                  <a:pt x="0" y="0"/>
                                </a:moveTo>
                                <a:lnTo>
                                  <a:pt x="28131" y="0"/>
                                </a:lnTo>
                                <a:lnTo>
                                  <a:pt x="28131" y="179574"/>
                                </a:lnTo>
                                <a:lnTo>
                                  <a:pt x="0" y="179574"/>
                                </a:lnTo>
                                <a:lnTo>
                                  <a:pt x="0" y="0"/>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35" name="Shape 1235"/>
                        <wps:cNvSpPr/>
                        <wps:spPr>
                          <a:xfrm>
                            <a:off x="4319335" y="1346918"/>
                            <a:ext cx="14065" cy="179574"/>
                          </a:xfrm>
                          <a:custGeom>
                            <a:avLst/>
                            <a:gdLst/>
                            <a:ahLst/>
                            <a:cxnLst/>
                            <a:rect l="0" t="0" r="0" b="0"/>
                            <a:pathLst>
                              <a:path w="14065" h="179574">
                                <a:moveTo>
                                  <a:pt x="0" y="0"/>
                                </a:moveTo>
                                <a:lnTo>
                                  <a:pt x="14065" y="0"/>
                                </a:lnTo>
                                <a:lnTo>
                                  <a:pt x="14065" y="179574"/>
                                </a:lnTo>
                                <a:lnTo>
                                  <a:pt x="0" y="179574"/>
                                </a:lnTo>
                                <a:lnTo>
                                  <a:pt x="0" y="0"/>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38" name="Rectangle 1238"/>
                        <wps:cNvSpPr/>
                        <wps:spPr>
                          <a:xfrm>
                            <a:off x="4484604" y="808116"/>
                            <a:ext cx="665084" cy="223857"/>
                          </a:xfrm>
                          <a:prstGeom prst="rect">
                            <a:avLst/>
                          </a:prstGeom>
                          <a:ln>
                            <a:noFill/>
                          </a:ln>
                        </wps:spPr>
                        <wps:txbx>
                          <w:txbxContent>
                            <w:p w:rsidR="005C56E6" w:rsidRDefault="005C56E6" w:rsidP="00AB1E81">
                              <w:pPr>
                                <w:spacing w:after="160" w:line="259" w:lineRule="auto"/>
                                <w:jc w:val="left"/>
                              </w:pPr>
                              <w:r>
                                <w:t>Plaintext</w:t>
                              </w:r>
                            </w:p>
                          </w:txbxContent>
                        </wps:txbx>
                        <wps:bodyPr horzOverflow="overflow" vert="horz" lIns="0" tIns="0" rIns="0" bIns="0" rtlCol="0">
                          <a:noAutofit/>
                        </wps:bodyPr>
                      </wps:wsp>
                      <wps:wsp>
                        <wps:cNvPr id="1239" name="Shape 1239"/>
                        <wps:cNvSpPr/>
                        <wps:spPr>
                          <a:xfrm>
                            <a:off x="1499210" y="743400"/>
                            <a:ext cx="166089" cy="359149"/>
                          </a:xfrm>
                          <a:custGeom>
                            <a:avLst/>
                            <a:gdLst/>
                            <a:ahLst/>
                            <a:cxnLst/>
                            <a:rect l="0" t="0" r="0" b="0"/>
                            <a:pathLst>
                              <a:path w="166089" h="359149">
                                <a:moveTo>
                                  <a:pt x="0" y="359149"/>
                                </a:moveTo>
                                <a:lnTo>
                                  <a:pt x="166089" y="0"/>
                                </a:lnTo>
                                <a:close/>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241" name="Shape 1241"/>
                        <wps:cNvSpPr/>
                        <wps:spPr>
                          <a:xfrm>
                            <a:off x="1333120" y="384188"/>
                            <a:ext cx="332179" cy="718360"/>
                          </a:xfrm>
                          <a:custGeom>
                            <a:avLst/>
                            <a:gdLst/>
                            <a:ahLst/>
                            <a:cxnLst/>
                            <a:rect l="0" t="0" r="0" b="0"/>
                            <a:pathLst>
                              <a:path w="332179" h="718360">
                                <a:moveTo>
                                  <a:pt x="166090" y="718360"/>
                                </a:moveTo>
                                <a:lnTo>
                                  <a:pt x="0" y="359211"/>
                                </a:lnTo>
                                <a:lnTo>
                                  <a:pt x="166090" y="718360"/>
                                </a:lnTo>
                                <a:lnTo>
                                  <a:pt x="166090" y="0"/>
                                </a:lnTo>
                                <a:lnTo>
                                  <a:pt x="166090" y="718360"/>
                                </a:lnTo>
                                <a:lnTo>
                                  <a:pt x="332179" y="359211"/>
                                </a:lnTo>
                                <a:lnTo>
                                  <a:pt x="166090" y="71836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242" name="Shape 1242"/>
                        <wps:cNvSpPr/>
                        <wps:spPr>
                          <a:xfrm>
                            <a:off x="1495107" y="718402"/>
                            <a:ext cx="166207" cy="359148"/>
                          </a:xfrm>
                          <a:custGeom>
                            <a:avLst/>
                            <a:gdLst/>
                            <a:ahLst/>
                            <a:cxnLst/>
                            <a:rect l="0" t="0" r="0" b="0"/>
                            <a:pathLst>
                              <a:path w="166207" h="359148">
                                <a:moveTo>
                                  <a:pt x="0" y="359148"/>
                                </a:moveTo>
                                <a:lnTo>
                                  <a:pt x="166207"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44" name="Shape 1244"/>
                        <wps:cNvSpPr/>
                        <wps:spPr>
                          <a:xfrm>
                            <a:off x="1329018" y="359228"/>
                            <a:ext cx="332297" cy="718322"/>
                          </a:xfrm>
                          <a:custGeom>
                            <a:avLst/>
                            <a:gdLst/>
                            <a:ahLst/>
                            <a:cxnLst/>
                            <a:rect l="0" t="0" r="0" b="0"/>
                            <a:pathLst>
                              <a:path w="332297" h="718322">
                                <a:moveTo>
                                  <a:pt x="166090" y="718322"/>
                                </a:moveTo>
                                <a:lnTo>
                                  <a:pt x="0" y="359174"/>
                                </a:lnTo>
                                <a:lnTo>
                                  <a:pt x="166090" y="718322"/>
                                </a:lnTo>
                                <a:lnTo>
                                  <a:pt x="166090" y="0"/>
                                </a:lnTo>
                                <a:lnTo>
                                  <a:pt x="166090" y="718322"/>
                                </a:lnTo>
                                <a:lnTo>
                                  <a:pt x="332297" y="359174"/>
                                </a:lnTo>
                                <a:lnTo>
                                  <a:pt x="166090" y="718322"/>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45" name="Rectangle 1245"/>
                        <wps:cNvSpPr/>
                        <wps:spPr>
                          <a:xfrm>
                            <a:off x="1067377" y="0"/>
                            <a:ext cx="1137885" cy="223857"/>
                          </a:xfrm>
                          <a:prstGeom prst="rect">
                            <a:avLst/>
                          </a:prstGeom>
                          <a:ln>
                            <a:noFill/>
                          </a:ln>
                        </wps:spPr>
                        <wps:txbx>
                          <w:txbxContent>
                            <w:p w:rsidR="005C56E6" w:rsidRDefault="005C56E6" w:rsidP="00AB1E81">
                              <w:pPr>
                                <w:spacing w:after="160" w:line="259" w:lineRule="auto"/>
                                <w:jc w:val="left"/>
                              </w:pPr>
                              <w:r>
                                <w:t>Kunci Enkripsi</w:t>
                              </w:r>
                            </w:p>
                          </w:txbxContent>
                        </wps:txbx>
                        <wps:bodyPr horzOverflow="overflow" vert="horz" lIns="0" tIns="0" rIns="0" bIns="0" rtlCol="0">
                          <a:noAutofit/>
                        </wps:bodyPr>
                      </wps:wsp>
                      <wps:wsp>
                        <wps:cNvPr id="1246" name="Shape 1246"/>
                        <wps:cNvSpPr/>
                        <wps:spPr>
                          <a:xfrm>
                            <a:off x="3658844" y="743400"/>
                            <a:ext cx="166090" cy="359149"/>
                          </a:xfrm>
                          <a:custGeom>
                            <a:avLst/>
                            <a:gdLst/>
                            <a:ahLst/>
                            <a:cxnLst/>
                            <a:rect l="0" t="0" r="0" b="0"/>
                            <a:pathLst>
                              <a:path w="166090" h="359149">
                                <a:moveTo>
                                  <a:pt x="0" y="359149"/>
                                </a:moveTo>
                                <a:lnTo>
                                  <a:pt x="166090" y="0"/>
                                </a:lnTo>
                                <a:close/>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248" name="Shape 1248"/>
                        <wps:cNvSpPr/>
                        <wps:spPr>
                          <a:xfrm>
                            <a:off x="3492755" y="384188"/>
                            <a:ext cx="332179" cy="718360"/>
                          </a:xfrm>
                          <a:custGeom>
                            <a:avLst/>
                            <a:gdLst/>
                            <a:ahLst/>
                            <a:cxnLst/>
                            <a:rect l="0" t="0" r="0" b="0"/>
                            <a:pathLst>
                              <a:path w="332179" h="718360">
                                <a:moveTo>
                                  <a:pt x="166089" y="718360"/>
                                </a:moveTo>
                                <a:lnTo>
                                  <a:pt x="0" y="359211"/>
                                </a:lnTo>
                                <a:lnTo>
                                  <a:pt x="166089" y="718360"/>
                                </a:lnTo>
                                <a:lnTo>
                                  <a:pt x="166089" y="0"/>
                                </a:lnTo>
                                <a:lnTo>
                                  <a:pt x="166089" y="718360"/>
                                </a:lnTo>
                                <a:lnTo>
                                  <a:pt x="332179" y="359211"/>
                                </a:lnTo>
                                <a:lnTo>
                                  <a:pt x="166089" y="71836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249" name="Shape 1249"/>
                        <wps:cNvSpPr/>
                        <wps:spPr>
                          <a:xfrm>
                            <a:off x="3654859" y="718402"/>
                            <a:ext cx="166090" cy="359148"/>
                          </a:xfrm>
                          <a:custGeom>
                            <a:avLst/>
                            <a:gdLst/>
                            <a:ahLst/>
                            <a:cxnLst/>
                            <a:rect l="0" t="0" r="0" b="0"/>
                            <a:pathLst>
                              <a:path w="166090" h="359148">
                                <a:moveTo>
                                  <a:pt x="0" y="359148"/>
                                </a:moveTo>
                                <a:lnTo>
                                  <a:pt x="16609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51" name="Shape 1251"/>
                        <wps:cNvSpPr/>
                        <wps:spPr>
                          <a:xfrm>
                            <a:off x="3488652" y="359228"/>
                            <a:ext cx="332297" cy="718322"/>
                          </a:xfrm>
                          <a:custGeom>
                            <a:avLst/>
                            <a:gdLst/>
                            <a:ahLst/>
                            <a:cxnLst/>
                            <a:rect l="0" t="0" r="0" b="0"/>
                            <a:pathLst>
                              <a:path w="332297" h="718322">
                                <a:moveTo>
                                  <a:pt x="166207" y="718322"/>
                                </a:moveTo>
                                <a:lnTo>
                                  <a:pt x="0" y="359174"/>
                                </a:lnTo>
                                <a:lnTo>
                                  <a:pt x="166207" y="718322"/>
                                </a:lnTo>
                                <a:lnTo>
                                  <a:pt x="166207" y="0"/>
                                </a:lnTo>
                                <a:lnTo>
                                  <a:pt x="166207" y="718322"/>
                                </a:lnTo>
                                <a:lnTo>
                                  <a:pt x="332297" y="359174"/>
                                </a:lnTo>
                                <a:lnTo>
                                  <a:pt x="166207" y="718322"/>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52" name="Rectangle 1252"/>
                        <wps:cNvSpPr/>
                        <wps:spPr>
                          <a:xfrm>
                            <a:off x="3195739" y="0"/>
                            <a:ext cx="1221000" cy="223857"/>
                          </a:xfrm>
                          <a:prstGeom prst="rect">
                            <a:avLst/>
                          </a:prstGeom>
                          <a:ln>
                            <a:noFill/>
                          </a:ln>
                        </wps:spPr>
                        <wps:txbx>
                          <w:txbxContent>
                            <w:p w:rsidR="005C56E6" w:rsidRDefault="005C56E6" w:rsidP="00AB1E81">
                              <w:pPr>
                                <w:spacing w:after="160" w:line="259" w:lineRule="auto"/>
                                <w:jc w:val="left"/>
                              </w:pPr>
                              <w:r>
                                <w:t>Kunci Dekripsi</w:t>
                              </w:r>
                            </w:p>
                          </w:txbxContent>
                        </wps:txbx>
                        <wps:bodyPr horzOverflow="overflow" vert="horz" lIns="0" tIns="0" rIns="0" bIns="0" rtlCol="0">
                          <a:noAutofit/>
                        </wps:bodyPr>
                      </wps:wsp>
                      <wps:wsp>
                        <wps:cNvPr id="1253" name="Rectangle 1253"/>
                        <wps:cNvSpPr/>
                        <wps:spPr>
                          <a:xfrm>
                            <a:off x="5258636" y="1782855"/>
                            <a:ext cx="42144" cy="189937"/>
                          </a:xfrm>
                          <a:prstGeom prst="rect">
                            <a:avLst/>
                          </a:prstGeom>
                          <a:ln>
                            <a:noFill/>
                          </a:ln>
                        </wps:spPr>
                        <wps:txbx>
                          <w:txbxContent>
                            <w:p w:rsidR="005C56E6" w:rsidRDefault="005C56E6" w:rsidP="00AB1E81">
                              <w:pPr>
                                <w:spacing w:after="160" w:line="259" w:lineRule="auto"/>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21641603" id="Group 29829" o:spid="_x0000_s1026" style="position:absolute;left:0;text-align:left;margin-left:4.9pt;margin-top:13.45pt;width:408.4pt;height:187.85pt;z-index:251715072;mso-position-horizontal-relative:margin" coordsize="53007,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">
                <v:rect id="Rectangle 1170" o:spid="_x0000_s1027" style="position:absolute;left:2483;top:8081;width:6651;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WacYA&#10;AADdAAAADwAAAGRycy9kb3ducmV2LnhtbESPzW7CQAyE75V4h5WReisbeuAnsCBEi+DYAhJws7Im&#10;ich6o+yWpDx9fajEzdaMZz7Pl52r1J2aUHo2MBwkoIgzb0vODRwPm7cJqBCRLVaeycAvBVguei9z&#10;TK1v+Zvu+5grCeGQooEixjrVOmQFOQwDXxOLdvWNwyhrk2vbYCvhrtLvSTLSDkuWhgJrWheU3fY/&#10;zsB2Uq/OO/9o8+rzsj19naYfh2k05rXfrWagInXxaf6/3lnBH46FX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0zWacYAAADdAAAADwAAAAAAAAAAAAAAAACYAgAAZHJz&#10;L2Rvd25yZXYueG1sUEsFBgAAAAAEAAQA9QAAAIsDAAAAAA==&#10;" filled="f" stroked="f">
                  <v:textbox inset="0,0,0,0">
                    <w:txbxContent>
                      <w:p w:rsidR="005C56E6" w:rsidRDefault="005C56E6" w:rsidP="00AB1E81">
                        <w:pPr>
                          <w:spacing w:after="160" w:line="259" w:lineRule="auto"/>
                          <w:jc w:val="left"/>
                        </w:pPr>
                        <w:r>
                          <w:t>Plaintext</w:t>
                        </w:r>
                      </w:p>
                    </w:txbxContent>
                  </v:textbox>
                </v:rect>
                <v:shape id="Shape 39615" o:spid="_x0000_s1028" style="position:absolute;left:321;top:13719;width:281;height:1795;visibility:visible;mso-wrap-style:square;v-text-anchor:top" coordsize="2812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F//ccA&#10;AADeAAAADwAAAGRycy9kb3ducmV2LnhtbESPT2vCQBTE74V+h+UJ3uom9Q8aXUUEoYUimHrw+My+&#10;JqnZt2F31fjt3YLQ4zAzv2EWq8404krO15YVpIMEBHFhdc2lgsP39m0KwgdkjY1lUnAnD6vl68sC&#10;M21vvKdrHkoRIewzVFCF0GZS+qIig35gW+Lo/VhnMETpSqkd3iLcNPI9SSbSYM1xocKWNhUV5/xi&#10;FBTdfvN5HDleb+9fvy2np+NueFKq3+vWcxCBuvAffrY/tILhbJKO4e9OvAJy+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Bf/3HAAAA3gAAAA8AAAAAAAAAAAAAAAAAmAIAAGRy&#10;cy9kb3ducmV2LnhtbFBLBQYAAAAABAAEAPUAAACMAwAAAAA=&#10;" path="m,l28120,r,179574l,179574,,e" fillcolor="#5b9bd5" stroked="f" strokeweight="0">
                  <v:fill opacity="16448f"/>
                  <v:stroke miterlimit="83231f" joinstyle="miter" endcap="square"/>
                  <v:path arrowok="t" textboxrect="0,0,28120,179574"/>
                </v:shape>
                <v:shape id="Shape 39616" o:spid="_x0000_s1029" style="position:absolute;left:40;top:13719;width:141;height:1795;visibility:visible;mso-wrap-style:square;v-text-anchor:top" coordsize="1406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6xscA&#10;AADeAAAADwAAAGRycy9kb3ducmV2LnhtbESP0WrCQBRE3wv+w3KFvtWNjQQTXaW0jRUpLVU/4JK9&#10;JsHs3ZBdNf17VxB8HGbmDDNf9qYRZ+pcbVnBeBSBIC6srrlUsN/lL1MQziNrbCyTgn9ysFwMnuaY&#10;aXvhPzpvfSkChF2GCirv20xKV1Rk0I1sSxy8g+0M+iC7UuoOLwFuGvkaRYk0WHNYqLCl94qK4/Zk&#10;FHzlflVMftL8dxd9rDb4HX+m01ip52H/NgPhqfeP8L291griNBkncLsTr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q+sbHAAAA3gAAAA8AAAAAAAAAAAAAAAAAmAIAAGRy&#10;cy9kb3ducmV2LnhtbFBLBQYAAAAABAAEAPUAAACMAwAAAAA=&#10;" path="m,l14060,r,179574l,179574,,e" fillcolor="#5b9bd5" stroked="f" strokeweight="0">
                  <v:fill opacity="16448f"/>
                  <v:stroke miterlimit="83231f" joinstyle="miter" endcap="square"/>
                  <v:path arrowok="t" textboxrect="0,0,14060,179574"/>
                </v:shape>
                <v:shape id="Shape 1173" o:spid="_x0000_s1030" style="position:absolute;left:743;top:12821;width:7936;height:3591;visibility:visible;mso-wrap-style:square;v-text-anchor:top" coordsize="793562,35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QrsMA&#10;AADdAAAADwAAAGRycy9kb3ducmV2LnhtbERPS2vCQBC+C/6HZQq9mU0UbEldpQiCnoqPg71Ns5MH&#10;yc6G3VWTf+8WCr3Nx/ec1WYwnbiT841lBVmSgiAurG64UnA572bvIHxA1thZJgUjedisp5MV5to+&#10;+Ej3U6hEDGGfo4I6hD6X0hc1GfSJ7YkjV1pnMEToKqkdPmK46eQ8TZfSYMOxocaetjUV7elmFDQ/&#10;ZTZeF23XnsejPLjxq9x9S6VeX4bPDxCBhvAv/nPvdZyfvS3g95t4gl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vQrsMAAADdAAAADwAAAAAAAAAAAAAAAACYAgAAZHJzL2Rv&#10;d25yZXYueG1sUEsFBgAAAAAEAAQA9QAAAIgDAAAAAA==&#10;" path="m627437,l793562,179587,627437,359161r,-89793l,269368,,89794r627437,l627437,xe" fillcolor="#5b9bd5" stroked="f" strokeweight="0">
                  <v:fill opacity="16448f"/>
                  <v:stroke miterlimit="83231f" joinstyle="miter" endcap="square"/>
                  <v:path arrowok="t" textboxrect="0,0,793562,359161"/>
                </v:shape>
                <v:shape id="Shape 1178" o:spid="_x0000_s1031" style="position:absolute;left:743;top:12821;width:7936;height:3591;visibility:visible;mso-wrap-style:square;v-text-anchor:top" coordsize="793562,35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uFcQA&#10;AADdAAAADwAAAGRycy9kb3ducmV2LnhtbESPQWvCQBCF74L/YZlCb7pJD1aiq5SAIIiURC/ehuw0&#10;Cc3Ohuw2xv76zqHgbYb35r1vtvvJdWqkIbSeDaTLBBRx5W3LtYHr5bBYgwoR2WLnmQw8KMB+N59t&#10;MbP+zgWNZayVhHDI0EATY59pHaqGHIal74lF+/KDwyjrUGs74F3CXaffkmSlHbYsDQ32lDdUfZc/&#10;zgB9Hnk8FblLizXTLa/P5W8bjXl9mT42oCJN8Wn+vz5awU/fBVe+kRH0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KrhXEAAAA3QAAAA8AAAAAAAAAAAAAAAAAmAIAAGRycy9k&#10;b3ducmV2LnhtbFBLBQYAAAAABAAEAPUAAACJAwAAAAA=&#10;" path="m,89794r627437,l627437,,793562,179587,627437,359161r,-89793l,269368,,89794e" filled="f" strokecolor="#5698d3" strokeweight=".24419mm">
                  <v:stroke opacity="16448f" miterlimit="83231f" joinstyle="miter" endcap="square"/>
                  <v:path arrowok="t" textboxrect="0,0,793562,359161"/>
                </v:shape>
                <v:shape id="Shape 1179" o:spid="_x0000_s1032" style="position:absolute;left:321;top:13719;width:281;height:1795;visibility:visible;mso-wrap-style:square;v-text-anchor:top" coordsize="2812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l+lcYA&#10;AADdAAAADwAAAGRycy9kb3ducmV2LnhtbERP32vCMBB+H/g/hBN8GTPVwdyqUVQo28DB1m3i49Gc&#10;TbG5lCba+t8vg8He7uP7eYtVb2txodZXjhVMxgkI4sLpiksFX5/Z3SMIH5A11o5JwZU8rJaDmwWm&#10;2nX8QZc8lCKGsE9RgQmhSaX0hSGLfuwa4sgdXWsxRNiWUrfYxXBby2mSPEiLFccGgw1tDRWn/GwV&#10;5J1527zPnl/P17y8Pezuv7Nmnyk1GvbrOYhAffgX/7lfdJw/mT3B7zfxBL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l+lcYAAADdAAAADwAAAAAAAAAAAAAAAACYAgAAZHJz&#10;L2Rvd25yZXYueG1sUEsFBgAAAAAEAAQA9QAAAIsDAAAAAA==&#10;" path="m,l28120,r,179574l,179574,,e" filled="f" strokecolor="#5698d3" strokeweight=".24419mm">
                  <v:stroke opacity="16448f" miterlimit="83231f" joinstyle="miter" endcap="square"/>
                  <v:path arrowok="t" textboxrect="0,0,28120,179574"/>
                </v:shape>
                <v:shape id="Shape 1180" o:spid="_x0000_s1033" style="position:absolute;left:40;top:13719;width:141;height:1795;visibility:visible;mso-wrap-style:square;v-text-anchor:top" coordsize="1406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scf8YA&#10;AADdAAAADwAAAGRycy9kb3ducmV2LnhtbESPQU/DMAyF70j7D5EncUFbOgRo6pZN0yQk4MbKAW5e&#10;Y5qyxqmS0JZ/jw9I3Gy95/c+b/eT79RAMbWBDayWBSjiOtiWGwNv1eNiDSplZItdYDLwQwn2u9nV&#10;FksbRn6l4ZQbJSGcSjTgcu5LrVPtyGNahp5YtM8QPWZZY6NtxFHCfadvi+JBe2xZGhz2dHRUX07f&#10;3sD4/kXn55uPu+pcxcKldHy5H1pjrufTYQMq05T/zX/XT1bwV2vhl29kBL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scf8YAAADdAAAADwAAAAAAAAAAAAAAAACYAgAAZHJz&#10;L2Rvd25yZXYueG1sUEsFBgAAAAAEAAQA9QAAAIsDAAAAAA==&#10;" path="m,l14060,r,179574l,179574,,e" filled="f" strokecolor="#5698d3" strokeweight=".24419mm">
                  <v:stroke opacity="16448f" miterlimit="83231f" joinstyle="miter" endcap="square"/>
                  <v:path arrowok="t" textboxrect="0,0,14060,179574"/>
                </v:shape>
                <v:shape id="Shape 39617" o:spid="_x0000_s1034" style="position:absolute;left:281;top:13469;width:281;height:1795;visibility:visible;mso-wrap-style:square;v-text-anchor:top" coordsize="2812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iancYA&#10;AADeAAAADwAAAGRycy9kb3ducmV2LnhtbESP0WrCQBRE34X+w3ILfdNNFKKmriKibUFFtP2AS/aa&#10;hGbvht2txr93C4KPw8ycYWaLzjTiQs7XlhWkgwQEcWF1zaWCn+9NfwLCB2SNjWVScCMPi/lLb4a5&#10;tlc+0uUUShEh7HNUUIXQ5lL6oiKDfmBb4uidrTMYonSl1A6vEW4aOUySTBqsOS5U2NKqouL39GcU&#10;HNLPHe8nU5/sVuvROTtuP8qtU+rttVu+gwjUhWf40f7SCkbTLB3D/514Be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iancYAAADeAAAADwAAAAAAAAAAAAAAAACYAgAAZHJz&#10;L2Rvd25yZXYueG1sUEsFBgAAAAAEAAQA9QAAAIsDAAAAAA==&#10;" path="m,l28120,r,179574l,179574,,e" fillcolor="black" stroked="f" strokeweight="0">
                  <v:stroke miterlimit="83231f" joinstyle="miter" endcap="square"/>
                  <v:path arrowok="t" textboxrect="0,0,28120,179574"/>
                </v:shape>
                <v:shape id="Shape 39618" o:spid="_x0000_s1035" style="position:absolute;top:13469;width:140;height:1795;visibility:visible;mso-wrap-style:square;v-text-anchor:top" coordsize="1406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ozsQA&#10;AADeAAAADwAAAGRycy9kb3ducmV2LnhtbERPz2vCMBS+C/4P4Qm7aapjxVWjaEEZDAa6evD2aN7a&#10;zualNFHjf78cBh4/vt/LdTCtuFHvGssKppMEBHFpdcOVguJ7N56DcB5ZY2uZFDzIwXo1HCwx0/bO&#10;B7odfSViCLsMFdTed5mUrqzJoJvYjjhyP7Y36CPsK6l7vMdw08pZkqTSYMOxocaO8prKy/FqFATc&#10;p2fX5W+/X+ft4zT/vIQiL5R6GYXNAoSn4J/if/eHVvD6nk7j3ngnX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KM7EAAAA3gAAAA8AAAAAAAAAAAAAAAAAmAIAAGRycy9k&#10;b3ducmV2LnhtbFBLBQYAAAAABAAEAPUAAACJAwAAAAA=&#10;" path="m,l14060,r,179574l,179574,,e" fillcolor="black" stroked="f" strokeweight="0">
                  <v:stroke miterlimit="83231f" joinstyle="miter" endcap="square"/>
                  <v:path arrowok="t" textboxrect="0,0,14060,179574"/>
                </v:shape>
                <v:shape id="Shape 1183" o:spid="_x0000_s1036" style="position:absolute;left:702;top:12571;width:7936;height:3591;visibility:visible;mso-wrap-style:square;v-text-anchor:top" coordsize="793562,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LjMQA&#10;AADdAAAADwAAAGRycy9kb3ducmV2LnhtbERPTWsCMRC9F/wPYYTealYrRVajFEGwhx60YultdjPu&#10;hm4mSxLX1V9vCgVv83ifs1j1thEd+WAcKxiPMhDEpdOGKwWHr83LDESIyBobx6TgSgFWy8HTAnPt&#10;Lryjbh8rkUI45KigjrHNpQxlTRbDyLXEiTs5bzEm6CupPV5SuG3kJMvepEXDqaHGltY1lb/7s1Ww&#10;7X7sbfptjP/YFEX2eaRrcTwr9Tzs3+cgIvXxIf53b3WaP569wt836QS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y4zEAAAA3QAAAA8AAAAAAAAAAAAAAAAAmAIAAGRycy9k&#10;b3ducmV2LnhtbFBLBQYAAAAABAAEAPUAAACJAwAAAAA=&#10;" path="m627437,l793562,179574,627437,359148r,-89793l,269355,,89781r627437,l627437,xe" fillcolor="black" stroked="f" strokeweight="0">
                  <v:stroke miterlimit="83231f" joinstyle="miter" endcap="square"/>
                  <v:path arrowok="t" textboxrect="0,0,793562,359148"/>
                </v:shape>
                <v:shape id="Shape 1184" o:spid="_x0000_s1037" style="position:absolute;left:702;top:12571;width:7936;height:3591;visibility:visible;mso-wrap-style:square;v-text-anchor:top" coordsize="793562,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pWsQA&#10;AADdAAAADwAAAGRycy9kb3ducmV2LnhtbERP3WrCMBS+H+wdwhnsRtZEJ6LVKGMyUIaU1T7AoTlr&#10;y5qT0qRa334RBrs7H9/v2exG24oL9b5xrGGaKBDEpTMNVxqK88fLEoQPyAZbx6ThRh5228eHDabG&#10;XfmLLnmoRAxhn6KGOoQuldKXNVn0ieuII/fteoshwr6SpsdrDLetnCm1kBYbjg01dvReU/mTD1bD&#10;qhle6Zh9huqkstxM9mo4m0Lr56fxbQ0i0Bj+xX/ug4nzp8s53L+JJ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eqVrEAAAA3QAAAA8AAAAAAAAAAAAAAAAAmAIAAGRycy9k&#10;b3ducmV2LnhtbFBLBQYAAAAABAAEAPUAAACJAwAAAAA=&#10;" path="m,89781r627437,l627437,,793562,179574,627437,359148r,-89793l,269355,,89781xe" filled="f" strokeweight=".24419mm">
                  <v:stroke miterlimit="83231f" joinstyle="miter" endcap="square"/>
                  <v:path arrowok="t" textboxrect="0,0,793562,359148"/>
                </v:shape>
                <v:shape id="Shape 1185" o:spid="_x0000_s1038" style="position:absolute;left:281;top:13469;width:281;height:1795;visibility:visible;mso-wrap-style:square;v-text-anchor:top" coordsize="2812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6kU8IA&#10;AADdAAAADwAAAGRycy9kb3ducmV2LnhtbERPS4vCMBC+L/gfwgh7W1OFlVKNUhXBk8v6OHgbmukD&#10;m0ltYq3/frMgeJuP7znzZW9q0VHrKssKxqMIBHFmdcWFgtNx+xWDcB5ZY22ZFDzJwXIx+Jhjou2D&#10;f6k7+EKEEHYJKii9bxIpXVaSQTeyDXHgctsa9AG2hdQtPkK4qeUkiqbSYMWhocSG1iVl18PdKLic&#10;u5tM6ZJ6m+/jXb/Js9X0R6nPYZ/OQHjq/Vv8cu90mD+Ov+H/m3C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qRTwgAAAN0AAAAPAAAAAAAAAAAAAAAAAJgCAABkcnMvZG93&#10;bnJldi54bWxQSwUGAAAAAAQABAD1AAAAhwMAAAAA&#10;" path="m,l28120,r,179574l,179574,,xe" filled="f" strokeweight=".24419mm">
                  <v:stroke miterlimit="83231f" joinstyle="miter" endcap="square"/>
                  <v:path arrowok="t" textboxrect="0,0,28120,179574"/>
                </v:shape>
                <v:shape id="Shape 1186" o:spid="_x0000_s1039" style="position:absolute;top:13469;width:140;height:1795;visibility:visible;mso-wrap-style:square;v-text-anchor:top" coordsize="1406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WS88QA&#10;AADdAAAADwAAAGRycy9kb3ducmV2LnhtbERPS4vCMBC+C/6HMII3TetBStcoq6zgQXztwuJtbGbb&#10;YjMpTVarv94Igrf5+J4zmbWmEhdqXGlZQTyMQBBnVpecK/j5Xg4SEM4ja6wsk4IbOZhNu50Jptpe&#10;eU+Xg89FCGGXooLC+zqV0mUFGXRDWxMH7s82Bn2ATS51g9cQbio5iqKxNFhyaCiwpkVB2fnwbxSc&#10;vja/ch7nq/nO0ei+3a6XxyhRqt9rPz9AeGr9W/xyr3SYHydjeH4TTp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VkvPEAAAA3QAAAA8AAAAAAAAAAAAAAAAAmAIAAGRycy9k&#10;b3ducmV2LnhtbFBLBQYAAAAABAAEAPUAAACJAwAAAAA=&#10;" path="m,l14060,r,179574l,179574,,xe" filled="f" strokeweight=".24419mm">
                  <v:stroke miterlimit="83231f" joinstyle="miter" endcap="square"/>
                  <v:path arrowok="t" textboxrect="0,0,14060,179574"/>
                </v:shape>
                <v:shape id="Shape 39619" o:spid="_x0000_s1040" style="position:absolute;left:10008;top:11025;width:9967;height:7183;visibility:visible;mso-wrap-style:square;v-text-anchor:top" coordsize="996761,71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4o8cQA&#10;AADeAAAADwAAAGRycy9kb3ducmV2LnhtbESPQWvCQBSE7wX/w/IEb3WjpdZEV5FAwR5rc/D4yD6z&#10;wezbkF1j9Ne7gtDjMDPfMOvtYBvRU+drxwpm0wQEcel0zZWC4u/7fQnCB2SNjWNScCMP283obY2Z&#10;dlf+pf4QKhEh7DNUYEJoMyl9aciin7qWOHon11kMUXaV1B1eI9w2cp4kC2mx5rhgsKXcUHk+XKyC&#10;9HjfFU1h8/4zZ/3zdRxwnxqlJuNhtwIRaAj/4Vd7rxV8pItZCs878QrI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eKPHEAAAA3gAAAA8AAAAAAAAAAAAAAAAAmAIAAGRycy9k&#10;b3ducmV2LnhtbFBLBQYAAAAABAAEAPUAAACJAwAAAAA=&#10;" path="m,l996761,r,718310l,718310,,e" fillcolor="#5b9bd5" stroked="f" strokeweight="0">
                  <v:fill opacity="14392f"/>
                  <v:stroke miterlimit="83231f" joinstyle="miter" endcap="square"/>
                  <v:path arrowok="t" textboxrect="0,0,996761,718310"/>
                </v:shape>
                <v:shape id="Shape 1190" o:spid="_x0000_s1041" style="position:absolute;left:10008;top:11025;width:9967;height:7183;visibility:visible;mso-wrap-style:square;v-text-anchor:top" coordsize="996784,718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cOMUA&#10;AADdAAAADwAAAGRycy9kb3ducmV2LnhtbESPzU7DMBCE70i8g7WVuFEnHFoIdavSH4HEKYUHWMXb&#10;OGq8jmJTB56ePSBx29XMzny72ky+V1caYxfYQDkvQBE3wXbcGvj8ON4/gooJ2WIfmAx8U4TN+vZm&#10;hZUNmWu6nlKrJIRjhQZcSkOldWwceYzzMBCLdg6jxyTr2Go7YpZw3+uHolhojx1Lg8OBdo6ay+nL&#10;G1iU78el/dnXB/cScqpf83LYZWPuZtP2GVSiKf2b/67frOCXT8Iv38gI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Rw4xQAAAN0AAAAPAAAAAAAAAAAAAAAAAJgCAABkcnMv&#10;ZG93bnJldi54bWxQSwUGAAAAAAQABAD1AAAAigMAAAAA&#10;" path="m,718311r996784,l996784,,,,,718311e" filled="f" strokecolor="#5698d3" strokeweight=".08139mm">
                  <v:stroke opacity="14392f" miterlimit="83231f" joinstyle="miter" endcap="square"/>
                  <v:path arrowok="t" textboxrect="0,0,996784,718311"/>
                </v:shape>
                <v:shape id="Shape 39620" o:spid="_x0000_s1042" style="position:absolute;left:9967;top:10775;width:9968;height:7183;visibility:visible;mso-wrap-style:square;v-text-anchor:top" coordsize="996761,71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ncfsMA&#10;AADeAAAADwAAAGRycy9kb3ducmV2LnhtbESPzYrCMBSF98K8Q7gDs9NUi6LVKMPgVLfqMLi8NNe2&#10;2NyUJrbVpzcLweXh/PGtNr2pREuNKy0rGI8iEMSZ1SXnCv5Ov8M5COeRNVaWScGdHGzWH4MVJtp2&#10;fKD26HMRRtglqKDwvk6kdFlBBt3I1sTBu9jGoA+yyaVusAvjppKTKJpJgyWHhwJr+ikoux5vRgEd&#10;5o9FfE3TbZ+23Y64/j/HU6W+PvvvJQhPvX+HX+29VhAvZpMAEHACCs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ncfsMAAADeAAAADwAAAAAAAAAAAAAAAACYAgAAZHJzL2Rv&#10;d25yZXYueG1sUEsFBgAAAAAEAAQA9QAAAIgDAAAAAA==&#10;" path="m,l996761,r,718310l,718310,,e" fillcolor="black" stroked="f" strokeweight="0">
                  <v:stroke miterlimit="83231f" joinstyle="miter" endcap="square"/>
                  <v:path arrowok="t" textboxrect="0,0,996761,718310"/>
                </v:shape>
                <v:shape id="Shape 1192" o:spid="_x0000_s1043" style="position:absolute;left:9967;top:10775;width:9968;height:7183;visibility:visible;mso-wrap-style:square;v-text-anchor:top" coordsize="996761,71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auwsQA&#10;AADdAAAADwAAAGRycy9kb3ducmV2LnhtbERPS2sCMRC+F/ofwhR6KZp1D0VXo0hBEKSHrg/wNm7G&#10;3aWbyZKkGv99Iwje5uN7zmwRTScu5HxrWcFomIEgrqxuuVaw264GYxA+IGvsLJOCG3lYzF9fZlho&#10;e+UfupShFimEfYEKmhD6QkpfNWTQD21PnLizdQZDgq6W2uE1hZtO5ln2KQ22nBoa7Omroeq3/DMK&#10;2u1psy+Pt2VdHbqPmNlNHr+dUu9vcTkFESiGp/jhXus0fzTJ4f5NOk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rsLEAAAA3QAAAA8AAAAAAAAAAAAAAAAAmAIAAGRycy9k&#10;b3ducmV2LnhtbFBLBQYAAAAABAAEAPUAAACJAwAAAAA=&#10;" path="m,718310r996761,l996761,,,,,718310xe" filled="f" strokecolor="#c3c3c3" strokeweight=".08139mm">
                  <v:stroke miterlimit="83231f" joinstyle="miter" endcap="square"/>
                  <v:path arrowok="t" textboxrect="0,0,996761,718310"/>
                </v:shape>
                <v:rect id="Rectangle 1193" o:spid="_x0000_s1044" style="position:absolute;left:12568;top:13468;width:6339;height:2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u5MMA&#10;AADdAAAADwAAAGRycy9kb3ducmV2LnhtbERPS4vCMBC+C/sfwgjeNNUFsdUosu6iRx8L6m1oxrbY&#10;TEqTtdVfbwRhb/PxPWe2aE0pblS7wrKC4SACQZxaXXCm4Pfw05+AcB5ZY2mZFNzJwWL+0Zlhom3D&#10;O7rtfSZCCLsEFeTeV4mULs3JoBvYijhwF1sb9AHWmdQ1NiHclHIURWNpsODQkGNFXzml1/2fUbCe&#10;VMvTxj6arPw+r4/bY7w6xF6pXrddTkF4av2/+O3e6DB/GH/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Ku5MMAAADdAAAADwAAAAAAAAAAAAAAAACYAgAAZHJzL2Rv&#10;d25yZXYueG1sUEsFBgAAAAAEAAQA9QAAAIgDAAAAAA==&#10;" filled="f" stroked="f">
                  <v:textbox inset="0,0,0,0">
                    <w:txbxContent>
                      <w:p w:rsidR="005C56E6" w:rsidRDefault="005C56E6" w:rsidP="00AB1E81">
                        <w:pPr>
                          <w:spacing w:after="160" w:line="259" w:lineRule="auto"/>
                          <w:jc w:val="left"/>
                        </w:pPr>
                        <w:r>
                          <w:rPr>
                            <w:color w:val="FEFFFF"/>
                          </w:rPr>
                          <w:t>Enkripsi</w:t>
                        </w:r>
                      </w:p>
                    </w:txbxContent>
                  </v:textbox>
                </v:rect>
                <v:rect id="Rectangle 1196" o:spid="_x0000_s1045" style="position:absolute;left:22780;top:8081;width:7897;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NfMQA&#10;AADdAAAADwAAAGRycy9kb3ducmV2LnhtbERPTWvCQBC9F/wPywi91Y09BBPdBNEWc2y1YL0N2TEJ&#10;ZmdDdmvS/vquIHibx/ucVT6aVlypd41lBfNZBIK4tLrhSsHX4f1lAcJ5ZI2tZVLwSw7ybPK0wlTb&#10;gT/puveVCCHsUlRQe9+lUrqyJoNuZjviwJ1tb9AH2FdS9ziEcNPK1yiKpcGGQ0ONHW1qKi/7H6Ng&#10;t+jW34X9G6r27bQ7fhyT7SHxSj1Px/UShKfRP8R3d6HD/HkS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lDXzEAAAA3QAAAA8AAAAAAAAAAAAAAAAAmAIAAGRycy9k&#10;b3ducmV2LnhtbFBLBQYAAAAABAAEAPUAAACJAwAAAAA=&#10;" filled="f" stroked="f">
                  <v:textbox inset="0,0,0,0">
                    <w:txbxContent>
                      <w:p w:rsidR="005C56E6" w:rsidRDefault="005C56E6" w:rsidP="00AB1E81">
                        <w:pPr>
                          <w:spacing w:after="160" w:line="259" w:lineRule="auto"/>
                          <w:jc w:val="left"/>
                        </w:pPr>
                        <w:r>
                          <w:t>Ciphertext</w:t>
                        </w:r>
                      </w:p>
                    </w:txbxContent>
                  </v:textbox>
                </v:rect>
                <v:shape id="Shape 39621" o:spid="_x0000_s1046" style="position:absolute;left:21918;top:13719;width:281;height:1795;visibility:visible;mso-wrap-style:square;v-text-anchor:top" coordsize="28131,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05+8cA&#10;AADeAAAADwAAAGRycy9kb3ducmV2LnhtbESPQUvDQBSE74L/YXmCF7GbplBq7LYUoWAvRauIx2f2&#10;JRvMvk13t0n677uC0OMwM98wy/VoW9GTD41jBdNJBoK4dLrhWsHnx/ZxASJEZI2tY1JwpgDr1e3N&#10;EgvtBn6n/hBrkSAcClRgYuwKKUNpyGKYuI44eZXzFmOSvpba45DgtpV5ls2lxYbTgsGOXgyVv4eT&#10;VdBsHoyv+sXurXY/+f77C101HJW6vxs3zyAijfEa/m+/agWzp3k+hb876QrI1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0tOfvHAAAA3gAAAA8AAAAAAAAAAAAAAAAAmAIAAGRy&#10;cy9kb3ducmV2LnhtbFBLBQYAAAAABAAEAPUAAACMAwAAAAA=&#10;" path="m,l28131,r,179574l,179574,,e" fillcolor="#5b9bd5" stroked="f" strokeweight="0">
                  <v:fill opacity="16448f"/>
                  <v:stroke miterlimit="83231f" joinstyle="miter" endcap="square"/>
                  <v:path arrowok="t" textboxrect="0,0,28131,179574"/>
                </v:shape>
                <v:shape id="Shape 39622" o:spid="_x0000_s1047" style="position:absolute;left:21636;top:13719;width:141;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D0fsUA&#10;AADeAAAADwAAAGRycy9kb3ducmV2LnhtbESPQWvCQBSE7wX/w/IEb83GiKKpq4hV8NJC0np/Zp9J&#10;aPZtyG5N/PduoeBxmJlvmPV2MI24UedqywqmUQyCuLC65lLB99fxdQnCeWSNjWVScCcH283oZY2p&#10;tj1ndMt9KQKEXYoKKu/bVEpXVGTQRbYlDt7VdgZ9kF0pdYd9gJtGJnG8kAZrDgsVtrSvqPjJf42C&#10;yzk79J+UmY93but8rv11jyulJuNh9wbC0+Cf4f/2SSuYrRZJAn93whW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PR+xQAAAN4AAAAPAAAAAAAAAAAAAAAAAJgCAABkcnMv&#10;ZG93bnJldi54bWxQSwUGAAAAAAQABAD1AAAAigMAAAAA&#10;" path="m,l14065,r,179574l,179574,,e" fillcolor="#5b9bd5" stroked="f" strokeweight="0">
                  <v:fill opacity="16448f"/>
                  <v:stroke miterlimit="83231f" joinstyle="miter" endcap="square"/>
                  <v:path arrowok="t" textboxrect="0,0,14065,179574"/>
                </v:shape>
                <v:shape id="Shape 1199" o:spid="_x0000_s1048" style="position:absolute;left:22340;top:12821;width:7935;height:3591;visibility:visible;mso-wrap-style:square;v-text-anchor:top" coordsize="793527,35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kM48QA&#10;AADdAAAADwAAAGRycy9kb3ducmV2LnhtbERPTWvCQBC9F/oflin0VjfxIJq6ikbE0Es1LfQ6ZKdJ&#10;anY2ZFeT+Ou7QqG3ebzPWa4H04grda62rCCeRCCIC6trLhV8fuxf5iCcR9bYWCYFIzlYrx4flpho&#10;2/OJrrkvRQhhl6CCyvs2kdIVFRl0E9sSB+7bdgZ9gF0pdYd9CDeNnEbRTBqsOTRU2FJaUXHOL0bB&#10;+9t2s/+6jT8nKizvjtl4aGepUs9Pw+YVhKfB/4v/3JkO8+PFAu7fh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JDOPEAAAA3QAAAA8AAAAAAAAAAAAAAAAAmAIAAGRycy9k&#10;b3ducmV2LnhtbFBLBQYAAAAABAAEAPUAAACJAwAAAAA=&#10;" path="m627437,l793527,179587,627437,359161r,-89793l,269368,,89794r627437,l627437,xe" fillcolor="#5b9bd5" stroked="f" strokeweight="0">
                  <v:fill opacity="16448f"/>
                  <v:stroke miterlimit="83231f" joinstyle="miter" endcap="square"/>
                  <v:path arrowok="t" textboxrect="0,0,793527,359161"/>
                </v:shape>
                <v:shape id="Shape 1204" o:spid="_x0000_s1049" style="position:absolute;left:22340;top:12821;width:7935;height:3591;visibility:visible;mso-wrap-style:square;v-text-anchor:top" coordsize="793527,35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f2Z8YA&#10;AADdAAAADwAAAGRycy9kb3ducmV2LnhtbERPTWvCQBC9C/6HZQq91Y2hVImuUloqPVRbo0J7G7Jj&#10;NpidDdk1xn/fLRS8zeN9znzZ21p01PrKsYLxKAFBXDhdcalgv3t7mILwAVlj7ZgUXMnDcjEczDHT&#10;7sJb6vJQihjCPkMFJoQmk9IXhiz6kWuII3d0rcUQYVtK3eIlhttapknyJC1WHBsMNvRiqDjlZ6tg&#10;8mUOq+Nrt/78HlP+MUk3m9XPWan7u/55BiJQH27if/e7jvPT5BH+vokn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f2Z8YAAADdAAAADwAAAAAAAAAAAAAAAACYAgAAZHJz&#10;L2Rvd25yZXYueG1sUEsFBgAAAAAEAAQA9QAAAIsDAAAAAA==&#10;" path="m,89794r627437,l627437,,793527,179587,627437,359161r,-89793l,269368,,89794e" filled="f" strokecolor="#5698d3" strokeweight=".24419mm">
                  <v:stroke opacity="16448f" miterlimit="83231f" joinstyle="miter" endcap="square"/>
                  <v:path arrowok="t" textboxrect="0,0,793527,359161"/>
                </v:shape>
                <v:shape id="Shape 1205" o:spid="_x0000_s1050" style="position:absolute;left:21918;top:13719;width:281;height:1795;visibility:visible;mso-wrap-style:square;v-text-anchor:top" coordsize="28131,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ERx8UA&#10;AADdAAAADwAAAGRycy9kb3ducmV2LnhtbERPTWvCQBC9F/wPywi91U0tVUldRaQtuUiIFZrjkJ0m&#10;IdnZkF1j7K/vCkJv83ifs96OphUD9a62rOB5FoEgLqyuuVRw+vp4WoFwHllja5kUXMnBdjN5WGOs&#10;7YUzGo6+FCGEXYwKKu+7WEpXVGTQzWxHHLgf2xv0Afal1D1eQrhp5TyKFtJgzaGhwo72FRXN8WwU&#10;vCybtPy0WbrM3q+/TX5ODt+LXKnH6bh7A+Fp9P/iuzvRYf48eoXbN+EE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0RHHxQAAAN0AAAAPAAAAAAAAAAAAAAAAAJgCAABkcnMv&#10;ZG93bnJldi54bWxQSwUGAAAAAAQABAD1AAAAigMAAAAA&#10;" path="m,l28131,r,179574l,179574,,e" filled="f" strokecolor="#5698d3" strokeweight=".24419mm">
                  <v:stroke opacity="16448f" miterlimit="83231f" joinstyle="miter" endcap="square"/>
                  <v:path arrowok="t" textboxrect="0,0,28131,179574"/>
                </v:shape>
                <v:shape id="Shape 1206" o:spid="_x0000_s1051" style="position:absolute;left:21636;top:13719;width:141;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aIB8YA&#10;AADdAAAADwAAAGRycy9kb3ducmV2LnhtbESPwWrDMBBE74H+g9hCL6GWk5BgXCuhlCSY3uL2AxZr&#10;Y5taK1dSHDdfHxUKve0y82Zni91kejGS851lBYskBUFcW91xo+Dz4/CcgfABWWNvmRT8kIfd9mFW&#10;YK7tlU80VqERMYR9jgraEIZcSl+3ZNAndiCO2tk6gyGurpHa4TWGm14u03QjDXYcL7Q40FtL9Vd1&#10;MbHGTbrvVTaVc5+tz+Wxyt73Y63U0+P0+gIi0BT+zX90qSO3TDfw+00cQW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aIB8YAAADdAAAADwAAAAAAAAAAAAAAAACYAgAAZHJz&#10;L2Rvd25yZXYueG1sUEsFBgAAAAAEAAQA9QAAAIsDAAAAAA==&#10;" path="m,l14065,r,179574l,179574,,e" filled="f" strokecolor="#5698d3" strokeweight=".24419mm">
                  <v:stroke opacity="16448f" miterlimit="83231f" joinstyle="miter" endcap="square"/>
                  <v:path arrowok="t" textboxrect="0,0,14065,179574"/>
                </v:shape>
                <v:shape id="Shape 39623" o:spid="_x0000_s1052" style="position:absolute;left:21878;top:13469;width:280;height:1795;visibility:visible;mso-wrap-style:square;v-text-anchor:top" coordsize="28014,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UiK8YA&#10;AADeAAAADwAAAGRycy9kb3ducmV2LnhtbESPS2/CMBCE70j8B2uRegOHh0gbMAhVjcqVh8R1G2+T&#10;kHidxgbSf4+RkDiOZuYbzXLdmVpcqXWlZQXjUQSCOLO65FzB8ZAO30E4j6yxtkwK/snBetXvLTHR&#10;9sY7uu59LgKEXYIKCu+bREqXFWTQjWxDHLxf2xr0Qba51C3eAtzUchJFc2mw5LBQYEOfBWXV/mIU&#10;pKc0/q6qv9mB8HLOvuK4rGY/Sr0Nus0ChKfOv8LP9lYrmH7MJ1N43AlX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UiK8YAAADeAAAADwAAAAAAAAAAAAAAAACYAgAAZHJz&#10;L2Rvd25yZXYueG1sUEsFBgAAAAAEAAQA9QAAAIsDAAAAAA==&#10;" path="m,l28014,r,179574l,179574,,e" fillcolor="black" stroked="f" strokeweight="0">
                  <v:stroke miterlimit="83231f" joinstyle="miter" endcap="square"/>
                  <v:path arrowok="t" textboxrect="0,0,28014,179574"/>
                </v:shape>
                <v:shape id="Shape 39624" o:spid="_x0000_s1053" style="position:absolute;left:21597;top:13469;width:140;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wLFcYA&#10;AADeAAAADwAAAGRycy9kb3ducmV2LnhtbESPT2sCMRTE70K/Q3iF3jRbK2pXoxTBUtqLf++vm7eb&#10;xc3LmqS6fvumUPA4zMxvmPmys424kA+1YwXPgwwEceF0zZWCw37dn4IIEVlj45gU3CjAcvHQm2Ou&#10;3ZW3dNnFSiQIhxwVmBjbXMpQGLIYBq4lTl7pvMWYpK+k9nhNcNvIYZaNpcWa04LBllaGitPuxyrw&#10;x/LLfJ/fR6Wc4Pa2+gzNpiqUenrs3mYgInXxHv5vf2gFL6/j4Qj+7qQr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wLFcYAAADeAAAADwAAAAAAAAAAAAAAAACYAgAAZHJz&#10;L2Rvd25yZXYueG1sUEsFBgAAAAAEAAQA9QAAAIsDAAAAAA==&#10;" path="m,l14065,r,179574l,179574,,e" fillcolor="black" stroked="f" strokeweight="0">
                  <v:stroke miterlimit="83231f" joinstyle="miter" endcap="square"/>
                  <v:path arrowok="t" textboxrect="0,0,14065,179574"/>
                </v:shape>
                <v:shape id="Shape 1209" o:spid="_x0000_s1054" style="position:absolute;left:22299;top:12571;width:7936;height:3591;visibility:visible;mso-wrap-style:square;v-text-anchor:top" coordsize="793644,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Ew8MA&#10;AADdAAAADwAAAGRycy9kb3ducmV2LnhtbERPPWvDMBDdA/0P4grdYrkZ6saNEkKgtOAltrNkO6yr&#10;ZWKdjKXa7r+vCoFu93iftzssthcTjb5zrOA5SUEQN0533Cq41O/rVxA+IGvsHZOCH/Jw2D+sdphr&#10;N3NJUxVaEUPY56jAhDDkUvrGkEWfuIE4cl9utBgiHFupR5xjuO3lJk1fpMWOY4PBgU6Gmlv1bRWc&#10;rgHrj74szfVc1FldzCYrW6WeHpfjG4hAS/gX392fOs7fpFv4+yae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Ew8MAAADdAAAADwAAAAAAAAAAAAAAAACYAgAAZHJzL2Rv&#10;d25yZXYueG1sUEsFBgAAAAAEAAQA9QAAAIgDAAAAAA==&#10;" path="m627437,l793644,179574,627437,359148r,-89793l,269355,,89781r627437,l627437,xe" fillcolor="black" stroked="f" strokeweight="0">
                  <v:stroke miterlimit="83231f" joinstyle="miter" endcap="square"/>
                  <v:path arrowok="t" textboxrect="0,0,793644,359148"/>
                </v:shape>
                <v:shape id="Shape 1210" o:spid="_x0000_s1055" style="position:absolute;left:22299;top:12571;width:7936;height:3591;visibility:visible;mso-wrap-style:square;v-text-anchor:top" coordsize="793644,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1VscA&#10;AADdAAAADwAAAGRycy9kb3ducmV2LnhtbESPQUsDMRCF74L/IYzgRWy2RaSsTcsiFKQVilsPHofN&#10;dLO4maxJ2m799Z2D4G2G9+a9bxar0ffqRDF1gQ1MJwUo4ibYjlsDn/v14xxUysgW+8Bk4EIJVsvb&#10;mwWWNpz5g051bpWEcCrRgMt5KLVOjSOPaRIGYtEOIXrMssZW24hnCfe9nhXFs/bYsTQ4HOjVUfNd&#10;H72B6vL0UP3GlnD99Y7D9vCz3bmNMfd3Y/UCKtOY/81/129W8GdT4ZdvZAS9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nNVbHAAAA3QAAAA8AAAAAAAAAAAAAAAAAmAIAAGRy&#10;cy9kb3ducmV2LnhtbFBLBQYAAAAABAAEAPUAAACMAwAAAAA=&#10;" path="m,89781r627437,l627437,,793644,179574,627437,359148r,-89793l,269355,,89781xe" filled="f" strokeweight=".24419mm">
                  <v:stroke miterlimit="83231f" joinstyle="miter" endcap="square"/>
                  <v:path arrowok="t" textboxrect="0,0,793644,359148"/>
                </v:shape>
                <v:shape id="Shape 1211" o:spid="_x0000_s1056" style="position:absolute;left:21878;top:13469;width:280;height:1795;visibility:visible;mso-wrap-style:square;v-text-anchor:top" coordsize="28014,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jTs8IA&#10;AADdAAAADwAAAGRycy9kb3ducmV2LnhtbERPS4vCMBC+L/gfwgjetmk96FqNooJlQfawvs5DM7bF&#10;ZlKbqN1/vxEEb/PxPWe26Ewt7tS6yrKCJIpBEOdWV1woOOw3n18gnEfWWFsmBX/kYDHvfcww1fbB&#10;v3Tf+UKEEHYpKii9b1IpXV6SQRfZhjhwZ9sa9AG2hdQtPkK4qeUwjkfSYMWhocSG1iXll93NKMhW&#10;P6Mxb4+Xicu669Fnh5OrY6UG/W45BeGp82/xy/2tw/xhksDzm3CC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yNOzwgAAAN0AAAAPAAAAAAAAAAAAAAAAAJgCAABkcnMvZG93&#10;bnJldi54bWxQSwUGAAAAAAQABAD1AAAAhwMAAAAA&#10;" path="m,l28014,r,179574l,179574,,xe" filled="f" strokeweight=".24419mm">
                  <v:stroke miterlimit="83231f" joinstyle="miter" endcap="square"/>
                  <v:path arrowok="t" textboxrect="0,0,28014,179574"/>
                </v:shape>
                <v:shape id="Shape 1212" o:spid="_x0000_s1057" style="position:absolute;left:21597;top:13469;width:140;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lFcMA&#10;AADdAAAADwAAAGRycy9kb3ducmV2LnhtbERPTYvCMBC9C/sfwix4EU3tgizVKIsgeBDX6uJ5aMa2&#10;bDMpTazRX2+Ehb3N433OYhVMI3rqXG1ZwXSSgCAurK65VPBz2ow/QTiPrLGxTAru5GC1fBssMNP2&#10;xjn1R1+KGMIuQwWV920mpSsqMugmtiWO3MV2Bn2EXSl1h7cYbhqZJslMGqw5NlTY0rqi4vd4NQo+&#10;8pG9h/1OzvpHcvaHff5du6DU8D18zUF4Cv5f/Ofe6jg/nabw+ia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dlFcMAAADdAAAADwAAAAAAAAAAAAAAAACYAgAAZHJzL2Rv&#10;d25yZXYueG1sUEsFBgAAAAAEAAQA9QAAAIgDAAAAAA==&#10;" path="m,l14065,r,179574l,179574,,xe" filled="f" strokeweight=".24419mm">
                  <v:stroke miterlimit="83231f" joinstyle="miter" endcap="square"/>
                  <v:path arrowok="t" textboxrect="0,0,14065,179574"/>
                </v:shape>
                <v:shape id="Shape 39625" o:spid="_x0000_s1058" style="position:absolute;left:31604;top:11025;width:9968;height:7183;visibility:visible;mso-wrap-style:square;v-text-anchor:top" coordsize="996761,71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ScUA&#10;AADeAAAADwAAAGRycy9kb3ducmV2LnhtbESPT4vCMBTE7wt+h/AEb2u6in/aNYoUBPe42oPHR/O2&#10;Kdu8lCbW6qffCMIeh5n5DbPZDbYRPXW+dqzgY5qAIC6drrlSUJwP72sQPiBrbByTgjt52G1HbxvM&#10;tLvxN/WnUIkIYZ+hAhNCm0npS0MW/dS1xNH7cZ3FEGVXSd3hLcJtI2dJspQWa44LBlvKDZW/p6tV&#10;kF4e+6IpbN4vctZfq8uAx9QoNRkP+08QgYbwH361j1rBPF3OFvC8E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hJxQAAAN4AAAAPAAAAAAAAAAAAAAAAAJgCAABkcnMv&#10;ZG93bnJldi54bWxQSwUGAAAAAAQABAD1AAAAigMAAAAA&#10;" path="m,l996761,r,718310l,718310,,e" fillcolor="#5b9bd5" stroked="f" strokeweight="0">
                  <v:fill opacity="14392f"/>
                  <v:stroke miterlimit="83231f" joinstyle="miter" endcap="square"/>
                  <v:path arrowok="t" textboxrect="0,0,996761,718310"/>
                </v:shape>
                <v:shape id="Shape 1216" o:spid="_x0000_s1059" style="position:absolute;left:31604;top:11025;width:9968;height:7183;visibility:visible;mso-wrap-style:square;v-text-anchor:top" coordsize="996772,718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yxsEA&#10;AADdAAAADwAAAGRycy9kb3ducmV2LnhtbERPS4vCMBC+C/6HMII3TX1QpBpFxIV94MHqxdvQjG2x&#10;mZQkavffb4QFb/PxPWe16UwjHuR8bVnBZJyAIC6srrlUcD59jBYgfEDW2FgmBb/kYbPu91aYafvk&#10;Iz3yUIoYwj5DBVUIbSalLyoy6Me2JY7c1TqDIUJXSu3wGcNNI6dJkkqDNceGClvaVVTc8rtRcLl/&#10;u69F/jNr9t3B5uUc07RApYaDbrsEEagLb/G/+1PH+dNJCq9v4gl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MssbBAAAA3QAAAA8AAAAAAAAAAAAAAAAAmAIAAGRycy9kb3du&#10;cmV2LnhtbFBLBQYAAAAABAAEAPUAAACGAwAAAAA=&#10;" path="m,718311r996772,l996772,,,,,718311e" filled="f" strokecolor="#5698d3" strokeweight=".08139mm">
                  <v:stroke opacity="14392f" miterlimit="83231f" joinstyle="miter" endcap="square"/>
                  <v:path arrowok="t" textboxrect="0,0,996772,718311"/>
                </v:shape>
                <v:shape id="Shape 39626" o:spid="_x0000_s1060" style="position:absolute;left:31564;top:10775;width:9968;height:7183;visibility:visible;mso-wrap-style:square;v-text-anchor:top" coordsize="996761,71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hkcUA&#10;AADeAAAADwAAAGRycy9kb3ducmV2LnhtbESPQWvCQBSE7wX/w/IEb3WjoUGjq4ho2qtWxOMj+0yC&#10;2bchuyZpf323UOhxmJlvmPV2MLXoqHWVZQWzaQSCOLe64kLB5fP4ugDhPLLG2jIp+CIH283oZY2p&#10;tj2fqDv7QgQIuxQVlN43qZQuL8mgm9qGOHh32xr0QbaF1C32AW5qOY+iRBqsOCyU2NC+pPxxfhoF&#10;dFp8L+NHlh2GrOvfiZvrLX5TajIedisQngb/H/5rf2gF8TKZJ/B7J1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7OGRxQAAAN4AAAAPAAAAAAAAAAAAAAAAAJgCAABkcnMv&#10;ZG93bnJldi54bWxQSwUGAAAAAAQABAD1AAAAigMAAAAA&#10;" path="m,l996761,r,718310l,718310,,e" fillcolor="black" stroked="f" strokeweight="0">
                  <v:stroke miterlimit="83231f" joinstyle="miter" endcap="square"/>
                  <v:path arrowok="t" textboxrect="0,0,996761,718310"/>
                </v:shape>
                <v:shape id="Shape 1218" o:spid="_x0000_s1061" style="position:absolute;left:31564;top:10775;width:9968;height:7183;visibility:visible;mso-wrap-style:square;v-text-anchor:top" coordsize="996761,71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j7DscA&#10;AADdAAAADwAAAGRycy9kb3ducmV2LnhtbESPQWsCMRCF74X+hzCFXkrNuodStkYRoVAQD11robdx&#10;M+4ubiZLEjX++85B8DbDe/PeN7NFdoM6U4i9ZwPTSQGKuPG259bAz/bz9R1UTMgWB89k4EoRFvPH&#10;hxlW1l/4m851apWEcKzQQJfSWGkdm44cxokfiUU7+OAwyRpabQNeJNwNuiyKN+2wZ2nocKRVR82x&#10;PjkD/Xa/3tV/12Xb/A4vufDrMm+CMc9PefkBKlFOd/Pt+ssKfjkVXPlGRt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Y+w7HAAAA3QAAAA8AAAAAAAAAAAAAAAAAmAIAAGRy&#10;cy9kb3ducmV2LnhtbFBLBQYAAAAABAAEAPUAAACMAwAAAAA=&#10;" path="m,718310r996761,l996761,,,,,718310xe" filled="f" strokecolor="#c3c3c3" strokeweight=".08139mm">
                  <v:stroke miterlimit="83231f" joinstyle="miter" endcap="square"/>
                  <v:path arrowok="t" textboxrect="0,0,996761,718310"/>
                </v:shape>
                <v:rect id="Rectangle 1219" o:spid="_x0000_s1062" style="position:absolute;left:33852;top:13468;width:7171;height:2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7KMMA&#10;AADdAAAADwAAAGRycy9kb3ducmV2LnhtbERPS4vCMBC+C/6HMAt701QPYrtGkVXR4/qAurehGdti&#10;MylNtN399UYQvM3H95zZojOVuFPjSssKRsMIBHFmdcm5gtNxM5iCcB5ZY2WZFPyRg8W835thom3L&#10;e7offC5CCLsEFRTe14mULivIoBvamjhwF9sY9AE2udQNtiHcVHIcRRNpsOTQUGBN3wVl18PNKNhO&#10;6+V5Z//bvFr/btOfNF4dY6/U50e3/ALhqfNv8cu902H+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z7KMMAAADdAAAADwAAAAAAAAAAAAAAAACYAgAAZHJzL2Rv&#10;d25yZXYueG1sUEsFBgAAAAAEAAQA9QAAAIgDAAAAAA==&#10;" filled="f" stroked="f">
                  <v:textbox inset="0,0,0,0">
                    <w:txbxContent>
                      <w:p w:rsidR="005C56E6" w:rsidRDefault="005C56E6" w:rsidP="00AB1E81">
                        <w:pPr>
                          <w:spacing w:after="160" w:line="259" w:lineRule="auto"/>
                          <w:jc w:val="left"/>
                        </w:pPr>
                        <w:r>
                          <w:rPr>
                            <w:color w:val="FEFFFF"/>
                          </w:rPr>
                          <w:t>Dekripsi</w:t>
                        </w:r>
                      </w:p>
                    </w:txbxContent>
                  </v:textbox>
                </v:rect>
                <v:shape id="Shape 39627" o:spid="_x0000_s1063" style="position:absolute;left:43514;top:13719;width:281;height:1795;visibility:visible;mso-wrap-style:square;v-text-anchor:top" coordsize="28131,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EFMcA&#10;AADeAAAADwAAAGRycy9kb3ducmV2LnhtbESPQUvDQBSE74L/YXlCL2I3Rmhj7LaUQkEvYquIx2f2&#10;JRvMvk131yT+e1cQehxm5htmtZlsJwbyoXWs4HaegSCunG65UfD2ur8pQISIrLFzTAp+KMBmfXmx&#10;wlK7kQ80HGMjEoRDiQpMjH0pZagMWQxz1xMnr3beYkzSN1J7HBPcdjLPsoW02HJaMNjTzlD1dfy2&#10;CtrttfH1UDy9NO4zf/54R1ePJ6VmV9P2AUSkKZ7D/+1HreDufpEv4e9Oug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IBBTHAAAA3gAAAA8AAAAAAAAAAAAAAAAAmAIAAGRy&#10;cy9kb3ducmV2LnhtbFBLBQYAAAAABAAEAPUAAACMAwAAAAA=&#10;" path="m,l28131,r,179574l,179574,,e" fillcolor="#5b9bd5" stroked="f" strokeweight="0">
                  <v:fill opacity="16448f"/>
                  <v:stroke miterlimit="83231f" joinstyle="miter" endcap="square"/>
                  <v:path arrowok="t" textboxrect="0,0,28131,179574"/>
                </v:shape>
                <v:shape id="Shape 39628" o:spid="_x0000_s1064" style="position:absolute;left:43233;top:13719;width:140;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DlMMA&#10;AADeAAAADwAAAGRycy9kb3ducmV2LnhtbERPTWuDQBC9B/oflin0FtcaGhKbjRSTQi8NaNL71J2o&#10;1J0Vd6P233cPhRwf73uXzaYTIw2utazgOYpBEFdWt1wruJzflxsQziNr7CyTgl9ykO0fFjtMtZ24&#10;oLH0tQgh7FJU0Hjfp1K6qiGDLrI9ceCudjDoAxxqqQecQrjpZBLHa2mw5dDQYE95Q9VPeTMKvr+K&#10;43SiwnweuG/LF+2vOW6Venqc315BeJr9Xfzv/tAKVtt1EvaGO+EK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jDlMMAAADeAAAADwAAAAAAAAAAAAAAAACYAgAAZHJzL2Rv&#10;d25yZXYueG1sUEsFBgAAAAAEAAQA9QAAAIgDAAAAAA==&#10;" path="m,l14065,r,179574l,179574,,e" fillcolor="#5b9bd5" stroked="f" strokeweight="0">
                  <v:fill opacity="16448f"/>
                  <v:stroke miterlimit="83231f" joinstyle="miter" endcap="square"/>
                  <v:path arrowok="t" textboxrect="0,0,14065,179574"/>
                </v:shape>
                <v:shape id="Shape 1222" o:spid="_x0000_s1065" style="position:absolute;left:43936;top:12821;width:7935;height:3591;visibility:visible;mso-wrap-style:square;v-text-anchor:top" coordsize="793527,35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c2CcIA&#10;AADdAAAADwAAAGRycy9kb3ducmV2LnhtbERPS4vCMBC+C/6HMMLeNLUHWapRfCCKl/UFXodmbLvb&#10;TEqT1dZfbwTB23x8z5nMGlOKG9WusKxgOIhAEKdWF5wpOJ/W/W8QziNrLC2TgpYczKbdzgQTbe98&#10;oNvRZyKEsEtQQe59lUjp0pwMuoGtiAN3tbVBH2CdSV3jPYSbUsZRNJIGCw4NOVa0zCn9O/4bBT+7&#10;xXx9ebS/B0otr/bbdlONlkp99Zr5GISnxn/Eb/dWh/lxHMPrm3C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zYJwgAAAN0AAAAPAAAAAAAAAAAAAAAAAJgCAABkcnMvZG93&#10;bnJldi54bWxQSwUGAAAAAAQABAD1AAAAhwMAAAAA&#10;" path="m627437,l793527,179587,627437,359161r,-89793l,269368,,89794r627437,l627437,xe" fillcolor="#5b9bd5" stroked="f" strokeweight="0">
                  <v:fill opacity="16448f"/>
                  <v:stroke miterlimit="83231f" joinstyle="miter" endcap="square"/>
                  <v:path arrowok="t" textboxrect="0,0,793527,359161"/>
                </v:shape>
                <v:shape id="Shape 1227" o:spid="_x0000_s1066" style="position:absolute;left:43936;top:12821;width:7935;height:3591;visibility:visible;mso-wrap-style:square;v-text-anchor:top" coordsize="793527,35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A0cMUA&#10;AADdAAAADwAAAGRycy9kb3ducmV2LnhtbERPTWvCQBC9C/0PyxS86cYcTImuUloqPbTWRgW9Ddkx&#10;G5qdDdk1pv++Wyj0No/3Ocv1YBvRU+drxwpm0wQEcel0zZWCw/5l8gDCB2SNjWNS8E0e1qu70RJz&#10;7W78SX0RKhFD2OeowITQ5lL60pBFP3UtceQurrMYIuwqqTu8xXDbyDRJ5tJizbHBYEtPhsqv4moV&#10;ZDtz3Fye+/eP04yKtyzdbjfnq1Lj++FxASLQEP7Ff+5XHeenaQa/38QT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DRwxQAAAN0AAAAPAAAAAAAAAAAAAAAAAJgCAABkcnMv&#10;ZG93bnJldi54bWxQSwUGAAAAAAQABAD1AAAAigMAAAAA&#10;" path="m,89794r627437,l627437,,793527,179587,627437,359161r,-89793l,269368,,89794e" filled="f" strokecolor="#5698d3" strokeweight=".24419mm">
                  <v:stroke opacity="16448f" miterlimit="83231f" joinstyle="miter" endcap="square"/>
                  <v:path arrowok="t" textboxrect="0,0,793527,359161"/>
                </v:shape>
                <v:shape id="Shape 1228" o:spid="_x0000_s1067" style="position:absolute;left:43514;top:13719;width:281;height:1795;visibility:visible;mso-wrap-style:square;v-text-anchor:top" coordsize="28131,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iOccA&#10;AADdAAAADwAAAGRycy9kb3ducmV2LnhtbESPQWvCQBCF70L/wzIFb7ppClpSV5HSFi9FooV6HLJj&#10;EpKdDdlVo7++cxC8zfDevPfNYjW4Vp2pD7VnAy/TBBRx4W3NpYHf/dfkDVSIyBZbz2TgSgFWy6fR&#10;AjPrL5zTeRdLJSEcMjRQxdhlWoeiIodh6jti0Y6+dxhl7Utte7xIuGt1miQz7bBmaaiwo4+KimZ3&#10;cgZe5822/Pb5dp5/Xm/N4bT5+ZsdjBk/D+t3UJGG+DDfrzdW8NNUcOUbG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l4jnHAAAA3QAAAA8AAAAAAAAAAAAAAAAAmAIAAGRy&#10;cy9kb3ducmV2LnhtbFBLBQYAAAAABAAEAPUAAACMAwAAAAA=&#10;" path="m,l28131,r,179574l,179574,,e" filled="f" strokecolor="#5698d3" strokeweight=".24419mm">
                  <v:stroke opacity="16448f" miterlimit="83231f" joinstyle="miter" endcap="square"/>
                  <v:path arrowok="t" textboxrect="0,0,28131,179574"/>
                </v:shape>
                <v:shape id="Shape 1229" o:spid="_x0000_s1068" style="position:absolute;left:43233;top:13719;width:140;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xAFcYA&#10;AADdAAAADwAAAGRycy9kb3ducmV2LnhtbESP0WrCQBBF3wv+wzJCX4puTGmJ0VVEbAl9a/QDhuyY&#10;BLOzcXeNab++Wyj0bYZ7z5076+1oOjGQ861lBYt5AoK4srrlWsHp+DbLQPiArLGzTAq+yMN2M3lY&#10;Y67tnT9pKEMtYgj7HBU0IfS5lL5qyKCf2544amfrDIa4ulpqh/cYbjqZJsmrNNhyvNBgT/uGqkt5&#10;M7HGt3TX52wsnnz2ci7ey+zjMFRKPU7H3QpEoDH8m//oQkcuTZfw+00cQW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xAFcYAAADdAAAADwAAAAAAAAAAAAAAAACYAgAAZHJz&#10;L2Rvd25yZXYueG1sUEsFBgAAAAAEAAQA9QAAAIsDAAAAAA==&#10;" path="m,l14065,r,179574l,179574,,e" filled="f" strokecolor="#5698d3" strokeweight=".24419mm">
                  <v:stroke opacity="16448f" miterlimit="83231f" joinstyle="miter" endcap="square"/>
                  <v:path arrowok="t" textboxrect="0,0,14065,179574"/>
                </v:shape>
                <v:shape id="Shape 39629" o:spid="_x0000_s1069" style="position:absolute;left:43474;top:13469;width:281;height:1795;visibility:visible;mso-wrap-style:square;v-text-anchor:top" coordsize="28131,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Q/McA&#10;AADeAAAADwAAAGRycy9kb3ducmV2LnhtbESPT2vCQBTE7wW/w/IEL0U3phI0dRVRBHurfyjt7ZF9&#10;JsHs25BdY/Ltu4WCx2FmfsMs152pREuNKy0rmE4iEMSZ1SXnCi7n/XgOwnlkjZVlUtCTg/Vq8LLE&#10;VNsHH6k9+VwECLsUFRTe16mULivIoJvYmjh4V9sY9EE2udQNPgLcVDKOokQaLDksFFjTtqDsdrob&#10;BYdd0n9+z35mH9uvvj17ft3FG1JqNOw27yA8df4Z/m8ftIK3RRIv4O9Ou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cUPzHAAAA3gAAAA8AAAAAAAAAAAAAAAAAmAIAAGRy&#10;cy9kb3ducmV2LnhtbFBLBQYAAAAABAAEAPUAAACMAwAAAAA=&#10;" path="m,l28131,r,179574l,179574,,e" fillcolor="black" stroked="f" strokeweight="0">
                  <v:stroke miterlimit="83231f" joinstyle="miter" endcap="square"/>
                  <v:path arrowok="t" textboxrect="0,0,28131,179574"/>
                </v:shape>
                <v:shape id="Shape 39630" o:spid="_x0000_s1070" style="position:absolute;left:43193;top:13469;width:141;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6by8UA&#10;AADeAAAADwAAAGRycy9kb3ducmV2LnhtbESPy2oCMRSG94LvEI7gTjPVonVqFBFaSrvxUvenkzOT&#10;oZOTaRJ1fPtmIbj8+W98y3VnG3EhH2rHCp7GGQjiwumaKwXfx7fRC4gQkTU2jknBjQKsV/3eEnPt&#10;rrynyyFWIo1wyFGBibHNpQyFIYth7Fri5JXOW4xJ+kpqj9c0bhs5ybKZtFhzejDY0tZQ8Xs4WwX+&#10;VH6Zn7/351LOcX/bfoZmVxVKDQfd5hVEpC4+wvf2h1YwXcymCSDhJBS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DpvLxQAAAN4AAAAPAAAAAAAAAAAAAAAAAJgCAABkcnMv&#10;ZG93bnJldi54bWxQSwUGAAAAAAQABAD1AAAAigMAAAAA&#10;" path="m,l14065,r,179574l,179574,,e" fillcolor="black" stroked="f" strokeweight="0">
                  <v:stroke miterlimit="83231f" joinstyle="miter" endcap="square"/>
                  <v:path arrowok="t" textboxrect="0,0,14065,179574"/>
                </v:shape>
                <v:shape id="Shape 1232" o:spid="_x0000_s1071" style="position:absolute;left:43896;top:12571;width:7935;height:3591;visibility:visible;mso-wrap-style:square;v-text-anchor:top" coordsize="793527,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09QcIA&#10;AADdAAAADwAAAGRycy9kb3ducmV2LnhtbERP22oCMRB9L/gPYQTfatYVRLZGKZWugkjxQp+HzbhZ&#10;3EzCJtX175uC0Lc5nOssVr1txY260DhWMBlnIIgrpxuuFZxPn69zECEia2wdk4IHBVgtBy8LLLS7&#10;84Fux1iLFMKhQAUmRl9IGSpDFsPYeeLEXVxnMSbY1VJ3eE/htpV5ls2kxYZTg0FPH4aq6/HHKqjs&#10;5munv+drV5bGl9OZz3d7r9Ro2L+/gYjUx3/x073VaX4+zeHvm3SC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T1BwgAAAN0AAAAPAAAAAAAAAAAAAAAAAJgCAABkcnMvZG93&#10;bnJldi54bWxQSwUGAAAAAAQABAD1AAAAhwMAAAAA&#10;" path="m627437,l793527,179574,627437,359148r,-89793l,269355,,89781r627437,l627437,xe" fillcolor="black" stroked="f" strokeweight="0">
                  <v:stroke miterlimit="83231f" joinstyle="miter" endcap="square"/>
                  <v:path arrowok="t" textboxrect="0,0,793527,359148"/>
                </v:shape>
                <v:shape id="Shape 1233" o:spid="_x0000_s1072" style="position:absolute;left:43896;top:12571;width:7935;height:3591;visibility:visible;mso-wrap-style:square;v-text-anchor:top" coordsize="793527,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zrosMA&#10;AADdAAAADwAAAGRycy9kb3ducmV2LnhtbERPS2vCQBC+F/oflil4KboxKVKiq6gg9BTwgfQ4ZKdJ&#10;aHY2ZNe49te7gtDbfHzPWayCacVAvWssK5hOEhDEpdUNVwpOx934E4TzyBpby6TgRg5Wy9eXBeba&#10;XnlPw8FXIoawy1FB7X2XS+nKmgy6ie2II/dje4M+wr6SusdrDDetTJNkJg02HBtq7GhbU/l7uBgF&#10;BZ5P6XZYS/mOf9/FxyZkhQ9Kjd7Ceg7CU/D/4qf7S8f5aZbB45t4gl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zrosMAAADdAAAADwAAAAAAAAAAAAAAAACYAgAAZHJzL2Rv&#10;d25yZXYueG1sUEsFBgAAAAAEAAQA9QAAAIgDAAAAAA==&#10;" path="m,89781r627437,l627437,,793527,179574,627437,359148r,-89793l,269355,,89781xe" filled="f" strokeweight=".24419mm">
                  <v:stroke miterlimit="83231f" joinstyle="miter" endcap="square"/>
                  <v:path arrowok="t" textboxrect="0,0,793527,359148"/>
                </v:shape>
                <v:shape id="Shape 1234" o:spid="_x0000_s1073" style="position:absolute;left:43474;top:13469;width:281;height:1795;visibility:visible;mso-wrap-style:square;v-text-anchor:top" coordsize="28131,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e8UA&#10;AADdAAAADwAAAGRycy9kb3ducmV2LnhtbERPTWvCQBC9F/wPywheSrPRipTUVYqgtpeCMSi5TbNj&#10;EpudDdmtpv++WxC8zeN9znzZm0ZcqHO1ZQXjKAZBXFhdc6kg26+fXkA4j6yxsUwKfsnBcjF4mGOi&#10;7ZV3dEl9KUIIuwQVVN63iZSuqMigi2xLHLiT7Qz6ALtS6g6vIdw0chLHM2mw5tBQYUuriorv9Mco&#10;mOX15vNQYP4xPeb4tT1n+WOaKTUa9m+vIDz1/i6+ud91mD95nsL/N+EE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6Wt7xQAAAN0AAAAPAAAAAAAAAAAAAAAAAJgCAABkcnMv&#10;ZG93bnJldi54bWxQSwUGAAAAAAQABAD1AAAAigMAAAAA&#10;" path="m,l28131,r,179574l,179574,,xe" filled="f" strokeweight=".24419mm">
                  <v:stroke miterlimit="83231f" joinstyle="miter" endcap="square"/>
                  <v:path arrowok="t" textboxrect="0,0,28131,179574"/>
                </v:shape>
                <v:shape id="Shape 1235" o:spid="_x0000_s1074" style="position:absolute;left:43193;top:13469;width:141;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uhAcMA&#10;AADdAAAADwAAAGRycy9kb3ducmV2LnhtbERPTYvCMBC9L/gfwgh7WTRVUaQaRYSFPYhrVTwPzdgW&#10;m0lpsjX66zcLC97m8T5nuQ6mFh21rrKsYDRMQBDnVldcKDifPgdzEM4ja6wtk4IHOVivem9LTLW9&#10;c0bd0RcihrBLUUHpfZNK6fKSDLqhbYgjd7WtQR9hW0jd4j2Gm1qOk2QmDVYcG0psaFtSfjv+GAWT&#10;7MM+wn4nZ90zufjDPvuuXFDqvR82CxCegn+J/91fOs4fT6b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uhAcMAAADdAAAADwAAAAAAAAAAAAAAAACYAgAAZHJzL2Rv&#10;d25yZXYueG1sUEsFBgAAAAAEAAQA9QAAAIgDAAAAAA==&#10;" path="m,l14065,r,179574l,179574,,xe" filled="f" strokeweight=".24419mm">
                  <v:stroke miterlimit="83231f" joinstyle="miter" endcap="square"/>
                  <v:path arrowok="t" textboxrect="0,0,14065,179574"/>
                </v:shape>
                <v:rect id="Rectangle 1238" o:spid="_x0000_s1075" style="position:absolute;left:44846;top:8081;width:6650;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C08cA&#10;AADdAAAADwAAAGRycy9kb3ducmV2LnhtbESPQWvCQBCF74L/YRmhN93UQ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1AtPHAAAA3QAAAA8AAAAAAAAAAAAAAAAAmAIAAGRy&#10;cy9kb3ducmV2LnhtbFBLBQYAAAAABAAEAPUAAACMAwAAAAA=&#10;" filled="f" stroked="f">
                  <v:textbox inset="0,0,0,0">
                    <w:txbxContent>
                      <w:p w:rsidR="005C56E6" w:rsidRDefault="005C56E6" w:rsidP="00AB1E81">
                        <w:pPr>
                          <w:spacing w:after="160" w:line="259" w:lineRule="auto"/>
                          <w:jc w:val="left"/>
                        </w:pPr>
                        <w:r>
                          <w:t>Plaintext</w:t>
                        </w:r>
                      </w:p>
                    </w:txbxContent>
                  </v:textbox>
                </v:rect>
                <v:shape id="Shape 1239" o:spid="_x0000_s1076" style="position:absolute;left:14992;top:7434;width:1660;height:3591;visibility:visible;mso-wrap-style:square;v-text-anchor:top" coordsize="166089,35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8p/8MA&#10;AADdAAAADwAAAGRycy9kb3ducmV2LnhtbERPyWrDMBC9B/oPYgq9hFpOSkLrWjahUAgUClnIebDG&#10;trA1MpYSu39fFQq5zeOtk5ez7cWNRm8cK1glKQjiymnDjYLz6fP5FYQPyBp7x6TghzyUxcMix0y7&#10;iQ90O4ZGxBD2GSpoQxgyKX3VkkWfuIE4crUbLYYIx0bqEacYbnu5TtOttGg4NrQ40EdLVXe8WgWb&#10;L3vd99sLL03nv93k59q4g1JPj/PuHUSgOdzF/+69jvPXL2/w9008QR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8p/8MAAADdAAAADwAAAAAAAAAAAAAAAACYAgAAZHJzL2Rv&#10;d25yZXYueG1sUEsFBgAAAAAEAAQA9QAAAIgDAAAAAA==&#10;" path="m,359149l166089,,,359149xe" fillcolor="#5b9bd5" stroked="f" strokeweight="0">
                  <v:fill opacity="16448f"/>
                  <v:stroke miterlimit="83231f" joinstyle="miter" endcap="square"/>
                  <v:path arrowok="t" textboxrect="0,0,166089,359149"/>
                </v:shape>
                <v:shape id="Shape 1241" o:spid="_x0000_s1077" style="position:absolute;left:13331;top:3841;width:3321;height:7184;visibility:visible;mso-wrap-style:square;v-text-anchor:top" coordsize="332179,718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LWcIA&#10;AADdAAAADwAAAGRycy9kb3ducmV2LnhtbERPzWoCMRC+C75DGKEXqVmliq5GEaGol4JuH2DcjLuL&#10;yWRJUt2+fSMIvc3H9zurTWeNuJMPjWMF41EGgrh0uuFKwXfx+T4HESKyRuOYFPxSgM2631thrt2D&#10;T3Q/x0qkEA45KqhjbHMpQ1mTxTByLXHirs5bjAn6SmqPjxRujZxk2UxabDg11NjSrqbydv6xCgq/&#10;v+yHwSxMycfD7lhMaf41Vept0G2XICJ18V/8ch90mj/5GMPzm3S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AtZwgAAAN0AAAAPAAAAAAAAAAAAAAAAAJgCAABkcnMvZG93&#10;bnJldi54bWxQSwUGAAAAAAQABAD1AAAAhwMAAAAA&#10;" path="m166090,718360l,359211,166090,718360,166090,r,718360l332179,359211,166090,718360e" filled="f" strokecolor="#5698d3" strokeweight=".24419mm">
                  <v:stroke opacity="16448f" miterlimit="83231f" joinstyle="miter" endcap="square"/>
                  <v:path arrowok="t" textboxrect="0,0,332179,718360"/>
                </v:shape>
                <v:shape id="Shape 1242" o:spid="_x0000_s1078" style="position:absolute;left:14951;top:7184;width:1662;height:3591;visibility:visible;mso-wrap-style:square;v-text-anchor:top" coordsize="166207,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uB8IA&#10;AADdAAAADwAAAGRycy9kb3ducmV2LnhtbERPzWrCQBC+F/oOyxS81Y1BWk1dRRRBKD1UfYAxO2ZD&#10;s7MhO2p8e1cQepuP73dmi9436kJdrAMbGA0zUMRlsDVXBg77zfsEVBRki01gMnCjCIv568sMCxuu&#10;/EuXnVQqhXAs0IATaQutY+nIYxyGljhxp9B5lAS7StsOryncNzrPsg/tsebU4LCllaPyb3f2Blpe&#10;i6tOozwT+73+2X8eD9PN0ZjBW7/8AiXUy7/46d7aND8f5/D4Jp2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5K4HwgAAAN0AAAAPAAAAAAAAAAAAAAAAAJgCAABkcnMvZG93&#10;bnJldi54bWxQSwUGAAAAAAQABAD1AAAAhwMAAAAA&#10;" path="m,359148l166207,,,359148xe" fillcolor="black" stroked="f" strokeweight="0">
                  <v:stroke miterlimit="83231f" joinstyle="miter" endcap="square"/>
                  <v:path arrowok="t" textboxrect="0,0,166207,359148"/>
                </v:shape>
                <v:shape id="Shape 1244" o:spid="_x0000_s1079" style="position:absolute;left:13290;top:3592;width:3323;height:7183;visibility:visible;mso-wrap-style:square;v-text-anchor:top" coordsize="332297,71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60XcIA&#10;AADdAAAADwAAAGRycy9kb3ducmV2LnhtbERPTYvCMBC9C/6HMMLeNF0pbqlGkYqwR9f14HFoxrZs&#10;M6lJauu/NwsLe5vH+5zNbjSteJDzjWUF74sEBHFpdcOVgsv3cZ6B8AFZY2uZFDzJw247nWww13bg&#10;L3qcQyViCPscFdQhdLmUvqzJoF/YjjhyN+sMhghdJbXDIYabVi6TZCUNNhwbauyoqKn8OfdGwT2r&#10;TmkojtfT6lB8DH2fDW7vlXqbjfs1iEBj+Bf/uT91nL9MU/j9Jp4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rRdwgAAAN0AAAAPAAAAAAAAAAAAAAAAAJgCAABkcnMvZG93&#10;bnJldi54bWxQSwUGAAAAAAQABAD1AAAAhwMAAAAA&#10;" path="m166090,718322l,359174,166090,718322,166090,r,718322l332297,359174,166090,718322xe" filled="f" strokeweight=".24419mm">
                  <v:stroke miterlimit="83231f" joinstyle="miter" endcap="square"/>
                  <v:path arrowok="t" textboxrect="0,0,332297,718322"/>
                </v:shape>
                <v:rect id="Rectangle 1245" o:spid="_x0000_s1080" style="position:absolute;left:10673;width:11379;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eMMMA&#10;AADdAAAADwAAAGRycy9kb3ducmV2LnhtbERPS4vCMBC+L/gfwgje1lRx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eMMMAAADdAAAADwAAAAAAAAAAAAAAAACYAgAAZHJzL2Rv&#10;d25yZXYueG1sUEsFBgAAAAAEAAQA9QAAAIgDAAAAAA==&#10;" filled="f" stroked="f">
                  <v:textbox inset="0,0,0,0">
                    <w:txbxContent>
                      <w:p w:rsidR="005C56E6" w:rsidRDefault="005C56E6" w:rsidP="00AB1E81">
                        <w:pPr>
                          <w:spacing w:after="160" w:line="259" w:lineRule="auto"/>
                          <w:jc w:val="left"/>
                        </w:pPr>
                        <w:r>
                          <w:t>Kunci Enkripsi</w:t>
                        </w:r>
                      </w:p>
                    </w:txbxContent>
                  </v:textbox>
                </v:rect>
                <v:shape id="Shape 1246" o:spid="_x0000_s1081" style="position:absolute;left:36588;top:7434;width:1661;height:3591;visibility:visible;mso-wrap-style:square;v-text-anchor:top" coordsize="166090,35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GujsQA&#10;AADdAAAADwAAAGRycy9kb3ducmV2LnhtbERPTUsDMRC9C/6HMEJvNttSiqxNS2kr1INo2z14HDbj&#10;ZulmsmzGNvrrjSB4m8f7nMUq+U5daIhtYAOTcQGKuA625cZAdXq6fwAVBdliF5gMfFGE1fL2ZoGl&#10;DVc+0OUojcohHEs04ET6UutYO/IYx6EnztxHGDxKhkOj7YDXHO47PS2KufbYcm5w2NPGUX0+fnoD&#10;qdq+nuTtezfZhOfq0M5e3l0SY0Z3af0ISijJv/jPvbd5/nQ2h99v8gl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Bro7EAAAA3QAAAA8AAAAAAAAAAAAAAAAAmAIAAGRycy9k&#10;b3ducmV2LnhtbFBLBQYAAAAABAAEAPUAAACJAwAAAAA=&#10;" path="m,359149l166090,,,359149xe" fillcolor="#5b9bd5" stroked="f" strokeweight="0">
                  <v:fill opacity="16448f"/>
                  <v:stroke miterlimit="83231f" joinstyle="miter" endcap="square"/>
                  <v:path arrowok="t" textboxrect="0,0,166090,359149"/>
                </v:shape>
                <v:shape id="Shape 1248" o:spid="_x0000_s1082" style="position:absolute;left:34927;top:3841;width:3322;height:7184;visibility:visible;mso-wrap-style:square;v-text-anchor:top" coordsize="332179,718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KixMYA&#10;AADdAAAADwAAAGRycy9kb3ducmV2LnhtbESPQWsCMRCF74X+hzCFXkrNVlTs1ihFKOpF0O0PmG6m&#10;u0uTyZKkuv575yB4m+G9ee+bxWrwTp0opi6wgbdRAYq4DrbjxsB39fU6B5UyskUXmAxcKMFq+fiw&#10;wNKGMx/odMyNkhBOJRpoc+5LrVPdksc0Cj2xaL8hesyyxkbbiGcJ906Pi2KmPXYsDS32tG6p/jv+&#10;ewNV3PxsXpJ7dzXvtutdNaX5fmrM89Pw+QEq05Dv5tv11gr+eCK4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KixMYAAADdAAAADwAAAAAAAAAAAAAAAACYAgAAZHJz&#10;L2Rvd25yZXYueG1sUEsFBgAAAAAEAAQA9QAAAIsDAAAAAA==&#10;" path="m166089,718360l,359211,166089,718360,166089,r,718360l332179,359211,166089,718360e" filled="f" strokecolor="#5698d3" strokeweight=".24419mm">
                  <v:stroke opacity="16448f" miterlimit="83231f" joinstyle="miter" endcap="square"/>
                  <v:path arrowok="t" textboxrect="0,0,332179,718360"/>
                </v:shape>
                <v:shape id="Shape 1249" o:spid="_x0000_s1083" style="position:absolute;left:36548;top:7184;width:1661;height:3591;visibility:visible;mso-wrap-style:square;v-text-anchor:top" coordsize="166090,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pRsAA&#10;AADdAAAADwAAAGRycy9kb3ducmV2LnhtbERPzWrCQBC+C32HZQRvujFIsamrlEJBPKXqAwzZMUmT&#10;nQ2ZrYlv7wqCt/n4fmezG12rrtRL7dnAcpGAIi68rbk0cD79zNegJCBbbD2TgRsJ7LZvkw1m1g/8&#10;S9djKFUMYcnQQBVCl2ktRUUOZeE74shdfO8wRNiX2vY4xHDX6jRJ3rXDmmNDhR19V1Q0x39nwIsr&#10;5PQnzXnfIA35IU9Xl9yY2XT8+gQVaAwv8dO9t3F+uvqAxzfxBL2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6pRsAAAADdAAAADwAAAAAAAAAAAAAAAACYAgAAZHJzL2Rvd25y&#10;ZXYueG1sUEsFBgAAAAAEAAQA9QAAAIUDAAAAAA==&#10;" path="m,359148l166090,,,359148xe" fillcolor="black" stroked="f" strokeweight="0">
                  <v:stroke miterlimit="83231f" joinstyle="miter" endcap="square"/>
                  <v:path arrowok="t" textboxrect="0,0,166090,359148"/>
                </v:shape>
                <v:shape id="Shape 1251" o:spid="_x0000_s1084" style="position:absolute;left:34886;top:3592;width:3323;height:7183;visibility:visible;mso-wrap-style:square;v-text-anchor:top" coordsize="332297,71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GMIA&#10;AADdAAAADwAAAGRycy9kb3ducmV2LnhtbERPS4vCMBC+L+x/CLOwtzVVdrVUo0hF8OjrsMehmW2L&#10;zaQmqa3/fiMI3ubje85iNZhG3Mj52rKC8SgBQVxYXXOp4HzafqUgfEDW2FgmBXfysFq+vy0w07bn&#10;A92OoRQxhH2GCqoQ2kxKX1Rk0I9sSxy5P+sMhghdKbXDPoabRk6SZCoN1hwbKmwpr6i4HDuj4JqW&#10;+++Qb3/3000+67su7d3aK/X5MaznIAIN4SV+unc6zp/8jOHxTTxB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4IEYwgAAAN0AAAAPAAAAAAAAAAAAAAAAAJgCAABkcnMvZG93&#10;bnJldi54bWxQSwUGAAAAAAQABAD1AAAAhwMAAAAA&#10;" path="m166207,718322l,359174,166207,718322,166207,r,718322l332297,359174,166207,718322xe" filled="f" strokeweight=".24419mm">
                  <v:stroke miterlimit="83231f" joinstyle="miter" endcap="square"/>
                  <v:path arrowok="t" textboxrect="0,0,332297,718322"/>
                </v:shape>
                <v:rect id="Rectangle 1252" o:spid="_x0000_s1085" style="position:absolute;left:31957;width:12210;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QmcQA&#10;AADdAAAADwAAAGRycy9kb3ducmV2LnhtbERPTWvCQBC9F/wPywi91U0DFo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C0JnEAAAA3QAAAA8AAAAAAAAAAAAAAAAAmAIAAGRycy9k&#10;b3ducmV2LnhtbFBLBQYAAAAABAAEAPUAAACJAwAAAAA=&#10;" filled="f" stroked="f">
                  <v:textbox inset="0,0,0,0">
                    <w:txbxContent>
                      <w:p w:rsidR="005C56E6" w:rsidRDefault="005C56E6" w:rsidP="00AB1E81">
                        <w:pPr>
                          <w:spacing w:after="160" w:line="259" w:lineRule="auto"/>
                          <w:jc w:val="left"/>
                        </w:pPr>
                        <w:r>
                          <w:t>Kunci Dekripsi</w:t>
                        </w:r>
                      </w:p>
                    </w:txbxContent>
                  </v:textbox>
                </v:rect>
                <v:rect id="Rectangle 1253" o:spid="_x0000_s1086" style="position:absolute;left:52586;top:1782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51AsMA&#10;AADdAAAADwAAAGRycy9kb3ducmV2LnhtbERPS4vCMBC+L/gfwgje1lRl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51AsMAAADdAAAADwAAAAAAAAAAAAAAAACYAgAAZHJzL2Rv&#10;d25yZXYueG1sUEsFBgAAAAAEAAQA9QAAAIgDAAAAAA==&#10;" filled="f" stroked="f">
                  <v:textbox inset="0,0,0,0">
                    <w:txbxContent>
                      <w:p w:rsidR="005C56E6" w:rsidRDefault="005C56E6" w:rsidP="00AB1E81">
                        <w:pPr>
                          <w:spacing w:after="160" w:line="259" w:lineRule="auto"/>
                          <w:jc w:val="left"/>
                        </w:pPr>
                        <w:r>
                          <w:rPr>
                            <w:rFonts w:ascii="Calibri" w:eastAsia="Calibri" w:hAnsi="Calibri" w:cs="Calibri"/>
                            <w:sz w:val="22"/>
                          </w:rPr>
                          <w:t xml:space="preserve"> </w:t>
                        </w:r>
                      </w:p>
                    </w:txbxContent>
                  </v:textbox>
                </v:rect>
                <w10:wrap anchorx="margin"/>
              </v:group>
            </w:pict>
          </mc:Fallback>
        </mc:AlternateContent>
      </w:r>
    </w:p>
    <w:p w:rsidR="00AB1E81" w:rsidRPr="00FB735C" w:rsidRDefault="00AB1E81" w:rsidP="00AB1E81">
      <w:pPr>
        <w:spacing w:after="9" w:line="259" w:lineRule="auto"/>
        <w:jc w:val="left"/>
      </w:pPr>
      <w:r w:rsidRPr="00FB735C">
        <w:t xml:space="preserve"> </w:t>
      </w:r>
    </w:p>
    <w:p w:rsidR="00AB1E81" w:rsidRPr="00FB735C" w:rsidRDefault="00AB1E81" w:rsidP="00313307">
      <w:pPr>
        <w:spacing w:after="60" w:line="259" w:lineRule="auto"/>
        <w:jc w:val="left"/>
      </w:pPr>
    </w:p>
    <w:p w:rsidR="00AC2E86" w:rsidRPr="00FB735C" w:rsidRDefault="00AC2E86" w:rsidP="00AB1E81">
      <w:pPr>
        <w:spacing w:after="60" w:line="259" w:lineRule="auto"/>
        <w:ind w:left="77"/>
        <w:jc w:val="left"/>
      </w:pPr>
    </w:p>
    <w:p w:rsidR="00AC2E86" w:rsidRPr="00FB735C" w:rsidRDefault="00AC2E86" w:rsidP="00AB1E81">
      <w:pPr>
        <w:spacing w:after="60" w:line="259" w:lineRule="auto"/>
        <w:ind w:left="77"/>
        <w:jc w:val="left"/>
      </w:pPr>
    </w:p>
    <w:p w:rsidR="00AC2E86" w:rsidRPr="00FB735C" w:rsidRDefault="00AC2E86" w:rsidP="00AB1E81">
      <w:pPr>
        <w:spacing w:after="60" w:line="259" w:lineRule="auto"/>
        <w:ind w:left="77"/>
        <w:jc w:val="left"/>
      </w:pPr>
    </w:p>
    <w:p w:rsidR="00AC2E86" w:rsidRPr="00FB735C" w:rsidRDefault="00AC2E86" w:rsidP="00AB1E81">
      <w:pPr>
        <w:spacing w:after="60" w:line="259" w:lineRule="auto"/>
        <w:ind w:left="77"/>
        <w:jc w:val="left"/>
      </w:pPr>
    </w:p>
    <w:p w:rsidR="00AC2E86" w:rsidRPr="00FB735C" w:rsidRDefault="00AC2E86" w:rsidP="00AB1E81">
      <w:pPr>
        <w:spacing w:after="60" w:line="259" w:lineRule="auto"/>
        <w:ind w:left="77"/>
        <w:jc w:val="left"/>
      </w:pPr>
    </w:p>
    <w:p w:rsidR="00AC2E86" w:rsidRPr="00FB735C" w:rsidRDefault="00AC2E86" w:rsidP="00AB1E81">
      <w:pPr>
        <w:spacing w:after="60" w:line="259" w:lineRule="auto"/>
        <w:ind w:left="77"/>
        <w:jc w:val="left"/>
      </w:pPr>
    </w:p>
    <w:p w:rsidR="00CB2B7E" w:rsidRDefault="00CB2B7E" w:rsidP="00313307">
      <w:pPr>
        <w:pStyle w:val="Caption"/>
        <w:rPr>
          <w:b w:val="0"/>
        </w:rPr>
      </w:pPr>
      <w:bookmarkStart w:id="96" w:name="_Toc482446635"/>
      <w:bookmarkStart w:id="97" w:name="_Toc487146642"/>
    </w:p>
    <w:p w:rsidR="005E7BA0" w:rsidRDefault="005E7BA0" w:rsidP="009E2F4E">
      <w:pPr>
        <w:pStyle w:val="Caption"/>
        <w:rPr>
          <w:b w:val="0"/>
          <w:bCs w:val="0"/>
          <w:szCs w:val="22"/>
        </w:rPr>
      </w:pPr>
    </w:p>
    <w:p w:rsidR="00B727DE" w:rsidRPr="005E7BA0" w:rsidRDefault="00AB1E81" w:rsidP="005E7BA0">
      <w:pPr>
        <w:pStyle w:val="Caption"/>
        <w:rPr>
          <w:b w:val="0"/>
        </w:rPr>
      </w:pPr>
      <w:r w:rsidRPr="00FB735C">
        <w:rPr>
          <w:b w:val="0"/>
        </w:rPr>
        <w:t>Gambar 2.2  Mekanisme Kriptografi</w:t>
      </w:r>
      <w:bookmarkEnd w:id="96"/>
      <w:bookmarkEnd w:id="97"/>
    </w:p>
    <w:p w:rsidR="00AB1E81" w:rsidRPr="00FB735C" w:rsidRDefault="00A22056" w:rsidP="00B97491">
      <w:pPr>
        <w:pStyle w:val="Heading3"/>
        <w:numPr>
          <w:ilvl w:val="0"/>
          <w:numId w:val="0"/>
        </w:numPr>
        <w:spacing w:line="480" w:lineRule="auto"/>
        <w:ind w:left="-5"/>
      </w:pPr>
      <w:bookmarkStart w:id="98" w:name="_Toc491704693"/>
      <w:bookmarkStart w:id="99" w:name="_Toc38671"/>
      <w:r w:rsidRPr="00FB735C">
        <w:lastRenderedPageBreak/>
        <w:t xml:space="preserve">2.2.2 </w:t>
      </w:r>
      <w:r w:rsidR="00AB1E81" w:rsidRPr="00FB735C">
        <w:rPr>
          <w:rFonts w:ascii="Arial" w:eastAsia="Arial" w:hAnsi="Arial" w:cs="Arial"/>
        </w:rPr>
        <w:t xml:space="preserve"> </w:t>
      </w:r>
      <w:r w:rsidR="00AB1E81" w:rsidRPr="00FB735C">
        <w:t xml:space="preserve">Macam Macam </w:t>
      </w:r>
      <w:r w:rsidR="00914507" w:rsidRPr="00FB735C">
        <w:t>Algoritma</w:t>
      </w:r>
      <w:r w:rsidR="00AB1E81" w:rsidRPr="00FB735C">
        <w:t xml:space="preserve"> Kriptografi Modern</w:t>
      </w:r>
      <w:bookmarkEnd w:id="98"/>
      <w:r w:rsidR="00AB1E81" w:rsidRPr="00FB735C">
        <w:t xml:space="preserve"> </w:t>
      </w:r>
      <w:bookmarkEnd w:id="99"/>
    </w:p>
    <w:p w:rsidR="00CB2B7E" w:rsidRPr="00FB735C" w:rsidRDefault="00AB1E81" w:rsidP="003E5D52">
      <w:pPr>
        <w:spacing w:after="3" w:line="480" w:lineRule="auto"/>
        <w:ind w:left="-3" w:right="3" w:firstLine="543"/>
      </w:pPr>
      <w:r w:rsidRPr="00FB735C">
        <w:t xml:space="preserve"> </w:t>
      </w:r>
      <w:r w:rsidR="00914507" w:rsidRPr="00FB735C">
        <w:t>Algoritma</w:t>
      </w:r>
      <w:r w:rsidRPr="00FB735C">
        <w:t xml:space="preserve"> kriptografi dibagi menjadi 2 bagian berdasarkan kunci yang dipakainya, yaitu </w:t>
      </w:r>
      <w:r w:rsidR="00914507" w:rsidRPr="00FB735C">
        <w:t>Algoritma</w:t>
      </w:r>
      <w:r w:rsidRPr="00FB735C">
        <w:t xml:space="preserve"> Simetris (menggunakan satu kunci untuk enkripsi dan deskripsinya) dan </w:t>
      </w:r>
      <w:r w:rsidR="00914507" w:rsidRPr="00FB735C">
        <w:t>Algoritma</w:t>
      </w:r>
      <w:r w:rsidRPr="00FB735C">
        <w:t xml:space="preserve"> Asimetris (menggunakan dua kunci yang berbeda un</w:t>
      </w:r>
      <w:r w:rsidR="00D32FE8" w:rsidRPr="00FB735C">
        <w:t>tuk enkripsi dan de</w:t>
      </w:r>
      <w:r w:rsidR="00A02D3A" w:rsidRPr="00FB735C">
        <w:t>kripsinya).</w:t>
      </w:r>
    </w:p>
    <w:p w:rsidR="00AB1E81" w:rsidRPr="00FB735C" w:rsidRDefault="00914507" w:rsidP="00DA2F33">
      <w:pPr>
        <w:numPr>
          <w:ilvl w:val="0"/>
          <w:numId w:val="9"/>
        </w:numPr>
        <w:spacing w:after="264" w:line="250" w:lineRule="auto"/>
        <w:ind w:left="567" w:hanging="567"/>
        <w:jc w:val="left"/>
      </w:pPr>
      <w:r w:rsidRPr="00FB735C">
        <w:t>Algoritma</w:t>
      </w:r>
      <w:r w:rsidR="00AB1E81" w:rsidRPr="00FB735C">
        <w:t xml:space="preserve"> Simetris </w:t>
      </w:r>
      <w:r w:rsidR="00AB1E81" w:rsidRPr="00FB735C">
        <w:tab/>
        <w:t xml:space="preserve"> </w:t>
      </w:r>
    </w:p>
    <w:p w:rsidR="00AB1E81" w:rsidRPr="00FB735C" w:rsidRDefault="00914507" w:rsidP="00B97491">
      <w:pPr>
        <w:spacing w:line="476" w:lineRule="auto"/>
        <w:ind w:right="3" w:firstLine="567"/>
      </w:pPr>
      <w:r w:rsidRPr="00FB735C">
        <w:t>Algoritma</w:t>
      </w:r>
      <w:r w:rsidR="00AB1E81" w:rsidRPr="00FB735C">
        <w:t xml:space="preserve"> ini disebut simetris karena memiliki </w:t>
      </w:r>
      <w:r w:rsidR="00AB1E81" w:rsidRPr="00B727DE">
        <w:rPr>
          <w:i/>
        </w:rPr>
        <w:t>key</w:t>
      </w:r>
      <w:r w:rsidR="00AB1E81" w:rsidRPr="00FB735C">
        <w:t xml:space="preserve"> atau kunci yang sama dalam proses enkripsi dan dekripsi sehingga </w:t>
      </w:r>
      <w:r w:rsidRPr="00FB735C">
        <w:t>algoritma</w:t>
      </w:r>
      <w:r w:rsidR="00AB1E81" w:rsidRPr="00FB735C">
        <w:t xml:space="preserve"> ini juga sering disebut </w:t>
      </w:r>
      <w:r w:rsidRPr="00FB735C">
        <w:t>algoritma</w:t>
      </w:r>
      <w:r w:rsidR="00AB1E81" w:rsidRPr="00FB735C">
        <w:t xml:space="preserve"> kunci tunggal atau </w:t>
      </w:r>
      <w:r w:rsidRPr="00FB735C">
        <w:t>algoritma</w:t>
      </w:r>
      <w:r w:rsidR="00AB1E81" w:rsidRPr="00FB735C">
        <w:t xml:space="preserve"> satu kunci. </w:t>
      </w:r>
      <w:r w:rsidR="00AB1E81" w:rsidRPr="00B727DE">
        <w:rPr>
          <w:i/>
        </w:rPr>
        <w:t xml:space="preserve">Key </w:t>
      </w:r>
      <w:r w:rsidR="00AB1E81" w:rsidRPr="00FB735C">
        <w:t xml:space="preserve">dalam </w:t>
      </w:r>
      <w:r w:rsidRPr="00FB735C">
        <w:t>algoritma</w:t>
      </w:r>
      <w:r w:rsidR="00AB1E81" w:rsidRPr="00FB735C">
        <w:t xml:space="preserve"> ini bersifat rahasia atau </w:t>
      </w:r>
      <w:r w:rsidR="00AB1E81" w:rsidRPr="00B727DE">
        <w:rPr>
          <w:i/>
        </w:rPr>
        <w:t xml:space="preserve">private key </w:t>
      </w:r>
      <w:r w:rsidR="00AB1E81" w:rsidRPr="00FB735C">
        <w:t xml:space="preserve">sehingga </w:t>
      </w:r>
      <w:r w:rsidRPr="00FB735C">
        <w:t>algoritma</w:t>
      </w:r>
      <w:r w:rsidR="00AB1E81" w:rsidRPr="00FB735C">
        <w:t xml:space="preserve"> ini juga disebut dengan </w:t>
      </w:r>
      <w:r w:rsidRPr="00FB735C">
        <w:t>algoritma</w:t>
      </w:r>
      <w:r w:rsidR="00AB1E81" w:rsidRPr="00FB735C">
        <w:t xml:space="preserve"> kunci rahasia (Prayudi, 2005). </w:t>
      </w:r>
    </w:p>
    <w:p w:rsidR="00AB1E81" w:rsidRPr="00FB735C" w:rsidRDefault="00914507" w:rsidP="00313307">
      <w:pPr>
        <w:spacing w:line="480" w:lineRule="auto"/>
      </w:pPr>
      <w:r w:rsidRPr="00FB735C">
        <w:t>Algoritma</w:t>
      </w:r>
      <w:r w:rsidR="00AB1E81" w:rsidRPr="00FB735C">
        <w:t xml:space="preserve"> yang memakai kunci simetris di antaranya adalah : </w:t>
      </w:r>
    </w:p>
    <w:p w:rsidR="00AB1E81" w:rsidRPr="00FB735C" w:rsidRDefault="00AB1E81" w:rsidP="00313307">
      <w:pPr>
        <w:numPr>
          <w:ilvl w:val="2"/>
          <w:numId w:val="10"/>
        </w:numPr>
        <w:spacing w:line="480" w:lineRule="auto"/>
        <w:ind w:left="1134" w:hanging="567"/>
      </w:pPr>
      <w:r w:rsidRPr="00FB735C">
        <w:t xml:space="preserve">Data encryption Standard (DES) </w:t>
      </w:r>
    </w:p>
    <w:p w:rsidR="00AB1E81" w:rsidRPr="00FB735C" w:rsidRDefault="00AB1E81" w:rsidP="00313307">
      <w:pPr>
        <w:numPr>
          <w:ilvl w:val="2"/>
          <w:numId w:val="10"/>
        </w:numPr>
        <w:spacing w:line="480" w:lineRule="auto"/>
        <w:ind w:left="1134" w:hanging="567"/>
      </w:pPr>
      <w:r w:rsidRPr="00FB735C">
        <w:t xml:space="preserve">RC2,RC4,RC5,RC6 </w:t>
      </w:r>
    </w:p>
    <w:p w:rsidR="00AB1E81" w:rsidRPr="00FB735C" w:rsidRDefault="00AB1E81" w:rsidP="00313307">
      <w:pPr>
        <w:numPr>
          <w:ilvl w:val="2"/>
          <w:numId w:val="10"/>
        </w:numPr>
        <w:spacing w:line="480" w:lineRule="auto"/>
        <w:ind w:left="1134" w:hanging="567"/>
      </w:pPr>
      <w:r w:rsidRPr="00FB735C">
        <w:t xml:space="preserve">International Data Encryption Algorithm (IDEA) </w:t>
      </w:r>
    </w:p>
    <w:p w:rsidR="00AB1E81" w:rsidRPr="00FB735C" w:rsidRDefault="00AB1E81" w:rsidP="00313307">
      <w:pPr>
        <w:numPr>
          <w:ilvl w:val="2"/>
          <w:numId w:val="10"/>
        </w:numPr>
        <w:spacing w:line="480" w:lineRule="auto"/>
        <w:ind w:left="1134" w:hanging="567"/>
      </w:pPr>
      <w:r w:rsidRPr="00FB735C">
        <w:t xml:space="preserve">One Time Pad (OTP) </w:t>
      </w:r>
    </w:p>
    <w:p w:rsidR="00AB1E81" w:rsidRPr="00FB735C" w:rsidRDefault="00AB1E81" w:rsidP="00313307">
      <w:pPr>
        <w:numPr>
          <w:ilvl w:val="2"/>
          <w:numId w:val="10"/>
        </w:numPr>
        <w:spacing w:line="480" w:lineRule="auto"/>
        <w:ind w:left="1134" w:hanging="567"/>
      </w:pPr>
      <w:r w:rsidRPr="00FB735C">
        <w:t xml:space="preserve">A5 </w:t>
      </w:r>
    </w:p>
    <w:p w:rsidR="00621B09" w:rsidRPr="00FB735C" w:rsidRDefault="00AB1E81" w:rsidP="00313307">
      <w:pPr>
        <w:numPr>
          <w:ilvl w:val="2"/>
          <w:numId w:val="10"/>
        </w:numPr>
        <w:spacing w:line="480" w:lineRule="auto"/>
        <w:ind w:left="1134" w:hanging="567"/>
      </w:pPr>
      <w:r w:rsidRPr="00FB735C">
        <w:t xml:space="preserve">Dan lain sebagainya. </w:t>
      </w:r>
    </w:p>
    <w:p w:rsidR="003E5D52" w:rsidRPr="00FB735C" w:rsidRDefault="003E5D52" w:rsidP="003E5D52">
      <w:pPr>
        <w:spacing w:line="240" w:lineRule="auto"/>
      </w:pPr>
    </w:p>
    <w:p w:rsidR="00AB1E81" w:rsidRPr="00FB735C" w:rsidRDefault="00D46327" w:rsidP="00D46327">
      <w:pPr>
        <w:spacing w:after="159"/>
        <w:ind w:right="3"/>
        <w:rPr>
          <w:sz w:val="22"/>
        </w:rPr>
      </w:pPr>
      <w:r w:rsidRPr="00FB735C">
        <w:t xml:space="preserve">                        </w:t>
      </w:r>
      <w:r w:rsidR="00CD4997" w:rsidRPr="00FB735C">
        <w:t xml:space="preserve">         </w:t>
      </w:r>
      <w:r w:rsidR="00AB1E81" w:rsidRPr="00FB735C">
        <w:t xml:space="preserve">Proses </w:t>
      </w:r>
      <w:r w:rsidR="00914507" w:rsidRPr="00FB735C">
        <w:t>algoritma</w:t>
      </w:r>
      <w:r w:rsidR="00AB1E81" w:rsidRPr="00FB735C">
        <w:t xml:space="preserve"> simet</w:t>
      </w:r>
      <w:r w:rsidR="0053174C" w:rsidRPr="00FB735C">
        <w:t>ri dapat dilihat pada Gambar 2.3</w:t>
      </w:r>
      <w:r w:rsidR="00AB1E81" w:rsidRPr="00FB735C">
        <w:t>.</w:t>
      </w:r>
      <w:r w:rsidR="00AB1E81" w:rsidRPr="00FB735C">
        <w:rPr>
          <w:sz w:val="22"/>
        </w:rPr>
        <w:t xml:space="preserve"> </w:t>
      </w:r>
    </w:p>
    <w:p w:rsidR="003E5D52" w:rsidRPr="00FB735C" w:rsidRDefault="00313307" w:rsidP="003E5D52">
      <w:pPr>
        <w:spacing w:after="159"/>
        <w:ind w:right="3"/>
      </w:pPr>
      <w:r w:rsidRPr="00FB735C">
        <w:object w:dxaOrig="14806" w:dyaOrig="2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45pt;height:126pt" o:ole="">
            <v:imagedata r:id="rId15" o:title=""/>
          </v:shape>
          <o:OLEObject Type="Embed" ProgID="Visio.Drawing.15" ShapeID="_x0000_i1025" DrawAspect="Content" ObjectID="_1565688517" r:id="rId16"/>
        </w:object>
      </w:r>
      <w:bookmarkStart w:id="100" w:name="_Toc482446636"/>
      <w:bookmarkStart w:id="101" w:name="_Toc487146643"/>
      <w:r w:rsidR="00B74A4F" w:rsidRPr="00FB735C">
        <w:tab/>
      </w:r>
      <w:r w:rsidR="00B74A4F" w:rsidRPr="00FB735C">
        <w:tab/>
      </w:r>
      <w:r w:rsidR="00B74A4F" w:rsidRPr="00FB735C">
        <w:tab/>
        <w:t xml:space="preserve">       </w:t>
      </w:r>
      <w:r w:rsidR="0053174C" w:rsidRPr="00FB735C">
        <w:t>Gambar 2.3</w:t>
      </w:r>
      <w:r w:rsidR="00AB1E81" w:rsidRPr="00FB735C">
        <w:t xml:space="preserve"> Proses </w:t>
      </w:r>
      <w:r w:rsidR="00914507" w:rsidRPr="00FB735C">
        <w:t>Algoritma</w:t>
      </w:r>
      <w:r w:rsidR="00AB1E81" w:rsidRPr="00FB735C">
        <w:t xml:space="preserve"> Simetri</w:t>
      </w:r>
      <w:bookmarkEnd w:id="100"/>
      <w:bookmarkEnd w:id="101"/>
    </w:p>
    <w:p w:rsidR="00AB1E81" w:rsidRPr="00FB735C" w:rsidRDefault="00914507" w:rsidP="00DA2F33">
      <w:pPr>
        <w:numPr>
          <w:ilvl w:val="0"/>
          <w:numId w:val="9"/>
        </w:numPr>
        <w:spacing w:after="264" w:line="250" w:lineRule="auto"/>
        <w:ind w:left="567" w:hanging="567"/>
        <w:jc w:val="left"/>
      </w:pPr>
      <w:r w:rsidRPr="00FB735C">
        <w:lastRenderedPageBreak/>
        <w:t>Algoritma</w:t>
      </w:r>
      <w:r w:rsidR="00AB1E81" w:rsidRPr="00FB735C">
        <w:t xml:space="preserve"> Asimetris </w:t>
      </w:r>
    </w:p>
    <w:p w:rsidR="00AB1E81" w:rsidRPr="00FB735C" w:rsidRDefault="00914507" w:rsidP="00B97491">
      <w:pPr>
        <w:spacing w:after="1" w:line="476" w:lineRule="auto"/>
        <w:ind w:right="3" w:firstLine="567"/>
      </w:pPr>
      <w:r w:rsidRPr="00FB735C">
        <w:t>Algoritma</w:t>
      </w:r>
      <w:r w:rsidR="00AB1E81" w:rsidRPr="00FB735C">
        <w:t xml:space="preserve"> ini disebut asimetris karena kunci yang digunakan untuk enkripsi berbeda dengan kunci yang digunakan untuk dekripsi. Kunci yang digunakan untuk enkripsi adalah kunci publik atau </w:t>
      </w:r>
      <w:r w:rsidR="00AB1E81" w:rsidRPr="00B727DE">
        <w:rPr>
          <w:i/>
        </w:rPr>
        <w:t>public key</w:t>
      </w:r>
      <w:r w:rsidR="00AB1E81" w:rsidRPr="00FB735C">
        <w:t xml:space="preserve"> sehingga </w:t>
      </w:r>
      <w:r w:rsidRPr="00FB735C">
        <w:t>algoritma</w:t>
      </w:r>
      <w:r w:rsidR="00AB1E81" w:rsidRPr="00FB735C">
        <w:t xml:space="preserve"> ini juga disebut dengan </w:t>
      </w:r>
      <w:r w:rsidRPr="00FB735C">
        <w:t>algoritma</w:t>
      </w:r>
      <w:r w:rsidR="00AB1E81" w:rsidRPr="00FB735C">
        <w:t xml:space="preserve"> kunci publik. Sedangkan kunci untuk dekripsi menggunakan kunci rahasia atau </w:t>
      </w:r>
      <w:r w:rsidR="00AB1E81" w:rsidRPr="00B727DE">
        <w:rPr>
          <w:i/>
        </w:rPr>
        <w:t>private key</w:t>
      </w:r>
      <w:r w:rsidR="00AB1E81" w:rsidRPr="00FB735C">
        <w:t xml:space="preserve"> (Prayudi, 2005). </w:t>
      </w:r>
    </w:p>
    <w:p w:rsidR="00AB1E81" w:rsidRPr="00FB735C" w:rsidRDefault="00914507" w:rsidP="005139B6">
      <w:pPr>
        <w:ind w:right="3"/>
      </w:pPr>
      <w:r w:rsidRPr="00FB735C">
        <w:t>Algoritma</w:t>
      </w:r>
      <w:r w:rsidR="00385BBB" w:rsidRPr="00FB735C">
        <w:t xml:space="preserve"> yang memakai kunci publik</w:t>
      </w:r>
      <w:r w:rsidR="00AB1E81" w:rsidRPr="00FB735C">
        <w:t xml:space="preserve"> di antaranya adalah : </w:t>
      </w:r>
    </w:p>
    <w:p w:rsidR="00AB1E81" w:rsidRPr="00FB735C" w:rsidRDefault="00AB1E81" w:rsidP="007D2C70">
      <w:pPr>
        <w:numPr>
          <w:ilvl w:val="1"/>
          <w:numId w:val="9"/>
        </w:numPr>
        <w:spacing w:after="264" w:line="250" w:lineRule="auto"/>
        <w:ind w:left="1134" w:right="3" w:hanging="567"/>
      </w:pPr>
      <w:r w:rsidRPr="00FB735C">
        <w:t xml:space="preserve">Digital Signature Algorithm (DSA) </w:t>
      </w:r>
    </w:p>
    <w:p w:rsidR="00AB1E81" w:rsidRPr="00FB735C" w:rsidRDefault="00AB1E81" w:rsidP="007D2C70">
      <w:pPr>
        <w:numPr>
          <w:ilvl w:val="1"/>
          <w:numId w:val="9"/>
        </w:numPr>
        <w:spacing w:after="264" w:line="249" w:lineRule="auto"/>
        <w:ind w:left="1134" w:right="3" w:hanging="567"/>
      </w:pPr>
      <w:r w:rsidRPr="00FB735C">
        <w:t xml:space="preserve">Diffie-Hellman (DH) </w:t>
      </w:r>
    </w:p>
    <w:p w:rsidR="00AB1E81" w:rsidRPr="00FB735C" w:rsidRDefault="00AB1E81" w:rsidP="007D2C70">
      <w:pPr>
        <w:numPr>
          <w:ilvl w:val="1"/>
          <w:numId w:val="9"/>
        </w:numPr>
        <w:spacing w:after="264" w:line="249" w:lineRule="auto"/>
        <w:ind w:left="1134" w:right="3" w:hanging="567"/>
      </w:pPr>
      <w:r w:rsidRPr="00FB735C">
        <w:t xml:space="preserve">RSA </w:t>
      </w:r>
    </w:p>
    <w:p w:rsidR="00AB1E81" w:rsidRPr="00FB735C" w:rsidRDefault="00AB1E81" w:rsidP="007D2C70">
      <w:pPr>
        <w:numPr>
          <w:ilvl w:val="1"/>
          <w:numId w:val="9"/>
        </w:numPr>
        <w:spacing w:after="264" w:line="249" w:lineRule="auto"/>
        <w:ind w:left="1134" w:right="3" w:hanging="567"/>
      </w:pPr>
      <w:r w:rsidRPr="00FB735C">
        <w:t xml:space="preserve">ElGamal </w:t>
      </w:r>
    </w:p>
    <w:p w:rsidR="00AB1E81" w:rsidRPr="00FB735C" w:rsidRDefault="00AB1E81" w:rsidP="007D2C70">
      <w:pPr>
        <w:numPr>
          <w:ilvl w:val="1"/>
          <w:numId w:val="9"/>
        </w:numPr>
        <w:spacing w:after="264" w:line="249" w:lineRule="auto"/>
        <w:ind w:left="1134" w:right="3" w:hanging="567"/>
      </w:pPr>
      <w:r w:rsidRPr="00FB735C">
        <w:t xml:space="preserve">Elliptic Curve Cryptography (ECC) </w:t>
      </w:r>
    </w:p>
    <w:p w:rsidR="003E5D52" w:rsidRPr="00FB735C" w:rsidRDefault="00AB1E81" w:rsidP="003E5D52">
      <w:pPr>
        <w:numPr>
          <w:ilvl w:val="1"/>
          <w:numId w:val="9"/>
        </w:numPr>
        <w:spacing w:after="264" w:line="249" w:lineRule="auto"/>
        <w:ind w:left="1134" w:right="3" w:hanging="567"/>
      </w:pPr>
      <w:r w:rsidRPr="00FB735C">
        <w:t xml:space="preserve">Dan lain sebagainya. </w:t>
      </w:r>
    </w:p>
    <w:p w:rsidR="003E5D52" w:rsidRPr="00FB735C" w:rsidRDefault="003E5D52" w:rsidP="003E5D52">
      <w:pPr>
        <w:spacing w:after="264" w:line="240" w:lineRule="auto"/>
        <w:ind w:right="3"/>
      </w:pPr>
    </w:p>
    <w:p w:rsidR="00F87BEE" w:rsidRPr="00FB735C" w:rsidRDefault="00AB1E81" w:rsidP="00F87BEE">
      <w:pPr>
        <w:spacing w:line="259" w:lineRule="auto"/>
        <w:ind w:right="182"/>
        <w:jc w:val="center"/>
      </w:pPr>
      <w:r w:rsidRPr="00FB735C">
        <w:t xml:space="preserve">Proses </w:t>
      </w:r>
      <w:r w:rsidR="00914507" w:rsidRPr="00FB735C">
        <w:t>algoritma</w:t>
      </w:r>
      <w:r w:rsidRPr="00FB735C">
        <w:t xml:space="preserve"> asimetr</w:t>
      </w:r>
      <w:r w:rsidR="0053174C" w:rsidRPr="00FB735C">
        <w:t>is dapat dilihat pada Gambar 2.4</w:t>
      </w:r>
      <w:r w:rsidR="00F87BEE">
        <w:t>.</w:t>
      </w:r>
    </w:p>
    <w:p w:rsidR="00F87BEE" w:rsidRDefault="00F87BEE" w:rsidP="00F87BEE">
      <w:pPr>
        <w:spacing w:after="148" w:line="259" w:lineRule="auto"/>
        <w:jc w:val="center"/>
      </w:pPr>
      <w:r w:rsidRPr="00FB735C">
        <w:object w:dxaOrig="14806" w:dyaOrig="2896">
          <v:shape id="_x0000_i1026" type="#_x0000_t75" style="width:423pt;height:127.4pt" o:ole="">
            <v:imagedata r:id="rId17" o:title=""/>
          </v:shape>
          <o:OLEObject Type="Embed" ProgID="Visio.Drawing.15" ShapeID="_x0000_i1026" DrawAspect="Content" ObjectID="_1565688518" r:id="rId18"/>
        </w:object>
      </w:r>
      <w:bookmarkStart w:id="102" w:name="_Toc482446637"/>
      <w:bookmarkStart w:id="103" w:name="_Toc487146644"/>
      <w:r w:rsidR="0053174C" w:rsidRPr="00FB735C">
        <w:t>Gambar 2.4</w:t>
      </w:r>
      <w:r w:rsidR="00AB1E81" w:rsidRPr="00FB735C">
        <w:t xml:space="preserve"> Proses </w:t>
      </w:r>
      <w:r w:rsidR="00914507" w:rsidRPr="00FB735C">
        <w:t>Algoritma</w:t>
      </w:r>
      <w:r w:rsidR="00AB1E81" w:rsidRPr="00FB735C">
        <w:t xml:space="preserve"> Asimetris</w:t>
      </w:r>
      <w:bookmarkEnd w:id="102"/>
      <w:bookmarkEnd w:id="103"/>
    </w:p>
    <w:p w:rsidR="00F87BEE" w:rsidRPr="00FB735C" w:rsidRDefault="00F87BEE" w:rsidP="00F87BEE">
      <w:pPr>
        <w:spacing w:after="148" w:line="240" w:lineRule="auto"/>
      </w:pPr>
    </w:p>
    <w:p w:rsidR="00AB1E81" w:rsidRPr="00FB735C" w:rsidRDefault="00A22056" w:rsidP="00B97491">
      <w:pPr>
        <w:pStyle w:val="Heading3"/>
        <w:numPr>
          <w:ilvl w:val="0"/>
          <w:numId w:val="0"/>
        </w:numPr>
        <w:spacing w:line="480" w:lineRule="auto"/>
        <w:ind w:left="-5"/>
      </w:pPr>
      <w:bookmarkStart w:id="104" w:name="_Toc491704694"/>
      <w:bookmarkStart w:id="105" w:name="_Toc38672"/>
      <w:r w:rsidRPr="00FB735C">
        <w:t xml:space="preserve">2.2.3  </w:t>
      </w:r>
      <w:r w:rsidR="00914507" w:rsidRPr="00FB735C">
        <w:t>Algoritma</w:t>
      </w:r>
      <w:r w:rsidR="00AB1E81" w:rsidRPr="00FB735C">
        <w:t xml:space="preserve"> </w:t>
      </w:r>
      <w:r w:rsidR="00E113B0" w:rsidRPr="00FB735C">
        <w:t xml:space="preserve">Cipher Pada Proses </w:t>
      </w:r>
      <w:r w:rsidR="00AB1E81" w:rsidRPr="00FB735C">
        <w:t xml:space="preserve">Asimetris </w:t>
      </w:r>
      <w:r w:rsidR="00E113B0" w:rsidRPr="00FB735C">
        <w:t xml:space="preserve">Dan </w:t>
      </w:r>
      <w:r w:rsidR="00AB1E81" w:rsidRPr="00FB735C">
        <w:t>Simetris</w:t>
      </w:r>
      <w:bookmarkEnd w:id="104"/>
      <w:r w:rsidR="00AB1E81" w:rsidRPr="00FB735C">
        <w:t xml:space="preserve"> </w:t>
      </w:r>
      <w:bookmarkEnd w:id="105"/>
    </w:p>
    <w:p w:rsidR="00B97491" w:rsidRPr="0044235F" w:rsidRDefault="00AB1E81" w:rsidP="00DA2F33">
      <w:pPr>
        <w:numPr>
          <w:ilvl w:val="0"/>
          <w:numId w:val="11"/>
        </w:numPr>
        <w:spacing w:line="480" w:lineRule="auto"/>
        <w:ind w:right="3" w:hanging="427"/>
      </w:pPr>
      <w:r w:rsidRPr="0044235F">
        <w:t xml:space="preserve">Stream Cipher  </w:t>
      </w:r>
    </w:p>
    <w:p w:rsidR="003E5D52" w:rsidRPr="00FB735C" w:rsidRDefault="00AB1E81" w:rsidP="003E5D52">
      <w:pPr>
        <w:spacing w:after="264" w:line="480" w:lineRule="auto"/>
        <w:ind w:right="3" w:firstLine="427"/>
      </w:pPr>
      <w:r w:rsidRPr="007F4326">
        <w:rPr>
          <w:i/>
        </w:rPr>
        <w:t>Stream cipher</w:t>
      </w:r>
      <w:r w:rsidRPr="00FB735C">
        <w:t xml:space="preserve"> (aliran cipher) Merupakan suatu cipher yang berasal dari hasil XOR dimana digit </w:t>
      </w:r>
      <w:r w:rsidRPr="00B727DE">
        <w:rPr>
          <w:i/>
        </w:rPr>
        <w:t xml:space="preserve">plaintext </w:t>
      </w:r>
      <w:r w:rsidRPr="00FB735C">
        <w:t xml:space="preserve">digabungkan dengan </w:t>
      </w:r>
      <w:r w:rsidRPr="00B727DE">
        <w:rPr>
          <w:i/>
        </w:rPr>
        <w:t>keystream</w:t>
      </w:r>
      <w:r w:rsidRPr="00FB735C">
        <w:t xml:space="preserve">. Dalam </w:t>
      </w:r>
      <w:r w:rsidRPr="00B727DE">
        <w:rPr>
          <w:i/>
        </w:rPr>
        <w:t>stream cipher</w:t>
      </w:r>
      <w:r w:rsidRPr="00FB735C">
        <w:t>, masing-</w:t>
      </w:r>
      <w:r w:rsidRPr="00FB735C">
        <w:lastRenderedPageBreak/>
        <w:t xml:space="preserve">masing digit </w:t>
      </w:r>
      <w:r w:rsidRPr="00B727DE">
        <w:rPr>
          <w:i/>
        </w:rPr>
        <w:t>plaintext</w:t>
      </w:r>
      <w:r w:rsidR="00FF3FD2" w:rsidRPr="00FB735C">
        <w:t>-</w:t>
      </w:r>
      <w:r w:rsidRPr="00FB735C">
        <w:t xml:space="preserve">nya di enkripsi satu per satu dengan digit yang sesusai dari </w:t>
      </w:r>
      <w:r w:rsidRPr="00B727DE">
        <w:rPr>
          <w:i/>
        </w:rPr>
        <w:t>keystream</w:t>
      </w:r>
      <w:r w:rsidRPr="00FB735C">
        <w:t xml:space="preserve">. </w:t>
      </w:r>
    </w:p>
    <w:p w:rsidR="00AB1E81" w:rsidRPr="0044235F" w:rsidRDefault="00AB1E81" w:rsidP="00DA2F33">
      <w:pPr>
        <w:numPr>
          <w:ilvl w:val="0"/>
          <w:numId w:val="11"/>
        </w:numPr>
        <w:spacing w:after="264" w:line="249" w:lineRule="auto"/>
        <w:ind w:right="3" w:hanging="427"/>
      </w:pPr>
      <w:r w:rsidRPr="0044235F">
        <w:t xml:space="preserve">Block Cipher </w:t>
      </w:r>
    </w:p>
    <w:p w:rsidR="00A440DF" w:rsidRPr="00FB735C" w:rsidRDefault="00AB1E81" w:rsidP="00540909">
      <w:pPr>
        <w:spacing w:line="476" w:lineRule="auto"/>
        <w:ind w:left="-13" w:right="3" w:firstLine="463"/>
      </w:pPr>
      <w:r w:rsidRPr="00FB735C">
        <w:t xml:space="preserve">Merupakan suatu </w:t>
      </w:r>
      <w:r w:rsidR="00914507" w:rsidRPr="00FB735C">
        <w:t>algoritma</w:t>
      </w:r>
      <w:r w:rsidRPr="00FB735C">
        <w:t xml:space="preserve"> yang mana input</w:t>
      </w:r>
      <w:r w:rsidR="00BA70E0" w:rsidRPr="00FB735C">
        <w:t xml:space="preserve"> dan output nya berupa satu blo</w:t>
      </w:r>
      <w:r w:rsidRPr="00FB735C">
        <w:t>k, dan setiap b</w:t>
      </w:r>
      <w:r w:rsidR="00BA70E0" w:rsidRPr="00FB735C">
        <w:t>lo</w:t>
      </w:r>
      <w:r w:rsidRPr="00FB735C">
        <w:t>k t</w:t>
      </w:r>
      <w:r w:rsidR="00BA70E0" w:rsidRPr="00FB735C">
        <w:t>erdiri dari beberapa bit (1 blo</w:t>
      </w:r>
      <w:r w:rsidRPr="00FB735C">
        <w:t xml:space="preserve">k terdiri dari 64 bit atau 128 bit). </w:t>
      </w:r>
      <w:r w:rsidRPr="00B727DE">
        <w:rPr>
          <w:i/>
        </w:rPr>
        <w:t>Block cipher</w:t>
      </w:r>
      <w:r w:rsidRPr="00FB735C">
        <w:t xml:space="preserve"> mempunyai banyak aplikasi, aplikasi tersebut di gunakan untuk memberikan layanan </w:t>
      </w:r>
      <w:r w:rsidRPr="00B727DE">
        <w:rPr>
          <w:i/>
        </w:rPr>
        <w:t>confidentiality</w:t>
      </w:r>
      <w:r w:rsidRPr="00FB735C">
        <w:t xml:space="preserve"> (kerahasiaan), integritas data atau authentication (pengesahan pemakai), dan juga bisa memberikan layanan keystream generator untuk </w:t>
      </w:r>
      <w:r w:rsidRPr="00B727DE">
        <w:rPr>
          <w:i/>
        </w:rPr>
        <w:t>stream cipher</w:t>
      </w:r>
      <w:r w:rsidR="00540909" w:rsidRPr="00FB735C">
        <w:t xml:space="preserve">. </w:t>
      </w:r>
    </w:p>
    <w:p w:rsidR="00540909" w:rsidRPr="00FB735C" w:rsidRDefault="00540909" w:rsidP="00540909">
      <w:pPr>
        <w:spacing w:line="240" w:lineRule="auto"/>
        <w:ind w:right="3"/>
      </w:pPr>
    </w:p>
    <w:p w:rsidR="00AB1E81" w:rsidRPr="00FB735C" w:rsidRDefault="00A22056" w:rsidP="00B97491">
      <w:pPr>
        <w:pStyle w:val="Heading3"/>
        <w:numPr>
          <w:ilvl w:val="0"/>
          <w:numId w:val="0"/>
        </w:numPr>
        <w:spacing w:line="480" w:lineRule="auto"/>
        <w:ind w:left="-5"/>
      </w:pPr>
      <w:bookmarkStart w:id="106" w:name="_Toc491704695"/>
      <w:bookmarkStart w:id="107" w:name="_Toc38673"/>
      <w:r w:rsidRPr="00FB735C">
        <w:t xml:space="preserve">2.2.4 </w:t>
      </w:r>
      <w:r w:rsidR="00AB1E81" w:rsidRPr="00FB735C">
        <w:rPr>
          <w:rFonts w:ascii="Arial" w:eastAsia="Arial" w:hAnsi="Arial" w:cs="Arial"/>
        </w:rPr>
        <w:t xml:space="preserve"> </w:t>
      </w:r>
      <w:r w:rsidR="00914507" w:rsidRPr="00FB735C">
        <w:t>Algoritma</w:t>
      </w:r>
      <w:r w:rsidR="00AB1E81" w:rsidRPr="00FB735C">
        <w:t xml:space="preserve"> Rivest-Shamir-Adleman (RSA)</w:t>
      </w:r>
      <w:bookmarkEnd w:id="106"/>
      <w:r w:rsidR="00AB1E81" w:rsidRPr="00FB735C">
        <w:t xml:space="preserve">  </w:t>
      </w:r>
      <w:bookmarkEnd w:id="107"/>
    </w:p>
    <w:p w:rsidR="003F1F85" w:rsidRPr="00FB735C" w:rsidRDefault="00AB1E81" w:rsidP="00F22D70">
      <w:pPr>
        <w:spacing w:after="4" w:line="480" w:lineRule="auto"/>
        <w:ind w:left="-13" w:right="3" w:firstLine="643"/>
      </w:pPr>
      <w:r w:rsidRPr="00FB735C">
        <w:t xml:space="preserve">RSA merupakan salah satu kriptografi asimetris, </w:t>
      </w:r>
      <w:r w:rsidR="00914507" w:rsidRPr="00FB735C">
        <w:t>algoritma</w:t>
      </w:r>
      <w:r w:rsidRPr="00FB735C">
        <w:t xml:space="preserve"> asimetris di rancang sedemikian rupa sehingga kunci yang di pakai untuk enkripsi berbeda dari kunci yang digunakan untuk dekripsi. Lebih jauh lagi, kunci dapat dihitung dari kunci enkripsi. </w:t>
      </w:r>
      <w:r w:rsidR="00914507" w:rsidRPr="00FB735C">
        <w:t>algoritma</w:t>
      </w:r>
      <w:r w:rsidRPr="00FB735C">
        <w:t xml:space="preserve"> ini disebut </w:t>
      </w:r>
      <w:r w:rsidR="00914507" w:rsidRPr="00FB735C">
        <w:t>algoritma</w:t>
      </w:r>
      <w:r w:rsidRPr="00FB735C">
        <w:t xml:space="preserve"> kunci publik karena kunci enkripsi dapat dibuat publik sehingga orang lain dapat mengetahuinya, namun hanya orang tertentu dan sekaligus pemilik kunci dekripsi yang dapat melakukan dekripsi pesan tersebut. Dalam hal ini kunci enkripsi sering disebut dengan kunci publik dan kunci dekripsi sering disebut dengan kunci privat. Kunci privat kadang-kadang sering disebut k</w:t>
      </w:r>
      <w:r w:rsidR="004E3124" w:rsidRPr="00FB735C">
        <w:t>unci rahasia</w:t>
      </w:r>
      <w:r w:rsidR="00321B9D" w:rsidRPr="00FB735C">
        <w:t xml:space="preserve"> (Susanto dan Tritanto, 2011</w:t>
      </w:r>
      <w:r w:rsidR="00343096" w:rsidRPr="00FB735C">
        <w:t>)</w:t>
      </w:r>
      <w:r w:rsidR="004E3124" w:rsidRPr="00FB735C">
        <w:t xml:space="preserve">. </w:t>
      </w:r>
    </w:p>
    <w:p w:rsidR="00AB1E81" w:rsidRPr="00FB735C" w:rsidRDefault="00AB1E81" w:rsidP="009677E1">
      <w:pPr>
        <w:spacing w:after="264" w:line="249" w:lineRule="auto"/>
        <w:ind w:left="722" w:right="3"/>
      </w:pPr>
      <w:r w:rsidRPr="00FB735C">
        <w:t>Rumus enkripsi :</w:t>
      </w:r>
      <w:r w:rsidRPr="00FB735C">
        <w:rPr>
          <w:sz w:val="22"/>
        </w:rPr>
        <w:t xml:space="preserve"> </w:t>
      </w:r>
    </w:p>
    <w:p w:rsidR="004B1426" w:rsidRPr="00FB735C" w:rsidRDefault="00AB1E81" w:rsidP="00AC2E86">
      <w:pPr>
        <w:tabs>
          <w:tab w:val="left" w:pos="709"/>
          <w:tab w:val="center" w:pos="1413"/>
          <w:tab w:val="left" w:pos="2268"/>
          <w:tab w:val="center" w:pos="2881"/>
          <w:tab w:val="center" w:pos="3601"/>
          <w:tab w:val="center" w:pos="4321"/>
          <w:tab w:val="center" w:pos="5041"/>
          <w:tab w:val="center" w:pos="5761"/>
          <w:tab w:val="center" w:pos="6481"/>
          <w:tab w:val="center" w:pos="7202"/>
          <w:tab w:val="right" w:pos="8451"/>
        </w:tabs>
        <w:spacing w:after="248" w:line="265" w:lineRule="auto"/>
        <w:ind w:left="567"/>
        <w:jc w:val="left"/>
      </w:pPr>
      <w:r w:rsidRPr="00FB735C">
        <w:rPr>
          <w:rFonts w:ascii="Calibri" w:eastAsia="Calibri" w:hAnsi="Calibri" w:cs="Calibri"/>
          <w:sz w:val="22"/>
        </w:rPr>
        <w:tab/>
      </w:r>
      <w:r w:rsidRPr="00FB735C">
        <w:t>C = M</w:t>
      </w:r>
      <w:r w:rsidRPr="00FB735C">
        <w:rPr>
          <w:vertAlign w:val="superscript"/>
        </w:rPr>
        <w:t xml:space="preserve">e  </w:t>
      </w:r>
      <w:r w:rsidR="009C6D26" w:rsidRPr="00FB735C">
        <w:t xml:space="preserve">mod </w:t>
      </w:r>
      <w:r w:rsidRPr="00FB735C">
        <w:t>n</w:t>
      </w:r>
      <w:r w:rsidR="009C6D26" w:rsidRPr="00FB735C">
        <w:t>.........................................................................................</w:t>
      </w:r>
      <w:r w:rsidR="00C62192" w:rsidRPr="00FB735C">
        <w:t>.</w:t>
      </w:r>
      <w:r w:rsidR="002C23D9" w:rsidRPr="00FB735C">
        <w:t>.......</w:t>
      </w:r>
      <w:r w:rsidR="009D0CBD" w:rsidRPr="00FB735C">
        <w:t xml:space="preserve"> 2.1</w:t>
      </w:r>
      <w:r w:rsidR="00AC2E86" w:rsidRPr="00FB735C">
        <w:t xml:space="preserve"> </w:t>
      </w:r>
    </w:p>
    <w:p w:rsidR="00AB1E81" w:rsidRPr="00FB735C" w:rsidRDefault="00AB1E81" w:rsidP="009677E1">
      <w:pPr>
        <w:spacing w:after="218" w:line="249" w:lineRule="auto"/>
        <w:ind w:left="722" w:right="3"/>
      </w:pPr>
      <w:r w:rsidRPr="00FB735C">
        <w:t xml:space="preserve">Rumus dekripsi : </w:t>
      </w:r>
    </w:p>
    <w:p w:rsidR="00CB2B7E" w:rsidRPr="00FB735C" w:rsidRDefault="00AB1E81" w:rsidP="00CB2B7E">
      <w:pPr>
        <w:tabs>
          <w:tab w:val="left" w:pos="709"/>
          <w:tab w:val="center" w:pos="2774"/>
          <w:tab w:val="center" w:pos="5761"/>
          <w:tab w:val="center" w:pos="6481"/>
          <w:tab w:val="center" w:pos="7202"/>
          <w:tab w:val="right" w:pos="8522"/>
        </w:tabs>
        <w:spacing w:after="282" w:line="265" w:lineRule="auto"/>
        <w:ind w:left="709" w:hanging="567"/>
        <w:jc w:val="left"/>
      </w:pPr>
      <w:r w:rsidRPr="00FB735C">
        <w:rPr>
          <w:rFonts w:ascii="Calibri" w:eastAsia="Calibri" w:hAnsi="Calibri" w:cs="Calibri"/>
          <w:sz w:val="22"/>
        </w:rPr>
        <w:tab/>
      </w:r>
      <w:r w:rsidR="009C6D26" w:rsidRPr="00FB735C">
        <w:rPr>
          <w:rFonts w:ascii="Calibri" w:eastAsia="Calibri" w:hAnsi="Calibri" w:cs="Calibri"/>
          <w:sz w:val="22"/>
        </w:rPr>
        <w:tab/>
      </w:r>
      <w:r w:rsidRPr="00FB735C">
        <w:t>M = C</w:t>
      </w:r>
      <w:r w:rsidRPr="00FB735C">
        <w:rPr>
          <w:vertAlign w:val="superscript"/>
        </w:rPr>
        <w:t xml:space="preserve">d </w:t>
      </w:r>
      <w:r w:rsidRPr="00FB735C">
        <w:t>mod n = (M</w:t>
      </w:r>
      <w:r w:rsidRPr="00FB735C">
        <w:rPr>
          <w:vertAlign w:val="superscript"/>
        </w:rPr>
        <w:t>e</w:t>
      </w:r>
      <w:r w:rsidRPr="00FB735C">
        <w:t>)</w:t>
      </w:r>
      <w:r w:rsidRPr="00FB735C">
        <w:rPr>
          <w:vertAlign w:val="superscript"/>
        </w:rPr>
        <w:t>d</w:t>
      </w:r>
      <w:r w:rsidRPr="00FB735C">
        <w:t xml:space="preserve"> </w:t>
      </w:r>
      <w:r w:rsidRPr="00FB735C">
        <w:rPr>
          <w:vertAlign w:val="superscript"/>
        </w:rPr>
        <w:t xml:space="preserve"> </w:t>
      </w:r>
      <w:r w:rsidRPr="00FB735C">
        <w:t>mod n = M</w:t>
      </w:r>
      <w:r w:rsidRPr="00FB735C">
        <w:rPr>
          <w:vertAlign w:val="superscript"/>
        </w:rPr>
        <w:t xml:space="preserve">ed </w:t>
      </w:r>
      <w:r w:rsidRPr="00FB735C">
        <w:t>mod n</w:t>
      </w:r>
      <w:r w:rsidR="009C6D26" w:rsidRPr="00FB735C">
        <w:t>........................</w:t>
      </w:r>
      <w:r w:rsidR="00C62192" w:rsidRPr="00FB735C">
        <w:t>................</w:t>
      </w:r>
      <w:r w:rsidR="009C6D26" w:rsidRPr="00FB735C">
        <w:t>.....</w:t>
      </w:r>
      <w:r w:rsidR="002C23D9" w:rsidRPr="00FB735C">
        <w:t>.......</w:t>
      </w:r>
      <w:r w:rsidR="009D0CBD" w:rsidRPr="00FB735C">
        <w:t xml:space="preserve"> 2.2</w:t>
      </w:r>
      <w:r w:rsidRPr="00FB735C">
        <w:t xml:space="preserve"> </w:t>
      </w:r>
    </w:p>
    <w:p w:rsidR="00945FE2" w:rsidRPr="00FB735C" w:rsidRDefault="00945FE2" w:rsidP="00AB1E81">
      <w:pPr>
        <w:tabs>
          <w:tab w:val="center" w:pos="2774"/>
          <w:tab w:val="center" w:pos="5761"/>
          <w:tab w:val="center" w:pos="6481"/>
          <w:tab w:val="center" w:pos="7202"/>
          <w:tab w:val="right" w:pos="8522"/>
        </w:tabs>
        <w:spacing w:after="282" w:line="265" w:lineRule="auto"/>
        <w:jc w:val="left"/>
        <w:rPr>
          <w:lang w:val="en-US"/>
        </w:rPr>
      </w:pPr>
      <w:r w:rsidRPr="00FB735C">
        <w:rPr>
          <w:lang w:val="en-US"/>
        </w:rPr>
        <w:t xml:space="preserve">Besaran-besaran yang digunakan pada </w:t>
      </w:r>
      <w:r w:rsidR="00914507" w:rsidRPr="00FB735C">
        <w:rPr>
          <w:lang w:val="en-US"/>
        </w:rPr>
        <w:t>algoritma</w:t>
      </w:r>
      <w:r w:rsidRPr="00FB735C">
        <w:rPr>
          <w:lang w:val="en-US"/>
        </w:rPr>
        <w:t xml:space="preserve"> RSA :</w:t>
      </w:r>
    </w:p>
    <w:p w:rsidR="00945FE2" w:rsidRPr="00FB735C" w:rsidRDefault="00945FE2" w:rsidP="00A66215">
      <w:pPr>
        <w:pStyle w:val="ListParagraph"/>
        <w:numPr>
          <w:ilvl w:val="0"/>
          <w:numId w:val="34"/>
        </w:numPr>
        <w:tabs>
          <w:tab w:val="center" w:pos="2774"/>
          <w:tab w:val="center" w:pos="5761"/>
          <w:tab w:val="center" w:pos="6481"/>
          <w:tab w:val="center" w:pos="7202"/>
          <w:tab w:val="right" w:pos="8522"/>
        </w:tabs>
        <w:spacing w:after="282" w:line="480" w:lineRule="auto"/>
        <w:ind w:left="1134" w:hanging="567"/>
        <w:jc w:val="left"/>
        <w:rPr>
          <w:lang w:val="en-US"/>
        </w:rPr>
      </w:pPr>
      <w:r w:rsidRPr="00FB735C">
        <w:rPr>
          <w:lang w:val="en-US"/>
        </w:rPr>
        <w:t>p dan q bilangan acak prima (rahasia)</w:t>
      </w:r>
    </w:p>
    <w:p w:rsidR="00945FE2" w:rsidRPr="00FB735C" w:rsidRDefault="003673E0" w:rsidP="00A66215">
      <w:pPr>
        <w:pStyle w:val="ListParagraph"/>
        <w:numPr>
          <w:ilvl w:val="0"/>
          <w:numId w:val="34"/>
        </w:numPr>
        <w:tabs>
          <w:tab w:val="center" w:pos="2774"/>
          <w:tab w:val="center" w:pos="5761"/>
          <w:tab w:val="center" w:pos="6481"/>
          <w:tab w:val="center" w:pos="7202"/>
          <w:tab w:val="right" w:pos="8522"/>
        </w:tabs>
        <w:spacing w:after="282" w:line="480" w:lineRule="auto"/>
        <w:ind w:left="1134" w:hanging="567"/>
        <w:jc w:val="left"/>
        <w:rPr>
          <w:lang w:val="en-US"/>
        </w:rPr>
      </w:pPr>
      <w:r w:rsidRPr="00FB735C">
        <w:rPr>
          <w:lang w:val="en-US"/>
        </w:rPr>
        <w:lastRenderedPageBreak/>
        <w:t>n = p*q (tidak rahasia)</w:t>
      </w:r>
    </w:p>
    <w:p w:rsidR="00945FE2" w:rsidRPr="00FB735C" w:rsidRDefault="0091316A" w:rsidP="00A66215">
      <w:pPr>
        <w:pStyle w:val="ListParagraph"/>
        <w:numPr>
          <w:ilvl w:val="0"/>
          <w:numId w:val="34"/>
        </w:numPr>
        <w:tabs>
          <w:tab w:val="center" w:pos="2774"/>
          <w:tab w:val="center" w:pos="5761"/>
          <w:tab w:val="center" w:pos="6481"/>
          <w:tab w:val="center" w:pos="7202"/>
          <w:tab w:val="right" w:pos="8522"/>
        </w:tabs>
        <w:spacing w:after="282" w:line="480" w:lineRule="auto"/>
        <w:ind w:left="1134" w:hanging="567"/>
        <w:jc w:val="left"/>
        <w:rPr>
          <w:lang w:val="en-US"/>
        </w:rPr>
      </w:pPr>
      <w:r w:rsidRPr="00FB735C">
        <w:rPr>
          <w:lang w:val="en-US"/>
        </w:rPr>
        <w:t>Q</w:t>
      </w:r>
      <w:r w:rsidR="003673E0" w:rsidRPr="00FB735C">
        <w:rPr>
          <w:lang w:val="en-US"/>
        </w:rPr>
        <w:t>n = (p-1)*(q-1) (rahasia)</w:t>
      </w:r>
    </w:p>
    <w:p w:rsidR="00945FE2" w:rsidRPr="00FB735C" w:rsidRDefault="00945FE2" w:rsidP="00A66215">
      <w:pPr>
        <w:pStyle w:val="ListParagraph"/>
        <w:numPr>
          <w:ilvl w:val="0"/>
          <w:numId w:val="34"/>
        </w:numPr>
        <w:tabs>
          <w:tab w:val="center" w:pos="2774"/>
          <w:tab w:val="center" w:pos="5761"/>
          <w:tab w:val="center" w:pos="6481"/>
          <w:tab w:val="center" w:pos="7202"/>
          <w:tab w:val="right" w:pos="8522"/>
        </w:tabs>
        <w:spacing w:after="282" w:line="480" w:lineRule="auto"/>
        <w:ind w:left="1134" w:hanging="567"/>
        <w:jc w:val="left"/>
        <w:rPr>
          <w:lang w:val="en-US"/>
        </w:rPr>
      </w:pPr>
      <w:r w:rsidRPr="00FB735C">
        <w:rPr>
          <w:lang w:val="en-US"/>
        </w:rPr>
        <w:t>e</w:t>
      </w:r>
      <w:r w:rsidR="00DE5368" w:rsidRPr="00FB735C">
        <w:rPr>
          <w:lang w:val="en-US"/>
        </w:rPr>
        <w:t xml:space="preserve"> = </w:t>
      </w:r>
      <w:r w:rsidR="00DE5368" w:rsidRPr="00FB735C">
        <w:rPr>
          <w:szCs w:val="24"/>
          <w:lang w:val="en-US"/>
        </w:rPr>
        <w:t>1 &lt; e &lt; Q(n)</w:t>
      </w:r>
      <w:r w:rsidR="00DE5368" w:rsidRPr="00FB735C">
        <w:rPr>
          <w:lang w:val="en-US"/>
        </w:rPr>
        <w:t xml:space="preserve"> </w:t>
      </w:r>
      <w:r w:rsidRPr="00FB735C">
        <w:rPr>
          <w:lang w:val="en-US"/>
        </w:rPr>
        <w:t>(kunci enkripsi) (tidak rahasia</w:t>
      </w:r>
      <w:r w:rsidR="003673E0" w:rsidRPr="00FB735C">
        <w:rPr>
          <w:lang w:val="en-US"/>
        </w:rPr>
        <w:t>)</w:t>
      </w:r>
      <w:r w:rsidR="009F4B59" w:rsidRPr="00FB735C">
        <w:rPr>
          <w:lang w:val="en-US"/>
        </w:rPr>
        <w:t xml:space="preserve">                       </w:t>
      </w:r>
    </w:p>
    <w:p w:rsidR="00945FE2" w:rsidRPr="00FB735C" w:rsidRDefault="00945FE2" w:rsidP="00A66215">
      <w:pPr>
        <w:pStyle w:val="ListParagraph"/>
        <w:numPr>
          <w:ilvl w:val="0"/>
          <w:numId w:val="34"/>
        </w:numPr>
        <w:tabs>
          <w:tab w:val="center" w:leader="dot" w:pos="2774"/>
          <w:tab w:val="center" w:pos="6481"/>
          <w:tab w:val="center" w:pos="7202"/>
          <w:tab w:val="center" w:pos="7655"/>
          <w:tab w:val="left" w:pos="7938"/>
          <w:tab w:val="left" w:pos="8222"/>
          <w:tab w:val="right" w:pos="8364"/>
        </w:tabs>
        <w:spacing w:after="282" w:line="480" w:lineRule="auto"/>
        <w:ind w:left="1134" w:hanging="567"/>
        <w:jc w:val="left"/>
        <w:rPr>
          <w:lang w:val="en-US"/>
        </w:rPr>
      </w:pPr>
      <w:r w:rsidRPr="00FB735C">
        <w:rPr>
          <w:lang w:val="en-US"/>
        </w:rPr>
        <w:t xml:space="preserve">d </w:t>
      </w:r>
      <w:r w:rsidR="00DE5368" w:rsidRPr="00FB735C">
        <w:rPr>
          <w:lang w:val="en-US"/>
        </w:rPr>
        <w:t xml:space="preserve">= </w:t>
      </w:r>
      <w:r w:rsidR="00DE5368" w:rsidRPr="00FB735C">
        <w:rPr>
          <w:rFonts w:cs="Times New Roman"/>
          <w:iCs/>
          <w:color w:val="000000"/>
          <w:szCs w:val="24"/>
          <w:lang w:val="en-US"/>
        </w:rPr>
        <w:t xml:space="preserve">1+kQ(n)/e </w:t>
      </w:r>
      <w:r w:rsidRPr="00FB735C">
        <w:rPr>
          <w:lang w:val="en-US"/>
        </w:rPr>
        <w:t xml:space="preserve">(kunci dekripsi) </w:t>
      </w:r>
      <w:r w:rsidR="00C62192" w:rsidRPr="00FB735C">
        <w:rPr>
          <w:lang w:val="en-US"/>
        </w:rPr>
        <w:t>(rahasia</w:t>
      </w:r>
      <w:r w:rsidR="003673E0" w:rsidRPr="00FB735C">
        <w:t>)</w:t>
      </w:r>
    </w:p>
    <w:p w:rsidR="00945FE2" w:rsidRPr="00FB735C" w:rsidRDefault="00B04D38" w:rsidP="00A66215">
      <w:pPr>
        <w:pStyle w:val="ListParagraph"/>
        <w:numPr>
          <w:ilvl w:val="0"/>
          <w:numId w:val="34"/>
        </w:numPr>
        <w:tabs>
          <w:tab w:val="center" w:pos="2774"/>
          <w:tab w:val="center" w:pos="5761"/>
          <w:tab w:val="center" w:pos="6481"/>
          <w:tab w:val="center" w:pos="7202"/>
          <w:tab w:val="right" w:pos="8522"/>
        </w:tabs>
        <w:spacing w:after="282" w:line="480" w:lineRule="auto"/>
        <w:ind w:left="1134" w:hanging="567"/>
        <w:jc w:val="left"/>
        <w:rPr>
          <w:lang w:val="en-US"/>
        </w:rPr>
      </w:pPr>
      <w:r w:rsidRPr="00FB735C">
        <w:rPr>
          <w:lang w:val="en-US"/>
        </w:rPr>
        <w:t>M (</w:t>
      </w:r>
      <w:r w:rsidRPr="00B727DE">
        <w:rPr>
          <w:i/>
          <w:lang w:val="en-US"/>
        </w:rPr>
        <w:t>plain</w:t>
      </w:r>
      <w:r w:rsidR="009F4B59" w:rsidRPr="00B727DE">
        <w:rPr>
          <w:i/>
          <w:lang w:val="en-US"/>
        </w:rPr>
        <w:t>text</w:t>
      </w:r>
      <w:r w:rsidR="009F4B59" w:rsidRPr="00FB735C">
        <w:rPr>
          <w:lang w:val="en-US"/>
        </w:rPr>
        <w:t>) (rahasia)</w:t>
      </w:r>
      <w:r w:rsidR="005F521C" w:rsidRPr="00FB735C">
        <w:rPr>
          <w:lang w:val="en-US"/>
        </w:rPr>
        <w:tab/>
      </w:r>
      <w:r w:rsidR="005F521C" w:rsidRPr="00FB735C">
        <w:rPr>
          <w:lang w:val="en-US"/>
        </w:rPr>
        <w:tab/>
      </w:r>
      <w:r w:rsidR="005F521C" w:rsidRPr="00FB735C">
        <w:rPr>
          <w:lang w:val="en-US"/>
        </w:rPr>
        <w:tab/>
      </w:r>
      <w:r w:rsidR="005F521C" w:rsidRPr="00FB735C">
        <w:rPr>
          <w:lang w:val="en-US"/>
        </w:rPr>
        <w:tab/>
        <w:t xml:space="preserve"> </w:t>
      </w:r>
    </w:p>
    <w:p w:rsidR="00CB2B7E" w:rsidRPr="00FB735C" w:rsidRDefault="009F4B59" w:rsidP="00CB2B7E">
      <w:pPr>
        <w:pStyle w:val="ListParagraph"/>
        <w:numPr>
          <w:ilvl w:val="0"/>
          <w:numId w:val="34"/>
        </w:numPr>
        <w:tabs>
          <w:tab w:val="center" w:pos="2774"/>
          <w:tab w:val="center" w:pos="5761"/>
          <w:tab w:val="center" w:pos="6481"/>
          <w:tab w:val="center" w:pos="7202"/>
          <w:tab w:val="right" w:pos="8522"/>
        </w:tabs>
        <w:spacing w:after="282" w:line="480" w:lineRule="auto"/>
        <w:ind w:left="1134" w:hanging="567"/>
        <w:jc w:val="left"/>
        <w:rPr>
          <w:lang w:val="en-US"/>
        </w:rPr>
      </w:pPr>
      <w:r w:rsidRPr="00FB735C">
        <w:rPr>
          <w:lang w:val="en-US"/>
        </w:rPr>
        <w:t>C (</w:t>
      </w:r>
      <w:r w:rsidR="00B04D38" w:rsidRPr="00B727DE">
        <w:rPr>
          <w:i/>
          <w:lang w:val="en-US"/>
        </w:rPr>
        <w:t>cipher</w:t>
      </w:r>
      <w:r w:rsidRPr="00B727DE">
        <w:rPr>
          <w:i/>
          <w:lang w:val="en-US"/>
        </w:rPr>
        <w:t>text</w:t>
      </w:r>
      <w:r w:rsidRPr="00FB735C">
        <w:rPr>
          <w:lang w:val="en-US"/>
        </w:rPr>
        <w:t>) (tidak rahasia)</w:t>
      </w:r>
    </w:p>
    <w:p w:rsidR="00DE5368" w:rsidRPr="00FB735C" w:rsidRDefault="00E545E9" w:rsidP="00AB1E81">
      <w:pPr>
        <w:spacing w:line="517" w:lineRule="auto"/>
        <w:ind w:left="-3" w:right="3"/>
      </w:pPr>
      <w:r w:rsidRPr="00FB735C">
        <w:t>J</w:t>
      </w:r>
      <w:r w:rsidR="00945FE2" w:rsidRPr="00FB735C">
        <w:t>ika didapat p</w:t>
      </w:r>
      <w:r w:rsidRPr="00FB735C">
        <w:rPr>
          <w:lang w:val="en-US"/>
        </w:rPr>
        <w:t xml:space="preserve"> </w:t>
      </w:r>
      <w:r w:rsidRPr="00FB735C">
        <w:t>=</w:t>
      </w:r>
      <w:r w:rsidRPr="00FB735C">
        <w:rPr>
          <w:lang w:val="en-US"/>
        </w:rPr>
        <w:t xml:space="preserve"> </w:t>
      </w:r>
      <w:r w:rsidRPr="00FB735C">
        <w:t>11</w:t>
      </w:r>
      <w:r w:rsidR="00945FE2" w:rsidRPr="00FB735C">
        <w:t xml:space="preserve"> dan q</w:t>
      </w:r>
      <w:r w:rsidRPr="00FB735C">
        <w:rPr>
          <w:lang w:val="en-US"/>
        </w:rPr>
        <w:t xml:space="preserve"> </w:t>
      </w:r>
      <w:r w:rsidR="007A0B10" w:rsidRPr="00FB735C">
        <w:t>=</w:t>
      </w:r>
      <w:r w:rsidRPr="00FB735C">
        <w:rPr>
          <w:lang w:val="en-US"/>
        </w:rPr>
        <w:t xml:space="preserve"> </w:t>
      </w:r>
      <w:r w:rsidRPr="00FB735C">
        <w:t>13</w:t>
      </w:r>
      <w:r w:rsidR="00AB1E81" w:rsidRPr="00FB735C">
        <w:t xml:space="preserve"> yang akan digunakan dalam proses enkripsi dan dekripsi dengan plaintext “TEKNIKINFORMASI”, yaitu dengan cara :</w:t>
      </w:r>
    </w:p>
    <w:p w:rsidR="00AB1E81" w:rsidRPr="00FB735C" w:rsidRDefault="0060096D" w:rsidP="00A66215">
      <w:pPr>
        <w:pStyle w:val="ListParagraph"/>
        <w:numPr>
          <w:ilvl w:val="0"/>
          <w:numId w:val="35"/>
        </w:numPr>
        <w:spacing w:line="480" w:lineRule="auto"/>
        <w:ind w:left="1134" w:right="3" w:hanging="567"/>
      </w:pPr>
      <w:r w:rsidRPr="00FB735C">
        <w:rPr>
          <w:lang w:val="en-US"/>
        </w:rPr>
        <w:t>p = 11, q = 1</w:t>
      </w:r>
      <w:r w:rsidR="00CF31AF" w:rsidRPr="00FB735C">
        <w:rPr>
          <w:lang w:val="en-US"/>
        </w:rPr>
        <w:t>3, nila</w:t>
      </w:r>
      <w:r w:rsidR="003673E0" w:rsidRPr="00FB735C">
        <w:rPr>
          <w:lang w:val="en-US"/>
        </w:rPr>
        <w:t>i p dan q merupakan bilangan prima acak.</w:t>
      </w:r>
    </w:p>
    <w:p w:rsidR="00AB1E81" w:rsidRPr="00FB735C" w:rsidRDefault="00E545E9" w:rsidP="00A66215">
      <w:pPr>
        <w:pStyle w:val="ListParagraph"/>
        <w:numPr>
          <w:ilvl w:val="0"/>
          <w:numId w:val="35"/>
        </w:numPr>
        <w:tabs>
          <w:tab w:val="center" w:pos="2161"/>
          <w:tab w:val="center" w:pos="2881"/>
          <w:tab w:val="center" w:pos="3601"/>
          <w:tab w:val="center" w:pos="4321"/>
          <w:tab w:val="center" w:pos="5041"/>
          <w:tab w:val="center" w:pos="5761"/>
          <w:tab w:val="center" w:pos="6481"/>
          <w:tab w:val="center" w:pos="7202"/>
          <w:tab w:val="right" w:pos="8522"/>
        </w:tabs>
        <w:spacing w:line="480" w:lineRule="auto"/>
        <w:ind w:left="1134" w:hanging="567"/>
        <w:jc w:val="left"/>
      </w:pPr>
      <w:r w:rsidRPr="00FB735C">
        <w:t>n = 143</w:t>
      </w:r>
      <w:r w:rsidR="00C971D2" w:rsidRPr="00FB735C">
        <w:rPr>
          <w:lang w:val="en-US"/>
        </w:rPr>
        <w:t>, nilai n di</w:t>
      </w:r>
      <w:r w:rsidR="00361208" w:rsidRPr="00FB735C">
        <w:rPr>
          <w:lang w:val="en-US"/>
        </w:rPr>
        <w:t>dapat dengan rumus</w:t>
      </w:r>
      <w:r w:rsidR="003673E0" w:rsidRPr="00FB735C">
        <w:rPr>
          <w:lang w:val="en-US"/>
        </w:rPr>
        <w:t xml:space="preserve"> n = p*q</w:t>
      </w:r>
      <w:r w:rsidR="00CF31AF" w:rsidRPr="00FB735C">
        <w:t>.</w:t>
      </w:r>
      <w:r w:rsidR="009677E1" w:rsidRPr="00FB735C">
        <w:tab/>
        <w:t xml:space="preserve"> </w:t>
      </w:r>
      <w:r w:rsidR="00AB1E81" w:rsidRPr="00FB735C">
        <w:t xml:space="preserve"> </w:t>
      </w:r>
    </w:p>
    <w:p w:rsidR="00E545E9" w:rsidRPr="00FB735C" w:rsidRDefault="00E545E9" w:rsidP="00A66215">
      <w:pPr>
        <w:pStyle w:val="ListParagraph"/>
        <w:numPr>
          <w:ilvl w:val="0"/>
          <w:numId w:val="35"/>
        </w:numPr>
        <w:tabs>
          <w:tab w:val="center" w:pos="4321"/>
          <w:tab w:val="center" w:pos="5041"/>
          <w:tab w:val="center" w:pos="5761"/>
          <w:tab w:val="center" w:pos="6481"/>
          <w:tab w:val="center" w:pos="7202"/>
          <w:tab w:val="right" w:pos="8522"/>
        </w:tabs>
        <w:spacing w:line="480" w:lineRule="auto"/>
        <w:ind w:left="1134" w:hanging="567"/>
        <w:jc w:val="left"/>
        <w:rPr>
          <w:lang w:val="en-US"/>
        </w:rPr>
      </w:pPr>
      <w:r w:rsidRPr="00FB735C">
        <w:t>Q(n)</w:t>
      </w:r>
      <w:r w:rsidRPr="00FB735C">
        <w:rPr>
          <w:lang w:val="en-US"/>
        </w:rPr>
        <w:t xml:space="preserve"> </w:t>
      </w:r>
      <w:r w:rsidRPr="00FB735C">
        <w:t>= 120</w:t>
      </w:r>
      <w:r w:rsidR="00C971D2" w:rsidRPr="00FB735C">
        <w:rPr>
          <w:lang w:val="en-US"/>
        </w:rPr>
        <w:t>, nilai Qn di</w:t>
      </w:r>
      <w:r w:rsidR="00361208" w:rsidRPr="00FB735C">
        <w:rPr>
          <w:lang w:val="en-US"/>
        </w:rPr>
        <w:t>dapat dengan rumus</w:t>
      </w:r>
      <w:r w:rsidR="003673E0" w:rsidRPr="00FB735C">
        <w:rPr>
          <w:lang w:val="en-US"/>
        </w:rPr>
        <w:t xml:space="preserve"> Qn = (p-1)*(q-1)</w:t>
      </w:r>
      <w:r w:rsidR="00CF31AF" w:rsidRPr="00FB735C">
        <w:t>.</w:t>
      </w:r>
    </w:p>
    <w:p w:rsidR="00AB1E81" w:rsidRPr="00FB735C" w:rsidRDefault="00E545E9" w:rsidP="00A66215">
      <w:pPr>
        <w:pStyle w:val="ListParagraph"/>
        <w:numPr>
          <w:ilvl w:val="0"/>
          <w:numId w:val="35"/>
        </w:numPr>
        <w:tabs>
          <w:tab w:val="center" w:pos="4321"/>
          <w:tab w:val="center" w:pos="5041"/>
          <w:tab w:val="center" w:pos="5761"/>
          <w:tab w:val="center" w:pos="6481"/>
          <w:tab w:val="center" w:pos="7202"/>
          <w:tab w:val="right" w:pos="8522"/>
        </w:tabs>
        <w:spacing w:line="480" w:lineRule="auto"/>
        <w:ind w:left="1134" w:hanging="567"/>
        <w:jc w:val="left"/>
      </w:pPr>
      <w:r w:rsidRPr="00FB735C">
        <w:rPr>
          <w:lang w:val="en-US"/>
        </w:rPr>
        <w:t xml:space="preserve">e = </w:t>
      </w:r>
      <w:r w:rsidR="00DE5368" w:rsidRPr="00FB735C">
        <w:rPr>
          <w:lang w:val="en-US"/>
        </w:rPr>
        <w:t>7</w:t>
      </w:r>
      <w:r w:rsidR="00C971D2" w:rsidRPr="00FB735C">
        <w:rPr>
          <w:lang w:val="en-US"/>
        </w:rPr>
        <w:t>, nilai e di</w:t>
      </w:r>
      <w:r w:rsidR="003673E0" w:rsidRPr="00FB735C">
        <w:rPr>
          <w:lang w:val="en-US"/>
        </w:rPr>
        <w:t>dap</w:t>
      </w:r>
      <w:r w:rsidR="00361208" w:rsidRPr="00FB735C">
        <w:rPr>
          <w:lang w:val="en-US"/>
        </w:rPr>
        <w:t>at dengan rumus</w:t>
      </w:r>
      <w:r w:rsidR="00F22992" w:rsidRPr="00FB735C">
        <w:rPr>
          <w:lang w:val="en-US"/>
        </w:rPr>
        <w:t xml:space="preserve"> e = 1 &lt; e &lt; Q(n)</w:t>
      </w:r>
      <w:r w:rsidR="00CF31AF" w:rsidRPr="00FB735C">
        <w:t>.</w:t>
      </w:r>
      <w:r w:rsidR="00E27037" w:rsidRPr="00FB735C">
        <w:rPr>
          <w:lang w:val="en-US"/>
        </w:rPr>
        <w:t xml:space="preserve"> </w:t>
      </w:r>
      <w:r w:rsidR="00AB1E81" w:rsidRPr="00FB735C">
        <w:tab/>
      </w:r>
      <w:r w:rsidR="0060096D" w:rsidRPr="00FB735C">
        <w:t xml:space="preserve"> </w:t>
      </w:r>
      <w:r w:rsidR="009677E1" w:rsidRPr="00FB735C">
        <w:t xml:space="preserve"> </w:t>
      </w:r>
      <w:r w:rsidR="009677E1" w:rsidRPr="00FB735C">
        <w:tab/>
        <w:t xml:space="preserve"> </w:t>
      </w:r>
      <w:r w:rsidR="00AB1E81" w:rsidRPr="00FB735C">
        <w:t xml:space="preserve"> </w:t>
      </w:r>
    </w:p>
    <w:p w:rsidR="00D27AE6" w:rsidRPr="00FB735C" w:rsidRDefault="009D0CBD" w:rsidP="00A66215">
      <w:pPr>
        <w:pStyle w:val="ListParagraph"/>
        <w:numPr>
          <w:ilvl w:val="0"/>
          <w:numId w:val="35"/>
        </w:numPr>
        <w:tabs>
          <w:tab w:val="center" w:pos="5041"/>
          <w:tab w:val="center" w:pos="5761"/>
          <w:tab w:val="center" w:pos="6481"/>
          <w:tab w:val="center" w:pos="7202"/>
          <w:tab w:val="right" w:pos="8522"/>
        </w:tabs>
        <w:spacing w:line="480" w:lineRule="auto"/>
        <w:ind w:left="1134" w:hanging="567"/>
        <w:jc w:val="left"/>
      </w:pPr>
      <w:r w:rsidRPr="00FB735C">
        <w:rPr>
          <w:noProof/>
          <w:lang w:eastAsia="id-ID"/>
        </w:rPr>
        <w:drawing>
          <wp:anchor distT="0" distB="0" distL="114300" distR="114300" simplePos="0" relativeHeight="251699712" behindDoc="0" locked="0" layoutInCell="1" allowOverlap="1" wp14:anchorId="1768E4BC" wp14:editId="2E1BB6FF">
            <wp:simplePos x="0" y="0"/>
            <wp:positionH relativeFrom="margin">
              <wp:posOffset>123532</wp:posOffset>
            </wp:positionH>
            <wp:positionV relativeFrom="paragraph">
              <wp:posOffset>293028</wp:posOffset>
            </wp:positionV>
            <wp:extent cx="5239004" cy="350813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20531" cy="3562723"/>
                    </a:xfrm>
                    <a:prstGeom prst="rect">
                      <a:avLst/>
                    </a:prstGeom>
                  </pic:spPr>
                </pic:pic>
              </a:graphicData>
            </a:graphic>
            <wp14:sizeRelH relativeFrom="page">
              <wp14:pctWidth>0</wp14:pctWidth>
            </wp14:sizeRelH>
            <wp14:sizeRelV relativeFrom="page">
              <wp14:pctHeight>0</wp14:pctHeight>
            </wp14:sizeRelV>
          </wp:anchor>
        </w:drawing>
      </w:r>
      <w:r w:rsidR="00E27037" w:rsidRPr="00FB735C">
        <w:t xml:space="preserve">d </w:t>
      </w:r>
      <w:r w:rsidR="00DE5368" w:rsidRPr="00FB735C">
        <w:t>= 103</w:t>
      </w:r>
      <w:r w:rsidR="00C971D2" w:rsidRPr="00FB735C">
        <w:rPr>
          <w:lang w:val="en-US"/>
        </w:rPr>
        <w:t>, nilai d di</w:t>
      </w:r>
      <w:r w:rsidR="00361208" w:rsidRPr="00FB735C">
        <w:rPr>
          <w:lang w:val="en-US"/>
        </w:rPr>
        <w:t>dapat dengan rumus</w:t>
      </w:r>
      <w:r w:rsidR="00F22992" w:rsidRPr="00FB735C">
        <w:t xml:space="preserve"> d = 1+kQ(n)/e</w:t>
      </w:r>
      <w:r w:rsidR="00CF31AF" w:rsidRPr="00FB735C">
        <w:t>.</w:t>
      </w:r>
    </w:p>
    <w:p w:rsidR="00CB2B7E" w:rsidRPr="00FB735C" w:rsidRDefault="00CB2B7E" w:rsidP="00CB2B7E">
      <w:pPr>
        <w:tabs>
          <w:tab w:val="center" w:pos="5041"/>
          <w:tab w:val="center" w:pos="5761"/>
          <w:tab w:val="center" w:pos="6481"/>
          <w:tab w:val="center" w:pos="7202"/>
          <w:tab w:val="right" w:pos="8522"/>
        </w:tabs>
        <w:spacing w:line="480" w:lineRule="auto"/>
        <w:jc w:val="left"/>
      </w:pPr>
    </w:p>
    <w:p w:rsidR="00CB2B7E" w:rsidRPr="00FB735C" w:rsidRDefault="00CB2B7E" w:rsidP="00CB2B7E">
      <w:pPr>
        <w:tabs>
          <w:tab w:val="center" w:pos="5041"/>
          <w:tab w:val="center" w:pos="5761"/>
          <w:tab w:val="center" w:pos="6481"/>
          <w:tab w:val="center" w:pos="7202"/>
          <w:tab w:val="right" w:pos="8522"/>
        </w:tabs>
        <w:spacing w:line="480" w:lineRule="auto"/>
        <w:jc w:val="left"/>
      </w:pPr>
    </w:p>
    <w:p w:rsidR="00CB2B7E" w:rsidRPr="00FB735C" w:rsidRDefault="00CB2B7E" w:rsidP="00CB2B7E">
      <w:pPr>
        <w:tabs>
          <w:tab w:val="center" w:pos="5041"/>
          <w:tab w:val="center" w:pos="5761"/>
          <w:tab w:val="center" w:pos="6481"/>
          <w:tab w:val="center" w:pos="7202"/>
          <w:tab w:val="right" w:pos="8522"/>
        </w:tabs>
        <w:spacing w:line="480" w:lineRule="auto"/>
        <w:jc w:val="left"/>
      </w:pPr>
    </w:p>
    <w:p w:rsidR="00CB2B7E" w:rsidRPr="00FB735C" w:rsidRDefault="00CB2B7E" w:rsidP="00CB2B7E">
      <w:pPr>
        <w:tabs>
          <w:tab w:val="center" w:pos="5041"/>
          <w:tab w:val="center" w:pos="5761"/>
          <w:tab w:val="center" w:pos="6481"/>
          <w:tab w:val="center" w:pos="7202"/>
          <w:tab w:val="right" w:pos="8522"/>
        </w:tabs>
        <w:spacing w:line="480" w:lineRule="auto"/>
        <w:jc w:val="left"/>
      </w:pPr>
    </w:p>
    <w:p w:rsidR="00CB2B7E" w:rsidRPr="00FB735C" w:rsidRDefault="00CB2B7E" w:rsidP="00CB2B7E">
      <w:pPr>
        <w:tabs>
          <w:tab w:val="center" w:pos="5041"/>
          <w:tab w:val="center" w:pos="5761"/>
          <w:tab w:val="center" w:pos="6481"/>
          <w:tab w:val="center" w:pos="7202"/>
          <w:tab w:val="right" w:pos="8522"/>
        </w:tabs>
        <w:spacing w:line="480" w:lineRule="auto"/>
        <w:jc w:val="left"/>
      </w:pPr>
    </w:p>
    <w:p w:rsidR="00101215" w:rsidRPr="00FB735C" w:rsidRDefault="00101215" w:rsidP="00101215">
      <w:pPr>
        <w:tabs>
          <w:tab w:val="center" w:pos="5041"/>
          <w:tab w:val="center" w:pos="5761"/>
          <w:tab w:val="center" w:pos="6481"/>
          <w:tab w:val="center" w:pos="7202"/>
          <w:tab w:val="right" w:pos="8522"/>
        </w:tabs>
        <w:spacing w:line="480" w:lineRule="auto"/>
        <w:jc w:val="left"/>
      </w:pPr>
    </w:p>
    <w:p w:rsidR="00101215" w:rsidRPr="00FB735C" w:rsidRDefault="00101215" w:rsidP="00101215">
      <w:pPr>
        <w:tabs>
          <w:tab w:val="center" w:pos="5041"/>
          <w:tab w:val="center" w:pos="5761"/>
          <w:tab w:val="center" w:pos="6481"/>
          <w:tab w:val="center" w:pos="7202"/>
          <w:tab w:val="right" w:pos="8522"/>
        </w:tabs>
        <w:spacing w:line="480" w:lineRule="auto"/>
        <w:jc w:val="left"/>
      </w:pPr>
    </w:p>
    <w:p w:rsidR="00101215" w:rsidRPr="00FB735C" w:rsidRDefault="00101215" w:rsidP="00101215">
      <w:pPr>
        <w:tabs>
          <w:tab w:val="center" w:pos="5041"/>
          <w:tab w:val="center" w:pos="5761"/>
          <w:tab w:val="center" w:pos="6481"/>
          <w:tab w:val="center" w:pos="7202"/>
          <w:tab w:val="right" w:pos="8522"/>
        </w:tabs>
        <w:spacing w:line="480" w:lineRule="auto"/>
        <w:jc w:val="left"/>
      </w:pPr>
    </w:p>
    <w:p w:rsidR="00101215" w:rsidRPr="00FB735C" w:rsidRDefault="00101215" w:rsidP="00101215">
      <w:pPr>
        <w:tabs>
          <w:tab w:val="center" w:pos="5041"/>
          <w:tab w:val="center" w:pos="5761"/>
          <w:tab w:val="center" w:pos="6481"/>
          <w:tab w:val="center" w:pos="7202"/>
          <w:tab w:val="right" w:pos="8522"/>
        </w:tabs>
        <w:spacing w:line="480" w:lineRule="auto"/>
        <w:jc w:val="left"/>
      </w:pPr>
    </w:p>
    <w:p w:rsidR="00CB2B7E" w:rsidRPr="00FB735C" w:rsidRDefault="00CB2B7E" w:rsidP="00353E0D">
      <w:pPr>
        <w:tabs>
          <w:tab w:val="left" w:pos="3060"/>
          <w:tab w:val="left" w:pos="3690"/>
          <w:tab w:val="center" w:pos="5041"/>
          <w:tab w:val="center" w:pos="5761"/>
          <w:tab w:val="center" w:pos="6481"/>
          <w:tab w:val="center" w:pos="7202"/>
          <w:tab w:val="right" w:pos="8522"/>
        </w:tabs>
        <w:spacing w:line="480" w:lineRule="auto"/>
        <w:jc w:val="center"/>
        <w:rPr>
          <w:color w:val="000000" w:themeColor="text1"/>
          <w:sz w:val="20"/>
          <w:szCs w:val="20"/>
          <w:lang w:val="en-US"/>
        </w:rPr>
      </w:pPr>
    </w:p>
    <w:p w:rsidR="00AE6206" w:rsidRPr="00FB735C" w:rsidRDefault="005F2F0C" w:rsidP="00353E0D">
      <w:pPr>
        <w:tabs>
          <w:tab w:val="left" w:pos="3060"/>
          <w:tab w:val="left" w:pos="3690"/>
          <w:tab w:val="center" w:pos="5041"/>
          <w:tab w:val="center" w:pos="5761"/>
          <w:tab w:val="center" w:pos="6481"/>
          <w:tab w:val="center" w:pos="7202"/>
          <w:tab w:val="right" w:pos="8522"/>
        </w:tabs>
        <w:spacing w:line="480" w:lineRule="auto"/>
        <w:jc w:val="center"/>
        <w:rPr>
          <w:color w:val="000000" w:themeColor="text1"/>
          <w:sz w:val="20"/>
          <w:szCs w:val="20"/>
          <w:lang w:val="en-US"/>
        </w:rPr>
      </w:pPr>
      <w:r w:rsidRPr="00FB735C">
        <w:rPr>
          <w:color w:val="000000" w:themeColor="text1"/>
          <w:sz w:val="20"/>
          <w:szCs w:val="20"/>
          <w:lang w:val="en-US"/>
        </w:rPr>
        <w:t xml:space="preserve">Sumber : </w:t>
      </w:r>
      <w:hyperlink r:id="rId20" w:history="1">
        <w:r w:rsidRPr="00FB735C">
          <w:rPr>
            <w:rStyle w:val="Hyperlink"/>
            <w:color w:val="auto"/>
            <w:sz w:val="20"/>
            <w:szCs w:val="20"/>
            <w:u w:val="none"/>
            <w:lang w:val="en-US"/>
          </w:rPr>
          <w:t>www.Lookup</w:t>
        </w:r>
      </w:hyperlink>
      <w:r w:rsidRPr="00FB735C">
        <w:rPr>
          <w:color w:val="000000" w:themeColor="text1"/>
          <w:sz w:val="20"/>
          <w:szCs w:val="20"/>
          <w:lang w:val="en-US"/>
        </w:rPr>
        <w:t xml:space="preserve"> Tables.com</w:t>
      </w:r>
    </w:p>
    <w:p w:rsidR="00CB2B7E" w:rsidRPr="00FB735C" w:rsidRDefault="00D46327" w:rsidP="00CB2B7E">
      <w:pPr>
        <w:tabs>
          <w:tab w:val="left" w:pos="3060"/>
          <w:tab w:val="left" w:pos="3690"/>
          <w:tab w:val="center" w:pos="5041"/>
          <w:tab w:val="center" w:pos="5761"/>
          <w:tab w:val="center" w:pos="6481"/>
          <w:tab w:val="center" w:pos="7202"/>
          <w:tab w:val="right" w:pos="8522"/>
        </w:tabs>
        <w:spacing w:line="480" w:lineRule="auto"/>
        <w:jc w:val="center"/>
        <w:rPr>
          <w:color w:val="000000" w:themeColor="text1"/>
        </w:rPr>
      </w:pPr>
      <w:r w:rsidRPr="00FB735C">
        <w:rPr>
          <w:color w:val="000000" w:themeColor="text1"/>
        </w:rPr>
        <w:t xml:space="preserve">Gambar </w:t>
      </w:r>
      <w:r w:rsidR="0053174C" w:rsidRPr="00FB735C">
        <w:rPr>
          <w:color w:val="000000" w:themeColor="text1"/>
        </w:rPr>
        <w:t>2.5</w:t>
      </w:r>
      <w:r w:rsidRPr="00FB735C">
        <w:rPr>
          <w:color w:val="000000" w:themeColor="text1"/>
        </w:rPr>
        <w:t xml:space="preserve"> </w:t>
      </w:r>
      <w:r w:rsidR="005E064C" w:rsidRPr="00FB735C">
        <w:rPr>
          <w:color w:val="000000" w:themeColor="text1"/>
        </w:rPr>
        <w:t xml:space="preserve">Tabel </w:t>
      </w:r>
      <w:r w:rsidR="00223EA0" w:rsidRPr="007F4326">
        <w:rPr>
          <w:i/>
          <w:color w:val="000000" w:themeColor="text1"/>
        </w:rPr>
        <w:t>ASCII</w:t>
      </w:r>
    </w:p>
    <w:p w:rsidR="005361D9" w:rsidRPr="00FB735C" w:rsidRDefault="00AE6206" w:rsidP="00293689">
      <w:pPr>
        <w:tabs>
          <w:tab w:val="left" w:pos="3060"/>
          <w:tab w:val="left" w:pos="3690"/>
          <w:tab w:val="center" w:pos="5041"/>
          <w:tab w:val="center" w:pos="5761"/>
          <w:tab w:val="center" w:pos="6481"/>
          <w:tab w:val="center" w:pos="7202"/>
          <w:tab w:val="right" w:pos="8522"/>
        </w:tabs>
        <w:spacing w:line="480" w:lineRule="auto"/>
        <w:jc w:val="left"/>
      </w:pPr>
      <w:r w:rsidRPr="00F805F7">
        <w:rPr>
          <w:i/>
        </w:rPr>
        <w:lastRenderedPageBreak/>
        <w:t xml:space="preserve">Plaintext </w:t>
      </w:r>
      <w:r w:rsidRPr="00FB735C">
        <w:t xml:space="preserve">: “TEKNIKINFORMASI” </w:t>
      </w:r>
    </w:p>
    <w:p w:rsidR="00CB2B7E" w:rsidRPr="00FB735C" w:rsidRDefault="00AB1E81" w:rsidP="00CB2B7E">
      <w:pPr>
        <w:spacing w:line="480" w:lineRule="auto"/>
        <w:ind w:left="-3" w:right="3"/>
      </w:pPr>
      <w:r w:rsidRPr="00FB735C">
        <w:t xml:space="preserve">Kode </w:t>
      </w:r>
      <w:r w:rsidRPr="00B727DE">
        <w:rPr>
          <w:i/>
        </w:rPr>
        <w:t xml:space="preserve">ASCII </w:t>
      </w:r>
      <w:r w:rsidRPr="00FB735C">
        <w:t xml:space="preserve">dari </w:t>
      </w:r>
      <w:r w:rsidRPr="00B727DE">
        <w:rPr>
          <w:i/>
        </w:rPr>
        <w:t>Plaintext</w:t>
      </w:r>
      <w:r w:rsidRPr="00FB735C">
        <w:t xml:space="preserve"> </w:t>
      </w:r>
    </w:p>
    <w:p w:rsidR="00CB2B7E" w:rsidRPr="00FB735C" w:rsidRDefault="00CB2B7E" w:rsidP="00CB2B7E">
      <w:pPr>
        <w:spacing w:line="240" w:lineRule="auto"/>
        <w:ind w:left="-3" w:right="3"/>
      </w:pPr>
    </w:p>
    <w:p w:rsidR="009E5311" w:rsidRPr="00FB735C" w:rsidRDefault="00B97491" w:rsidP="00CB2B7E">
      <w:pPr>
        <w:pStyle w:val="Tabel"/>
      </w:pPr>
      <w:bookmarkStart w:id="108" w:name="_Toc482577188"/>
      <w:r w:rsidRPr="00FB735C">
        <w:t xml:space="preserve">Tabel 2.2 Hasil Enkripsi </w:t>
      </w:r>
      <w:bookmarkEnd w:id="108"/>
      <w:r w:rsidR="009E5311" w:rsidRPr="00FB735C">
        <w:fldChar w:fldCharType="begin"/>
      </w:r>
      <w:r w:rsidR="009E5311" w:rsidRPr="00FB735C">
        <w:instrText xml:space="preserve"> LINK </w:instrText>
      </w:r>
      <w:r w:rsidR="00647D91" w:rsidRPr="00FB735C">
        <w:instrText xml:space="preserve">Excel.Sheet.12 Book1 Sheet1!R24C11:R39C12 </w:instrText>
      </w:r>
      <w:r w:rsidR="009E5311" w:rsidRPr="00FB735C">
        <w:instrText xml:space="preserve">\a \f 4 \h  \* MERGEFORMAT </w:instrText>
      </w:r>
      <w:r w:rsidR="009E5311" w:rsidRPr="00FB735C">
        <w:fldChar w:fldCharType="separate"/>
      </w:r>
    </w:p>
    <w:tbl>
      <w:tblPr>
        <w:tblW w:w="1818" w:type="dxa"/>
        <w:jc w:val="center"/>
        <w:tblLook w:val="04A0" w:firstRow="1" w:lastRow="0" w:firstColumn="1" w:lastColumn="0" w:noHBand="0" w:noVBand="1"/>
      </w:tblPr>
      <w:tblGrid>
        <w:gridCol w:w="867"/>
        <w:gridCol w:w="951"/>
      </w:tblGrid>
      <w:tr w:rsidR="009E5311" w:rsidRPr="00FB735C" w:rsidTr="00CB2B7E">
        <w:trPr>
          <w:trHeight w:val="539"/>
          <w:tblHeader/>
          <w:jc w:val="center"/>
        </w:trPr>
        <w:tc>
          <w:tcPr>
            <w:tcW w:w="867" w:type="dxa"/>
            <w:tcBorders>
              <w:top w:val="single" w:sz="4" w:space="0" w:color="auto"/>
              <w:left w:val="single" w:sz="4" w:space="0" w:color="auto"/>
              <w:bottom w:val="single" w:sz="4" w:space="0" w:color="auto"/>
              <w:right w:val="single" w:sz="4" w:space="0" w:color="auto"/>
            </w:tcBorders>
            <w:shd w:val="clear" w:color="auto" w:fill="auto"/>
            <w:hideMark/>
          </w:tcPr>
          <w:p w:rsidR="009E5311" w:rsidRPr="00FB735C" w:rsidRDefault="009E5311" w:rsidP="009E5311">
            <w:pPr>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Char</w:t>
            </w:r>
          </w:p>
        </w:tc>
        <w:tc>
          <w:tcPr>
            <w:tcW w:w="951" w:type="dxa"/>
            <w:tcBorders>
              <w:top w:val="single" w:sz="4" w:space="0" w:color="auto"/>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ASCII</w:t>
            </w:r>
          </w:p>
        </w:tc>
      </w:tr>
      <w:tr w:rsidR="009E5311" w:rsidRPr="00FB735C" w:rsidTr="00CB2B7E">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T</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84</w:t>
            </w:r>
          </w:p>
        </w:tc>
      </w:tr>
      <w:tr w:rsidR="009E5311" w:rsidRPr="00FB735C" w:rsidTr="00CB2B7E">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E</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69</w:t>
            </w:r>
          </w:p>
        </w:tc>
      </w:tr>
      <w:tr w:rsidR="009E5311" w:rsidRPr="00FB735C" w:rsidTr="00CB2B7E">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K</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75</w:t>
            </w:r>
          </w:p>
        </w:tc>
      </w:tr>
      <w:tr w:rsidR="009E5311" w:rsidRPr="00FB735C" w:rsidTr="00CB2B7E">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N</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78</w:t>
            </w:r>
          </w:p>
        </w:tc>
      </w:tr>
      <w:tr w:rsidR="009E5311" w:rsidRPr="00FB735C" w:rsidTr="00CB2B7E">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I</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73</w:t>
            </w:r>
          </w:p>
        </w:tc>
      </w:tr>
      <w:tr w:rsidR="009E5311" w:rsidRPr="00FB735C" w:rsidTr="00CB2B7E">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K</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75</w:t>
            </w:r>
          </w:p>
        </w:tc>
      </w:tr>
      <w:tr w:rsidR="009E5311" w:rsidRPr="00FB735C" w:rsidTr="00CB2B7E">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I</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73</w:t>
            </w:r>
          </w:p>
        </w:tc>
      </w:tr>
      <w:tr w:rsidR="009E5311" w:rsidRPr="00FB735C" w:rsidTr="00CB2B7E">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N</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78</w:t>
            </w:r>
          </w:p>
        </w:tc>
      </w:tr>
      <w:tr w:rsidR="009E5311" w:rsidRPr="00FB735C" w:rsidTr="00CB2B7E">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F</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70</w:t>
            </w:r>
          </w:p>
        </w:tc>
      </w:tr>
      <w:tr w:rsidR="009E5311" w:rsidRPr="00FB735C" w:rsidTr="00CB2B7E">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O</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79</w:t>
            </w:r>
          </w:p>
        </w:tc>
      </w:tr>
      <w:tr w:rsidR="009E5311" w:rsidRPr="00FB735C" w:rsidTr="00CB2B7E">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R</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82</w:t>
            </w:r>
          </w:p>
        </w:tc>
      </w:tr>
      <w:tr w:rsidR="009E5311" w:rsidRPr="00FB735C" w:rsidTr="00CB2B7E">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M</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77</w:t>
            </w:r>
          </w:p>
        </w:tc>
      </w:tr>
      <w:tr w:rsidR="009E5311" w:rsidRPr="00FB735C" w:rsidTr="00CB2B7E">
        <w:trPr>
          <w:trHeight w:val="515"/>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A</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65</w:t>
            </w:r>
          </w:p>
        </w:tc>
      </w:tr>
      <w:tr w:rsidR="009E5311" w:rsidRPr="00FB735C" w:rsidTr="00CB2B7E">
        <w:trPr>
          <w:trHeight w:val="515"/>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S</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83</w:t>
            </w:r>
          </w:p>
        </w:tc>
      </w:tr>
      <w:tr w:rsidR="009E5311" w:rsidRPr="00FB735C" w:rsidTr="00CB2B7E">
        <w:trPr>
          <w:trHeight w:val="515"/>
          <w:jc w:val="center"/>
        </w:trPr>
        <w:tc>
          <w:tcPr>
            <w:tcW w:w="867" w:type="dxa"/>
            <w:tcBorders>
              <w:top w:val="nil"/>
              <w:left w:val="single" w:sz="4" w:space="0" w:color="auto"/>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I</w:t>
            </w:r>
          </w:p>
        </w:tc>
        <w:tc>
          <w:tcPr>
            <w:tcW w:w="951" w:type="dxa"/>
            <w:tcBorders>
              <w:top w:val="nil"/>
              <w:left w:val="nil"/>
              <w:bottom w:val="single" w:sz="4" w:space="0" w:color="auto"/>
              <w:right w:val="single" w:sz="4" w:space="0" w:color="auto"/>
            </w:tcBorders>
            <w:shd w:val="clear" w:color="auto" w:fill="auto"/>
            <w:hideMark/>
          </w:tcPr>
          <w:p w:rsidR="009E5311" w:rsidRPr="00FB735C" w:rsidRDefault="009E5311" w:rsidP="009E5311">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73</w:t>
            </w:r>
          </w:p>
        </w:tc>
      </w:tr>
    </w:tbl>
    <w:p w:rsidR="003C3F6B" w:rsidRPr="00FB735C" w:rsidRDefault="009E5311" w:rsidP="003C3F6B">
      <w:pPr>
        <w:spacing w:line="259" w:lineRule="auto"/>
        <w:jc w:val="left"/>
      </w:pPr>
      <w:r w:rsidRPr="00FB735C">
        <w:fldChar w:fldCharType="end"/>
      </w:r>
    </w:p>
    <w:p w:rsidR="00164B11" w:rsidRPr="00FB735C" w:rsidRDefault="00164B11" w:rsidP="003C3F6B">
      <w:pPr>
        <w:spacing w:line="259" w:lineRule="auto"/>
        <w:jc w:val="left"/>
      </w:pPr>
    </w:p>
    <w:p w:rsidR="00CB2B7E" w:rsidRPr="00FB735C" w:rsidRDefault="00E22E9F" w:rsidP="00CB2B7E">
      <w:pPr>
        <w:spacing w:after="248" w:line="480" w:lineRule="auto"/>
        <w:ind w:firstLine="630"/>
        <w:rPr>
          <w:lang w:val="en-US"/>
        </w:rPr>
      </w:pPr>
      <w:r w:rsidRPr="00FB735C">
        <w:rPr>
          <w:lang w:val="en-US"/>
        </w:rPr>
        <w:t>Tabel 2.2</w:t>
      </w:r>
      <w:r w:rsidR="00D64018" w:rsidRPr="00FB735C">
        <w:rPr>
          <w:lang w:val="en-US"/>
        </w:rPr>
        <w:t xml:space="preserve"> menunjukan nilai </w:t>
      </w:r>
      <w:r w:rsidR="00D64018" w:rsidRPr="007F4326">
        <w:rPr>
          <w:i/>
          <w:lang w:val="en-US"/>
        </w:rPr>
        <w:t xml:space="preserve">ASCII </w:t>
      </w:r>
      <w:r w:rsidR="003C3F6B" w:rsidRPr="00FB735C">
        <w:rPr>
          <w:lang w:val="en-US"/>
        </w:rPr>
        <w:t xml:space="preserve">dari </w:t>
      </w:r>
      <w:r w:rsidR="00D64018" w:rsidRPr="00FB735C">
        <w:rPr>
          <w:lang w:val="en-US"/>
        </w:rPr>
        <w:t>setiap karakter yang akan di enkripsi yaitu</w:t>
      </w:r>
      <w:r w:rsidR="003C3F6B" w:rsidRPr="00FB735C">
        <w:rPr>
          <w:lang w:val="en-US"/>
        </w:rPr>
        <w:t xml:space="preserve"> “84,69,75,78,73,75,73,78,70,79,82,77,65,83,73”</w:t>
      </w:r>
      <w:r w:rsidR="00D64018" w:rsidRPr="00FB735C">
        <w:rPr>
          <w:lang w:val="en-US"/>
        </w:rPr>
        <w:t xml:space="preserve">. Selanjutnya </w:t>
      </w:r>
      <w:r w:rsidR="003C3F6B" w:rsidRPr="00FB735C">
        <w:rPr>
          <w:lang w:val="en-US"/>
        </w:rPr>
        <w:t>pro</w:t>
      </w:r>
      <w:r w:rsidR="00D64018" w:rsidRPr="00FB735C">
        <w:rPr>
          <w:lang w:val="en-US"/>
        </w:rPr>
        <w:t xml:space="preserve">ses enkripsi dilakukan dengan cara sebagai berikut </w:t>
      </w:r>
      <w:r w:rsidR="003C3F6B" w:rsidRPr="00FB735C">
        <w:rPr>
          <w:lang w:val="en-US"/>
        </w:rPr>
        <w:t xml:space="preserve">: </w:t>
      </w:r>
    </w:p>
    <w:p w:rsidR="00EA5985" w:rsidRPr="00FB735C" w:rsidRDefault="00AB1E81" w:rsidP="00432FCB">
      <w:pPr>
        <w:spacing w:line="480" w:lineRule="auto"/>
        <w:ind w:right="3"/>
        <w:rPr>
          <w:lang w:val="en-US"/>
        </w:rPr>
      </w:pPr>
      <w:r w:rsidRPr="00FB735C">
        <w:t>Enkripsi (</w:t>
      </w:r>
      <w:r w:rsidR="00B04D38" w:rsidRPr="007F4326">
        <w:rPr>
          <w:i/>
        </w:rPr>
        <w:t>cipher</w:t>
      </w:r>
      <w:r w:rsidRPr="007F4326">
        <w:rPr>
          <w:i/>
        </w:rPr>
        <w:t xml:space="preserve"> code</w:t>
      </w:r>
      <w:r w:rsidRPr="00FB735C">
        <w:t>) = (</w:t>
      </w:r>
      <w:r w:rsidRPr="007F4326">
        <w:rPr>
          <w:i/>
        </w:rPr>
        <w:t>Character</w:t>
      </w:r>
      <w:r w:rsidRPr="00FB735C">
        <w:t>)</w:t>
      </w:r>
      <w:r w:rsidR="00E27037" w:rsidRPr="00FB735C">
        <w:rPr>
          <w:vertAlign w:val="superscript"/>
        </w:rPr>
        <w:t>e</w:t>
      </w:r>
      <w:r w:rsidRPr="00FB735C">
        <w:rPr>
          <w:vertAlign w:val="superscript"/>
        </w:rPr>
        <w:t xml:space="preserve"> </w:t>
      </w:r>
      <w:r w:rsidRPr="00FB735C">
        <w:t>mod n</w:t>
      </w:r>
      <w:r w:rsidR="00AE6206" w:rsidRPr="00FB735C">
        <w:rPr>
          <w:lang w:val="en-US"/>
        </w:rPr>
        <w:t>.</w:t>
      </w:r>
    </w:p>
    <w:p w:rsidR="00CB2B7E" w:rsidRPr="00FB735C" w:rsidRDefault="00D64018" w:rsidP="00CB2B7E">
      <w:pPr>
        <w:spacing w:line="480" w:lineRule="auto"/>
        <w:ind w:right="3"/>
        <w:rPr>
          <w:lang w:val="en-US"/>
        </w:rPr>
      </w:pPr>
      <w:r w:rsidRPr="00FB735C">
        <w:rPr>
          <w:lang w:val="en-US"/>
        </w:rPr>
        <w:t>Sehingga didapatkan d</w:t>
      </w:r>
      <w:r w:rsidR="00B061C8" w:rsidRPr="00FB735C">
        <w:rPr>
          <w:lang w:val="en-US"/>
        </w:rPr>
        <w:t>ata seperti di tunjukkan dalam T</w:t>
      </w:r>
      <w:r w:rsidRPr="00FB735C">
        <w:rPr>
          <w:lang w:val="en-US"/>
        </w:rPr>
        <w:t>abel 2.3</w:t>
      </w:r>
    </w:p>
    <w:p w:rsidR="00E27037" w:rsidRPr="00FB735C" w:rsidRDefault="00CD43DE" w:rsidP="00CB2B7E">
      <w:pPr>
        <w:pStyle w:val="Tabel"/>
      </w:pPr>
      <w:bookmarkStart w:id="109" w:name="_Toc482577189"/>
      <w:r w:rsidRPr="00FB735C">
        <w:lastRenderedPageBreak/>
        <w:t>Tabel 2.3</w:t>
      </w:r>
      <w:r w:rsidR="00B97491" w:rsidRPr="00FB735C">
        <w:t xml:space="preserve"> Enkripsi </w:t>
      </w:r>
      <w:r w:rsidR="00B97491" w:rsidRPr="007F4326">
        <w:rPr>
          <w:i/>
        </w:rPr>
        <w:t>Code</w:t>
      </w:r>
      <w:bookmarkEnd w:id="109"/>
    </w:p>
    <w:tbl>
      <w:tblPr>
        <w:tblpPr w:leftFromText="180" w:rightFromText="180" w:vertAnchor="text" w:horzAnchor="margin" w:tblpY="122"/>
        <w:tblW w:w="8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937"/>
        <w:gridCol w:w="670"/>
        <w:gridCol w:w="706"/>
        <w:gridCol w:w="2809"/>
        <w:gridCol w:w="1296"/>
        <w:gridCol w:w="1513"/>
      </w:tblGrid>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Plain Text</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Ascii</w:t>
            </w:r>
          </w:p>
        </w:tc>
        <w:tc>
          <w:tcPr>
            <w:tcW w:w="670" w:type="dxa"/>
            <w:shd w:val="clear" w:color="000000" w:fill="FFFFFF"/>
            <w:noWrap/>
            <w:vAlign w:val="center"/>
            <w:hideMark/>
          </w:tcPr>
          <w:p w:rsidR="00E27037" w:rsidRPr="00FB735C" w:rsidRDefault="00164B11"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e</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n</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Pangkat</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chiper char</w:t>
            </w:r>
          </w:p>
        </w:tc>
        <w:tc>
          <w:tcPr>
            <w:tcW w:w="1508"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Chiper Text</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T</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84</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29,509,034,655,744</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72</w:t>
            </w:r>
          </w:p>
        </w:tc>
        <w:tc>
          <w:tcPr>
            <w:tcW w:w="1508"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H</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E</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69</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7,446,353,252,589</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108</w:t>
            </w:r>
          </w:p>
        </w:tc>
        <w:tc>
          <w:tcPr>
            <w:tcW w:w="1508" w:type="dxa"/>
            <w:shd w:val="clear" w:color="000000" w:fill="FFFFFF"/>
            <w:noWrap/>
            <w:vAlign w:val="center"/>
            <w:hideMark/>
          </w:tcPr>
          <w:p w:rsidR="00E27037" w:rsidRPr="00FB735C" w:rsidRDefault="00C62192"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L</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K</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75</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13,348,388,671,875</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114</w:t>
            </w:r>
          </w:p>
        </w:tc>
        <w:tc>
          <w:tcPr>
            <w:tcW w:w="1508" w:type="dxa"/>
            <w:shd w:val="clear" w:color="000000" w:fill="FFFFFF"/>
            <w:noWrap/>
            <w:vAlign w:val="center"/>
            <w:hideMark/>
          </w:tcPr>
          <w:p w:rsidR="00E27037" w:rsidRPr="00FB735C" w:rsidRDefault="00C62192"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R</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N</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17,565,568,854,912</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1508"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N</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I</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73</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11,047,398,519,097</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1508"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S</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K</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75</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13,348,388,671,875</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114</w:t>
            </w:r>
          </w:p>
        </w:tc>
        <w:tc>
          <w:tcPr>
            <w:tcW w:w="1508" w:type="dxa"/>
            <w:shd w:val="clear" w:color="000000" w:fill="FFFFFF"/>
            <w:noWrap/>
            <w:vAlign w:val="center"/>
            <w:hideMark/>
          </w:tcPr>
          <w:p w:rsidR="00E27037" w:rsidRPr="00FB735C" w:rsidRDefault="00C62192"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R</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I</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73</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11,047,398,519,097</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1508"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S</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N</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17,565,568,854,912</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1508"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N</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F</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70</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8,235,430,000,000</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60</w:t>
            </w:r>
          </w:p>
        </w:tc>
        <w:tc>
          <w:tcPr>
            <w:tcW w:w="1508"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&lt;</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O</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79</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19,203,908,986,159</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40</w:t>
            </w:r>
          </w:p>
        </w:tc>
        <w:tc>
          <w:tcPr>
            <w:tcW w:w="1508"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R</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82</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24,928,547,056,768</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69</w:t>
            </w:r>
          </w:p>
        </w:tc>
        <w:tc>
          <w:tcPr>
            <w:tcW w:w="1508"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E</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M</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77</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16,048,523,266,853</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77</w:t>
            </w:r>
          </w:p>
        </w:tc>
        <w:tc>
          <w:tcPr>
            <w:tcW w:w="1508"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M</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A</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65</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4,902,227,890,625</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65</w:t>
            </w:r>
          </w:p>
        </w:tc>
        <w:tc>
          <w:tcPr>
            <w:tcW w:w="1508"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A</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S</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27,136,050,989,627</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w:t>
            </w:r>
          </w:p>
        </w:tc>
        <w:tc>
          <w:tcPr>
            <w:tcW w:w="1508"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color w:val="000000"/>
                <w:szCs w:val="24"/>
                <w:lang w:val="en-US"/>
              </w:rPr>
              <w:t>BackSpace</w:t>
            </w:r>
          </w:p>
        </w:tc>
      </w:tr>
      <w:tr w:rsidR="00E27037" w:rsidRPr="00FB735C" w:rsidTr="00F87BEE">
        <w:trPr>
          <w:trHeight w:val="547"/>
          <w:tblHeader/>
        </w:trPr>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I</w:t>
            </w:r>
          </w:p>
        </w:tc>
        <w:tc>
          <w:tcPr>
            <w:tcW w:w="934"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73</w:t>
            </w:r>
          </w:p>
        </w:tc>
        <w:tc>
          <w:tcPr>
            <w:tcW w:w="67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11,047,398,519,097</w:t>
            </w:r>
          </w:p>
        </w:tc>
        <w:tc>
          <w:tcPr>
            <w:tcW w:w="1296"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1508" w:type="dxa"/>
            <w:shd w:val="clear" w:color="000000" w:fill="FFFFFF"/>
            <w:noWrap/>
            <w:vAlign w:val="center"/>
            <w:hideMark/>
          </w:tcPr>
          <w:p w:rsidR="00E27037" w:rsidRPr="00FB735C" w:rsidRDefault="00E27037" w:rsidP="00164B11">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S</w:t>
            </w:r>
          </w:p>
        </w:tc>
      </w:tr>
    </w:tbl>
    <w:p w:rsidR="00AB1E81" w:rsidRPr="00FB735C" w:rsidRDefault="00AB1E81" w:rsidP="003A01A1">
      <w:pPr>
        <w:spacing w:after="249" w:line="240" w:lineRule="auto"/>
        <w:ind w:right="3"/>
      </w:pPr>
    </w:p>
    <w:p w:rsidR="0083034C" w:rsidRPr="00FB735C" w:rsidRDefault="00B04D38" w:rsidP="00164B11">
      <w:pPr>
        <w:spacing w:line="480" w:lineRule="auto"/>
        <w:rPr>
          <w:lang w:val="en-US"/>
        </w:rPr>
      </w:pPr>
      <w:r w:rsidRPr="007F4326">
        <w:rPr>
          <w:i/>
          <w:lang w:val="en-US"/>
        </w:rPr>
        <w:t>Ci</w:t>
      </w:r>
      <w:r w:rsidR="00751BDC" w:rsidRPr="007F4326">
        <w:rPr>
          <w:i/>
          <w:lang w:val="en-US"/>
        </w:rPr>
        <w:t>p</w:t>
      </w:r>
      <w:r w:rsidRPr="007F4326">
        <w:rPr>
          <w:i/>
        </w:rPr>
        <w:t>h</w:t>
      </w:r>
      <w:r w:rsidR="00751BDC" w:rsidRPr="007F4326">
        <w:rPr>
          <w:i/>
          <w:lang w:val="en-US"/>
        </w:rPr>
        <w:t>erText</w:t>
      </w:r>
      <w:r w:rsidR="00751BDC" w:rsidRPr="00FB735C">
        <w:rPr>
          <w:lang w:val="en-US"/>
        </w:rPr>
        <w:t xml:space="preserve"> </w:t>
      </w:r>
      <w:r w:rsidR="00D64018" w:rsidRPr="00FB735C">
        <w:rPr>
          <w:lang w:val="en-US"/>
        </w:rPr>
        <w:t>yang dihasilkan adalah</w:t>
      </w:r>
      <w:r w:rsidR="004B3DDA" w:rsidRPr="00FB735C">
        <w:rPr>
          <w:lang w:val="en-US"/>
        </w:rPr>
        <w:t xml:space="preserve"> </w:t>
      </w:r>
      <w:r w:rsidR="00751BDC" w:rsidRPr="00FB735C">
        <w:rPr>
          <w:lang w:val="en-US"/>
        </w:rPr>
        <w:t>:</w:t>
      </w:r>
    </w:p>
    <w:p w:rsidR="00164B11" w:rsidRPr="00FB735C" w:rsidRDefault="00E27037" w:rsidP="00164B11">
      <w:pPr>
        <w:tabs>
          <w:tab w:val="left" w:pos="450"/>
        </w:tabs>
        <w:spacing w:line="480" w:lineRule="auto"/>
        <w:rPr>
          <w:rFonts w:ascii="Courier New" w:hAnsi="Courier New" w:cs="Courier New"/>
        </w:rPr>
      </w:pPr>
      <w:r w:rsidRPr="00FB735C">
        <w:rPr>
          <w:rFonts w:ascii="Courier New" w:hAnsi="Courier New" w:cs="Courier New"/>
        </w:rPr>
        <w:t>“H,L,R,N,S,R,S,N,&lt;,(,E,M,A,Backspace,S”</w:t>
      </w:r>
    </w:p>
    <w:p w:rsidR="002F4029" w:rsidRPr="00FB735C" w:rsidRDefault="002F4029" w:rsidP="003A01A1">
      <w:pPr>
        <w:tabs>
          <w:tab w:val="left" w:pos="450"/>
        </w:tabs>
        <w:spacing w:line="240" w:lineRule="auto"/>
        <w:rPr>
          <w:rFonts w:ascii="Courier New" w:hAnsi="Courier New" w:cs="Courier New"/>
        </w:rPr>
      </w:pPr>
    </w:p>
    <w:p w:rsidR="00AB1E81" w:rsidRPr="00FB735C" w:rsidRDefault="005E0AD3" w:rsidP="00164B11">
      <w:pPr>
        <w:spacing w:line="480" w:lineRule="auto"/>
        <w:ind w:firstLine="720"/>
      </w:pPr>
      <w:r w:rsidRPr="00FB735C">
        <w:rPr>
          <w:lang w:val="en-US"/>
        </w:rPr>
        <w:t xml:space="preserve">Tabel 2.4 menunjukan nilai </w:t>
      </w:r>
      <w:r w:rsidRPr="007F4326">
        <w:rPr>
          <w:i/>
          <w:lang w:val="en-US"/>
        </w:rPr>
        <w:t>ASCII</w:t>
      </w:r>
      <w:r w:rsidRPr="00FB735C">
        <w:rPr>
          <w:lang w:val="en-US"/>
        </w:rPr>
        <w:t xml:space="preserve"> setiap karakter yang akan di dekripsi yaitu</w:t>
      </w:r>
      <w:r w:rsidR="00A72024" w:rsidRPr="00FB735C">
        <w:rPr>
          <w:lang w:val="en-US"/>
        </w:rPr>
        <w:t xml:space="preserve"> “72,108,114,78,83,114,83,78,60,40,69,77,65,8,83</w:t>
      </w:r>
      <w:r w:rsidRPr="00FB735C">
        <w:rPr>
          <w:lang w:val="en-US"/>
        </w:rPr>
        <w:t xml:space="preserve">”. Selanjutnya </w:t>
      </w:r>
      <w:r w:rsidR="00F33704" w:rsidRPr="00FB735C">
        <w:rPr>
          <w:lang w:val="en-US"/>
        </w:rPr>
        <w:t xml:space="preserve">proses dari </w:t>
      </w:r>
      <w:r w:rsidRPr="00FB735C">
        <w:rPr>
          <w:lang w:val="en-US"/>
        </w:rPr>
        <w:t xml:space="preserve">dekripsi dilakukan dengan cara sebagai berikut </w:t>
      </w:r>
      <w:r w:rsidR="00F33704" w:rsidRPr="00FB735C">
        <w:rPr>
          <w:lang w:val="en-US"/>
        </w:rPr>
        <w:t xml:space="preserve">: </w:t>
      </w:r>
    </w:p>
    <w:p w:rsidR="00321B9D" w:rsidRPr="00FB735C" w:rsidRDefault="00AB1E81" w:rsidP="00293689">
      <w:pPr>
        <w:spacing w:after="10" w:line="480" w:lineRule="auto"/>
        <w:ind w:left="-3" w:right="3"/>
      </w:pPr>
      <w:r w:rsidRPr="00FB735C">
        <w:t>Deskripsi (</w:t>
      </w:r>
      <w:r w:rsidRPr="007F4326">
        <w:rPr>
          <w:i/>
        </w:rPr>
        <w:t>Plaintext</w:t>
      </w:r>
      <w:r w:rsidRPr="00FB735C">
        <w:t>) = (</w:t>
      </w:r>
      <w:r w:rsidR="00B04D38" w:rsidRPr="007F4326">
        <w:rPr>
          <w:i/>
        </w:rPr>
        <w:t>Cipher</w:t>
      </w:r>
      <w:r w:rsidRPr="007F4326">
        <w:rPr>
          <w:i/>
        </w:rPr>
        <w:t xml:space="preserve"> code</w:t>
      </w:r>
      <w:r w:rsidRPr="00FB735C">
        <w:t>)</w:t>
      </w:r>
      <w:r w:rsidR="00E27037" w:rsidRPr="00FB735C">
        <w:rPr>
          <w:vertAlign w:val="superscript"/>
        </w:rPr>
        <w:t>d</w:t>
      </w:r>
      <w:r w:rsidR="002855D0" w:rsidRPr="00FB735C">
        <w:t xml:space="preserve"> mod n </w:t>
      </w:r>
    </w:p>
    <w:p w:rsidR="00CB2B7E" w:rsidRPr="00FB735C" w:rsidRDefault="005E0AD3" w:rsidP="00F87BEE">
      <w:pPr>
        <w:spacing w:after="10" w:line="480" w:lineRule="auto"/>
        <w:ind w:left="-3" w:right="3"/>
        <w:rPr>
          <w:lang w:val="en-US"/>
        </w:rPr>
      </w:pPr>
      <w:r w:rsidRPr="00FB735C">
        <w:rPr>
          <w:lang w:val="en-US"/>
        </w:rPr>
        <w:t>Sehingga didapatkan data seperti di tunjukkan data dalam tabel 2.4</w:t>
      </w:r>
      <w:bookmarkStart w:id="110" w:name="_Toc482577190"/>
    </w:p>
    <w:p w:rsidR="00293689" w:rsidRPr="00FB735C" w:rsidRDefault="00293689" w:rsidP="00CB2B7E">
      <w:pPr>
        <w:pStyle w:val="Tabel"/>
        <w:rPr>
          <w:rFonts w:ascii="Courier New" w:hAnsi="Courier New" w:cs="Courier New"/>
        </w:rPr>
      </w:pPr>
      <w:r w:rsidRPr="00FB735C">
        <w:lastRenderedPageBreak/>
        <w:t xml:space="preserve">Tabel 2.4 </w:t>
      </w:r>
      <w:r w:rsidR="00B150CC" w:rsidRPr="00FB735C">
        <w:t>De</w:t>
      </w:r>
      <w:r w:rsidRPr="00FB735C">
        <w:t xml:space="preserve">kripsi </w:t>
      </w:r>
      <w:r w:rsidRPr="007F4326">
        <w:rPr>
          <w:i/>
        </w:rPr>
        <w:t>Code</w:t>
      </w:r>
    </w:p>
    <w:tbl>
      <w:tblPr>
        <w:tblpPr w:leftFromText="180" w:rightFromText="180" w:vertAnchor="text" w:horzAnchor="margin" w:tblpXSpec="center" w:tblpY="99"/>
        <w:tblW w:w="7532" w:type="dxa"/>
        <w:tblLook w:val="04A0" w:firstRow="1" w:lastRow="0" w:firstColumn="1" w:lastColumn="0" w:noHBand="0" w:noVBand="1"/>
      </w:tblPr>
      <w:tblGrid>
        <w:gridCol w:w="1415"/>
        <w:gridCol w:w="794"/>
        <w:gridCol w:w="794"/>
        <w:gridCol w:w="1834"/>
        <w:gridCol w:w="1418"/>
        <w:gridCol w:w="1277"/>
      </w:tblGrid>
      <w:tr w:rsidR="00293689" w:rsidRPr="00FB735C" w:rsidTr="00F87BEE">
        <w:trPr>
          <w:trHeight w:val="746"/>
          <w:tblHeader/>
        </w:trPr>
        <w:tc>
          <w:tcPr>
            <w:tcW w:w="141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Chiper Char</w:t>
            </w:r>
          </w:p>
        </w:tc>
        <w:tc>
          <w:tcPr>
            <w:tcW w:w="794" w:type="dxa"/>
            <w:tcBorders>
              <w:top w:val="single" w:sz="4" w:space="0" w:color="auto"/>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d</w:t>
            </w:r>
          </w:p>
        </w:tc>
        <w:tc>
          <w:tcPr>
            <w:tcW w:w="794" w:type="dxa"/>
            <w:tcBorders>
              <w:top w:val="single" w:sz="4" w:space="0" w:color="auto"/>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n</w:t>
            </w:r>
          </w:p>
        </w:tc>
        <w:tc>
          <w:tcPr>
            <w:tcW w:w="1834" w:type="dxa"/>
            <w:tcBorders>
              <w:top w:val="single" w:sz="4" w:space="0" w:color="auto"/>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Hasil Pangkat</w:t>
            </w:r>
          </w:p>
        </w:tc>
        <w:tc>
          <w:tcPr>
            <w:tcW w:w="1418" w:type="dxa"/>
            <w:tcBorders>
              <w:top w:val="single" w:sz="4" w:space="0" w:color="auto"/>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Hasil Mod</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Plain Text</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72</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5.4605E+224</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84</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T</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108</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1.1073E+246</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69</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E</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114</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7.6822E+248</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75</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K</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8.779E+228</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N</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1.616E+232</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73</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I</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114</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7.6822E+248</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75</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K</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1.616E+232</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73</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I</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8.779E+228</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N</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60</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1.4332E+215</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70</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F</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40</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7.0674E+193</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79</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O</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69</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3.1677E+222</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82</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R</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77</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1.8424E+228</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77</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M</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65</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2.3042E+219</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65</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A</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1.8788E+109</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S</w:t>
            </w:r>
          </w:p>
        </w:tc>
      </w:tr>
      <w:tr w:rsidR="00293689" w:rsidRPr="00FB735C" w:rsidTr="00F87BEE">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1.616E+232</w:t>
            </w:r>
          </w:p>
        </w:tc>
        <w:tc>
          <w:tcPr>
            <w:tcW w:w="1418"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73</w:t>
            </w:r>
          </w:p>
        </w:tc>
        <w:tc>
          <w:tcPr>
            <w:tcW w:w="1277" w:type="dxa"/>
            <w:tcBorders>
              <w:top w:val="nil"/>
              <w:left w:val="nil"/>
              <w:bottom w:val="single" w:sz="4" w:space="0" w:color="auto"/>
              <w:right w:val="single" w:sz="4" w:space="0" w:color="auto"/>
            </w:tcBorders>
            <w:shd w:val="clear" w:color="000000" w:fill="FFFFFF"/>
            <w:noWrap/>
            <w:vAlign w:val="center"/>
            <w:hideMark/>
          </w:tcPr>
          <w:p w:rsidR="00293689" w:rsidRPr="00FB735C" w:rsidRDefault="00293689" w:rsidP="00164B11">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I</w:t>
            </w:r>
          </w:p>
        </w:tc>
      </w:tr>
    </w:tbl>
    <w:p w:rsidR="00293689" w:rsidRPr="00FB735C" w:rsidRDefault="00293689" w:rsidP="00293689">
      <w:pPr>
        <w:spacing w:after="81" w:line="259" w:lineRule="auto"/>
        <w:rPr>
          <w:rFonts w:ascii="Courier New" w:hAnsi="Courier New" w:cs="Courier New"/>
        </w:rPr>
      </w:pPr>
    </w:p>
    <w:p w:rsidR="00293689" w:rsidRPr="00FB735C" w:rsidRDefault="00293689" w:rsidP="002F4029">
      <w:pPr>
        <w:spacing w:after="115" w:line="480" w:lineRule="auto"/>
        <w:jc w:val="left"/>
        <w:rPr>
          <w:lang w:val="en-US"/>
        </w:rPr>
        <w:sectPr w:rsidR="00293689" w:rsidRPr="00FB735C" w:rsidSect="00AB1E81">
          <w:pgSz w:w="11906" w:h="16838" w:code="9"/>
          <w:pgMar w:top="1440" w:right="1440" w:bottom="1440" w:left="2007" w:header="1135" w:footer="2" w:gutter="0"/>
          <w:cols w:space="720"/>
          <w:docGrid w:linePitch="326"/>
        </w:sectPr>
      </w:pPr>
      <w:r w:rsidRPr="007F4326">
        <w:rPr>
          <w:i/>
          <w:lang w:val="en-US"/>
        </w:rPr>
        <w:t>PlainText</w:t>
      </w:r>
      <w:r w:rsidRPr="00FB735C">
        <w:rPr>
          <w:lang w:val="en-US"/>
        </w:rPr>
        <w:t xml:space="preserve"> yang dihasilkan adalah :</w:t>
      </w:r>
      <w:r w:rsidRPr="00FB735C">
        <w:rPr>
          <w:lang w:val="en-US"/>
        </w:rPr>
        <w:br/>
        <w:t>“T,E,K,N,I,K,I,N,F,O,R,M,A,S,I”</w:t>
      </w:r>
      <w:r w:rsidR="008A2352" w:rsidRPr="00FB735C">
        <w:rPr>
          <w:lang w:val="en-US"/>
        </w:rPr>
        <w:t xml:space="preserve"> </w:t>
      </w:r>
    </w:p>
    <w:p w:rsidR="00321B9D" w:rsidRPr="00FB735C" w:rsidRDefault="00C31F43" w:rsidP="00293689">
      <w:pPr>
        <w:pStyle w:val="Heading1"/>
        <w:numPr>
          <w:ilvl w:val="0"/>
          <w:numId w:val="0"/>
        </w:numPr>
        <w:spacing w:after="60" w:line="240" w:lineRule="auto"/>
        <w:ind w:left="432" w:hanging="432"/>
        <w:rPr>
          <w:sz w:val="2"/>
          <w:szCs w:val="6"/>
          <w:lang w:val="en-US"/>
        </w:rPr>
      </w:pPr>
      <w:bookmarkStart w:id="111" w:name="_Toc491704696"/>
      <w:bookmarkStart w:id="112" w:name="_Toc339377828"/>
      <w:bookmarkEnd w:id="110"/>
      <w:r w:rsidRPr="00FB735C">
        <w:rPr>
          <w:sz w:val="2"/>
          <w:szCs w:val="6"/>
        </w:rPr>
        <w:lastRenderedPageBreak/>
        <w:t xml:space="preserve">BAB III </w:t>
      </w:r>
      <w:r w:rsidR="00C91650" w:rsidRPr="00FB735C">
        <w:rPr>
          <w:sz w:val="2"/>
          <w:szCs w:val="6"/>
          <w:lang w:val="en-US"/>
        </w:rPr>
        <w:t>KERANGKA KONSEP</w:t>
      </w:r>
      <w:r w:rsidRPr="00FB735C">
        <w:rPr>
          <w:sz w:val="2"/>
          <w:szCs w:val="6"/>
        </w:rPr>
        <w:t xml:space="preserve"> DAN METODOLOGI </w:t>
      </w:r>
      <w:r w:rsidR="00C91650" w:rsidRPr="00FB735C">
        <w:rPr>
          <w:sz w:val="2"/>
          <w:szCs w:val="6"/>
          <w:lang w:val="en-US"/>
        </w:rPr>
        <w:t xml:space="preserve"> PENELIT</w:t>
      </w:r>
      <w:bookmarkEnd w:id="111"/>
    </w:p>
    <w:p w:rsidR="003D42FF" w:rsidRPr="005E7BA0" w:rsidRDefault="00012DDC" w:rsidP="005E7BA0">
      <w:pPr>
        <w:pStyle w:val="Subtitle"/>
        <w:spacing w:line="480" w:lineRule="auto"/>
        <w:rPr>
          <w:spacing w:val="0"/>
          <w:szCs w:val="28"/>
          <w:lang w:val="en-US"/>
        </w:rPr>
      </w:pPr>
      <w:r w:rsidRPr="005E7BA0">
        <w:rPr>
          <w:spacing w:val="0"/>
          <w:szCs w:val="28"/>
          <w:lang w:val="en-US"/>
        </w:rPr>
        <w:t>BAB III</w:t>
      </w:r>
      <w:bookmarkEnd w:id="112"/>
    </w:p>
    <w:p w:rsidR="002F4029" w:rsidRPr="005E7BA0" w:rsidRDefault="00FA1522" w:rsidP="005E7BA0">
      <w:pPr>
        <w:pStyle w:val="Subtitle"/>
        <w:spacing w:line="480" w:lineRule="auto"/>
        <w:rPr>
          <w:spacing w:val="0"/>
          <w:szCs w:val="28"/>
          <w:lang w:val="en-US"/>
        </w:rPr>
      </w:pPr>
      <w:r w:rsidRPr="005E7BA0">
        <w:rPr>
          <w:spacing w:val="0"/>
          <w:szCs w:val="28"/>
          <w:lang w:val="en-US"/>
        </w:rPr>
        <w:t xml:space="preserve">KERANGKA KONSEP </w:t>
      </w:r>
      <w:r w:rsidR="00855132" w:rsidRPr="005E7BA0">
        <w:rPr>
          <w:spacing w:val="0"/>
          <w:szCs w:val="28"/>
          <w:lang w:val="en-US"/>
        </w:rPr>
        <w:t xml:space="preserve">PENELITIAN </w:t>
      </w:r>
      <w:r w:rsidR="00C31F43" w:rsidRPr="005E7BA0">
        <w:rPr>
          <w:spacing w:val="0"/>
          <w:szCs w:val="28"/>
        </w:rPr>
        <w:t xml:space="preserve">DAN METODOLOGI </w:t>
      </w:r>
      <w:r w:rsidRPr="005E7BA0">
        <w:rPr>
          <w:spacing w:val="0"/>
          <w:szCs w:val="28"/>
          <w:lang w:val="en-US"/>
        </w:rPr>
        <w:t>PENELITIAN</w:t>
      </w:r>
    </w:p>
    <w:p w:rsidR="003E5D52" w:rsidRDefault="003E5D52" w:rsidP="008A25F3">
      <w:pPr>
        <w:spacing w:line="240" w:lineRule="auto"/>
        <w:rPr>
          <w:lang w:val="en-US"/>
        </w:rPr>
      </w:pPr>
    </w:p>
    <w:p w:rsidR="008A25F3" w:rsidRPr="00FB735C" w:rsidRDefault="008A25F3" w:rsidP="008A25F3">
      <w:pPr>
        <w:spacing w:line="240" w:lineRule="auto"/>
        <w:rPr>
          <w:lang w:val="en-US"/>
        </w:rPr>
      </w:pPr>
    </w:p>
    <w:p w:rsidR="00C31F43" w:rsidRPr="00FB735C" w:rsidRDefault="00C31F43" w:rsidP="00DA2F33">
      <w:pPr>
        <w:pStyle w:val="Heading2"/>
        <w:numPr>
          <w:ilvl w:val="0"/>
          <w:numId w:val="12"/>
        </w:numPr>
        <w:ind w:left="567" w:hanging="567"/>
        <w:rPr>
          <w:lang w:val="id-ID"/>
        </w:rPr>
      </w:pPr>
      <w:bookmarkStart w:id="113" w:name="_Toc491704697"/>
      <w:r w:rsidRPr="00FB735C">
        <w:rPr>
          <w:lang w:val="id-ID"/>
        </w:rPr>
        <w:t>Kerangka Konsep Penelitian</w:t>
      </w:r>
      <w:bookmarkEnd w:id="113"/>
    </w:p>
    <w:p w:rsidR="002F4029" w:rsidRPr="00FB735C" w:rsidRDefault="00F805F7" w:rsidP="00F87BEE">
      <w:pPr>
        <w:jc w:val="center"/>
      </w:pPr>
      <w:r w:rsidRPr="00FB735C">
        <w:object w:dxaOrig="14011" w:dyaOrig="7710">
          <v:shape id="_x0000_i1027" type="#_x0000_t75" style="width:436.15pt;height:395.3pt" o:ole="">
            <v:imagedata r:id="rId21" o:title=""/>
          </v:shape>
          <o:OLEObject Type="Embed" ProgID="Visio.Drawing.15" ShapeID="_x0000_i1027" DrawAspect="Content" ObjectID="_1565688519" r:id="rId22"/>
        </w:object>
      </w:r>
      <w:bookmarkStart w:id="114" w:name="_Toc482446639"/>
      <w:bookmarkStart w:id="115" w:name="_Toc487146645"/>
      <w:r w:rsidR="007E1DE7" w:rsidRPr="00FB735C">
        <w:t>Gambar 3.1 Diagram Ali</w:t>
      </w:r>
      <w:r w:rsidR="00A8302B" w:rsidRPr="00FB735C">
        <w:t>r Kerangka Konsep Penelitian</w:t>
      </w:r>
      <w:bookmarkEnd w:id="114"/>
      <w:bookmarkEnd w:id="115"/>
    </w:p>
    <w:p w:rsidR="00BA70E0" w:rsidRPr="00FB735C" w:rsidRDefault="00BA70E0" w:rsidP="003A01A1">
      <w:pPr>
        <w:spacing w:line="240" w:lineRule="auto"/>
        <w:jc w:val="left"/>
      </w:pPr>
    </w:p>
    <w:p w:rsidR="00A8302B" w:rsidRPr="00FB735C" w:rsidRDefault="00A8302B" w:rsidP="00DA2F33">
      <w:pPr>
        <w:pStyle w:val="Heading3"/>
        <w:numPr>
          <w:ilvl w:val="0"/>
          <w:numId w:val="15"/>
        </w:numPr>
        <w:spacing w:line="480" w:lineRule="auto"/>
        <w:ind w:left="567" w:hanging="567"/>
      </w:pPr>
      <w:bookmarkStart w:id="116" w:name="_Toc491704698"/>
      <w:bookmarkStart w:id="117" w:name="_Toc38676"/>
      <w:r w:rsidRPr="00FB735C">
        <w:t>Kriptografi</w:t>
      </w:r>
      <w:bookmarkEnd w:id="116"/>
      <w:r w:rsidRPr="00FB735C">
        <w:t xml:space="preserve"> </w:t>
      </w:r>
      <w:bookmarkEnd w:id="117"/>
    </w:p>
    <w:p w:rsidR="00A8302B" w:rsidRPr="00FB735C" w:rsidRDefault="00A8302B" w:rsidP="00164B11">
      <w:pPr>
        <w:spacing w:line="480" w:lineRule="auto"/>
      </w:pPr>
      <w:r w:rsidRPr="00FB735C">
        <w:t xml:space="preserve">Didalam kriptografi terdapat dua jenis kunci yaitu: </w:t>
      </w:r>
    </w:p>
    <w:p w:rsidR="00A8302B" w:rsidRPr="00FB735C" w:rsidRDefault="00A8302B" w:rsidP="00164B11">
      <w:pPr>
        <w:numPr>
          <w:ilvl w:val="0"/>
          <w:numId w:val="13"/>
        </w:numPr>
        <w:spacing w:line="480" w:lineRule="auto"/>
        <w:ind w:left="1134" w:hanging="567"/>
      </w:pPr>
      <w:r w:rsidRPr="00FB735C">
        <w:t xml:space="preserve">Kunci Simetris </w:t>
      </w:r>
    </w:p>
    <w:p w:rsidR="00B150CC" w:rsidRPr="00FB735C" w:rsidRDefault="00A8302B" w:rsidP="00164B11">
      <w:pPr>
        <w:numPr>
          <w:ilvl w:val="0"/>
          <w:numId w:val="13"/>
        </w:numPr>
        <w:spacing w:line="480" w:lineRule="auto"/>
        <w:ind w:left="1134" w:hanging="567"/>
      </w:pPr>
      <w:r w:rsidRPr="00FB735C">
        <w:t xml:space="preserve">Kunci Asimetris </w:t>
      </w:r>
    </w:p>
    <w:p w:rsidR="003E5D52" w:rsidRPr="00FB735C" w:rsidRDefault="00914507" w:rsidP="00A8302B">
      <w:pPr>
        <w:spacing w:line="480" w:lineRule="auto"/>
        <w:ind w:right="3"/>
      </w:pPr>
      <w:r w:rsidRPr="00FB735C">
        <w:lastRenderedPageBreak/>
        <w:t>Algoritma</w:t>
      </w:r>
      <w:r w:rsidR="00A8302B" w:rsidRPr="00FB735C">
        <w:t xml:space="preserve"> asimetris dapat dikelompokkan menjadi dua kategori yaitu : </w:t>
      </w:r>
    </w:p>
    <w:p w:rsidR="00A8302B" w:rsidRPr="007F4326" w:rsidRDefault="00A8302B" w:rsidP="00DA2F33">
      <w:pPr>
        <w:pStyle w:val="ListParagraph"/>
        <w:numPr>
          <w:ilvl w:val="0"/>
          <w:numId w:val="14"/>
        </w:numPr>
        <w:spacing w:line="250" w:lineRule="auto"/>
        <w:ind w:left="567" w:hanging="567"/>
        <w:jc w:val="left"/>
      </w:pPr>
      <w:r w:rsidRPr="007F4326">
        <w:t xml:space="preserve">Block Cipher </w:t>
      </w:r>
    </w:p>
    <w:p w:rsidR="00A8302B" w:rsidRPr="00FB735C" w:rsidRDefault="00A8302B" w:rsidP="00A8302B">
      <w:pPr>
        <w:spacing w:line="250" w:lineRule="auto"/>
        <w:jc w:val="left"/>
      </w:pPr>
    </w:p>
    <w:p w:rsidR="00A8302B" w:rsidRPr="00FB735C" w:rsidRDefault="00A8302B" w:rsidP="00BA70E0">
      <w:pPr>
        <w:spacing w:line="476" w:lineRule="auto"/>
        <w:ind w:left="-13" w:right="3" w:firstLine="580"/>
      </w:pPr>
      <w:r w:rsidRPr="007F4326">
        <w:rPr>
          <w:i/>
        </w:rPr>
        <w:t>Block cipher</w:t>
      </w:r>
      <w:r w:rsidRPr="00FB735C">
        <w:t xml:space="preserve"> merupakan suatu </w:t>
      </w:r>
      <w:r w:rsidR="00914507" w:rsidRPr="00FB735C">
        <w:t>algoritma</w:t>
      </w:r>
      <w:r w:rsidRPr="00FB735C">
        <w:t xml:space="preserve"> yang mana proses input dan outputnya</w:t>
      </w:r>
      <w:r w:rsidR="00BA70E0" w:rsidRPr="00FB735C">
        <w:t xml:space="preserve"> berupa 1 blok, dan setiap blo</w:t>
      </w:r>
      <w:r w:rsidRPr="00FB735C">
        <w:t>k t</w:t>
      </w:r>
      <w:r w:rsidR="00BA70E0" w:rsidRPr="00FB735C">
        <w:t>erdiri dari beberapa bit (1 blo</w:t>
      </w:r>
      <w:r w:rsidRPr="00FB735C">
        <w:t xml:space="preserve">k terdiri dari 64 bit atau 128 bit). </w:t>
      </w:r>
    </w:p>
    <w:p w:rsidR="00A8302B" w:rsidRPr="00FB735C" w:rsidRDefault="00A8302B" w:rsidP="003A01A1">
      <w:pPr>
        <w:spacing w:line="240" w:lineRule="auto"/>
        <w:ind w:left="-3" w:right="3"/>
      </w:pPr>
    </w:p>
    <w:p w:rsidR="00A8302B" w:rsidRPr="007F4326" w:rsidRDefault="00A8302B" w:rsidP="00DA2F33">
      <w:pPr>
        <w:pStyle w:val="ListParagraph"/>
        <w:numPr>
          <w:ilvl w:val="0"/>
          <w:numId w:val="14"/>
        </w:numPr>
        <w:spacing w:line="480" w:lineRule="auto"/>
        <w:ind w:left="567" w:hanging="567"/>
        <w:jc w:val="left"/>
      </w:pPr>
      <w:r w:rsidRPr="007F4326">
        <w:t xml:space="preserve">Stream Cipher </w:t>
      </w:r>
    </w:p>
    <w:p w:rsidR="00561826" w:rsidRPr="00FB735C" w:rsidRDefault="00A8302B" w:rsidP="00561826">
      <w:pPr>
        <w:spacing w:line="480" w:lineRule="auto"/>
        <w:ind w:left="-13" w:right="3" w:firstLine="580"/>
      </w:pPr>
      <w:r w:rsidRPr="007F4326">
        <w:rPr>
          <w:i/>
        </w:rPr>
        <w:t>Stream cipher</w:t>
      </w:r>
      <w:r w:rsidRPr="00FB735C">
        <w:t xml:space="preserve"> merupakan suatu </w:t>
      </w:r>
      <w:r w:rsidR="00914507" w:rsidRPr="00FB735C">
        <w:t>algoritma</w:t>
      </w:r>
      <w:r w:rsidRPr="00FB735C">
        <w:t xml:space="preserve"> yang mana setiap bit </w:t>
      </w:r>
      <w:r w:rsidRPr="0044235F">
        <w:rPr>
          <w:i/>
        </w:rPr>
        <w:t>plaintext</w:t>
      </w:r>
      <w:r w:rsidRPr="00FB735C">
        <w:t xml:space="preserve"> dengan bit kunci adalah kunci utama (kunci induk) yang digunakan untuk </w:t>
      </w:r>
      <w:r w:rsidR="005139B6" w:rsidRPr="00FB735C">
        <w:t xml:space="preserve">membangkitkan kunci acak semu. </w:t>
      </w:r>
      <w:r w:rsidRPr="00FB735C">
        <w:t xml:space="preserve">Pada kerangka konsep penilitian RSA menggunakan </w:t>
      </w:r>
      <w:r w:rsidR="00914507" w:rsidRPr="00FB735C">
        <w:t>algoritma</w:t>
      </w:r>
      <w:r w:rsidRPr="00FB735C">
        <w:t xml:space="preserve"> </w:t>
      </w:r>
      <w:r w:rsidRPr="0044235F">
        <w:rPr>
          <w:i/>
        </w:rPr>
        <w:t>block cipher</w:t>
      </w:r>
      <w:r w:rsidR="005139B6" w:rsidRPr="00FB735C">
        <w:t>.</w:t>
      </w:r>
    </w:p>
    <w:p w:rsidR="00561826" w:rsidRPr="00FB735C" w:rsidRDefault="00561826" w:rsidP="002F4029">
      <w:pPr>
        <w:spacing w:line="240" w:lineRule="auto"/>
        <w:ind w:right="3"/>
      </w:pPr>
    </w:p>
    <w:p w:rsidR="00561826" w:rsidRPr="00FB735C" w:rsidRDefault="00561826" w:rsidP="00561826">
      <w:pPr>
        <w:pStyle w:val="ListParagraph"/>
        <w:keepNext/>
        <w:keepLines/>
        <w:numPr>
          <w:ilvl w:val="0"/>
          <w:numId w:val="2"/>
        </w:numPr>
        <w:contextualSpacing w:val="0"/>
        <w:jc w:val="left"/>
        <w:outlineLvl w:val="0"/>
        <w:rPr>
          <w:rFonts w:eastAsiaTheme="majorEastAsia" w:cstheme="majorBidi"/>
          <w:b/>
          <w:bCs/>
          <w:vanish/>
          <w:color w:val="FFFFFF" w:themeColor="background1"/>
          <w:szCs w:val="28"/>
        </w:rPr>
      </w:pPr>
      <w:bookmarkStart w:id="118" w:name="_Toc489300225"/>
      <w:bookmarkStart w:id="119" w:name="_Toc489300273"/>
      <w:bookmarkStart w:id="120" w:name="_Toc489452909"/>
      <w:bookmarkStart w:id="121" w:name="_Toc489527405"/>
      <w:bookmarkStart w:id="122" w:name="_Toc489529548"/>
      <w:bookmarkStart w:id="123" w:name="_Toc489640769"/>
      <w:bookmarkStart w:id="124" w:name="_Toc490831007"/>
      <w:bookmarkStart w:id="125" w:name="_Toc490831560"/>
      <w:bookmarkStart w:id="126" w:name="_Toc491119127"/>
      <w:bookmarkStart w:id="127" w:name="_Toc491255876"/>
      <w:bookmarkStart w:id="128" w:name="_Toc491260737"/>
      <w:bookmarkStart w:id="129" w:name="_Toc491598901"/>
      <w:bookmarkStart w:id="130" w:name="_Toc491599623"/>
      <w:bookmarkStart w:id="131" w:name="_Toc491602067"/>
      <w:bookmarkStart w:id="132" w:name="_Toc491606334"/>
      <w:bookmarkStart w:id="133" w:name="_Toc491699019"/>
      <w:bookmarkStart w:id="134" w:name="_Toc491704699"/>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561826" w:rsidRPr="00FB735C" w:rsidRDefault="00561826" w:rsidP="00561826">
      <w:pPr>
        <w:pStyle w:val="ListParagraph"/>
        <w:keepNext/>
        <w:keepLines/>
        <w:numPr>
          <w:ilvl w:val="0"/>
          <w:numId w:val="2"/>
        </w:numPr>
        <w:contextualSpacing w:val="0"/>
        <w:jc w:val="left"/>
        <w:outlineLvl w:val="0"/>
        <w:rPr>
          <w:rFonts w:eastAsiaTheme="majorEastAsia" w:cstheme="majorBidi"/>
          <w:b/>
          <w:bCs/>
          <w:vanish/>
          <w:color w:val="FFFFFF" w:themeColor="background1"/>
          <w:szCs w:val="28"/>
        </w:rPr>
      </w:pPr>
      <w:bookmarkStart w:id="135" w:name="_Toc489300226"/>
      <w:bookmarkStart w:id="136" w:name="_Toc489300274"/>
      <w:bookmarkStart w:id="137" w:name="_Toc489452910"/>
      <w:bookmarkStart w:id="138" w:name="_Toc489527406"/>
      <w:bookmarkStart w:id="139" w:name="_Toc489529549"/>
      <w:bookmarkStart w:id="140" w:name="_Toc489640770"/>
      <w:bookmarkStart w:id="141" w:name="_Toc490831008"/>
      <w:bookmarkStart w:id="142" w:name="_Toc490831561"/>
      <w:bookmarkStart w:id="143" w:name="_Toc491119128"/>
      <w:bookmarkStart w:id="144" w:name="_Toc491255877"/>
      <w:bookmarkStart w:id="145" w:name="_Toc491260738"/>
      <w:bookmarkStart w:id="146" w:name="_Toc491598902"/>
      <w:bookmarkStart w:id="147" w:name="_Toc491599624"/>
      <w:bookmarkStart w:id="148" w:name="_Toc491602068"/>
      <w:bookmarkStart w:id="149" w:name="_Toc491606335"/>
      <w:bookmarkStart w:id="150" w:name="_Toc491699020"/>
      <w:bookmarkStart w:id="151" w:name="_Toc491704700"/>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561826" w:rsidRPr="00FB735C" w:rsidRDefault="00561826" w:rsidP="00561826">
      <w:pPr>
        <w:pStyle w:val="ListParagraph"/>
        <w:keepNext/>
        <w:keepLines/>
        <w:numPr>
          <w:ilvl w:val="1"/>
          <w:numId w:val="2"/>
        </w:numPr>
        <w:contextualSpacing w:val="0"/>
        <w:jc w:val="left"/>
        <w:outlineLvl w:val="1"/>
        <w:rPr>
          <w:rFonts w:eastAsiaTheme="majorEastAsia" w:cstheme="majorBidi"/>
          <w:b/>
          <w:bCs/>
          <w:vanish/>
          <w:szCs w:val="26"/>
          <w:lang w:val="en-US"/>
        </w:rPr>
      </w:pPr>
      <w:bookmarkStart w:id="152" w:name="_Toc489300227"/>
      <w:bookmarkStart w:id="153" w:name="_Toc489300275"/>
      <w:bookmarkStart w:id="154" w:name="_Toc489452911"/>
      <w:bookmarkStart w:id="155" w:name="_Toc489527407"/>
      <w:bookmarkStart w:id="156" w:name="_Toc489529550"/>
      <w:bookmarkStart w:id="157" w:name="_Toc489640771"/>
      <w:bookmarkStart w:id="158" w:name="_Toc490831009"/>
      <w:bookmarkStart w:id="159" w:name="_Toc490831562"/>
      <w:bookmarkStart w:id="160" w:name="_Toc491119129"/>
      <w:bookmarkStart w:id="161" w:name="_Toc491255878"/>
      <w:bookmarkStart w:id="162" w:name="_Toc491260739"/>
      <w:bookmarkStart w:id="163" w:name="_Toc491598903"/>
      <w:bookmarkStart w:id="164" w:name="_Toc491599625"/>
      <w:bookmarkStart w:id="165" w:name="_Toc491602069"/>
      <w:bookmarkStart w:id="166" w:name="_Toc491606336"/>
      <w:bookmarkStart w:id="167" w:name="_Toc491699021"/>
      <w:bookmarkStart w:id="168" w:name="_Toc49170470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561826" w:rsidRPr="00FB735C" w:rsidRDefault="00561826" w:rsidP="00561826">
      <w:pPr>
        <w:pStyle w:val="ListParagraph"/>
        <w:keepNext/>
        <w:keepLines/>
        <w:numPr>
          <w:ilvl w:val="2"/>
          <w:numId w:val="2"/>
        </w:numPr>
        <w:contextualSpacing w:val="0"/>
        <w:jc w:val="left"/>
        <w:outlineLvl w:val="2"/>
        <w:rPr>
          <w:rFonts w:eastAsiaTheme="majorEastAsia" w:cstheme="majorBidi"/>
          <w:b/>
          <w:bCs/>
          <w:vanish/>
        </w:rPr>
      </w:pPr>
      <w:bookmarkStart w:id="169" w:name="_Toc489300228"/>
      <w:bookmarkStart w:id="170" w:name="_Toc489300276"/>
      <w:bookmarkStart w:id="171" w:name="_Toc489452912"/>
      <w:bookmarkStart w:id="172" w:name="_Toc489527408"/>
      <w:bookmarkStart w:id="173" w:name="_Toc489529551"/>
      <w:bookmarkStart w:id="174" w:name="_Toc489640772"/>
      <w:bookmarkStart w:id="175" w:name="_Toc490831010"/>
      <w:bookmarkStart w:id="176" w:name="_Toc490831563"/>
      <w:bookmarkStart w:id="177" w:name="_Toc491119130"/>
      <w:bookmarkStart w:id="178" w:name="_Toc491255879"/>
      <w:bookmarkStart w:id="179" w:name="_Toc491260740"/>
      <w:bookmarkStart w:id="180" w:name="_Toc491598904"/>
      <w:bookmarkStart w:id="181" w:name="_Toc491599626"/>
      <w:bookmarkStart w:id="182" w:name="_Toc491602070"/>
      <w:bookmarkStart w:id="183" w:name="_Toc491606337"/>
      <w:bookmarkStart w:id="184" w:name="_Toc491699022"/>
      <w:bookmarkStart w:id="185" w:name="_Toc491704702"/>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561826" w:rsidRPr="00FB735C" w:rsidRDefault="00AD08E1" w:rsidP="00561826">
      <w:pPr>
        <w:pStyle w:val="Heading3"/>
        <w:ind w:left="567" w:hanging="567"/>
      </w:pPr>
      <w:bookmarkStart w:id="186" w:name="_Toc491704703"/>
      <w:r w:rsidRPr="00FB735C">
        <w:t xml:space="preserve">Algoritma </w:t>
      </w:r>
      <w:r w:rsidR="00561826" w:rsidRPr="00FB735C">
        <w:t>Rivest-Shamir-Adleman (RSA)</w:t>
      </w:r>
      <w:bookmarkEnd w:id="186"/>
      <w:r w:rsidR="00561826" w:rsidRPr="00FB735C">
        <w:t xml:space="preserve"> </w:t>
      </w:r>
    </w:p>
    <w:p w:rsidR="00561826" w:rsidRPr="00FB735C" w:rsidRDefault="00914507" w:rsidP="00561826">
      <w:pPr>
        <w:spacing w:line="480" w:lineRule="auto"/>
        <w:ind w:firstLine="567"/>
        <w:rPr>
          <w:lang w:val="en-US"/>
        </w:rPr>
      </w:pPr>
      <w:r w:rsidRPr="00FB735C">
        <w:t>Algoritma</w:t>
      </w:r>
      <w:r w:rsidR="00561826" w:rsidRPr="00FB735C">
        <w:t xml:space="preserve"> RSA adalah </w:t>
      </w:r>
      <w:r w:rsidRPr="00FB735C">
        <w:t>algoritma</w:t>
      </w:r>
      <w:r w:rsidR="00561826" w:rsidRPr="00FB735C">
        <w:t xml:space="preserve"> kunci publik yang populer, </w:t>
      </w:r>
      <w:r w:rsidRPr="00FB735C">
        <w:t>Algoritma</w:t>
      </w:r>
      <w:r w:rsidR="00561826" w:rsidRPr="00FB735C">
        <w:t xml:space="preserve"> RSA diciptakan oleh tiga</w:t>
      </w:r>
      <w:r w:rsidR="00561826" w:rsidRPr="00FB735C">
        <w:rPr>
          <w:lang w:val="en-US"/>
        </w:rPr>
        <w:t xml:space="preserve"> </w:t>
      </w:r>
      <w:r w:rsidR="00561826" w:rsidRPr="00FB735C">
        <w:t>orang ilmuwan dari MIT</w:t>
      </w:r>
      <w:r w:rsidR="00561826" w:rsidRPr="00FB735C">
        <w:rPr>
          <w:lang w:val="en-US"/>
        </w:rPr>
        <w:t xml:space="preserve"> </w:t>
      </w:r>
      <w:r w:rsidR="00561826" w:rsidRPr="00FB735C">
        <w:t>(</w:t>
      </w:r>
      <w:r w:rsidR="00561826" w:rsidRPr="0044235F">
        <w:rPr>
          <w:i/>
        </w:rPr>
        <w:t>Massachusset Institute of Technology</w:t>
      </w:r>
      <w:r w:rsidR="00561826" w:rsidRPr="00FB735C">
        <w:t>) pada tahun 1976, ilmuwan tersebut</w:t>
      </w:r>
      <w:r w:rsidR="00561826" w:rsidRPr="00FB735C">
        <w:rPr>
          <w:lang w:val="en-US"/>
        </w:rPr>
        <w:t xml:space="preserve"> </w:t>
      </w:r>
      <w:r w:rsidR="00561826" w:rsidRPr="00FB735C">
        <w:t>adalah Ron Rivest, Adi Shamir, dan Leonard Adleman, nama RSA sendiri diambil dari gabungan</w:t>
      </w:r>
      <w:r w:rsidR="00561826" w:rsidRPr="00FB735C">
        <w:rPr>
          <w:lang w:val="en-US"/>
        </w:rPr>
        <w:t xml:space="preserve"> </w:t>
      </w:r>
      <w:r w:rsidR="00561826" w:rsidRPr="00FB735C">
        <w:t xml:space="preserve">nama ketiga penemunya yaitu, (R)ivest (S)hamir (A)dleman. </w:t>
      </w:r>
      <w:r w:rsidRPr="00FB735C">
        <w:t>Algoritma</w:t>
      </w:r>
      <w:r w:rsidR="00561826" w:rsidRPr="00FB735C">
        <w:t xml:space="preserve"> ini dinilai aman karena</w:t>
      </w:r>
      <w:r w:rsidR="00561826" w:rsidRPr="00FB735C">
        <w:rPr>
          <w:lang w:val="en-US"/>
        </w:rPr>
        <w:t xml:space="preserve"> </w:t>
      </w:r>
      <w:r w:rsidR="00561826" w:rsidRPr="00FB735C">
        <w:t xml:space="preserve">melibatkan proses pemfaktoran bilangan </w:t>
      </w:r>
      <w:r w:rsidR="00561826" w:rsidRPr="00FB735C">
        <w:rPr>
          <w:lang w:val="en-US"/>
        </w:rPr>
        <w:t xml:space="preserve">prima </w:t>
      </w:r>
      <w:r w:rsidR="00561826" w:rsidRPr="00FB735C">
        <w:t>yang besar</w:t>
      </w:r>
      <w:r w:rsidR="00561826" w:rsidRPr="00FB735C">
        <w:rPr>
          <w:lang w:val="en-US"/>
        </w:rPr>
        <w:t>.</w:t>
      </w:r>
    </w:p>
    <w:p w:rsidR="00561826" w:rsidRPr="00FB735C" w:rsidRDefault="00561826" w:rsidP="00561826">
      <w:pPr>
        <w:tabs>
          <w:tab w:val="left" w:pos="567"/>
        </w:tabs>
        <w:spacing w:line="480" w:lineRule="auto"/>
      </w:pPr>
      <w:r w:rsidRPr="00FB735C">
        <w:tab/>
      </w:r>
      <w:r w:rsidR="00914507" w:rsidRPr="00FB735C">
        <w:t>Algoritma</w:t>
      </w:r>
      <w:r w:rsidRPr="00FB735C">
        <w:t xml:space="preserve"> RSA merupakan salah satu </w:t>
      </w:r>
      <w:r w:rsidR="00914507" w:rsidRPr="00FB735C">
        <w:t>algoritma</w:t>
      </w:r>
      <w:r w:rsidRPr="00FB735C">
        <w:t xml:space="preserve"> kunci publik yang sampai saat ini paling</w:t>
      </w:r>
      <w:r w:rsidRPr="00FB735C">
        <w:rPr>
          <w:lang w:val="en-US"/>
        </w:rPr>
        <w:t xml:space="preserve"> </w:t>
      </w:r>
      <w:r w:rsidRPr="00FB735C">
        <w:t>banyak dikenal. Salah satu sifat dari sistem kripto dengan kunci publik adalah : D(E(m)) = E(D(m))</w:t>
      </w:r>
      <w:r w:rsidRPr="00FB735C">
        <w:rPr>
          <w:lang w:val="en-US"/>
        </w:rPr>
        <w:t xml:space="preserve"> </w:t>
      </w:r>
      <w:r w:rsidRPr="00FB735C">
        <w:t>dengan E adalah proses enkripsi, D adalah proses dekripsi dan m adalah pesan/data. Sifat ini</w:t>
      </w:r>
      <w:r w:rsidRPr="00FB735C">
        <w:rPr>
          <w:lang w:val="en-US"/>
        </w:rPr>
        <w:t xml:space="preserve"> </w:t>
      </w:r>
      <w:r w:rsidRPr="00FB735C">
        <w:t xml:space="preserve">yang nantinya sebagai dasar untuk merancang sistem pengamanan </w:t>
      </w:r>
      <w:r w:rsidRPr="00FB735C">
        <w:rPr>
          <w:lang w:val="en-US"/>
        </w:rPr>
        <w:t>pesan/</w:t>
      </w:r>
      <w:r w:rsidRPr="00FB735C">
        <w:t>data yang mampu menjamin</w:t>
      </w:r>
      <w:r w:rsidRPr="00FB735C">
        <w:rPr>
          <w:lang w:val="en-US"/>
        </w:rPr>
        <w:t xml:space="preserve"> </w:t>
      </w:r>
      <w:r w:rsidRPr="00FB735C">
        <w:t>keaslian dan kerahasiaan data.</w:t>
      </w:r>
    </w:p>
    <w:p w:rsidR="00561826" w:rsidRPr="00FB735C" w:rsidRDefault="00914507" w:rsidP="00561826">
      <w:pPr>
        <w:spacing w:line="480" w:lineRule="auto"/>
        <w:ind w:firstLine="567"/>
      </w:pPr>
      <w:r w:rsidRPr="00FB735C">
        <w:t>Algoritma</w:t>
      </w:r>
      <w:r w:rsidR="00561826" w:rsidRPr="00FB735C">
        <w:t xml:space="preserve"> RSA merupakan algorit</w:t>
      </w:r>
      <w:r w:rsidR="00561826" w:rsidRPr="00FB735C">
        <w:rPr>
          <w:lang w:val="en-US"/>
        </w:rPr>
        <w:t xml:space="preserve">hm </w:t>
      </w:r>
      <w:r w:rsidR="00561826" w:rsidRPr="0044235F">
        <w:rPr>
          <w:i/>
          <w:lang w:val="en-US"/>
        </w:rPr>
        <w:t>block cipher</w:t>
      </w:r>
      <w:r w:rsidR="00561826" w:rsidRPr="00FB735C">
        <w:t xml:space="preserve"> (</w:t>
      </w:r>
      <w:r w:rsidRPr="00FB735C">
        <w:t>algoritma</w:t>
      </w:r>
      <w:r w:rsidR="00561826" w:rsidRPr="00FB735C">
        <w:t xml:space="preserve"> </w:t>
      </w:r>
      <w:r w:rsidR="00B04D38" w:rsidRPr="00FB735C">
        <w:t>yang bekerja per blok data), di</w:t>
      </w:r>
      <w:r w:rsidR="00561826" w:rsidRPr="00FB735C">
        <w:t xml:space="preserve">mana plaintext dan </w:t>
      </w:r>
      <w:r w:rsidR="00561826" w:rsidRPr="0044235F">
        <w:rPr>
          <w:i/>
        </w:rPr>
        <w:t>ciphertext</w:t>
      </w:r>
      <w:r w:rsidR="00561826" w:rsidRPr="00FB735C">
        <w:t>-nya adalah bilangan bulat (</w:t>
      </w:r>
      <w:r w:rsidR="00561826" w:rsidRPr="0044235F">
        <w:rPr>
          <w:i/>
        </w:rPr>
        <w:t>integer</w:t>
      </w:r>
      <w:r w:rsidR="00561826" w:rsidRPr="00FB735C">
        <w:t xml:space="preserve">) antara 0 dan n-1 untuk sebuah n tertentu. </w:t>
      </w:r>
      <w:r w:rsidRPr="00FB735C">
        <w:t>Algoritma</w:t>
      </w:r>
      <w:r w:rsidR="00561826" w:rsidRPr="00FB735C">
        <w:t xml:space="preserve"> ini bekerja dengan menghitung eksponen dari </w:t>
      </w:r>
      <w:r w:rsidR="00561826" w:rsidRPr="00FB735C">
        <w:lastRenderedPageBreak/>
        <w:t xml:space="preserve">pesan (atau </w:t>
      </w:r>
      <w:r w:rsidR="00561826" w:rsidRPr="0044235F">
        <w:rPr>
          <w:i/>
        </w:rPr>
        <w:t>plaintext</w:t>
      </w:r>
      <w:r w:rsidR="00561826" w:rsidRPr="00FB735C">
        <w:t xml:space="preserve">) dalam operasi </w:t>
      </w:r>
      <w:r w:rsidR="00561826" w:rsidRPr="0044235F">
        <w:rPr>
          <w:i/>
        </w:rPr>
        <w:t>modulo</w:t>
      </w:r>
      <w:r w:rsidR="00561826" w:rsidRPr="00FB735C">
        <w:t xml:space="preserve"> n (</w:t>
      </w:r>
      <w:r w:rsidR="00561826" w:rsidRPr="0044235F">
        <w:rPr>
          <w:i/>
        </w:rPr>
        <w:t>modulo</w:t>
      </w:r>
      <w:r w:rsidR="00561826" w:rsidRPr="00FB735C">
        <w:t xml:space="preserve"> = sisa pembagian). Jadi, sebelum sebuah </w:t>
      </w:r>
      <w:r w:rsidR="00561826" w:rsidRPr="0044235F">
        <w:rPr>
          <w:i/>
        </w:rPr>
        <w:t>plaintext</w:t>
      </w:r>
      <w:r w:rsidR="00561826" w:rsidRPr="00FB735C">
        <w:t xml:space="preserve"> dikirimkan, </w:t>
      </w:r>
      <w:r w:rsidR="00561826" w:rsidRPr="0044235F">
        <w:rPr>
          <w:i/>
        </w:rPr>
        <w:t>plaintext</w:t>
      </w:r>
      <w:r w:rsidR="00561826" w:rsidRPr="00FB735C">
        <w:t xml:space="preserve"> tersebut harus dipangkatkan dengan sebuah bilangan, yang biasa disebut sebagai e yang adalah kunci publik</w:t>
      </w:r>
      <w:r w:rsidR="00B04D38" w:rsidRPr="00FB735C">
        <w:t xml:space="preserve">. Kemudian di </w:t>
      </w:r>
      <w:r w:rsidR="00561826" w:rsidRPr="00FB735C">
        <w:t xml:space="preserve">sisi penerima, pesan tersandi (atau </w:t>
      </w:r>
      <w:r w:rsidR="00561826" w:rsidRPr="0044235F">
        <w:rPr>
          <w:i/>
        </w:rPr>
        <w:t>ciphertext</w:t>
      </w:r>
      <w:r w:rsidR="00561826" w:rsidRPr="00FB735C">
        <w:t>) tersebut harus dipangkatkan dengan kunci miliknya sendiri, yang biasa dikenal d</w:t>
      </w:r>
      <w:r w:rsidR="00561826" w:rsidRPr="00FB735C">
        <w:rPr>
          <w:lang w:val="en-US"/>
        </w:rPr>
        <w:t xml:space="preserve"> sebagai kunci privat</w:t>
      </w:r>
      <w:r w:rsidR="00561826" w:rsidRPr="00FB735C">
        <w:t xml:space="preserve">, untuk memperoleh kembali pesan yang dikirimkan. Semua perhitungan dikerjakan pada operasi </w:t>
      </w:r>
      <w:r w:rsidR="00561826" w:rsidRPr="0044235F">
        <w:rPr>
          <w:i/>
        </w:rPr>
        <w:t>modulo</w:t>
      </w:r>
      <w:r w:rsidR="00561826" w:rsidRPr="00FB735C">
        <w:t xml:space="preserve"> n.</w:t>
      </w:r>
    </w:p>
    <w:p w:rsidR="00561826" w:rsidRPr="00FB735C" w:rsidRDefault="00561826" w:rsidP="00561826">
      <w:pPr>
        <w:spacing w:line="477" w:lineRule="auto"/>
        <w:ind w:right="3" w:firstLine="567"/>
      </w:pPr>
      <w:r w:rsidRPr="00FB735C">
        <w:t xml:space="preserve">Pada kerangka konsep penelitian proses yang dilakukan menggunakan metode Rivest-Shamir-Adleman (RSA) adalah proses enkripsi dan dekripsi. Enkripsi merupakan proses penyandian </w:t>
      </w:r>
      <w:r w:rsidR="00572FA9" w:rsidRPr="0044235F">
        <w:rPr>
          <w:i/>
        </w:rPr>
        <w:t>plaintext</w:t>
      </w:r>
      <w:r w:rsidRPr="0044235F">
        <w:rPr>
          <w:i/>
        </w:rPr>
        <w:t xml:space="preserve"> </w:t>
      </w:r>
      <w:r w:rsidRPr="00FB735C">
        <w:t xml:space="preserve">menjadi </w:t>
      </w:r>
      <w:r w:rsidR="00572FA9" w:rsidRPr="0044235F">
        <w:rPr>
          <w:i/>
        </w:rPr>
        <w:t>ciphertext</w:t>
      </w:r>
      <w:r w:rsidRPr="00FB735C">
        <w:t xml:space="preserve">. </w:t>
      </w:r>
      <w:r w:rsidR="00572FA9" w:rsidRPr="00FB735C">
        <w:t>Plaintext</w:t>
      </w:r>
      <w:r w:rsidRPr="00FB735C">
        <w:t xml:space="preserve"> disebut dengan pesan asli, sedangkan </w:t>
      </w:r>
      <w:r w:rsidR="00572FA9" w:rsidRPr="0044235F">
        <w:rPr>
          <w:i/>
        </w:rPr>
        <w:t>ciphertext</w:t>
      </w:r>
      <w:r w:rsidRPr="0044235F">
        <w:rPr>
          <w:i/>
        </w:rPr>
        <w:t xml:space="preserve"> </w:t>
      </w:r>
      <w:r w:rsidRPr="00FB735C">
        <w:t xml:space="preserve">adalah pesan ter-enkrip (tersandi) yang merupakan hasil enkripsi. Sedangkan dekripsi adalah kebalikan dari enkripsi yakni mengubah </w:t>
      </w:r>
      <w:r w:rsidR="00572FA9" w:rsidRPr="0044235F">
        <w:rPr>
          <w:i/>
        </w:rPr>
        <w:t>ciphertext</w:t>
      </w:r>
      <w:r w:rsidRPr="00FB735C">
        <w:t xml:space="preserve"> menjadi </w:t>
      </w:r>
      <w:r w:rsidR="00572FA9" w:rsidRPr="0044235F">
        <w:rPr>
          <w:i/>
        </w:rPr>
        <w:t>plaintext</w:t>
      </w:r>
      <w:r w:rsidRPr="00FB735C">
        <w:t xml:space="preserve">, sehingga kembali menjadi data awal/asli. Proses enkripsi metode Rivest-Shamir-Adleman (RSA) dapat </w:t>
      </w:r>
      <w:r w:rsidRPr="00FB735C">
        <w:rPr>
          <w:lang w:val="en-US"/>
        </w:rPr>
        <w:t xml:space="preserve">dilakukan dengan cara </w:t>
      </w:r>
      <w:r w:rsidRPr="00FB735C">
        <w:t xml:space="preserve">mengikuti alur </w:t>
      </w:r>
      <w:r w:rsidRPr="00FB735C">
        <w:rPr>
          <w:lang w:val="en-US"/>
        </w:rPr>
        <w:t xml:space="preserve">seperti yang di tunjukkan pada </w:t>
      </w:r>
      <w:r w:rsidRPr="00FB735C">
        <w:t xml:space="preserve">(Gambar 2.2). Sedangkan proses dekripsi dapat mengikuti alur seperti yang di tunjukkan pada (Gambar 2.4).  </w:t>
      </w:r>
    </w:p>
    <w:p w:rsidR="002F4029" w:rsidRPr="00FB735C" w:rsidRDefault="002F4029" w:rsidP="002F4029">
      <w:pPr>
        <w:spacing w:line="240" w:lineRule="auto"/>
        <w:ind w:right="3"/>
      </w:pPr>
    </w:p>
    <w:p w:rsidR="00561826" w:rsidRPr="00FB735C" w:rsidRDefault="00561826" w:rsidP="00561826">
      <w:pPr>
        <w:pStyle w:val="Heading3"/>
        <w:ind w:left="567" w:hanging="567"/>
      </w:pPr>
      <w:bookmarkStart w:id="187" w:name="_Toc491704704"/>
      <w:r w:rsidRPr="00FB735C">
        <w:t>File Teks</w:t>
      </w:r>
      <w:bookmarkEnd w:id="187"/>
    </w:p>
    <w:p w:rsidR="00561826" w:rsidRPr="00FB735C" w:rsidRDefault="00561826" w:rsidP="00561826">
      <w:pPr>
        <w:spacing w:line="480" w:lineRule="auto"/>
        <w:ind w:left="-13" w:right="3" w:firstLine="580"/>
      </w:pPr>
      <w:r w:rsidRPr="00FB735C">
        <w:t xml:space="preserve">Pada penelitian ini akan digunakan </w:t>
      </w:r>
      <w:r w:rsidR="0044235F">
        <w:rPr>
          <w:i/>
        </w:rPr>
        <w:t>f</w:t>
      </w:r>
      <w:r w:rsidRPr="0044235F">
        <w:rPr>
          <w:i/>
        </w:rPr>
        <w:t xml:space="preserve">ile </w:t>
      </w:r>
      <w:r w:rsidRPr="00FB735C">
        <w:t xml:space="preserve">teks. </w:t>
      </w:r>
      <w:r w:rsidRPr="0044235F">
        <w:rPr>
          <w:i/>
        </w:rPr>
        <w:t>File</w:t>
      </w:r>
      <w:r w:rsidRPr="00FB735C">
        <w:t xml:space="preserve"> teks merupakan </w:t>
      </w:r>
      <w:r w:rsidRPr="0044235F">
        <w:rPr>
          <w:i/>
        </w:rPr>
        <w:t>file</w:t>
      </w:r>
      <w:r w:rsidRPr="00FB735C">
        <w:t xml:space="preserve"> yang berisi informasi-informasi dalam bentuk teks. Data yang berasal dari dokumen pengolah kata, angka yang digunakan dalam perhitungan, nama dan alamat dalam basis data merupakan contoh masukan data teks yang terdiri dari karakter, angka dan tanda baca. Masukan dan keluaran data teks direpresentasikan sebagai set karakter atau sistem kode yang dikenal oleh sistem komputer. Karakter yang umum digunakan untuk masukan dan keluaran pada komputer, </w:t>
      </w:r>
      <w:r w:rsidR="00526A1D" w:rsidRPr="00FB735C">
        <w:rPr>
          <w:lang w:val="en-US"/>
        </w:rPr>
        <w:t>salah satu</w:t>
      </w:r>
      <w:r w:rsidRPr="00FB735C">
        <w:rPr>
          <w:lang w:val="en-US"/>
        </w:rPr>
        <w:t xml:space="preserve">nya </w:t>
      </w:r>
      <w:r w:rsidRPr="00FB735C">
        <w:t xml:space="preserve">yaitu </w:t>
      </w:r>
      <w:r w:rsidRPr="0044235F">
        <w:rPr>
          <w:i/>
        </w:rPr>
        <w:t>ASCII</w:t>
      </w:r>
      <w:r w:rsidRPr="00FB735C">
        <w:t xml:space="preserve">. </w:t>
      </w:r>
    </w:p>
    <w:p w:rsidR="00B150CC" w:rsidRPr="00FB735C" w:rsidRDefault="00B150CC" w:rsidP="00561826"/>
    <w:p w:rsidR="003A01A1" w:rsidRPr="00FB735C" w:rsidRDefault="003A01A1" w:rsidP="00561826"/>
    <w:p w:rsidR="00AA78E9" w:rsidRPr="00FB735C" w:rsidRDefault="00526A1D" w:rsidP="00DA2F33">
      <w:pPr>
        <w:pStyle w:val="Heading2"/>
        <w:numPr>
          <w:ilvl w:val="0"/>
          <w:numId w:val="12"/>
        </w:numPr>
        <w:ind w:left="567" w:hanging="567"/>
        <w:rPr>
          <w:lang w:val="id-ID"/>
        </w:rPr>
      </w:pPr>
      <w:bookmarkStart w:id="188" w:name="_Toc491704705"/>
      <w:r w:rsidRPr="00FB735C">
        <w:rPr>
          <w:lang w:val="id-ID"/>
        </w:rPr>
        <w:lastRenderedPageBreak/>
        <w:t>Metode</w:t>
      </w:r>
      <w:r w:rsidR="00AA78E9" w:rsidRPr="00FB735C">
        <w:rPr>
          <w:lang w:val="id-ID"/>
        </w:rPr>
        <w:t xml:space="preserve"> Penelitian</w:t>
      </w:r>
      <w:bookmarkEnd w:id="188"/>
    </w:p>
    <w:p w:rsidR="00AA78E9" w:rsidRPr="00FB735C" w:rsidRDefault="00AA78E9" w:rsidP="00AA78E9"/>
    <w:p w:rsidR="00AA78E9" w:rsidRPr="00FB735C" w:rsidRDefault="005C430E" w:rsidP="002F4029">
      <w:pPr>
        <w:jc w:val="center"/>
      </w:pPr>
      <w:r w:rsidRPr="00FB735C">
        <w:object w:dxaOrig="7006" w:dyaOrig="10650">
          <v:shape id="_x0000_i1028" type="#_x0000_t75" style="width:346.85pt;height:592.6pt" o:ole="">
            <v:imagedata r:id="rId23" o:title=""/>
          </v:shape>
          <o:OLEObject Type="Embed" ProgID="Visio.Drawing.15" ShapeID="_x0000_i1028" DrawAspect="Content" ObjectID="_1565688520" r:id="rId24"/>
        </w:object>
      </w:r>
    </w:p>
    <w:p w:rsidR="00AA78E9" w:rsidRPr="00FB735C" w:rsidRDefault="007E1DE7" w:rsidP="002F4029">
      <w:pPr>
        <w:pStyle w:val="Caption"/>
        <w:rPr>
          <w:b w:val="0"/>
        </w:rPr>
      </w:pPr>
      <w:bookmarkStart w:id="189" w:name="_Toc482446640"/>
      <w:bookmarkStart w:id="190" w:name="_Toc487146646"/>
      <w:r w:rsidRPr="00FB735C">
        <w:rPr>
          <w:b w:val="0"/>
        </w:rPr>
        <w:t>Gambar 3.2 Diagram Ali</w:t>
      </w:r>
      <w:r w:rsidR="00572FA9" w:rsidRPr="00FB735C">
        <w:rPr>
          <w:b w:val="0"/>
        </w:rPr>
        <w:t>r Metode</w:t>
      </w:r>
      <w:r w:rsidR="00AA78E9" w:rsidRPr="00FB735C">
        <w:rPr>
          <w:b w:val="0"/>
        </w:rPr>
        <w:t xml:space="preserve"> Penelitian</w:t>
      </w:r>
      <w:bookmarkEnd w:id="189"/>
      <w:bookmarkEnd w:id="190"/>
    </w:p>
    <w:p w:rsidR="00AA78E9" w:rsidRPr="00FB735C" w:rsidRDefault="00AA78E9" w:rsidP="00DA2F33">
      <w:pPr>
        <w:pStyle w:val="Heading3"/>
        <w:numPr>
          <w:ilvl w:val="0"/>
          <w:numId w:val="18"/>
        </w:numPr>
        <w:spacing w:line="480" w:lineRule="auto"/>
        <w:ind w:left="567" w:hanging="567"/>
      </w:pPr>
      <w:bookmarkStart w:id="191" w:name="_Toc491704706"/>
      <w:bookmarkStart w:id="192" w:name="_Toc38680"/>
      <w:r w:rsidRPr="00FB735C">
        <w:lastRenderedPageBreak/>
        <w:t>Riset Awal</w:t>
      </w:r>
      <w:bookmarkEnd w:id="191"/>
      <w:r w:rsidRPr="00FB735C">
        <w:t xml:space="preserve"> </w:t>
      </w:r>
      <w:bookmarkEnd w:id="192"/>
    </w:p>
    <w:p w:rsidR="00AA78E9" w:rsidRPr="00FB735C" w:rsidRDefault="00AA78E9" w:rsidP="005C430E">
      <w:pPr>
        <w:spacing w:line="480" w:lineRule="auto"/>
        <w:ind w:left="-3" w:right="3" w:firstLine="570"/>
      </w:pPr>
      <w:r w:rsidRPr="00FB735C">
        <w:t xml:space="preserve">Sebelum melakukan penelitian terlebih dahulu mempelajari segala hal yang terkait dengan topik penelitian. Bagian utama yang perlu dipelajari dan didalami adalah : </w:t>
      </w:r>
    </w:p>
    <w:p w:rsidR="005C430E" w:rsidRPr="00FB735C" w:rsidRDefault="00AA78E9" w:rsidP="005C430E">
      <w:pPr>
        <w:pStyle w:val="ListParagraph"/>
        <w:numPr>
          <w:ilvl w:val="0"/>
          <w:numId w:val="16"/>
        </w:numPr>
        <w:tabs>
          <w:tab w:val="center" w:pos="851"/>
          <w:tab w:val="left" w:pos="900"/>
        </w:tabs>
        <w:spacing w:line="480" w:lineRule="auto"/>
        <w:ind w:left="1134" w:hanging="567"/>
        <w:jc w:val="left"/>
      </w:pPr>
      <w:r w:rsidRPr="00FB735C">
        <w:t>Konsep Kriptografi</w:t>
      </w:r>
    </w:p>
    <w:p w:rsidR="00AA78E9" w:rsidRPr="00FB735C" w:rsidRDefault="00AA78E9" w:rsidP="005C430E">
      <w:pPr>
        <w:pStyle w:val="ListParagraph"/>
        <w:numPr>
          <w:ilvl w:val="0"/>
          <w:numId w:val="16"/>
        </w:numPr>
        <w:tabs>
          <w:tab w:val="center" w:pos="851"/>
          <w:tab w:val="left" w:pos="900"/>
        </w:tabs>
        <w:spacing w:line="480" w:lineRule="auto"/>
        <w:ind w:left="1134" w:hanging="567"/>
        <w:jc w:val="left"/>
      </w:pPr>
      <w:r w:rsidRPr="00FB735C">
        <w:t>Konsep Dasar File Teks</w:t>
      </w:r>
    </w:p>
    <w:p w:rsidR="00AA78E9" w:rsidRPr="00FB735C" w:rsidRDefault="00914507" w:rsidP="005C430E">
      <w:pPr>
        <w:pStyle w:val="ListParagraph"/>
        <w:numPr>
          <w:ilvl w:val="0"/>
          <w:numId w:val="16"/>
        </w:numPr>
        <w:tabs>
          <w:tab w:val="center" w:pos="851"/>
          <w:tab w:val="left" w:pos="900"/>
        </w:tabs>
        <w:spacing w:line="480" w:lineRule="auto"/>
        <w:ind w:left="1134" w:hanging="567"/>
        <w:jc w:val="left"/>
      </w:pPr>
      <w:r w:rsidRPr="00FB735C">
        <w:t>Algoritma</w:t>
      </w:r>
      <w:r w:rsidR="00AA78E9" w:rsidRPr="00FB735C">
        <w:t xml:space="preserve"> Rivest-Shamir-Adleman</w:t>
      </w:r>
    </w:p>
    <w:p w:rsidR="00AA78E9" w:rsidRPr="00FB735C" w:rsidRDefault="00385BBB" w:rsidP="00385BBB">
      <w:pPr>
        <w:tabs>
          <w:tab w:val="left" w:pos="567"/>
        </w:tabs>
        <w:spacing w:line="480" w:lineRule="auto"/>
        <w:jc w:val="left"/>
      </w:pPr>
      <w:r w:rsidRPr="00FB735C">
        <w:tab/>
      </w:r>
      <w:r w:rsidR="00AA78E9" w:rsidRPr="00FB735C">
        <w:t xml:space="preserve">Setelah melakukan riset awal, kemudian dilakukan tahapan-tahapan seperti pada Gambar 3.2. </w:t>
      </w:r>
    </w:p>
    <w:p w:rsidR="00AA78E9" w:rsidRPr="00FB735C" w:rsidRDefault="00AA78E9" w:rsidP="00AA78E9">
      <w:pPr>
        <w:tabs>
          <w:tab w:val="left" w:pos="900"/>
        </w:tabs>
        <w:spacing w:line="240" w:lineRule="auto"/>
        <w:jc w:val="left"/>
      </w:pPr>
    </w:p>
    <w:p w:rsidR="00AA78E9" w:rsidRPr="00FB735C" w:rsidRDefault="00AA78E9" w:rsidP="00DA2F33">
      <w:pPr>
        <w:pStyle w:val="Heading3"/>
        <w:numPr>
          <w:ilvl w:val="0"/>
          <w:numId w:val="18"/>
        </w:numPr>
        <w:ind w:left="567" w:hanging="567"/>
      </w:pPr>
      <w:bookmarkStart w:id="193" w:name="_Toc491704707"/>
      <w:bookmarkStart w:id="194" w:name="_Toc38681"/>
      <w:r w:rsidRPr="00FB735C">
        <w:t>Perancangan</w:t>
      </w:r>
      <w:bookmarkEnd w:id="193"/>
      <w:r w:rsidRPr="00FB735C">
        <w:t xml:space="preserve"> </w:t>
      </w:r>
      <w:bookmarkEnd w:id="194"/>
    </w:p>
    <w:p w:rsidR="00AA78E9" w:rsidRPr="00FB735C" w:rsidRDefault="00AA78E9" w:rsidP="004F30E7">
      <w:pPr>
        <w:spacing w:line="476" w:lineRule="auto"/>
        <w:ind w:left="-3" w:right="3" w:firstLine="543"/>
      </w:pPr>
      <w:r w:rsidRPr="00FB735C">
        <w:rPr>
          <w:b/>
        </w:rPr>
        <w:t xml:space="preserve"> </w:t>
      </w:r>
      <w:r w:rsidRPr="00FB735C">
        <w:t>Berdasarkan bahan dan materi riset awal yang sudah di kumpulkan, kemudian dilakukan pe</w:t>
      </w:r>
      <w:r w:rsidR="00017E4E" w:rsidRPr="00FB735C">
        <w:t xml:space="preserve">rancangan implementasi </w:t>
      </w:r>
      <w:r w:rsidR="00914507" w:rsidRPr="00FB735C">
        <w:t>algoritma</w:t>
      </w:r>
      <w:r w:rsidRPr="00FB735C">
        <w:t xml:space="preserve"> </w:t>
      </w:r>
      <w:r w:rsidR="0044235F">
        <w:t>RSA</w:t>
      </w:r>
      <w:r w:rsidRPr="00FB735C">
        <w:t xml:space="preserve"> yang diperlukan untuk melakukan enkripsi dan dekripsi.</w:t>
      </w:r>
    </w:p>
    <w:p w:rsidR="00AA78E9" w:rsidRPr="00FB735C" w:rsidRDefault="00AA78E9" w:rsidP="00DA2F33">
      <w:pPr>
        <w:pStyle w:val="Heading5"/>
        <w:numPr>
          <w:ilvl w:val="0"/>
          <w:numId w:val="19"/>
        </w:numPr>
        <w:spacing w:line="480" w:lineRule="auto"/>
        <w:ind w:left="567" w:hanging="567"/>
        <w:rPr>
          <w:rFonts w:ascii="Times New Roman" w:hAnsi="Times New Roman" w:cs="Times New Roman"/>
          <w:color w:val="auto"/>
        </w:rPr>
      </w:pPr>
      <w:r w:rsidRPr="00FB735C">
        <w:rPr>
          <w:rFonts w:ascii="Times New Roman" w:hAnsi="Times New Roman" w:cs="Times New Roman"/>
          <w:color w:val="auto"/>
        </w:rPr>
        <w:t xml:space="preserve">Proses Enkripsi </w:t>
      </w:r>
    </w:p>
    <w:p w:rsidR="00AA78E9" w:rsidRPr="00FB735C" w:rsidRDefault="00AA78E9" w:rsidP="004A1DBB">
      <w:pPr>
        <w:spacing w:line="480" w:lineRule="auto"/>
        <w:ind w:left="-13" w:right="3" w:firstLine="580"/>
      </w:pPr>
      <w:r w:rsidRPr="00FB735C">
        <w:t xml:space="preserve">Pada tahap ini data yang berupa teks dienkripsi atau disandikan ke sebuah </w:t>
      </w:r>
      <w:r w:rsidRPr="0044235F">
        <w:rPr>
          <w:i/>
        </w:rPr>
        <w:t>file</w:t>
      </w:r>
      <w:r w:rsidRPr="00FB735C">
        <w:t xml:space="preserve"> teks yang tidak dapat dimengerti maknanya (</w:t>
      </w:r>
      <w:r w:rsidRPr="0044235F">
        <w:rPr>
          <w:i/>
        </w:rPr>
        <w:t>ciphertext</w:t>
      </w:r>
      <w:r w:rsidRPr="00FB735C">
        <w:t>). Alur dari proses enkripsi sebagai berikut:</w:t>
      </w:r>
    </w:p>
    <w:p w:rsidR="00AA78E9" w:rsidRPr="00FB735C" w:rsidRDefault="00AA78E9" w:rsidP="00D93106">
      <w:pPr>
        <w:pStyle w:val="ListParagraph"/>
        <w:numPr>
          <w:ilvl w:val="0"/>
          <w:numId w:val="20"/>
        </w:numPr>
        <w:spacing w:line="476" w:lineRule="auto"/>
        <w:ind w:left="993" w:right="3" w:hanging="426"/>
      </w:pPr>
      <w:r w:rsidRPr="00FB735C">
        <w:t xml:space="preserve">Input data teks pada </w:t>
      </w:r>
      <w:r w:rsidRPr="0044235F">
        <w:rPr>
          <w:i/>
        </w:rPr>
        <w:t>file</w:t>
      </w:r>
      <w:r w:rsidR="007956A1" w:rsidRPr="00FB735C">
        <w:rPr>
          <w:lang w:val="en-US"/>
        </w:rPr>
        <w:t>.</w:t>
      </w:r>
    </w:p>
    <w:p w:rsidR="00AA78E9" w:rsidRPr="00FB735C" w:rsidRDefault="00AA78E9" w:rsidP="00D93106">
      <w:pPr>
        <w:pStyle w:val="ListParagraph"/>
        <w:numPr>
          <w:ilvl w:val="0"/>
          <w:numId w:val="20"/>
        </w:numPr>
        <w:spacing w:line="476" w:lineRule="auto"/>
        <w:ind w:left="993" w:right="3" w:hanging="426"/>
      </w:pPr>
      <w:r w:rsidRPr="00FB735C">
        <w:t>Teks yang ada di bagi me</w:t>
      </w:r>
      <w:r w:rsidR="00526A1D" w:rsidRPr="00FB735C">
        <w:t>njadi beberapa blok kemudian di</w:t>
      </w:r>
      <w:r w:rsidRPr="00FB735C">
        <w:t xml:space="preserve">ubah ke dalam bentuk bilangan </w:t>
      </w:r>
      <w:r w:rsidRPr="0044235F">
        <w:rPr>
          <w:i/>
        </w:rPr>
        <w:t>ASCII</w:t>
      </w:r>
      <w:r w:rsidR="007956A1" w:rsidRPr="00FB735C">
        <w:rPr>
          <w:lang w:val="en-US"/>
        </w:rPr>
        <w:t>.</w:t>
      </w:r>
    </w:p>
    <w:p w:rsidR="00AA78E9" w:rsidRPr="00FB735C" w:rsidRDefault="00AA78E9" w:rsidP="00D93106">
      <w:pPr>
        <w:pStyle w:val="ListParagraph"/>
        <w:numPr>
          <w:ilvl w:val="0"/>
          <w:numId w:val="20"/>
        </w:numPr>
        <w:spacing w:line="476" w:lineRule="auto"/>
        <w:ind w:left="993" w:right="3" w:hanging="426"/>
      </w:pPr>
      <w:r w:rsidRPr="00FB735C">
        <w:t xml:space="preserve">Teks yang sudah menjadi bilangan </w:t>
      </w:r>
      <w:r w:rsidRPr="0044235F">
        <w:rPr>
          <w:i/>
        </w:rPr>
        <w:t>ASCII</w:t>
      </w:r>
      <w:r w:rsidR="00526A1D" w:rsidRPr="00FB735C">
        <w:t xml:space="preserve"> akan di</w:t>
      </w:r>
      <w:r w:rsidRPr="00FB735C">
        <w:t>proses dengan perhitungan kunci publik dengan simbol e dan n</w:t>
      </w:r>
      <w:r w:rsidR="007956A1" w:rsidRPr="00FB735C">
        <w:rPr>
          <w:lang w:val="en-US"/>
        </w:rPr>
        <w:t>.</w:t>
      </w:r>
    </w:p>
    <w:p w:rsidR="00AA78E9" w:rsidRPr="00FB735C" w:rsidRDefault="00AA78E9" w:rsidP="00D93106">
      <w:pPr>
        <w:pStyle w:val="ListParagraph"/>
        <w:numPr>
          <w:ilvl w:val="0"/>
          <w:numId w:val="20"/>
        </w:numPr>
        <w:spacing w:line="476" w:lineRule="auto"/>
        <w:ind w:left="993" w:right="3" w:hanging="426"/>
      </w:pPr>
      <w:r w:rsidRPr="00FB735C">
        <w:t>Kemudian proses dari perhit</w:t>
      </w:r>
      <w:r w:rsidR="00526A1D" w:rsidRPr="00FB735C">
        <w:t>ungan e sebagai kunci publik di</w:t>
      </w:r>
      <w:r w:rsidRPr="00FB735C">
        <w:t xml:space="preserve">hitung dengan n sebagai nilai hasil pembagian atau </w:t>
      </w:r>
      <w:r w:rsidRPr="0044235F">
        <w:rPr>
          <w:i/>
        </w:rPr>
        <w:t>mod</w:t>
      </w:r>
      <w:r w:rsidRPr="00FB735C">
        <w:t>/</w:t>
      </w:r>
      <w:r w:rsidRPr="0044235F">
        <w:rPr>
          <w:i/>
        </w:rPr>
        <w:t>modulo</w:t>
      </w:r>
      <w:r w:rsidRPr="00FB735C">
        <w:t xml:space="preserve"> se</w:t>
      </w:r>
      <w:r w:rsidR="005F521C" w:rsidRPr="00FB735C">
        <w:t xml:space="preserve">perti pada </w:t>
      </w:r>
      <w:r w:rsidR="005F521C" w:rsidRPr="00FB735C">
        <w:rPr>
          <w:lang w:val="en-US"/>
        </w:rPr>
        <w:t>(</w:t>
      </w:r>
      <w:r w:rsidR="005F521C" w:rsidRPr="00FB735C">
        <w:t>pers. 2.1</w:t>
      </w:r>
      <w:r w:rsidR="005F521C" w:rsidRPr="00FB735C">
        <w:rPr>
          <w:lang w:val="en-US"/>
        </w:rPr>
        <w:t>)</w:t>
      </w:r>
      <w:r w:rsidR="00D93106" w:rsidRPr="00FB735C">
        <w:t>.</w:t>
      </w:r>
    </w:p>
    <w:p w:rsidR="00B769A8" w:rsidRPr="00FB735C" w:rsidRDefault="00AA78E9" w:rsidP="005C430E">
      <w:pPr>
        <w:pStyle w:val="ListParagraph"/>
        <w:numPr>
          <w:ilvl w:val="0"/>
          <w:numId w:val="20"/>
        </w:numPr>
        <w:spacing w:line="476" w:lineRule="auto"/>
        <w:ind w:left="993" w:right="3" w:hanging="426"/>
      </w:pPr>
      <w:r w:rsidRPr="0044235F">
        <w:rPr>
          <w:i/>
        </w:rPr>
        <w:t>Output</w:t>
      </w:r>
      <w:r w:rsidR="00526A1D" w:rsidRPr="00FB735C">
        <w:t>-</w:t>
      </w:r>
      <w:r w:rsidRPr="00FB735C">
        <w:t>nya adalah sebuah pesan acak yang tidak bisa di baca (</w:t>
      </w:r>
      <w:r w:rsidR="00526A1D" w:rsidRPr="0044235F">
        <w:rPr>
          <w:i/>
        </w:rPr>
        <w:t>cipher</w:t>
      </w:r>
      <w:r w:rsidRPr="0044235F">
        <w:rPr>
          <w:i/>
        </w:rPr>
        <w:t>text</w:t>
      </w:r>
      <w:r w:rsidRPr="00FB735C">
        <w:t>)</w:t>
      </w:r>
      <w:r w:rsidR="00D93106" w:rsidRPr="00FB735C">
        <w:t>.</w:t>
      </w:r>
    </w:p>
    <w:p w:rsidR="00AA78E9" w:rsidRPr="00FB735C" w:rsidRDefault="00AA78E9" w:rsidP="00DA2F33">
      <w:pPr>
        <w:pStyle w:val="ListParagraph"/>
        <w:numPr>
          <w:ilvl w:val="0"/>
          <w:numId w:val="19"/>
        </w:numPr>
        <w:tabs>
          <w:tab w:val="left" w:pos="567"/>
        </w:tabs>
        <w:spacing w:line="476" w:lineRule="auto"/>
        <w:ind w:left="567" w:right="3" w:hanging="567"/>
      </w:pPr>
      <w:r w:rsidRPr="00FB735C">
        <w:lastRenderedPageBreak/>
        <w:t>Proses Dekripsi</w:t>
      </w:r>
    </w:p>
    <w:p w:rsidR="00AA78E9" w:rsidRPr="00FB735C" w:rsidRDefault="004A1DBB" w:rsidP="004A1DBB">
      <w:pPr>
        <w:pStyle w:val="ListParagraph"/>
        <w:numPr>
          <w:ilvl w:val="0"/>
          <w:numId w:val="0"/>
        </w:numPr>
        <w:tabs>
          <w:tab w:val="left" w:pos="567"/>
        </w:tabs>
        <w:spacing w:line="476" w:lineRule="auto"/>
        <w:ind w:right="3" w:firstLine="540"/>
      </w:pPr>
      <w:r w:rsidRPr="00FB735C">
        <w:tab/>
      </w:r>
      <w:r w:rsidR="00AA78E9" w:rsidRPr="00FB735C">
        <w:t>Pada tahap ini data teks yang ter-enkripsi dikembalikan ke bentuk data awal yang dapat dimengerti maknanya (</w:t>
      </w:r>
      <w:r w:rsidR="00AA78E9" w:rsidRPr="0044235F">
        <w:rPr>
          <w:i/>
        </w:rPr>
        <w:t>plaintext</w:t>
      </w:r>
      <w:r w:rsidR="00AA78E9" w:rsidRPr="00FB735C">
        <w:t>). Alur dari proses dekripsi sebagai berikut</w:t>
      </w:r>
      <w:r w:rsidR="005F2F0C" w:rsidRPr="00FB735C">
        <w:rPr>
          <w:lang w:val="en-US"/>
        </w:rPr>
        <w:t xml:space="preserve"> </w:t>
      </w:r>
      <w:r w:rsidR="00AA78E9" w:rsidRPr="00FB735C">
        <w:t>:</w:t>
      </w:r>
    </w:p>
    <w:p w:rsidR="00AA78E9" w:rsidRPr="00FB735C" w:rsidRDefault="00AA78E9" w:rsidP="00D93106">
      <w:pPr>
        <w:pStyle w:val="ListParagraph"/>
        <w:numPr>
          <w:ilvl w:val="6"/>
          <w:numId w:val="17"/>
        </w:numPr>
        <w:tabs>
          <w:tab w:val="left" w:pos="993"/>
        </w:tabs>
        <w:spacing w:line="476" w:lineRule="auto"/>
        <w:ind w:left="993" w:right="3" w:hanging="426"/>
      </w:pPr>
      <w:r w:rsidRPr="00FB735C">
        <w:t xml:space="preserve">Input data </w:t>
      </w:r>
      <w:r w:rsidR="00FF3FD2" w:rsidRPr="00FB735C">
        <w:t xml:space="preserve">teks </w:t>
      </w:r>
      <w:r w:rsidRPr="00FB735C">
        <w:t>hasil enkripsi</w:t>
      </w:r>
      <w:r w:rsidR="00D93106" w:rsidRPr="00FB735C">
        <w:t>.</w:t>
      </w:r>
      <w:r w:rsidR="005F521C" w:rsidRPr="00FB735C">
        <w:rPr>
          <w:lang w:val="en-US"/>
        </w:rPr>
        <w:t xml:space="preserve"> </w:t>
      </w:r>
    </w:p>
    <w:p w:rsidR="00AA78E9" w:rsidRPr="00FB735C" w:rsidRDefault="00AA78E9" w:rsidP="00D93106">
      <w:pPr>
        <w:pStyle w:val="ListParagraph"/>
        <w:numPr>
          <w:ilvl w:val="6"/>
          <w:numId w:val="17"/>
        </w:numPr>
        <w:tabs>
          <w:tab w:val="left" w:pos="993"/>
        </w:tabs>
        <w:spacing w:line="476" w:lineRule="auto"/>
        <w:ind w:left="993" w:right="3" w:hanging="426"/>
      </w:pPr>
      <w:r w:rsidRPr="00FB735C">
        <w:t xml:space="preserve">Teks yang sudah ter-enkripsi di bagi menjadi beberapa blok kemudian di ubah kedalam bentuk bilangan </w:t>
      </w:r>
      <w:r w:rsidRPr="0044235F">
        <w:rPr>
          <w:i/>
        </w:rPr>
        <w:t>ASCII</w:t>
      </w:r>
      <w:r w:rsidR="00D93106" w:rsidRPr="00FB735C">
        <w:t>.</w:t>
      </w:r>
    </w:p>
    <w:p w:rsidR="00AA78E9" w:rsidRPr="00FB735C" w:rsidRDefault="00AA78E9" w:rsidP="00D93106">
      <w:pPr>
        <w:pStyle w:val="ListParagraph"/>
        <w:numPr>
          <w:ilvl w:val="6"/>
          <w:numId w:val="17"/>
        </w:numPr>
        <w:tabs>
          <w:tab w:val="left" w:pos="993"/>
        </w:tabs>
        <w:spacing w:line="476" w:lineRule="auto"/>
        <w:ind w:left="993" w:right="3" w:hanging="426"/>
      </w:pPr>
      <w:r w:rsidRPr="00FB735C">
        <w:t xml:space="preserve">Teks yang sudah menjadi bilangan </w:t>
      </w:r>
      <w:r w:rsidRPr="0044235F">
        <w:rPr>
          <w:i/>
        </w:rPr>
        <w:t>ASCII</w:t>
      </w:r>
      <w:r w:rsidRPr="00FB735C">
        <w:t xml:space="preserve"> akan di proses dengan perhitungan kunci privat dengan simbol d dan n</w:t>
      </w:r>
      <w:r w:rsidR="00D93106" w:rsidRPr="00FB735C">
        <w:t>.</w:t>
      </w:r>
    </w:p>
    <w:p w:rsidR="00AA78E9" w:rsidRPr="00FB735C" w:rsidRDefault="00AA78E9" w:rsidP="00D93106">
      <w:pPr>
        <w:pStyle w:val="ListParagraph"/>
        <w:numPr>
          <w:ilvl w:val="6"/>
          <w:numId w:val="17"/>
        </w:numPr>
        <w:tabs>
          <w:tab w:val="left" w:pos="993"/>
        </w:tabs>
        <w:spacing w:line="476" w:lineRule="auto"/>
        <w:ind w:left="993" w:right="3" w:hanging="426"/>
      </w:pPr>
      <w:r w:rsidRPr="00FB735C">
        <w:t xml:space="preserve">Kemudian proses dari perhitungan d sebagai kunci privat di hitung dengan n sebagai nilai hasil pembagian atau </w:t>
      </w:r>
      <w:r w:rsidRPr="0044235F">
        <w:rPr>
          <w:i/>
        </w:rPr>
        <w:t>mod</w:t>
      </w:r>
      <w:r w:rsidRPr="00FB735C">
        <w:t>/</w:t>
      </w:r>
      <w:r w:rsidR="00DE5368" w:rsidRPr="0044235F">
        <w:rPr>
          <w:i/>
        </w:rPr>
        <w:t>modulo</w:t>
      </w:r>
      <w:r w:rsidR="00DE5368" w:rsidRPr="00FB735C">
        <w:t xml:space="preserve"> seperti pada </w:t>
      </w:r>
      <w:r w:rsidR="00DE5368" w:rsidRPr="00FB735C">
        <w:rPr>
          <w:lang w:val="en-US"/>
        </w:rPr>
        <w:t>(</w:t>
      </w:r>
      <w:r w:rsidR="00DE5368" w:rsidRPr="00FB735C">
        <w:t>pers</w:t>
      </w:r>
      <w:r w:rsidR="005F521C" w:rsidRPr="00FB735C">
        <w:t xml:space="preserve"> 2.2</w:t>
      </w:r>
      <w:r w:rsidR="00DE5368" w:rsidRPr="00FB735C">
        <w:t>)</w:t>
      </w:r>
      <w:r w:rsidR="00D93106" w:rsidRPr="00FB735C">
        <w:t>.</w:t>
      </w:r>
    </w:p>
    <w:p w:rsidR="00AA78E9" w:rsidRPr="00FB735C" w:rsidRDefault="00AA78E9" w:rsidP="00D93106">
      <w:pPr>
        <w:pStyle w:val="ListParagraph"/>
        <w:numPr>
          <w:ilvl w:val="6"/>
          <w:numId w:val="17"/>
        </w:numPr>
        <w:tabs>
          <w:tab w:val="left" w:pos="993"/>
        </w:tabs>
        <w:spacing w:line="476" w:lineRule="auto"/>
        <w:ind w:left="993" w:right="3" w:hanging="426"/>
      </w:pPr>
      <w:r w:rsidRPr="00FB735C">
        <w:t>Output</w:t>
      </w:r>
      <w:r w:rsidR="00526A1D" w:rsidRPr="00FB735C">
        <w:t>-nya adalah pesan yang bisa di</w:t>
      </w:r>
      <w:r w:rsidRPr="00FB735C">
        <w:t>baca (</w:t>
      </w:r>
      <w:r w:rsidR="00526A1D" w:rsidRPr="0044235F">
        <w:rPr>
          <w:i/>
        </w:rPr>
        <w:t>plain</w:t>
      </w:r>
      <w:r w:rsidRPr="0044235F">
        <w:rPr>
          <w:i/>
        </w:rPr>
        <w:t>text</w:t>
      </w:r>
      <w:r w:rsidRPr="00FB735C">
        <w:t>)</w:t>
      </w:r>
      <w:r w:rsidR="00D93106" w:rsidRPr="00FB735C">
        <w:t>.</w:t>
      </w:r>
    </w:p>
    <w:p w:rsidR="00AA78E9" w:rsidRPr="00FB735C" w:rsidRDefault="00AA78E9" w:rsidP="002F4029">
      <w:pPr>
        <w:spacing w:line="240" w:lineRule="auto"/>
        <w:jc w:val="left"/>
      </w:pPr>
      <w:r w:rsidRPr="00FB735C">
        <w:t xml:space="preserve"> </w:t>
      </w:r>
    </w:p>
    <w:p w:rsidR="00AA78E9" w:rsidRPr="00FB735C" w:rsidRDefault="004B3DDA" w:rsidP="00DA2F33">
      <w:pPr>
        <w:pStyle w:val="Heading3"/>
        <w:numPr>
          <w:ilvl w:val="0"/>
          <w:numId w:val="18"/>
        </w:numPr>
        <w:spacing w:line="480" w:lineRule="auto"/>
        <w:ind w:left="567" w:hanging="567"/>
      </w:pPr>
      <w:bookmarkStart w:id="195" w:name="_Toc491704708"/>
      <w:r w:rsidRPr="00FB735C">
        <w:t>Pengujian</w:t>
      </w:r>
      <w:bookmarkEnd w:id="195"/>
    </w:p>
    <w:p w:rsidR="00B769A8" w:rsidRPr="00FB735C" w:rsidRDefault="00AA78E9" w:rsidP="002F4029">
      <w:pPr>
        <w:spacing w:line="480" w:lineRule="auto"/>
        <w:ind w:left="-3" w:right="3" w:firstLine="570"/>
      </w:pPr>
      <w:r w:rsidRPr="00FB735C">
        <w:t xml:space="preserve">Melakukan enkripsi dan dekripsi pada </w:t>
      </w:r>
      <w:r w:rsidRPr="009613FC">
        <w:t>file</w:t>
      </w:r>
      <w:r w:rsidRPr="00FB735C">
        <w:t xml:space="preserve"> teks sesuai dengan kriteria data input yang sudah </w:t>
      </w:r>
      <w:r w:rsidR="002F4029" w:rsidRPr="00FB735C">
        <w:t>dispesifikasikan pada bab satu.</w:t>
      </w:r>
    </w:p>
    <w:p w:rsidR="002F4029" w:rsidRPr="00FB735C" w:rsidRDefault="002F4029" w:rsidP="002F4029">
      <w:pPr>
        <w:spacing w:line="240" w:lineRule="auto"/>
        <w:ind w:right="3"/>
      </w:pPr>
    </w:p>
    <w:p w:rsidR="00AA78E9" w:rsidRPr="00FB735C" w:rsidRDefault="00AA78E9" w:rsidP="00DA2F33">
      <w:pPr>
        <w:pStyle w:val="Heading3"/>
        <w:numPr>
          <w:ilvl w:val="0"/>
          <w:numId w:val="18"/>
        </w:numPr>
        <w:spacing w:line="480" w:lineRule="auto"/>
        <w:ind w:left="567" w:hanging="567"/>
      </w:pPr>
      <w:bookmarkStart w:id="196" w:name="_Toc491704709"/>
      <w:bookmarkStart w:id="197" w:name="_Toc38683"/>
      <w:r w:rsidRPr="00FB735C">
        <w:t>Analisa Hasil</w:t>
      </w:r>
      <w:bookmarkEnd w:id="196"/>
      <w:r w:rsidRPr="00FB735C">
        <w:t xml:space="preserve"> </w:t>
      </w:r>
      <w:bookmarkEnd w:id="197"/>
    </w:p>
    <w:p w:rsidR="00AA78E9" w:rsidRPr="00FB735C" w:rsidRDefault="00AA78E9" w:rsidP="00B769A8">
      <w:pPr>
        <w:tabs>
          <w:tab w:val="left" w:pos="540"/>
          <w:tab w:val="right" w:pos="8461"/>
        </w:tabs>
        <w:spacing w:line="480" w:lineRule="auto"/>
        <w:ind w:left="-13"/>
        <w:jc w:val="left"/>
      </w:pPr>
      <w:r w:rsidRPr="00FB735C">
        <w:rPr>
          <w:b/>
        </w:rPr>
        <w:t xml:space="preserve"> </w:t>
      </w:r>
      <w:r w:rsidRPr="00FB735C">
        <w:rPr>
          <w:b/>
        </w:rPr>
        <w:tab/>
        <w:t xml:space="preserve"> </w:t>
      </w:r>
      <w:r w:rsidRPr="00FB735C">
        <w:t>Hasil yang diperoleh dari pengujian ke</w:t>
      </w:r>
      <w:r w:rsidR="00526A1D" w:rsidRPr="00FB735C">
        <w:t>mudian di</w:t>
      </w:r>
      <w:r w:rsidRPr="00FB735C">
        <w:t xml:space="preserve">analisa terutama pada hasil </w:t>
      </w:r>
    </w:p>
    <w:p w:rsidR="00AA78E9" w:rsidRPr="00FB735C" w:rsidRDefault="00AA78E9" w:rsidP="002F4029">
      <w:pPr>
        <w:spacing w:line="480" w:lineRule="auto"/>
        <w:ind w:left="-3" w:right="3"/>
      </w:pPr>
      <w:r w:rsidRPr="00FB735C">
        <w:t xml:space="preserve">enkripsi dan dekripsi </w:t>
      </w:r>
      <w:r w:rsidRPr="009613FC">
        <w:t>file</w:t>
      </w:r>
      <w:r w:rsidRPr="00FB735C">
        <w:t xml:space="preserve"> teks</w:t>
      </w:r>
      <w:r w:rsidR="005C430E" w:rsidRPr="00FB735C">
        <w:t>.</w:t>
      </w:r>
      <w:r w:rsidR="002F4029" w:rsidRPr="00FB735C">
        <w:t xml:space="preserve"> </w:t>
      </w:r>
    </w:p>
    <w:p w:rsidR="002F4029" w:rsidRPr="00FB735C" w:rsidRDefault="002F4029" w:rsidP="002F4029">
      <w:pPr>
        <w:spacing w:line="240" w:lineRule="auto"/>
        <w:ind w:left="-3" w:right="3"/>
      </w:pPr>
    </w:p>
    <w:p w:rsidR="00AA78E9" w:rsidRPr="00FB735C" w:rsidRDefault="00AA78E9" w:rsidP="00DA2F33">
      <w:pPr>
        <w:pStyle w:val="Heading2"/>
        <w:numPr>
          <w:ilvl w:val="0"/>
          <w:numId w:val="12"/>
        </w:numPr>
        <w:spacing w:line="480" w:lineRule="auto"/>
        <w:ind w:left="567" w:hanging="567"/>
      </w:pPr>
      <w:bookmarkStart w:id="198" w:name="_Toc491704710"/>
      <w:bookmarkStart w:id="199" w:name="_Toc38684"/>
      <w:r w:rsidRPr="00FB735C">
        <w:t>Variabel Penelitian</w:t>
      </w:r>
      <w:bookmarkEnd w:id="198"/>
      <w:r w:rsidRPr="00FB735C">
        <w:t xml:space="preserve"> </w:t>
      </w:r>
      <w:bookmarkEnd w:id="199"/>
    </w:p>
    <w:p w:rsidR="00AA78E9" w:rsidRPr="00FB735C" w:rsidRDefault="00AA78E9" w:rsidP="00B769A8">
      <w:pPr>
        <w:spacing w:line="480" w:lineRule="auto"/>
        <w:ind w:left="-3" w:right="3" w:firstLine="543"/>
      </w:pPr>
      <w:r w:rsidRPr="00FB735C">
        <w:t xml:space="preserve"> Sebagai variabel penelitian dalam tugas akhir ini yang akan dikaj</w:t>
      </w:r>
      <w:r w:rsidR="005C430E" w:rsidRPr="00FB735C">
        <w:t xml:space="preserve">i secara mendalam adalah metode RSA </w:t>
      </w:r>
      <w:r w:rsidRPr="00FB735C">
        <w:t xml:space="preserve">yang digunakan untuk pengamanan data teks dan menjaga kerahasiaan data. </w:t>
      </w:r>
    </w:p>
    <w:p w:rsidR="00AA78E9" w:rsidRPr="00FB735C" w:rsidRDefault="00AA78E9" w:rsidP="00AA78E9">
      <w:pPr>
        <w:spacing w:after="262" w:line="259" w:lineRule="auto"/>
        <w:jc w:val="left"/>
      </w:pPr>
      <w:r w:rsidRPr="00FB735C">
        <w:t xml:space="preserve"> </w:t>
      </w:r>
    </w:p>
    <w:p w:rsidR="00AA78E9" w:rsidRPr="00FB735C" w:rsidRDefault="00AA78E9" w:rsidP="00DA2F33">
      <w:pPr>
        <w:pStyle w:val="Heading2"/>
        <w:numPr>
          <w:ilvl w:val="0"/>
          <w:numId w:val="12"/>
        </w:numPr>
        <w:spacing w:line="480" w:lineRule="auto"/>
        <w:ind w:left="567" w:hanging="567"/>
      </w:pPr>
      <w:bookmarkStart w:id="200" w:name="_Toc491704711"/>
      <w:bookmarkStart w:id="201" w:name="_Toc38685"/>
      <w:r w:rsidRPr="00FB735C">
        <w:lastRenderedPageBreak/>
        <w:t>Data dan Tempat Penelitian</w:t>
      </w:r>
      <w:bookmarkEnd w:id="200"/>
      <w:r w:rsidRPr="00FB735C">
        <w:t xml:space="preserve"> </w:t>
      </w:r>
      <w:bookmarkEnd w:id="201"/>
    </w:p>
    <w:p w:rsidR="00AA78E9" w:rsidRPr="00FB735C" w:rsidRDefault="00AA78E9" w:rsidP="00B769A8">
      <w:pPr>
        <w:spacing w:line="480" w:lineRule="auto"/>
        <w:ind w:right="3" w:firstLine="567"/>
      </w:pPr>
      <w:r w:rsidRPr="00FB735C">
        <w:t xml:space="preserve">Data-data yang diperlukan  : </w:t>
      </w:r>
    </w:p>
    <w:p w:rsidR="00AA78E9" w:rsidRPr="00FB735C" w:rsidRDefault="00AA78E9" w:rsidP="00D93106">
      <w:pPr>
        <w:pStyle w:val="ListParagraph"/>
        <w:numPr>
          <w:ilvl w:val="0"/>
          <w:numId w:val="21"/>
        </w:numPr>
        <w:spacing w:line="480" w:lineRule="auto"/>
        <w:ind w:left="993" w:right="3" w:hanging="426"/>
      </w:pPr>
      <w:r w:rsidRPr="00FB735C">
        <w:t>Ref</w:t>
      </w:r>
      <w:r w:rsidR="00B769A8" w:rsidRPr="00FB735C">
        <w:t>e</w:t>
      </w:r>
      <w:r w:rsidRPr="00FB735C">
        <w:t>rensi-ref</w:t>
      </w:r>
      <w:r w:rsidR="00B769A8" w:rsidRPr="00FB735C">
        <w:t>e</w:t>
      </w:r>
      <w:r w:rsidRPr="00FB735C">
        <w:t>rensi dari</w:t>
      </w:r>
      <w:r w:rsidR="00B769A8" w:rsidRPr="00FB735C">
        <w:t xml:space="preserve"> penilitian Tugas Akhir sebelum</w:t>
      </w:r>
      <w:r w:rsidRPr="00FB735C">
        <w:t>nya</w:t>
      </w:r>
    </w:p>
    <w:p w:rsidR="00AA78E9" w:rsidRPr="00FB735C" w:rsidRDefault="009F2FCF" w:rsidP="00D93106">
      <w:pPr>
        <w:pStyle w:val="ListParagraph"/>
        <w:numPr>
          <w:ilvl w:val="0"/>
          <w:numId w:val="21"/>
        </w:numPr>
        <w:spacing w:line="480" w:lineRule="auto"/>
        <w:ind w:left="993" w:right="3" w:hanging="426"/>
        <w:jc w:val="left"/>
        <w:sectPr w:rsidR="00AA78E9" w:rsidRPr="00FB735C" w:rsidSect="00FD1CFF">
          <w:headerReference w:type="default" r:id="rId25"/>
          <w:pgSz w:w="11906" w:h="16838" w:code="9"/>
          <w:pgMar w:top="1440" w:right="1440" w:bottom="1440" w:left="2007" w:header="1135" w:footer="827" w:gutter="0"/>
          <w:cols w:space="708"/>
          <w:titlePg/>
          <w:docGrid w:linePitch="360"/>
        </w:sectPr>
      </w:pPr>
      <w:r w:rsidRPr="00FB735C">
        <w:t>Tempat Pene</w:t>
      </w:r>
      <w:r w:rsidR="00AA78E9" w:rsidRPr="00FB735C">
        <w:t>litian :</w:t>
      </w:r>
      <w:r w:rsidR="00B769A8" w:rsidRPr="00FB735C">
        <w:t xml:space="preserve"> </w:t>
      </w:r>
      <w:r w:rsidR="00AA78E9" w:rsidRPr="00FB735C">
        <w:t>Politeknik Negeri</w:t>
      </w:r>
      <w:r w:rsidR="004E7DC5" w:rsidRPr="00FB735C">
        <w:t xml:space="preserve"> Samarinda</w:t>
      </w:r>
    </w:p>
    <w:p w:rsidR="006272E8" w:rsidRPr="00FB735C" w:rsidRDefault="00C31F43" w:rsidP="003A01A1">
      <w:pPr>
        <w:pStyle w:val="Heading1"/>
        <w:numPr>
          <w:ilvl w:val="0"/>
          <w:numId w:val="0"/>
        </w:numPr>
        <w:spacing w:line="480" w:lineRule="auto"/>
        <w:ind w:left="432" w:hanging="432"/>
        <w:rPr>
          <w:sz w:val="2"/>
          <w:szCs w:val="6"/>
          <w:lang w:val="en-US"/>
        </w:rPr>
      </w:pPr>
      <w:bookmarkStart w:id="202" w:name="_Toc491704712"/>
      <w:bookmarkStart w:id="203" w:name="_Toc339377835"/>
      <w:r w:rsidRPr="00FB735C">
        <w:rPr>
          <w:sz w:val="2"/>
          <w:szCs w:val="6"/>
        </w:rPr>
        <w:lastRenderedPageBreak/>
        <w:t>BAB IV HASIL DAN PEMBAHASAN</w:t>
      </w:r>
      <w:bookmarkEnd w:id="202"/>
    </w:p>
    <w:p w:rsidR="002F4029" w:rsidRPr="005E7BA0" w:rsidRDefault="00A6086C" w:rsidP="005E7BA0">
      <w:pPr>
        <w:pStyle w:val="Subtitle"/>
        <w:spacing w:line="480" w:lineRule="auto"/>
        <w:rPr>
          <w:spacing w:val="0"/>
          <w:szCs w:val="28"/>
        </w:rPr>
      </w:pPr>
      <w:r w:rsidRPr="005E7BA0">
        <w:rPr>
          <w:spacing w:val="0"/>
          <w:szCs w:val="28"/>
          <w:lang w:val="en-US"/>
        </w:rPr>
        <w:t>BAB IV</w:t>
      </w:r>
      <w:r w:rsidR="00877372" w:rsidRPr="005E7BA0">
        <w:rPr>
          <w:spacing w:val="0"/>
          <w:szCs w:val="28"/>
        </w:rPr>
        <w:br/>
      </w:r>
      <w:bookmarkEnd w:id="203"/>
      <w:r w:rsidR="00C31F43" w:rsidRPr="005E7BA0">
        <w:rPr>
          <w:spacing w:val="0"/>
          <w:szCs w:val="28"/>
        </w:rPr>
        <w:t>HASIL DAN PEMBAHASAN</w:t>
      </w:r>
    </w:p>
    <w:p w:rsidR="003E5D52" w:rsidRPr="00FB735C" w:rsidRDefault="003E5D52" w:rsidP="003E5D52">
      <w:pPr>
        <w:spacing w:line="240" w:lineRule="auto"/>
      </w:pPr>
    </w:p>
    <w:p w:rsidR="003E5D52" w:rsidRPr="00FB735C" w:rsidRDefault="003E5D52" w:rsidP="003E5D52">
      <w:pPr>
        <w:spacing w:line="240" w:lineRule="auto"/>
      </w:pPr>
    </w:p>
    <w:p w:rsidR="00B769A8" w:rsidRPr="00FB735C" w:rsidRDefault="00B769A8" w:rsidP="00B769A8">
      <w:pPr>
        <w:spacing w:line="480" w:lineRule="auto"/>
        <w:ind w:firstLine="980"/>
        <w:jc w:val="left"/>
        <w:rPr>
          <w:szCs w:val="24"/>
          <w:lang w:val="en-US"/>
        </w:rPr>
      </w:pPr>
      <w:r w:rsidRPr="00FB735C">
        <w:rPr>
          <w:szCs w:val="24"/>
        </w:rPr>
        <w:t xml:space="preserve">Bab ini membahas tentang </w:t>
      </w:r>
      <w:r w:rsidR="00914507" w:rsidRPr="00FB735C">
        <w:rPr>
          <w:szCs w:val="24"/>
        </w:rPr>
        <w:t>algoritma</w:t>
      </w:r>
      <w:r w:rsidRPr="00FB735C">
        <w:rPr>
          <w:szCs w:val="24"/>
        </w:rPr>
        <w:t xml:space="preserve"> </w:t>
      </w:r>
      <w:r w:rsidR="005C430E" w:rsidRPr="00FB735C">
        <w:rPr>
          <w:szCs w:val="24"/>
        </w:rPr>
        <w:t>RSA</w:t>
      </w:r>
      <w:r w:rsidRPr="00FB735C">
        <w:rPr>
          <w:szCs w:val="24"/>
        </w:rPr>
        <w:t xml:space="preserve"> dalam melakukan enkripsi dan dekripsi pada </w:t>
      </w:r>
      <w:r w:rsidR="00385BBB" w:rsidRPr="00FB735C">
        <w:rPr>
          <w:szCs w:val="24"/>
        </w:rPr>
        <w:t>F</w:t>
      </w:r>
      <w:r w:rsidRPr="00FB735C">
        <w:rPr>
          <w:szCs w:val="24"/>
        </w:rPr>
        <w:t>ile Teks.</w:t>
      </w:r>
      <w:r w:rsidR="00AE6206" w:rsidRPr="00FB735C">
        <w:rPr>
          <w:szCs w:val="24"/>
          <w:lang w:val="en-US"/>
        </w:rPr>
        <w:t xml:space="preserve"> </w:t>
      </w:r>
    </w:p>
    <w:p w:rsidR="00B769A8" w:rsidRPr="00FB735C" w:rsidRDefault="00B769A8" w:rsidP="002F4029">
      <w:pPr>
        <w:spacing w:line="240" w:lineRule="auto"/>
        <w:jc w:val="left"/>
        <w:rPr>
          <w:szCs w:val="24"/>
        </w:rPr>
      </w:pPr>
    </w:p>
    <w:p w:rsidR="00B769A8" w:rsidRPr="00FB735C" w:rsidRDefault="00B769A8" w:rsidP="00DA2F33">
      <w:pPr>
        <w:pStyle w:val="Heading2"/>
        <w:numPr>
          <w:ilvl w:val="0"/>
          <w:numId w:val="26"/>
        </w:numPr>
        <w:spacing w:line="480" w:lineRule="auto"/>
        <w:ind w:left="450" w:hanging="387"/>
        <w:jc w:val="both"/>
      </w:pPr>
      <w:bookmarkStart w:id="204" w:name="_Toc491704713"/>
      <w:r w:rsidRPr="00FB735C">
        <w:t xml:space="preserve">Proses Enkripsi </w:t>
      </w:r>
      <w:r w:rsidR="00E113B0" w:rsidRPr="00FB735C">
        <w:t xml:space="preserve">Dan </w:t>
      </w:r>
      <w:r w:rsidRPr="00FB735C">
        <w:t>Dekripsi File Teks</w:t>
      </w:r>
      <w:bookmarkEnd w:id="204"/>
    </w:p>
    <w:p w:rsidR="003E5D52" w:rsidRPr="00FB735C" w:rsidRDefault="00B769A8" w:rsidP="003E5D52">
      <w:pPr>
        <w:tabs>
          <w:tab w:val="left" w:pos="450"/>
        </w:tabs>
        <w:spacing w:after="264" w:line="480" w:lineRule="auto"/>
        <w:ind w:left="-25" w:right="59" w:firstLine="475"/>
        <w:rPr>
          <w:szCs w:val="24"/>
          <w:lang w:val="en-US"/>
        </w:rPr>
      </w:pPr>
      <w:r w:rsidRPr="00FB735C">
        <w:rPr>
          <w:szCs w:val="24"/>
        </w:rPr>
        <w:t>RSA melibatkan kunci publik dan kunci privat. Kunci publik boleh diketahui oleh semua orang sehingga kunci publik tersebut mempunyai sifat yang tidak rahasia. Maksudnya adalah pada proses enkripsi kunci publik e dan n yang merupakan kunci publik perlu dibuat untuk mengubah pesan (</w:t>
      </w:r>
      <w:r w:rsidR="00526A1D" w:rsidRPr="0044235F">
        <w:rPr>
          <w:i/>
          <w:szCs w:val="24"/>
        </w:rPr>
        <w:t>plain</w:t>
      </w:r>
      <w:r w:rsidRPr="0044235F">
        <w:rPr>
          <w:i/>
          <w:szCs w:val="24"/>
        </w:rPr>
        <w:t>text</w:t>
      </w:r>
      <w:r w:rsidRPr="00FB735C">
        <w:rPr>
          <w:szCs w:val="24"/>
        </w:rPr>
        <w:t>) menjadi tidak bisa dibaca (</w:t>
      </w:r>
      <w:r w:rsidR="00526A1D" w:rsidRPr="0044235F">
        <w:rPr>
          <w:i/>
          <w:szCs w:val="24"/>
        </w:rPr>
        <w:t>c</w:t>
      </w:r>
      <w:r w:rsidRPr="0044235F">
        <w:rPr>
          <w:i/>
          <w:szCs w:val="24"/>
        </w:rPr>
        <w:t>ip</w:t>
      </w:r>
      <w:r w:rsidR="00526A1D" w:rsidRPr="0044235F">
        <w:rPr>
          <w:i/>
          <w:szCs w:val="24"/>
        </w:rPr>
        <w:t>her</w:t>
      </w:r>
      <w:r w:rsidRPr="0044235F">
        <w:rPr>
          <w:i/>
          <w:szCs w:val="24"/>
        </w:rPr>
        <w:t>text</w:t>
      </w:r>
      <w:r w:rsidRPr="00FB735C">
        <w:rPr>
          <w:szCs w:val="24"/>
        </w:rPr>
        <w:t>) oleh semua orang. Sedangkan kunci privat hanya diketahui oleh si pembuat kunci dan orang tertentu saja sehingga kunci privat tersebut mempunyai sifat yang rahasia. Maksudnya adalah bahwa saat akan melakukan proses dekripsi kunci privat d dan n yang merupakan kunci privat digunakan agar pesan yang tidak bisa dibaca (</w:t>
      </w:r>
      <w:r w:rsidR="00526A1D" w:rsidRPr="0044235F">
        <w:rPr>
          <w:i/>
          <w:szCs w:val="24"/>
        </w:rPr>
        <w:t>c</w:t>
      </w:r>
      <w:r w:rsidRPr="0044235F">
        <w:rPr>
          <w:i/>
          <w:szCs w:val="24"/>
        </w:rPr>
        <w:t>i</w:t>
      </w:r>
      <w:r w:rsidR="00526A1D" w:rsidRPr="0044235F">
        <w:rPr>
          <w:i/>
          <w:szCs w:val="24"/>
        </w:rPr>
        <w:t>p</w:t>
      </w:r>
      <w:r w:rsidR="007A6709" w:rsidRPr="0044235F">
        <w:rPr>
          <w:i/>
          <w:szCs w:val="24"/>
        </w:rPr>
        <w:t>h</w:t>
      </w:r>
      <w:r w:rsidR="00526A1D" w:rsidRPr="0044235F">
        <w:rPr>
          <w:i/>
          <w:szCs w:val="24"/>
        </w:rPr>
        <w:t>er</w:t>
      </w:r>
      <w:r w:rsidRPr="0044235F">
        <w:rPr>
          <w:i/>
          <w:szCs w:val="24"/>
        </w:rPr>
        <w:t>text</w:t>
      </w:r>
      <w:r w:rsidRPr="00FB735C">
        <w:rPr>
          <w:szCs w:val="24"/>
        </w:rPr>
        <w:t>) dapat dibaca (</w:t>
      </w:r>
      <w:r w:rsidR="00526A1D" w:rsidRPr="0044235F">
        <w:rPr>
          <w:i/>
          <w:szCs w:val="24"/>
        </w:rPr>
        <w:t>plain</w:t>
      </w:r>
      <w:r w:rsidRPr="0044235F">
        <w:rPr>
          <w:i/>
          <w:szCs w:val="24"/>
        </w:rPr>
        <w:t>text</w:t>
      </w:r>
      <w:r w:rsidRPr="00FB735C">
        <w:rPr>
          <w:szCs w:val="24"/>
        </w:rPr>
        <w:t>) untuk si penerima pesan.</w:t>
      </w:r>
      <w:r w:rsidR="00AE6206" w:rsidRPr="00FB735C">
        <w:rPr>
          <w:szCs w:val="24"/>
          <w:lang w:val="en-US"/>
        </w:rPr>
        <w:t xml:space="preserve"> </w:t>
      </w:r>
    </w:p>
    <w:p w:rsidR="00B769A8" w:rsidRPr="00FB735C" w:rsidRDefault="00B769A8" w:rsidP="00DA2F33">
      <w:pPr>
        <w:pStyle w:val="Heading3"/>
        <w:numPr>
          <w:ilvl w:val="0"/>
          <w:numId w:val="27"/>
        </w:numPr>
        <w:spacing w:line="480" w:lineRule="auto"/>
        <w:ind w:left="567" w:hanging="567"/>
      </w:pPr>
      <w:bookmarkStart w:id="205" w:name="_Toc491704714"/>
      <w:r w:rsidRPr="00FB735C">
        <w:t xml:space="preserve">Menghitung  </w:t>
      </w:r>
      <w:r w:rsidR="00E113B0" w:rsidRPr="00FB735C">
        <w:t xml:space="preserve">Kunci </w:t>
      </w:r>
      <w:r w:rsidRPr="00FB735C">
        <w:t>Publik</w:t>
      </w:r>
      <w:bookmarkEnd w:id="205"/>
    </w:p>
    <w:p w:rsidR="00B769A8" w:rsidRPr="00FB735C" w:rsidRDefault="00B769A8" w:rsidP="00B769A8">
      <w:pPr>
        <w:spacing w:line="480" w:lineRule="auto"/>
        <w:ind w:left="3" w:firstLine="564"/>
        <w:rPr>
          <w:b/>
          <w:szCs w:val="24"/>
        </w:rPr>
      </w:pPr>
      <w:r w:rsidRPr="00FB735C">
        <w:rPr>
          <w:szCs w:val="24"/>
        </w:rPr>
        <w:t xml:space="preserve">Pada </w:t>
      </w:r>
      <w:r w:rsidR="00914507" w:rsidRPr="00FB735C">
        <w:rPr>
          <w:szCs w:val="24"/>
        </w:rPr>
        <w:t>algoritma</w:t>
      </w:r>
      <w:r w:rsidRPr="00FB735C">
        <w:rPr>
          <w:szCs w:val="24"/>
        </w:rPr>
        <w:t xml:space="preserve"> RSA menghitung kunci publik adalah hal yang pertama kali dilakukan saat akan mengenkripsi </w:t>
      </w:r>
      <w:r w:rsidRPr="0044235F">
        <w:rPr>
          <w:i/>
          <w:szCs w:val="24"/>
        </w:rPr>
        <w:t>file</w:t>
      </w:r>
      <w:r w:rsidRPr="00FB735C">
        <w:rPr>
          <w:szCs w:val="24"/>
        </w:rPr>
        <w:t xml:space="preserve"> teks. Teks yang sudah ada kemudian di enkripsi </w:t>
      </w:r>
      <w:r w:rsidRPr="00FB735C">
        <w:t>dengan menggun</w:t>
      </w:r>
      <w:r w:rsidR="00C971D2" w:rsidRPr="00FB735C">
        <w:t>akan kunci publik</w:t>
      </w:r>
      <w:r w:rsidRPr="00FB735C">
        <w:t>. Alur dari proses perhitungan kunci publik adalah sebagai berikut:</w:t>
      </w:r>
    </w:p>
    <w:p w:rsidR="00B769A8" w:rsidRPr="00FB735C" w:rsidRDefault="0091316A" w:rsidP="00D93106">
      <w:pPr>
        <w:pStyle w:val="ListParagraph"/>
        <w:numPr>
          <w:ilvl w:val="0"/>
          <w:numId w:val="23"/>
        </w:numPr>
        <w:spacing w:after="200" w:line="480" w:lineRule="auto"/>
        <w:ind w:left="993" w:hanging="426"/>
      </w:pPr>
      <w:r w:rsidRPr="00FB735C">
        <w:t>P</w:t>
      </w:r>
      <w:r w:rsidR="00B769A8" w:rsidRPr="00FB735C">
        <w:t>ilih nilai p dan q yang merupakan bilang</w:t>
      </w:r>
      <w:r w:rsidRPr="00FB735C">
        <w:t>an prima aca</w:t>
      </w:r>
      <w:r w:rsidR="00D6559F" w:rsidRPr="00FB735C">
        <w:t>k</w:t>
      </w:r>
      <w:r w:rsidR="00B769A8" w:rsidRPr="00FB735C">
        <w:t>.</w:t>
      </w:r>
    </w:p>
    <w:p w:rsidR="00B769A8" w:rsidRPr="00FB735C" w:rsidRDefault="00B769A8" w:rsidP="00D93106">
      <w:pPr>
        <w:pStyle w:val="ListParagraph"/>
        <w:numPr>
          <w:ilvl w:val="0"/>
          <w:numId w:val="23"/>
        </w:numPr>
        <w:spacing w:after="200" w:line="480" w:lineRule="auto"/>
        <w:ind w:left="993" w:hanging="426"/>
      </w:pPr>
      <w:r w:rsidRPr="00FB735C">
        <w:t>Hi</w:t>
      </w:r>
      <w:r w:rsidR="00D6559F" w:rsidRPr="00FB735C">
        <w:t>tung n yang merupakan hasil dari p*q</w:t>
      </w:r>
      <w:r w:rsidR="0091316A" w:rsidRPr="00FB735C">
        <w:rPr>
          <w:lang w:val="en-US"/>
        </w:rPr>
        <w:t>.</w:t>
      </w:r>
      <w:r w:rsidR="0091316A" w:rsidRPr="00FB735C">
        <w:t xml:space="preserve"> </w:t>
      </w:r>
    </w:p>
    <w:p w:rsidR="00B769A8" w:rsidRPr="00FB735C" w:rsidRDefault="005361D9" w:rsidP="00D93106">
      <w:pPr>
        <w:pStyle w:val="ListParagraph"/>
        <w:numPr>
          <w:ilvl w:val="0"/>
          <w:numId w:val="23"/>
        </w:numPr>
        <w:spacing w:after="200" w:line="480" w:lineRule="auto"/>
        <w:ind w:left="993" w:hanging="426"/>
      </w:pPr>
      <w:r w:rsidRPr="00FB735C">
        <w:t>Hitung Q</w:t>
      </w:r>
      <w:r w:rsidR="00D6559F" w:rsidRPr="00FB735C">
        <w:t>(</w:t>
      </w:r>
      <w:r w:rsidR="0091316A" w:rsidRPr="00FB735C">
        <w:t>n</w:t>
      </w:r>
      <w:r w:rsidR="00D6559F" w:rsidRPr="00FB735C">
        <w:t>)</w:t>
      </w:r>
      <w:r w:rsidR="0091316A" w:rsidRPr="00FB735C">
        <w:t xml:space="preserve"> </w:t>
      </w:r>
      <w:r w:rsidR="00D6559F" w:rsidRPr="00FB735C">
        <w:t>yang merupakan hasil dari Q(n) = (p-1)*(q-1)</w:t>
      </w:r>
      <w:r w:rsidR="0091316A" w:rsidRPr="00FB735C">
        <w:rPr>
          <w:lang w:val="en-US"/>
        </w:rPr>
        <w:t>.</w:t>
      </w:r>
    </w:p>
    <w:p w:rsidR="00B769A8" w:rsidRPr="00FB735C" w:rsidRDefault="00FB248C" w:rsidP="00D93106">
      <w:pPr>
        <w:pStyle w:val="ListParagraph"/>
        <w:numPr>
          <w:ilvl w:val="0"/>
          <w:numId w:val="23"/>
        </w:numPr>
        <w:spacing w:after="200" w:line="480" w:lineRule="auto"/>
        <w:ind w:left="993" w:hanging="426"/>
      </w:pPr>
      <w:r w:rsidRPr="00FB735C">
        <w:lastRenderedPageBreak/>
        <w:t xml:space="preserve">Pilih </w:t>
      </w:r>
      <w:r w:rsidR="00B769A8" w:rsidRPr="00FB735C">
        <w:t xml:space="preserve">nilai </w:t>
      </w:r>
      <w:r w:rsidRPr="00FB735C">
        <w:t xml:space="preserve">pada </w:t>
      </w:r>
      <w:r w:rsidR="00B769A8" w:rsidRPr="00FB735C">
        <w:t>e</w:t>
      </w:r>
      <w:r w:rsidR="00C80853" w:rsidRPr="00FB735C">
        <w:t xml:space="preserve"> yang merupakan </w:t>
      </w:r>
      <w:r w:rsidR="00B769A8" w:rsidRPr="00FB735C">
        <w:t>kunci pu</w:t>
      </w:r>
      <w:r w:rsidR="000F75D5" w:rsidRPr="00FB735C">
        <w:t>blik . s</w:t>
      </w:r>
      <w:r w:rsidR="00B769A8" w:rsidRPr="00FB735C">
        <w:t>yarat dari pembangkit kun</w:t>
      </w:r>
      <w:r w:rsidR="00D6559F" w:rsidRPr="00FB735C">
        <w:t>ci e ini adalah 1 &lt; e &lt; Q(n)</w:t>
      </w:r>
      <w:r w:rsidR="00EA754D" w:rsidRPr="00FB735C">
        <w:rPr>
          <w:lang w:val="en-US"/>
        </w:rPr>
        <w:t>.</w:t>
      </w:r>
    </w:p>
    <w:p w:rsidR="005B1CDF" w:rsidRPr="00FB735C" w:rsidRDefault="005B1CDF" w:rsidP="00C62AE3">
      <w:pPr>
        <w:pStyle w:val="ListParagraph"/>
        <w:numPr>
          <w:ilvl w:val="0"/>
          <w:numId w:val="0"/>
        </w:numPr>
        <w:spacing w:after="200" w:line="480" w:lineRule="auto"/>
        <w:ind w:firstLine="567"/>
      </w:pPr>
      <w:r w:rsidRPr="00FB735C">
        <w:rPr>
          <w:lang w:val="en-US"/>
        </w:rPr>
        <w:t>Adapu</w:t>
      </w:r>
      <w:r w:rsidR="00C62AE3" w:rsidRPr="00FB735C">
        <w:rPr>
          <w:lang w:val="en-US"/>
        </w:rPr>
        <w:t xml:space="preserve">n </w:t>
      </w:r>
      <w:r w:rsidR="00D1475E" w:rsidRPr="00FB735C">
        <w:rPr>
          <w:lang w:val="en-US"/>
        </w:rPr>
        <w:t>F</w:t>
      </w:r>
      <w:r w:rsidR="00C62AE3" w:rsidRPr="00FB735C">
        <w:rPr>
          <w:lang w:val="en-US"/>
        </w:rPr>
        <w:t>lowchart menghitung kunci publik sebelum melakukan proses enkripsi dapat dilihat pada Gambar 4.1</w:t>
      </w:r>
      <w:r w:rsidR="00284BF4" w:rsidRPr="00FB735C">
        <w:t>.</w:t>
      </w:r>
    </w:p>
    <w:p w:rsidR="00B769A8" w:rsidRPr="00FB735C" w:rsidRDefault="005E7BA0" w:rsidP="005E7BA0">
      <w:pPr>
        <w:spacing w:line="480" w:lineRule="auto"/>
        <w:jc w:val="center"/>
      </w:pPr>
      <w:r w:rsidRPr="00FB735C">
        <w:object w:dxaOrig="2206" w:dyaOrig="10366">
          <v:shape id="_x0000_i1029" type="#_x0000_t75" style="width:102.45pt;height:536.55pt" o:ole="">
            <v:imagedata r:id="rId26" o:title=""/>
          </v:shape>
          <o:OLEObject Type="Embed" ProgID="Visio.Drawing.15" ShapeID="_x0000_i1029" DrawAspect="Content" ObjectID="_1565688521" r:id="rId27"/>
        </w:object>
      </w:r>
    </w:p>
    <w:p w:rsidR="001A3B0A" w:rsidRPr="00FB735C" w:rsidRDefault="00B769A8" w:rsidP="003E5D52">
      <w:pPr>
        <w:pStyle w:val="Caption"/>
        <w:rPr>
          <w:b w:val="0"/>
        </w:rPr>
      </w:pPr>
      <w:bookmarkStart w:id="206" w:name="_Toc482446641"/>
      <w:bookmarkStart w:id="207" w:name="_Toc487146647"/>
      <w:r w:rsidRPr="00FB735C">
        <w:rPr>
          <w:b w:val="0"/>
        </w:rPr>
        <w:t>Gambar 4.1 Flowchart Proses Menghitung Kunci Publik RSA</w:t>
      </w:r>
      <w:bookmarkEnd w:id="206"/>
      <w:bookmarkEnd w:id="207"/>
    </w:p>
    <w:p w:rsidR="00B769A8" w:rsidRPr="00FB735C" w:rsidRDefault="00E709E9" w:rsidP="001A3B0A">
      <w:pPr>
        <w:spacing w:line="480" w:lineRule="auto"/>
        <w:ind w:firstLine="540"/>
        <w:rPr>
          <w:lang w:val="en-US"/>
        </w:rPr>
      </w:pPr>
      <w:r w:rsidRPr="00FB735C">
        <w:rPr>
          <w:lang w:val="en-US"/>
        </w:rPr>
        <w:lastRenderedPageBreak/>
        <w:t>Sebelum melakukan enkripsi, menghitung kunci publik adalah hal yang haru</w:t>
      </w:r>
      <w:r w:rsidR="00712A46" w:rsidRPr="00FB735C">
        <w:rPr>
          <w:lang w:val="en-US"/>
        </w:rPr>
        <w:t>s dilakuk</w:t>
      </w:r>
      <w:r w:rsidR="00307EC6" w:rsidRPr="00FB735C">
        <w:rPr>
          <w:lang w:val="en-US"/>
        </w:rPr>
        <w:t xml:space="preserve">an seperti pada alur </w:t>
      </w:r>
      <w:r w:rsidR="00572FA9" w:rsidRPr="00FB735C">
        <w:rPr>
          <w:lang w:val="en-US"/>
        </w:rPr>
        <w:t>G</w:t>
      </w:r>
      <w:r w:rsidR="00284BF4" w:rsidRPr="00FB735C">
        <w:rPr>
          <w:lang w:val="en-US"/>
        </w:rPr>
        <w:t>ambar 4.1</w:t>
      </w:r>
      <w:r w:rsidR="00712A46" w:rsidRPr="00FB735C">
        <w:rPr>
          <w:lang w:val="en-US"/>
        </w:rPr>
        <w:t>, tahap awal dilakukan dengan meng</w:t>
      </w:r>
      <w:r w:rsidR="00572FA9" w:rsidRPr="00FB735C">
        <w:t>-</w:t>
      </w:r>
      <w:r w:rsidR="00712A46" w:rsidRPr="00FB735C">
        <w:rPr>
          <w:lang w:val="en-US"/>
        </w:rPr>
        <w:t xml:space="preserve">input pasangan bilangan prima dimana </w:t>
      </w:r>
      <w:r w:rsidRPr="00FB735C">
        <w:rPr>
          <w:lang w:val="en-US"/>
        </w:rPr>
        <w:t>nilai input p dan q merupakan bilangan prima acak dan n merup</w:t>
      </w:r>
      <w:r w:rsidR="008A2352" w:rsidRPr="00FB735C">
        <w:rPr>
          <w:lang w:val="en-US"/>
        </w:rPr>
        <w:t xml:space="preserve">akan hasil dari input </w:t>
      </w:r>
      <w:r w:rsidR="008A2352" w:rsidRPr="00FB735C">
        <w:rPr>
          <w:b/>
          <w:lang w:val="en-US"/>
        </w:rPr>
        <w:t>p*</w:t>
      </w:r>
      <w:r w:rsidR="00843CDB" w:rsidRPr="00FB735C">
        <w:rPr>
          <w:b/>
          <w:lang w:val="en-US"/>
        </w:rPr>
        <w:t>q</w:t>
      </w:r>
      <w:r w:rsidR="00843CDB" w:rsidRPr="00FB735C">
        <w:rPr>
          <w:lang w:val="en-US"/>
        </w:rPr>
        <w:t>. S</w:t>
      </w:r>
      <w:r w:rsidRPr="00FB735C">
        <w:rPr>
          <w:lang w:val="en-US"/>
        </w:rPr>
        <w:t>etelah melakukan proses tersebut nilai Q</w:t>
      </w:r>
      <w:r w:rsidR="00EA754D" w:rsidRPr="00FB735C">
        <w:t>(</w:t>
      </w:r>
      <w:r w:rsidRPr="00FB735C">
        <w:rPr>
          <w:lang w:val="en-US"/>
        </w:rPr>
        <w:t>n</w:t>
      </w:r>
      <w:r w:rsidR="00EA754D" w:rsidRPr="00FB735C">
        <w:t>)</w:t>
      </w:r>
      <w:r w:rsidRPr="00FB735C">
        <w:rPr>
          <w:lang w:val="en-US"/>
        </w:rPr>
        <w:t xml:space="preserve"> </w:t>
      </w:r>
      <w:r w:rsidR="00EA754D" w:rsidRPr="00FB735C">
        <w:rPr>
          <w:lang w:val="en-US"/>
        </w:rPr>
        <w:t xml:space="preserve">di hitung dengan cara </w:t>
      </w:r>
      <w:r w:rsidR="00EA754D" w:rsidRPr="00FB735C">
        <w:rPr>
          <w:b/>
          <w:lang w:val="en-US"/>
        </w:rPr>
        <w:t>Q</w:t>
      </w:r>
      <w:r w:rsidR="00EA754D" w:rsidRPr="00FB735C">
        <w:rPr>
          <w:b/>
        </w:rPr>
        <w:t>(</w:t>
      </w:r>
      <w:r w:rsidR="00EA754D" w:rsidRPr="00FB735C">
        <w:rPr>
          <w:b/>
          <w:lang w:val="en-US"/>
        </w:rPr>
        <w:t>n</w:t>
      </w:r>
      <w:r w:rsidR="00EA754D" w:rsidRPr="00FB735C">
        <w:rPr>
          <w:b/>
        </w:rPr>
        <w:t>) = (p-1)*(q-1)</w:t>
      </w:r>
      <w:r w:rsidR="00CF31AF" w:rsidRPr="00FB735C">
        <w:t>,</w:t>
      </w:r>
      <w:r w:rsidR="00284BF4" w:rsidRPr="00FB735C">
        <w:rPr>
          <w:lang w:val="en-US"/>
        </w:rPr>
        <w:t xml:space="preserve"> </w:t>
      </w:r>
      <w:r w:rsidR="00110E92" w:rsidRPr="00FB735C">
        <w:rPr>
          <w:lang w:val="en-US"/>
        </w:rPr>
        <w:t xml:space="preserve">serta </w:t>
      </w:r>
      <w:r w:rsidR="00843CDB" w:rsidRPr="00FB735C">
        <w:t>Q</w:t>
      </w:r>
      <w:r w:rsidR="00EA754D" w:rsidRPr="00FB735C">
        <w:t>(</w:t>
      </w:r>
      <w:r w:rsidR="00843CDB" w:rsidRPr="00FB735C">
        <w:t>n</w:t>
      </w:r>
      <w:r w:rsidR="00EA754D" w:rsidRPr="00FB735C">
        <w:t>)</w:t>
      </w:r>
      <w:r w:rsidR="00843CDB" w:rsidRPr="00FB735C">
        <w:t xml:space="preserve"> </w:t>
      </w:r>
      <w:r w:rsidRPr="00FB735C">
        <w:rPr>
          <w:lang w:val="en-US"/>
        </w:rPr>
        <w:t xml:space="preserve">di gunakan </w:t>
      </w:r>
      <w:r w:rsidR="00110E92" w:rsidRPr="00FB735C">
        <w:rPr>
          <w:lang w:val="en-US"/>
        </w:rPr>
        <w:t xml:space="preserve">juga </w:t>
      </w:r>
      <w:r w:rsidRPr="00FB735C">
        <w:rPr>
          <w:lang w:val="en-US"/>
        </w:rPr>
        <w:t>untuk menc</w:t>
      </w:r>
      <w:r w:rsidR="00307EC6" w:rsidRPr="00FB735C">
        <w:rPr>
          <w:lang w:val="en-US"/>
        </w:rPr>
        <w:t>ari kunci publik,</w:t>
      </w:r>
      <w:r w:rsidR="00307EC6" w:rsidRPr="00FB735C">
        <w:t xml:space="preserve"> </w:t>
      </w:r>
      <w:r w:rsidR="00284BF4" w:rsidRPr="00FB735C">
        <w:rPr>
          <w:lang w:val="en-US"/>
        </w:rPr>
        <w:t xml:space="preserve">kunci publik </w:t>
      </w:r>
      <w:r w:rsidR="00EA754D" w:rsidRPr="00FB735C">
        <w:rPr>
          <w:lang w:val="en-US"/>
        </w:rPr>
        <w:t xml:space="preserve">didapat dengan menggunakan cara </w:t>
      </w:r>
      <w:r w:rsidR="00EA754D" w:rsidRPr="00FB735C">
        <w:rPr>
          <w:b/>
        </w:rPr>
        <w:t>1 &lt; e &lt; Q(n)</w:t>
      </w:r>
      <w:r w:rsidR="00EA754D" w:rsidRPr="00FB735C">
        <w:t>,</w:t>
      </w:r>
      <w:r w:rsidR="00EA754D" w:rsidRPr="00FB735C">
        <w:rPr>
          <w:lang w:val="en-US"/>
        </w:rPr>
        <w:t xml:space="preserve"> </w:t>
      </w:r>
      <w:r w:rsidR="00EA754D" w:rsidRPr="00FB735C">
        <w:rPr>
          <w:szCs w:val="24"/>
          <w:lang w:val="en-US"/>
        </w:rPr>
        <w:t>e adalah relatif prima</w:t>
      </w:r>
      <w:r w:rsidR="00EA754D" w:rsidRPr="00FB735C">
        <w:rPr>
          <w:szCs w:val="24"/>
        </w:rPr>
        <w:t xml:space="preserve"> dengan Q(n), relatif prima artinya nilai PBB (kunci publik, Q(n)) = 1</w:t>
      </w:r>
      <w:r w:rsidR="00EA754D" w:rsidRPr="00FB735C">
        <w:rPr>
          <w:szCs w:val="24"/>
          <w:lang w:val="en-US"/>
        </w:rPr>
        <w:t>.</w:t>
      </w:r>
      <w:r w:rsidR="00EA754D" w:rsidRPr="00FB735C">
        <w:rPr>
          <w:lang w:val="en-US"/>
        </w:rPr>
        <w:t xml:space="preserve"> </w:t>
      </w:r>
      <w:r w:rsidR="00284BF4" w:rsidRPr="00FB735C">
        <w:t xml:space="preserve">Setelah </w:t>
      </w:r>
      <w:r w:rsidRPr="00FB735C">
        <w:rPr>
          <w:lang w:val="en-US"/>
        </w:rPr>
        <w:t>kunci</w:t>
      </w:r>
      <w:r w:rsidR="00110E92" w:rsidRPr="00FB735C">
        <w:rPr>
          <w:lang w:val="en-US"/>
        </w:rPr>
        <w:t xml:space="preserve"> publik </w:t>
      </w:r>
      <w:r w:rsidR="00284BF4" w:rsidRPr="00FB735C">
        <w:t xml:space="preserve">didapat </w:t>
      </w:r>
      <w:r w:rsidR="00572FA9" w:rsidRPr="00FB735C">
        <w:rPr>
          <w:lang w:val="en-US"/>
        </w:rPr>
        <w:t>tidak perlu lagi meng-</w:t>
      </w:r>
      <w:r w:rsidR="00110E92" w:rsidRPr="00FB735C">
        <w:rPr>
          <w:lang w:val="en-US"/>
        </w:rPr>
        <w:t>input nilai p dan q</w:t>
      </w:r>
      <w:r w:rsidR="00F805F7">
        <w:rPr>
          <w:lang w:val="en-US"/>
        </w:rPr>
        <w:t>. K</w:t>
      </w:r>
      <w:r w:rsidRPr="00FB735C">
        <w:rPr>
          <w:lang w:val="en-US"/>
        </w:rPr>
        <w:t>emudi</w:t>
      </w:r>
      <w:r w:rsidR="00EA754D" w:rsidRPr="00FB735C">
        <w:rPr>
          <w:lang w:val="en-US"/>
        </w:rPr>
        <w:t>an didapat</w:t>
      </w:r>
      <w:r w:rsidR="007E0734" w:rsidRPr="00FB735C">
        <w:rPr>
          <w:lang w:val="en-US"/>
        </w:rPr>
        <w:t xml:space="preserve">lah hasil </w:t>
      </w:r>
      <w:r w:rsidR="005361D9" w:rsidRPr="00FB735C">
        <w:rPr>
          <w:lang w:val="en-US"/>
        </w:rPr>
        <w:t>e sebagai proses sebelum m</w:t>
      </w:r>
      <w:r w:rsidR="00284BF4" w:rsidRPr="00FB735C">
        <w:rPr>
          <w:lang w:val="en-US"/>
        </w:rPr>
        <w:t>elakukan enkripsi seperti pada p</w:t>
      </w:r>
      <w:r w:rsidR="005361D9" w:rsidRPr="00FB735C">
        <w:rPr>
          <w:lang w:val="en-US"/>
        </w:rPr>
        <w:t>ers 2</w:t>
      </w:r>
      <w:r w:rsidR="00843CDB" w:rsidRPr="00FB735C">
        <w:rPr>
          <w:lang w:val="en-US"/>
        </w:rPr>
        <w:t>.1</w:t>
      </w:r>
      <w:r w:rsidR="007E0734" w:rsidRPr="00FB735C">
        <w:rPr>
          <w:lang w:val="en-US"/>
        </w:rPr>
        <w:t xml:space="preserve"> dan n digunakan</w:t>
      </w:r>
      <w:r w:rsidR="00552C03" w:rsidRPr="00FB735C">
        <w:rPr>
          <w:lang w:val="en-US"/>
        </w:rPr>
        <w:t xml:space="preserve"> dalam hal </w:t>
      </w:r>
      <w:r w:rsidR="005361D9" w:rsidRPr="00FB735C">
        <w:rPr>
          <w:lang w:val="en-US"/>
        </w:rPr>
        <w:t xml:space="preserve">merubah </w:t>
      </w:r>
      <w:r w:rsidR="00552C03" w:rsidRPr="00FB735C">
        <w:rPr>
          <w:lang w:val="en-US"/>
        </w:rPr>
        <w:t>(</w:t>
      </w:r>
      <w:r w:rsidR="00572FA9" w:rsidRPr="0044235F">
        <w:rPr>
          <w:i/>
          <w:lang w:val="en-US"/>
        </w:rPr>
        <w:t>plain</w:t>
      </w:r>
      <w:r w:rsidR="005361D9" w:rsidRPr="0044235F">
        <w:rPr>
          <w:i/>
          <w:lang w:val="en-US"/>
        </w:rPr>
        <w:t>text</w:t>
      </w:r>
      <w:r w:rsidR="005361D9" w:rsidRPr="00FB735C">
        <w:rPr>
          <w:lang w:val="en-US"/>
        </w:rPr>
        <w:t>) menjadi (</w:t>
      </w:r>
      <w:r w:rsidR="00572FA9" w:rsidRPr="0044235F">
        <w:rPr>
          <w:i/>
          <w:lang w:val="en-US"/>
        </w:rPr>
        <w:t>cipher</w:t>
      </w:r>
      <w:r w:rsidR="005361D9" w:rsidRPr="0044235F">
        <w:rPr>
          <w:i/>
          <w:lang w:val="en-US"/>
        </w:rPr>
        <w:t>text</w:t>
      </w:r>
      <w:r w:rsidR="00843CDB" w:rsidRPr="00FB735C">
        <w:rPr>
          <w:lang w:val="en-US"/>
        </w:rPr>
        <w:t xml:space="preserve">) seperti pada </w:t>
      </w:r>
      <w:r w:rsidR="00CF31AF" w:rsidRPr="00FB735C">
        <w:rPr>
          <w:lang w:val="en-US"/>
        </w:rPr>
        <w:t>t</w:t>
      </w:r>
      <w:r w:rsidR="00843CDB" w:rsidRPr="00FB735C">
        <w:rPr>
          <w:lang w:val="en-US"/>
        </w:rPr>
        <w:t>abel 2.3</w:t>
      </w:r>
      <w:r w:rsidR="005361D9" w:rsidRPr="00FB735C">
        <w:rPr>
          <w:lang w:val="en-US"/>
        </w:rPr>
        <w:t>.</w:t>
      </w:r>
    </w:p>
    <w:p w:rsidR="007E0734" w:rsidRPr="00FB735C" w:rsidRDefault="007E0734" w:rsidP="002F4029">
      <w:pPr>
        <w:spacing w:line="240" w:lineRule="auto"/>
        <w:rPr>
          <w:lang w:val="en-US"/>
        </w:rPr>
      </w:pPr>
    </w:p>
    <w:p w:rsidR="00B769A8" w:rsidRPr="00FB735C" w:rsidRDefault="00B769A8" w:rsidP="00DA2F33">
      <w:pPr>
        <w:pStyle w:val="Heading3"/>
        <w:numPr>
          <w:ilvl w:val="0"/>
          <w:numId w:val="27"/>
        </w:numPr>
        <w:tabs>
          <w:tab w:val="left" w:pos="1134"/>
        </w:tabs>
        <w:spacing w:line="480" w:lineRule="auto"/>
        <w:ind w:left="567" w:hanging="567"/>
      </w:pPr>
      <w:bookmarkStart w:id="208" w:name="_Toc491704715"/>
      <w:r w:rsidRPr="00FB735C">
        <w:t>Menghitung Kunci Privat</w:t>
      </w:r>
      <w:bookmarkEnd w:id="208"/>
      <w:r w:rsidRPr="00FB735C">
        <w:t xml:space="preserve"> </w:t>
      </w:r>
    </w:p>
    <w:p w:rsidR="00B769A8" w:rsidRPr="00FB735C" w:rsidRDefault="00B769A8" w:rsidP="00B769A8">
      <w:pPr>
        <w:spacing w:line="480" w:lineRule="auto"/>
        <w:ind w:left="3" w:firstLine="564"/>
      </w:pPr>
      <w:r w:rsidRPr="00FB735C">
        <w:rPr>
          <w:szCs w:val="24"/>
        </w:rPr>
        <w:t xml:space="preserve">Pada </w:t>
      </w:r>
      <w:r w:rsidR="00914507" w:rsidRPr="00FB735C">
        <w:rPr>
          <w:szCs w:val="24"/>
        </w:rPr>
        <w:t>algoritma</w:t>
      </w:r>
      <w:r w:rsidRPr="00FB735C">
        <w:rPr>
          <w:szCs w:val="24"/>
        </w:rPr>
        <w:t xml:space="preserve"> RSA menghitung kunci privat adalah salah satu proses yang akan dilakukan setelah</w:t>
      </w:r>
      <w:r w:rsidRPr="00FB735C">
        <w:t xml:space="preserve"> perhitungan kunci publik pada </w:t>
      </w:r>
      <w:r w:rsidRPr="0044235F">
        <w:rPr>
          <w:i/>
        </w:rPr>
        <w:t>file</w:t>
      </w:r>
      <w:r w:rsidRPr="00FB735C">
        <w:t xml:space="preserve"> teks selesai. teks </w:t>
      </w:r>
      <w:r w:rsidR="00C971D2" w:rsidRPr="00FB735C">
        <w:t xml:space="preserve">yang sudah di </w:t>
      </w:r>
      <w:r w:rsidRPr="00FB735C">
        <w:t>enkripsi kemudian akan di dekripsi kan kembali dengan menggun</w:t>
      </w:r>
      <w:r w:rsidR="00C971D2" w:rsidRPr="00FB735C">
        <w:t>akan kunci privat</w:t>
      </w:r>
      <w:r w:rsidRPr="00FB735C">
        <w:t>. Alur dari proses perhitungan kunci privat adalah sebagai berikut:</w:t>
      </w:r>
    </w:p>
    <w:p w:rsidR="00B769A8" w:rsidRPr="00FB735C" w:rsidRDefault="000F75D5" w:rsidP="00D93106">
      <w:pPr>
        <w:pStyle w:val="ListParagraph"/>
        <w:numPr>
          <w:ilvl w:val="0"/>
          <w:numId w:val="25"/>
        </w:numPr>
        <w:spacing w:after="200" w:line="480" w:lineRule="auto"/>
        <w:ind w:left="993" w:hanging="426"/>
      </w:pPr>
      <w:r w:rsidRPr="00FB735C">
        <w:t xml:space="preserve">Pilih </w:t>
      </w:r>
      <w:r w:rsidR="00B769A8" w:rsidRPr="00FB735C">
        <w:t>p, q, e. p dan q merupakan bilangan prima acak dan e adalah hasil dari proses perhit</w:t>
      </w:r>
      <w:r w:rsidRPr="00FB735C">
        <w:t xml:space="preserve">ungan </w:t>
      </w:r>
      <w:r w:rsidRPr="00FB735C">
        <w:rPr>
          <w:lang w:val="en-US"/>
        </w:rPr>
        <w:t xml:space="preserve">pada </w:t>
      </w:r>
      <w:r w:rsidRPr="00FB735C">
        <w:t>kunci publik</w:t>
      </w:r>
      <w:r w:rsidR="00B769A8" w:rsidRPr="00FB735C">
        <w:t>.</w:t>
      </w:r>
    </w:p>
    <w:p w:rsidR="00B769A8" w:rsidRPr="00FB735C" w:rsidRDefault="00F44637" w:rsidP="00D93106">
      <w:pPr>
        <w:pStyle w:val="ListParagraph"/>
        <w:numPr>
          <w:ilvl w:val="0"/>
          <w:numId w:val="25"/>
        </w:numPr>
        <w:spacing w:after="200" w:line="480" w:lineRule="auto"/>
        <w:ind w:left="993" w:hanging="426"/>
      </w:pPr>
      <w:r w:rsidRPr="00FB735C">
        <w:t>Hitung Q(n)</w:t>
      </w:r>
      <w:r w:rsidRPr="00FB735C">
        <w:rPr>
          <w:lang w:val="en-US"/>
        </w:rPr>
        <w:t xml:space="preserve"> </w:t>
      </w:r>
      <w:r w:rsidR="005F43E8" w:rsidRPr="00FB735C">
        <w:t>dengan cara Q(n) = (p-1)*(q-1)</w:t>
      </w:r>
      <w:r w:rsidR="00B769A8" w:rsidRPr="00FB735C">
        <w:t>.</w:t>
      </w:r>
    </w:p>
    <w:p w:rsidR="00B769A8" w:rsidRPr="00FB735C" w:rsidRDefault="00EA754D" w:rsidP="00D93106">
      <w:pPr>
        <w:pStyle w:val="ListParagraph"/>
        <w:numPr>
          <w:ilvl w:val="0"/>
          <w:numId w:val="25"/>
        </w:numPr>
        <w:spacing w:after="200" w:line="480" w:lineRule="auto"/>
        <w:ind w:left="993" w:hanging="426"/>
      </w:pPr>
      <w:r w:rsidRPr="00FB735C">
        <w:t xml:space="preserve">Input </w:t>
      </w:r>
      <w:r w:rsidR="00F44637" w:rsidRPr="00FB735C">
        <w:t>kunci publik e</w:t>
      </w:r>
      <w:r w:rsidRPr="00FB735C">
        <w:t>, e didapat dengan cara</w:t>
      </w:r>
      <w:r w:rsidR="005F43E8" w:rsidRPr="00FB735C">
        <w:t xml:space="preserve"> 1 &lt; e &lt; Q(n),</w:t>
      </w:r>
      <w:r w:rsidR="005F43E8" w:rsidRPr="00FB735C">
        <w:rPr>
          <w:lang w:val="en-US"/>
        </w:rPr>
        <w:t xml:space="preserve"> </w:t>
      </w:r>
      <w:r w:rsidR="005F43E8" w:rsidRPr="00FB735C">
        <w:rPr>
          <w:szCs w:val="24"/>
          <w:lang w:val="en-US"/>
        </w:rPr>
        <w:t>e adalah relatif prima</w:t>
      </w:r>
      <w:r w:rsidR="005F43E8" w:rsidRPr="00FB735C">
        <w:rPr>
          <w:szCs w:val="24"/>
        </w:rPr>
        <w:t xml:space="preserve"> dengan Q(n), relatif prima artinya nilai PBB (kunci publik, Q(n)) = 1</w:t>
      </w:r>
      <w:r w:rsidR="00CF31AF" w:rsidRPr="00FB735C">
        <w:t>.</w:t>
      </w:r>
    </w:p>
    <w:p w:rsidR="00B769A8" w:rsidRPr="00FB735C" w:rsidRDefault="000F75D5" w:rsidP="00D93106">
      <w:pPr>
        <w:pStyle w:val="ListParagraph"/>
        <w:numPr>
          <w:ilvl w:val="0"/>
          <w:numId w:val="25"/>
        </w:numPr>
        <w:spacing w:after="200" w:line="480" w:lineRule="auto"/>
        <w:ind w:left="993" w:hanging="426"/>
      </w:pPr>
      <w:r w:rsidRPr="00FB735C">
        <w:t xml:space="preserve">Pilih </w:t>
      </w:r>
      <w:r w:rsidR="00307EC6" w:rsidRPr="00FB735C">
        <w:t xml:space="preserve">k, </w:t>
      </w:r>
      <w:r w:rsidR="00B769A8" w:rsidRPr="00FB735C">
        <w:t xml:space="preserve">nilai k adalah salah </w:t>
      </w:r>
      <w:r w:rsidR="00B12E73" w:rsidRPr="00FB735C">
        <w:t>satu bilangan bulat 1, 2, 3, ,.</w:t>
      </w:r>
      <w:r w:rsidR="00B12E73" w:rsidRPr="00FB735C">
        <w:rPr>
          <w:lang w:val="en-US"/>
        </w:rPr>
        <w:t>Q</w:t>
      </w:r>
      <w:r w:rsidRPr="00FB735C">
        <w:t>n</w:t>
      </w:r>
      <w:r w:rsidR="00B769A8" w:rsidRPr="00FB735C">
        <w:t>.</w:t>
      </w:r>
    </w:p>
    <w:p w:rsidR="007E0734" w:rsidRPr="00FB735C" w:rsidRDefault="009F2FCF" w:rsidP="00D93106">
      <w:pPr>
        <w:pStyle w:val="ListParagraph"/>
        <w:numPr>
          <w:ilvl w:val="0"/>
          <w:numId w:val="25"/>
        </w:numPr>
        <w:spacing w:after="200" w:line="480" w:lineRule="auto"/>
        <w:ind w:left="993" w:hanging="426"/>
      </w:pPr>
      <w:r w:rsidRPr="00FB735C">
        <w:t>Kunci privat di</w:t>
      </w:r>
      <w:r w:rsidR="00A22743" w:rsidRPr="00FB735C">
        <w:t>hitung dan didapat dengan cara d = 1+kQ(n)/e</w:t>
      </w:r>
      <w:r w:rsidR="00307EC6" w:rsidRPr="00FB735C">
        <w:t>.</w:t>
      </w:r>
    </w:p>
    <w:p w:rsidR="007E0734" w:rsidRPr="00FB735C" w:rsidRDefault="007E0734" w:rsidP="004A7840">
      <w:pPr>
        <w:pStyle w:val="ListParagraph"/>
        <w:numPr>
          <w:ilvl w:val="0"/>
          <w:numId w:val="0"/>
        </w:numPr>
        <w:spacing w:after="200" w:line="480" w:lineRule="auto"/>
        <w:ind w:firstLine="567"/>
      </w:pPr>
      <w:r w:rsidRPr="00FB735C">
        <w:rPr>
          <w:lang w:val="en-US"/>
        </w:rPr>
        <w:t xml:space="preserve">Adapun </w:t>
      </w:r>
      <w:r w:rsidR="00D1475E" w:rsidRPr="0044235F">
        <w:rPr>
          <w:i/>
          <w:lang w:val="en-US"/>
        </w:rPr>
        <w:t>F</w:t>
      </w:r>
      <w:r w:rsidRPr="0044235F">
        <w:rPr>
          <w:i/>
          <w:lang w:val="en-US"/>
        </w:rPr>
        <w:t>lowchart</w:t>
      </w:r>
      <w:r w:rsidRPr="00FB735C">
        <w:rPr>
          <w:lang w:val="en-US"/>
        </w:rPr>
        <w:t xml:space="preserve"> menghitung kunci privat sebelum melakukan proses dekripsi dapat dilihat pada Gambar 4.2</w:t>
      </w:r>
      <w:r w:rsidR="00284BF4" w:rsidRPr="00FB735C">
        <w:t>.</w:t>
      </w:r>
    </w:p>
    <w:p w:rsidR="00B769A8" w:rsidRPr="00FB735C" w:rsidRDefault="003E5D52" w:rsidP="00D34336">
      <w:pPr>
        <w:spacing w:after="200" w:line="480" w:lineRule="auto"/>
        <w:ind w:left="363" w:hanging="360"/>
        <w:jc w:val="center"/>
      </w:pPr>
      <w:r w:rsidRPr="00FB735C">
        <w:object w:dxaOrig="2205" w:dyaOrig="12031">
          <v:shape id="_x0000_i1030" type="#_x0000_t75" style="width:117pt;height:641.75pt" o:ole="">
            <v:imagedata r:id="rId28" o:title=""/>
          </v:shape>
          <o:OLEObject Type="Embed" ProgID="Visio.Drawing.15" ShapeID="_x0000_i1030" DrawAspect="Content" ObjectID="_1565688522" r:id="rId29"/>
        </w:object>
      </w:r>
    </w:p>
    <w:p w:rsidR="001E3485" w:rsidRPr="00FB735C" w:rsidRDefault="007F71A7" w:rsidP="00D34336">
      <w:pPr>
        <w:pStyle w:val="Caption"/>
        <w:rPr>
          <w:b w:val="0"/>
        </w:rPr>
      </w:pPr>
      <w:bookmarkStart w:id="209" w:name="_Toc482446642"/>
      <w:bookmarkStart w:id="210" w:name="_Toc487146648"/>
      <w:r w:rsidRPr="00FB735C">
        <w:rPr>
          <w:b w:val="0"/>
        </w:rPr>
        <w:t>Gambar 4</w:t>
      </w:r>
      <w:r w:rsidR="00B769A8" w:rsidRPr="00FB735C">
        <w:rPr>
          <w:b w:val="0"/>
        </w:rPr>
        <w:t xml:space="preserve">.2 </w:t>
      </w:r>
      <w:r w:rsidR="00B769A8" w:rsidRPr="0044235F">
        <w:rPr>
          <w:b w:val="0"/>
          <w:i/>
        </w:rPr>
        <w:t xml:space="preserve">Flowchart </w:t>
      </w:r>
      <w:r w:rsidR="00B769A8" w:rsidRPr="00FB735C">
        <w:rPr>
          <w:b w:val="0"/>
        </w:rPr>
        <w:t>Proses Menghitung Kunci Privat RSA</w:t>
      </w:r>
      <w:bookmarkEnd w:id="209"/>
      <w:bookmarkEnd w:id="210"/>
    </w:p>
    <w:p w:rsidR="00B769A8" w:rsidRPr="00FB735C" w:rsidRDefault="007E0734" w:rsidP="00FB36E2">
      <w:pPr>
        <w:spacing w:line="480" w:lineRule="auto"/>
        <w:ind w:firstLine="540"/>
        <w:rPr>
          <w:lang w:val="en-US"/>
        </w:rPr>
      </w:pPr>
      <w:r w:rsidRPr="00FB735C">
        <w:rPr>
          <w:lang w:val="en-US"/>
        </w:rPr>
        <w:lastRenderedPageBreak/>
        <w:t xml:space="preserve">Sebelum melakukan dekripsi, menghitung kunci privat </w:t>
      </w:r>
      <w:r w:rsidR="00F66A36" w:rsidRPr="00FB735C">
        <w:t xml:space="preserve">pada alur </w:t>
      </w:r>
      <w:r w:rsidR="00A22743" w:rsidRPr="00FB735C">
        <w:t>G</w:t>
      </w:r>
      <w:r w:rsidR="00F66A36" w:rsidRPr="00FB735C">
        <w:t xml:space="preserve">ambar 4.2 </w:t>
      </w:r>
      <w:r w:rsidRPr="00FB735C">
        <w:rPr>
          <w:lang w:val="en-US"/>
        </w:rPr>
        <w:t>adalah hal yang harus dilakukan set</w:t>
      </w:r>
      <w:r w:rsidR="00A22743" w:rsidRPr="00FB735C">
        <w:rPr>
          <w:lang w:val="en-US"/>
        </w:rPr>
        <w:t>elah melakukan proses perhitungan</w:t>
      </w:r>
      <w:r w:rsidRPr="00FB735C">
        <w:rPr>
          <w:lang w:val="en-US"/>
        </w:rPr>
        <w:t xml:space="preserve"> kunci publik </w:t>
      </w:r>
      <w:r w:rsidR="00A22743" w:rsidRPr="00FB735C">
        <w:t xml:space="preserve">seperti </w:t>
      </w:r>
      <w:r w:rsidR="00A22743" w:rsidRPr="00FB735C">
        <w:rPr>
          <w:lang w:val="en-US"/>
        </w:rPr>
        <w:t xml:space="preserve">yang ada </w:t>
      </w:r>
      <w:r w:rsidR="000F75D5" w:rsidRPr="00FB735C">
        <w:rPr>
          <w:lang w:val="en-US"/>
        </w:rPr>
        <w:t xml:space="preserve">pada </w:t>
      </w:r>
      <w:r w:rsidR="00572FA9" w:rsidRPr="00FB735C">
        <w:t>alur G</w:t>
      </w:r>
      <w:r w:rsidR="000F75D5" w:rsidRPr="00FB735C">
        <w:rPr>
          <w:lang w:val="en-US"/>
        </w:rPr>
        <w:t>ambar 4.1</w:t>
      </w:r>
      <w:r w:rsidR="007A5FD5" w:rsidRPr="00FB735C">
        <w:t>. T</w:t>
      </w:r>
      <w:r w:rsidR="00F66A36" w:rsidRPr="00FB735C">
        <w:t xml:space="preserve">ahap awal </w:t>
      </w:r>
      <w:r w:rsidR="00F66A36" w:rsidRPr="00FB735C">
        <w:rPr>
          <w:lang w:val="en-US"/>
        </w:rPr>
        <w:t>dilakukan dengan meng</w:t>
      </w:r>
      <w:r w:rsidR="0088433B" w:rsidRPr="00FB735C">
        <w:t>-</w:t>
      </w:r>
      <w:r w:rsidR="00F66A36" w:rsidRPr="0044235F">
        <w:rPr>
          <w:i/>
          <w:lang w:val="en-US"/>
        </w:rPr>
        <w:t>input</w:t>
      </w:r>
      <w:r w:rsidR="00F66A36" w:rsidRPr="00FB735C">
        <w:rPr>
          <w:lang w:val="en-US"/>
        </w:rPr>
        <w:t xml:space="preserve"> </w:t>
      </w:r>
      <w:r w:rsidRPr="00FB735C">
        <w:rPr>
          <w:lang w:val="en-US"/>
        </w:rPr>
        <w:t xml:space="preserve">p dan q merupakan bilangan prima acak dan e adalah kunci publik sehingga e </w:t>
      </w:r>
      <w:r w:rsidR="00110E92" w:rsidRPr="00FB735C">
        <w:rPr>
          <w:lang w:val="en-US"/>
        </w:rPr>
        <w:t>berguna untuk untuk membantu dalam hal proses menghitung kunci privat</w:t>
      </w:r>
      <w:r w:rsidR="005F43E8" w:rsidRPr="00FB735C">
        <w:t>,</w:t>
      </w:r>
      <w:r w:rsidR="00572FA9" w:rsidRPr="00FB735C">
        <w:rPr>
          <w:lang w:val="en-US"/>
        </w:rPr>
        <w:t xml:space="preserve"> dima</w:t>
      </w:r>
      <w:r w:rsidR="00A22743" w:rsidRPr="00FB735C">
        <w:rPr>
          <w:lang w:val="en-US"/>
        </w:rPr>
        <w:t xml:space="preserve">na e didapat dengan menggunakan cara </w:t>
      </w:r>
      <w:r w:rsidR="00A22743" w:rsidRPr="00FB735C">
        <w:rPr>
          <w:b/>
        </w:rPr>
        <w:t>1 &lt; e &lt; Q(n)</w:t>
      </w:r>
      <w:r w:rsidR="00A22743" w:rsidRPr="00FB735C">
        <w:t xml:space="preserve"> dan e</w:t>
      </w:r>
      <w:r w:rsidR="00A22743" w:rsidRPr="00FB735C">
        <w:rPr>
          <w:szCs w:val="24"/>
          <w:lang w:val="en-US"/>
        </w:rPr>
        <w:t xml:space="preserve"> adalah relatif prima</w:t>
      </w:r>
      <w:r w:rsidR="00A22743" w:rsidRPr="00FB735C">
        <w:rPr>
          <w:szCs w:val="24"/>
        </w:rPr>
        <w:t xml:space="preserve"> dengan Q(n)</w:t>
      </w:r>
      <w:r w:rsidR="00A22743" w:rsidRPr="00FB735C">
        <w:rPr>
          <w:szCs w:val="24"/>
          <w:lang w:val="en-US"/>
        </w:rPr>
        <w:t>.</w:t>
      </w:r>
      <w:r w:rsidR="00A22743" w:rsidRPr="00FB735C">
        <w:t xml:space="preserve"> </w:t>
      </w:r>
      <w:r w:rsidR="00843CDB" w:rsidRPr="00FB735C">
        <w:rPr>
          <w:lang w:val="en-US"/>
        </w:rPr>
        <w:t>S</w:t>
      </w:r>
      <w:r w:rsidRPr="00FB735C">
        <w:rPr>
          <w:lang w:val="en-US"/>
        </w:rPr>
        <w:t xml:space="preserve">etelah </w:t>
      </w:r>
      <w:r w:rsidR="004013F0" w:rsidRPr="00FB735C">
        <w:rPr>
          <w:lang w:val="en-US"/>
        </w:rPr>
        <w:t>itu input k dimana nilai k</w:t>
      </w:r>
      <w:r w:rsidRPr="00FB735C">
        <w:rPr>
          <w:lang w:val="en-US"/>
        </w:rPr>
        <w:t xml:space="preserve"> </w:t>
      </w:r>
      <w:r w:rsidR="00B12E73" w:rsidRPr="00FB735C">
        <w:rPr>
          <w:lang w:val="en-US"/>
        </w:rPr>
        <w:t>merupakan bilangan bulat 1,2,3..,</w:t>
      </w:r>
      <w:r w:rsidRPr="00FB735C">
        <w:rPr>
          <w:lang w:val="en-US"/>
        </w:rPr>
        <w:t>.</w:t>
      </w:r>
      <w:r w:rsidR="00843CDB" w:rsidRPr="00FB735C">
        <w:rPr>
          <w:lang w:val="en-US"/>
        </w:rPr>
        <w:t>Qn. S</w:t>
      </w:r>
      <w:r w:rsidR="00B12E73" w:rsidRPr="00FB735C">
        <w:rPr>
          <w:lang w:val="en-US"/>
        </w:rPr>
        <w:t>etelah</w:t>
      </w:r>
      <w:r w:rsidR="00A22743" w:rsidRPr="00FB735C">
        <w:rPr>
          <w:lang w:val="en-US"/>
        </w:rPr>
        <w:t xml:space="preserve"> itu kunci privat dihitung dan didapat dengan cara</w:t>
      </w:r>
      <w:r w:rsidR="00A22743" w:rsidRPr="00FB735C">
        <w:t xml:space="preserve"> </w:t>
      </w:r>
      <w:r w:rsidR="00A22743" w:rsidRPr="00FB735C">
        <w:rPr>
          <w:b/>
        </w:rPr>
        <w:t>d = 1+kQ(n)/e</w:t>
      </w:r>
      <w:r w:rsidR="00843CDB" w:rsidRPr="00FB735C">
        <w:rPr>
          <w:lang w:val="en-US"/>
        </w:rPr>
        <w:t xml:space="preserve">. Kemudian </w:t>
      </w:r>
      <w:r w:rsidR="0088433B" w:rsidRPr="00FB735C">
        <w:rPr>
          <w:lang w:val="en-US"/>
        </w:rPr>
        <w:t>di</w:t>
      </w:r>
      <w:r w:rsidR="005361D9" w:rsidRPr="00FB735C">
        <w:rPr>
          <w:lang w:val="en-US"/>
        </w:rPr>
        <w:t>dapat d sebaga</w:t>
      </w:r>
      <w:r w:rsidR="00A22743" w:rsidRPr="00FB735C">
        <w:rPr>
          <w:lang w:val="en-US"/>
        </w:rPr>
        <w:t>i kunci privat, dimana d akan digunakan dalam hal</w:t>
      </w:r>
      <w:r w:rsidR="005361D9" w:rsidRPr="00FB735C">
        <w:rPr>
          <w:lang w:val="en-US"/>
        </w:rPr>
        <w:t xml:space="preserve"> proses sebelum melakukan dek</w:t>
      </w:r>
      <w:r w:rsidR="001E6CB8" w:rsidRPr="00FB735C">
        <w:rPr>
          <w:lang w:val="en-US"/>
        </w:rPr>
        <w:t>ripsi seperti pada p</w:t>
      </w:r>
      <w:r w:rsidR="00843CDB" w:rsidRPr="00FB735C">
        <w:rPr>
          <w:lang w:val="en-US"/>
        </w:rPr>
        <w:t>ers 2.2</w:t>
      </w:r>
      <w:r w:rsidR="001E6CB8" w:rsidRPr="00FB735C">
        <w:rPr>
          <w:lang w:val="en-US"/>
        </w:rPr>
        <w:t xml:space="preserve"> </w:t>
      </w:r>
      <w:r w:rsidR="008746D8" w:rsidRPr="00FB735C">
        <w:rPr>
          <w:lang w:val="en-US"/>
        </w:rPr>
        <w:t>dan n digunakan</w:t>
      </w:r>
      <w:r w:rsidR="005361D9" w:rsidRPr="00FB735C">
        <w:rPr>
          <w:lang w:val="en-US"/>
        </w:rPr>
        <w:t xml:space="preserve"> dalam hal  merubah (</w:t>
      </w:r>
      <w:r w:rsidR="00572FA9" w:rsidRPr="0044235F">
        <w:rPr>
          <w:i/>
          <w:lang w:val="en-US"/>
        </w:rPr>
        <w:t>ci</w:t>
      </w:r>
      <w:r w:rsidR="005361D9" w:rsidRPr="0044235F">
        <w:rPr>
          <w:i/>
          <w:lang w:val="en-US"/>
        </w:rPr>
        <w:t>p</w:t>
      </w:r>
      <w:r w:rsidR="00572FA9" w:rsidRPr="0044235F">
        <w:rPr>
          <w:i/>
        </w:rPr>
        <w:t>h</w:t>
      </w:r>
      <w:r w:rsidR="0088433B" w:rsidRPr="0044235F">
        <w:rPr>
          <w:i/>
          <w:lang w:val="en-US"/>
        </w:rPr>
        <w:t>er</w:t>
      </w:r>
      <w:r w:rsidR="005361D9" w:rsidRPr="0044235F">
        <w:rPr>
          <w:i/>
          <w:lang w:val="en-US"/>
        </w:rPr>
        <w:t>text</w:t>
      </w:r>
      <w:r w:rsidR="005361D9" w:rsidRPr="00FB735C">
        <w:rPr>
          <w:lang w:val="en-US"/>
        </w:rPr>
        <w:t>) menjadi (</w:t>
      </w:r>
      <w:r w:rsidR="00572FA9" w:rsidRPr="0044235F">
        <w:rPr>
          <w:i/>
          <w:lang w:val="en-US"/>
        </w:rPr>
        <w:t>plain</w:t>
      </w:r>
      <w:r w:rsidR="005361D9" w:rsidRPr="0044235F">
        <w:rPr>
          <w:i/>
          <w:lang w:val="en-US"/>
        </w:rPr>
        <w:t>text</w:t>
      </w:r>
      <w:r w:rsidR="00843CDB" w:rsidRPr="00FB735C">
        <w:rPr>
          <w:lang w:val="en-US"/>
        </w:rPr>
        <w:t xml:space="preserve">)  seperti pada </w:t>
      </w:r>
      <w:r w:rsidR="00CF31AF" w:rsidRPr="00FB735C">
        <w:t>t</w:t>
      </w:r>
      <w:r w:rsidR="00843CDB" w:rsidRPr="00FB735C">
        <w:rPr>
          <w:lang w:val="en-US"/>
        </w:rPr>
        <w:t>abel 2.4</w:t>
      </w:r>
      <w:r w:rsidR="005361D9" w:rsidRPr="00FB735C">
        <w:rPr>
          <w:lang w:val="en-US"/>
        </w:rPr>
        <w:t>.</w:t>
      </w:r>
    </w:p>
    <w:p w:rsidR="00B54FBA" w:rsidRPr="00FB735C" w:rsidRDefault="00B54FBA" w:rsidP="002F4029">
      <w:pPr>
        <w:spacing w:line="240" w:lineRule="auto"/>
        <w:rPr>
          <w:lang w:val="en-US"/>
        </w:rPr>
      </w:pPr>
    </w:p>
    <w:p w:rsidR="00B769A8" w:rsidRPr="00FB735C" w:rsidRDefault="00B769A8" w:rsidP="00DA2F33">
      <w:pPr>
        <w:pStyle w:val="Heading2"/>
        <w:numPr>
          <w:ilvl w:val="0"/>
          <w:numId w:val="26"/>
        </w:numPr>
        <w:spacing w:line="480" w:lineRule="auto"/>
        <w:ind w:left="567" w:hanging="567"/>
      </w:pPr>
      <w:bookmarkStart w:id="211" w:name="_Toc491704716"/>
      <w:r w:rsidRPr="00FB735C">
        <w:t xml:space="preserve">Proses Enkripsi </w:t>
      </w:r>
      <w:r w:rsidR="00E113B0" w:rsidRPr="00FB735C">
        <w:t xml:space="preserve">Menggunakan </w:t>
      </w:r>
      <w:r w:rsidRPr="00FB735C">
        <w:t>Kunci Publik</w:t>
      </w:r>
      <w:bookmarkEnd w:id="211"/>
      <w:r w:rsidRPr="00FB735C">
        <w:t xml:space="preserve"> </w:t>
      </w:r>
    </w:p>
    <w:p w:rsidR="00B769A8" w:rsidRPr="00FB735C" w:rsidRDefault="00B769A8" w:rsidP="007F71A7">
      <w:pPr>
        <w:spacing w:line="480" w:lineRule="auto"/>
        <w:ind w:firstLine="567"/>
        <w:rPr>
          <w:b/>
          <w:szCs w:val="24"/>
        </w:rPr>
      </w:pPr>
      <w:r w:rsidRPr="00FB735C">
        <w:rPr>
          <w:szCs w:val="24"/>
        </w:rPr>
        <w:t>Proses enkripsi menggunakan kunci pubik adalah suatu proses enkripsi menggunakan hasil dari perhitungan kunci pub</w:t>
      </w:r>
      <w:r w:rsidR="00B44BA1" w:rsidRPr="00FB735C">
        <w:rPr>
          <w:szCs w:val="24"/>
        </w:rPr>
        <w:t>lik yang ada</w:t>
      </w:r>
      <w:r w:rsidR="007956A1" w:rsidRPr="00FB735C">
        <w:rPr>
          <w:szCs w:val="24"/>
        </w:rPr>
        <w:t xml:space="preserve"> pada alur</w:t>
      </w:r>
      <w:r w:rsidR="00B44BA1" w:rsidRPr="00FB735C">
        <w:rPr>
          <w:szCs w:val="24"/>
        </w:rPr>
        <w:t xml:space="preserve"> (Gambar 4</w:t>
      </w:r>
      <w:r w:rsidRPr="00FB735C">
        <w:rPr>
          <w:szCs w:val="24"/>
        </w:rPr>
        <w:t>.1). Adapun alur dari proses enkripsi yang menggunakan perhitungan kunci publik adalah sebagai berikut :</w:t>
      </w:r>
    </w:p>
    <w:p w:rsidR="00B769A8" w:rsidRPr="00FB735C" w:rsidRDefault="00B769A8" w:rsidP="00D93106">
      <w:pPr>
        <w:pStyle w:val="ListParagraph"/>
        <w:numPr>
          <w:ilvl w:val="3"/>
          <w:numId w:val="22"/>
        </w:numPr>
        <w:spacing w:after="264" w:line="480" w:lineRule="auto"/>
        <w:ind w:left="993" w:right="59" w:hanging="426"/>
        <w:rPr>
          <w:szCs w:val="24"/>
        </w:rPr>
      </w:pPr>
      <w:r w:rsidRPr="0044235F">
        <w:rPr>
          <w:i/>
          <w:szCs w:val="24"/>
        </w:rPr>
        <w:t>Input file</w:t>
      </w:r>
      <w:r w:rsidRPr="00FB735C">
        <w:rPr>
          <w:szCs w:val="24"/>
        </w:rPr>
        <w:t xml:space="preserve"> teks yang akan dienkripsi (</w:t>
      </w:r>
      <w:r w:rsidRPr="0044235F">
        <w:rPr>
          <w:i/>
          <w:szCs w:val="24"/>
        </w:rPr>
        <w:t>plai</w:t>
      </w:r>
      <w:r w:rsidR="00572FA9" w:rsidRPr="0044235F">
        <w:rPr>
          <w:i/>
          <w:szCs w:val="24"/>
        </w:rPr>
        <w:t>n</w:t>
      </w:r>
      <w:r w:rsidRPr="0044235F">
        <w:rPr>
          <w:i/>
          <w:szCs w:val="24"/>
        </w:rPr>
        <w:t>text</w:t>
      </w:r>
      <w:r w:rsidRPr="00FB735C">
        <w:rPr>
          <w:szCs w:val="24"/>
        </w:rPr>
        <w:t>).</w:t>
      </w:r>
    </w:p>
    <w:p w:rsidR="00B769A8" w:rsidRPr="00FB735C" w:rsidRDefault="002B467F" w:rsidP="00D93106">
      <w:pPr>
        <w:pStyle w:val="ListParagraph"/>
        <w:numPr>
          <w:ilvl w:val="3"/>
          <w:numId w:val="22"/>
        </w:numPr>
        <w:spacing w:after="264" w:line="480" w:lineRule="auto"/>
        <w:ind w:left="993" w:right="59" w:hanging="426"/>
        <w:rPr>
          <w:szCs w:val="24"/>
        </w:rPr>
      </w:pPr>
      <w:r w:rsidRPr="00FB735C">
        <w:rPr>
          <w:szCs w:val="24"/>
        </w:rPr>
        <w:t xml:space="preserve">Pilih dua </w:t>
      </w:r>
      <w:r w:rsidR="00D1475E" w:rsidRPr="00FB735C">
        <w:rPr>
          <w:szCs w:val="24"/>
        </w:rPr>
        <w:t xml:space="preserve">pasangan </w:t>
      </w:r>
      <w:r w:rsidRPr="00FB735C">
        <w:rPr>
          <w:szCs w:val="24"/>
        </w:rPr>
        <w:t>bilangan prima acak p dan q untuk proses enkripsi</w:t>
      </w:r>
      <w:r w:rsidRPr="00FB735C">
        <w:rPr>
          <w:szCs w:val="24"/>
          <w:lang w:val="en-US"/>
        </w:rPr>
        <w:t>.</w:t>
      </w:r>
    </w:p>
    <w:p w:rsidR="00B769A8" w:rsidRPr="00FB735C" w:rsidRDefault="002B467F" w:rsidP="00D93106">
      <w:pPr>
        <w:pStyle w:val="ListParagraph"/>
        <w:numPr>
          <w:ilvl w:val="3"/>
          <w:numId w:val="22"/>
        </w:numPr>
        <w:spacing w:after="264" w:line="480" w:lineRule="auto"/>
        <w:ind w:left="993" w:right="59" w:hanging="426"/>
        <w:rPr>
          <w:szCs w:val="24"/>
        </w:rPr>
      </w:pPr>
      <w:r w:rsidRPr="00FB735C">
        <w:rPr>
          <w:szCs w:val="24"/>
        </w:rPr>
        <w:t>Hitung n</w:t>
      </w:r>
      <w:r w:rsidRPr="00FB735C">
        <w:rPr>
          <w:szCs w:val="24"/>
          <w:lang w:val="en-US"/>
        </w:rPr>
        <w:t>,</w:t>
      </w:r>
      <w:r w:rsidRPr="00FB735C">
        <w:rPr>
          <w:szCs w:val="24"/>
        </w:rPr>
        <w:t xml:space="preserve"> </w:t>
      </w:r>
      <w:r w:rsidRPr="00FB735C">
        <w:rPr>
          <w:szCs w:val="24"/>
          <w:lang w:val="en-US"/>
        </w:rPr>
        <w:t>nilai n digunakan untuk melakukan proses enkripsi</w:t>
      </w:r>
      <w:r w:rsidR="00B769A8" w:rsidRPr="00FB735C">
        <w:rPr>
          <w:szCs w:val="24"/>
        </w:rPr>
        <w:t>.</w:t>
      </w:r>
    </w:p>
    <w:p w:rsidR="00B769A8" w:rsidRPr="00FB735C" w:rsidRDefault="002B467F" w:rsidP="00D93106">
      <w:pPr>
        <w:pStyle w:val="ListParagraph"/>
        <w:numPr>
          <w:ilvl w:val="3"/>
          <w:numId w:val="22"/>
        </w:numPr>
        <w:spacing w:after="264" w:line="480" w:lineRule="auto"/>
        <w:ind w:left="993" w:right="59" w:hanging="426"/>
        <w:rPr>
          <w:szCs w:val="24"/>
        </w:rPr>
      </w:pPr>
      <w:r w:rsidRPr="00FB735C">
        <w:rPr>
          <w:szCs w:val="24"/>
        </w:rPr>
        <w:t>Hitung Qn</w:t>
      </w:r>
      <w:r w:rsidR="00B52CBF" w:rsidRPr="00FB735C">
        <w:rPr>
          <w:szCs w:val="24"/>
          <w:lang w:val="en-US"/>
        </w:rPr>
        <w:t>,</w:t>
      </w:r>
      <w:r w:rsidRPr="00FB735C">
        <w:rPr>
          <w:szCs w:val="24"/>
        </w:rPr>
        <w:t xml:space="preserve"> nilai Qn digunakan untuk </w:t>
      </w:r>
      <w:r w:rsidRPr="00FB735C">
        <w:rPr>
          <w:szCs w:val="24"/>
          <w:lang w:val="en-US"/>
        </w:rPr>
        <w:t>mendapatkan kunci publik</w:t>
      </w:r>
      <w:r w:rsidR="00B769A8" w:rsidRPr="00FB735C">
        <w:rPr>
          <w:szCs w:val="24"/>
        </w:rPr>
        <w:t>.</w:t>
      </w:r>
    </w:p>
    <w:p w:rsidR="007F71A7" w:rsidRPr="00FB735C" w:rsidRDefault="00E242B3" w:rsidP="00D93106">
      <w:pPr>
        <w:pStyle w:val="ListParagraph"/>
        <w:numPr>
          <w:ilvl w:val="3"/>
          <w:numId w:val="22"/>
        </w:numPr>
        <w:spacing w:after="264" w:line="480" w:lineRule="auto"/>
        <w:ind w:left="993" w:right="59" w:hanging="426"/>
        <w:rPr>
          <w:szCs w:val="24"/>
        </w:rPr>
      </w:pPr>
      <w:r w:rsidRPr="00FB735C">
        <w:rPr>
          <w:szCs w:val="24"/>
        </w:rPr>
        <w:t>Pilih</w:t>
      </w:r>
      <w:r w:rsidR="002B467F" w:rsidRPr="00FB735C">
        <w:rPr>
          <w:szCs w:val="24"/>
        </w:rPr>
        <w:t xml:space="preserve"> </w:t>
      </w:r>
      <w:r w:rsidRPr="00FB735C">
        <w:rPr>
          <w:szCs w:val="24"/>
        </w:rPr>
        <w:t xml:space="preserve">nilai pada </w:t>
      </w:r>
      <w:r w:rsidRPr="00FB735C">
        <w:rPr>
          <w:szCs w:val="24"/>
          <w:lang w:val="en-US"/>
        </w:rPr>
        <w:t xml:space="preserve">e yang merupakan </w:t>
      </w:r>
      <w:r w:rsidR="002B467F" w:rsidRPr="00FB735C">
        <w:rPr>
          <w:szCs w:val="24"/>
          <w:lang w:val="en-US"/>
        </w:rPr>
        <w:t>kunci publik dan kunci pu</w:t>
      </w:r>
      <w:r w:rsidR="00D1475E" w:rsidRPr="00FB735C">
        <w:rPr>
          <w:szCs w:val="24"/>
          <w:lang w:val="en-US"/>
        </w:rPr>
        <w:t xml:space="preserve">blik ini didapatkan dengan menggunakan cara </w:t>
      </w:r>
      <w:r w:rsidR="00D1475E" w:rsidRPr="00FB735C">
        <w:t>1 &lt; e &lt; Q(n),</w:t>
      </w:r>
      <w:r w:rsidR="00D1475E" w:rsidRPr="00FB735C">
        <w:rPr>
          <w:lang w:val="en-US"/>
        </w:rPr>
        <w:t xml:space="preserve"> </w:t>
      </w:r>
      <w:r w:rsidR="00D1475E" w:rsidRPr="00FB735C">
        <w:rPr>
          <w:szCs w:val="24"/>
          <w:lang w:val="en-US"/>
        </w:rPr>
        <w:t>e adalah relatif prima</w:t>
      </w:r>
      <w:r w:rsidR="00D1475E" w:rsidRPr="00FB735C">
        <w:rPr>
          <w:szCs w:val="24"/>
        </w:rPr>
        <w:t xml:space="preserve"> dengan Q(n)</w:t>
      </w:r>
      <w:r w:rsidR="00B52CBF" w:rsidRPr="00FB735C">
        <w:rPr>
          <w:szCs w:val="24"/>
          <w:lang w:val="en-US"/>
        </w:rPr>
        <w:t>.</w:t>
      </w:r>
    </w:p>
    <w:p w:rsidR="0088433B" w:rsidRPr="00FB735C" w:rsidRDefault="00BD1531" w:rsidP="00D93106">
      <w:pPr>
        <w:pStyle w:val="ListParagraph"/>
        <w:numPr>
          <w:ilvl w:val="3"/>
          <w:numId w:val="22"/>
        </w:numPr>
        <w:spacing w:after="264" w:line="480" w:lineRule="auto"/>
        <w:ind w:left="993" w:right="59" w:hanging="426"/>
        <w:rPr>
          <w:szCs w:val="24"/>
        </w:rPr>
      </w:pPr>
      <w:r w:rsidRPr="00FB735C">
        <w:rPr>
          <w:szCs w:val="24"/>
          <w:lang w:val="en-US"/>
        </w:rPr>
        <w:lastRenderedPageBreak/>
        <w:t>Proses enkripsi dilakukan berulang-ulang untuk semua huruf</w:t>
      </w:r>
      <w:r w:rsidR="00572FA9" w:rsidRPr="00FB735C">
        <w:rPr>
          <w:szCs w:val="24"/>
          <w:lang w:val="en-US"/>
        </w:rPr>
        <w:t xml:space="preserve"> sesuai jumlah huruf pada </w:t>
      </w:r>
      <w:r w:rsidR="00572FA9" w:rsidRPr="0044235F">
        <w:rPr>
          <w:i/>
          <w:szCs w:val="24"/>
          <w:lang w:val="en-US"/>
        </w:rPr>
        <w:t>plain</w:t>
      </w:r>
      <w:r w:rsidRPr="0044235F">
        <w:rPr>
          <w:i/>
          <w:szCs w:val="24"/>
          <w:lang w:val="en-US"/>
        </w:rPr>
        <w:t>text</w:t>
      </w:r>
      <w:r w:rsidR="00307EC6" w:rsidRPr="00FB735C">
        <w:rPr>
          <w:szCs w:val="24"/>
        </w:rPr>
        <w:t>.</w:t>
      </w:r>
    </w:p>
    <w:p w:rsidR="0088433B" w:rsidRPr="00FB735C" w:rsidRDefault="0088433B" w:rsidP="00D93106">
      <w:pPr>
        <w:pStyle w:val="ListParagraph"/>
        <w:numPr>
          <w:ilvl w:val="3"/>
          <w:numId w:val="22"/>
        </w:numPr>
        <w:spacing w:after="264" w:line="480" w:lineRule="auto"/>
        <w:ind w:left="993" w:right="59" w:hanging="426"/>
        <w:rPr>
          <w:szCs w:val="24"/>
        </w:rPr>
      </w:pPr>
      <w:r w:rsidRPr="0044235F">
        <w:rPr>
          <w:i/>
        </w:rPr>
        <w:t>Output</w:t>
      </w:r>
      <w:r w:rsidRPr="00FB735C">
        <w:t>-nya adalah sebuah pesan acak yang tidak bisa di baca (</w:t>
      </w:r>
      <w:r w:rsidRPr="0044235F">
        <w:rPr>
          <w:i/>
        </w:rPr>
        <w:t>ciphertext</w:t>
      </w:r>
      <w:r w:rsidRPr="00FB735C">
        <w:t>).</w:t>
      </w:r>
    </w:p>
    <w:p w:rsidR="00B54FBA" w:rsidRPr="00FB735C" w:rsidRDefault="00B769A8" w:rsidP="005267E4">
      <w:pPr>
        <w:spacing w:after="264" w:line="480" w:lineRule="auto"/>
        <w:ind w:right="59" w:firstLine="567"/>
        <w:rPr>
          <w:szCs w:val="24"/>
        </w:rPr>
      </w:pPr>
      <w:r w:rsidRPr="00FB735C">
        <w:rPr>
          <w:szCs w:val="24"/>
        </w:rPr>
        <w:t>Setelah proses enkripsi maka di dapatkan teks yang tidak bisa di baca tanpa proses dekripsi.</w:t>
      </w:r>
    </w:p>
    <w:p w:rsidR="00B80160" w:rsidRPr="00FB735C" w:rsidRDefault="00B80160" w:rsidP="005267E4">
      <w:pPr>
        <w:spacing w:after="264" w:line="480" w:lineRule="auto"/>
        <w:ind w:right="59" w:firstLine="567"/>
        <w:rPr>
          <w:szCs w:val="24"/>
          <w:lang w:val="en-US"/>
        </w:rPr>
      </w:pPr>
      <w:r w:rsidRPr="0044235F">
        <w:rPr>
          <w:i/>
          <w:szCs w:val="24"/>
          <w:lang w:val="en-US"/>
        </w:rPr>
        <w:t xml:space="preserve">Flowchart </w:t>
      </w:r>
      <w:r w:rsidR="005A1C03" w:rsidRPr="00FB735C">
        <w:rPr>
          <w:szCs w:val="24"/>
          <w:lang w:val="en-US"/>
        </w:rPr>
        <w:t xml:space="preserve">utama dalam hal enkripsi pesan dengan menggunakan </w:t>
      </w:r>
      <w:r w:rsidR="00914507" w:rsidRPr="00FB735C">
        <w:rPr>
          <w:szCs w:val="24"/>
          <w:lang w:val="en-US"/>
        </w:rPr>
        <w:t>algoritma</w:t>
      </w:r>
      <w:r w:rsidR="005A1C03" w:rsidRPr="00FB735C">
        <w:rPr>
          <w:szCs w:val="24"/>
          <w:lang w:val="en-US"/>
        </w:rPr>
        <w:t xml:space="preserve"> RSA </w:t>
      </w:r>
      <w:r w:rsidR="00CF31AF" w:rsidRPr="00FB735C">
        <w:rPr>
          <w:szCs w:val="24"/>
          <w:lang w:val="en-US"/>
        </w:rPr>
        <w:t xml:space="preserve">dapat dilihat pada </w:t>
      </w:r>
      <w:r w:rsidR="008746D8" w:rsidRPr="00FB735C">
        <w:rPr>
          <w:szCs w:val="24"/>
          <w:lang w:val="en-US"/>
        </w:rPr>
        <w:t>G</w:t>
      </w:r>
      <w:r w:rsidR="00CF31AF" w:rsidRPr="00FB735C">
        <w:rPr>
          <w:szCs w:val="24"/>
          <w:lang w:val="en-US"/>
        </w:rPr>
        <w:t>ambar 4.3</w:t>
      </w:r>
      <w:r w:rsidRPr="00FB735C">
        <w:rPr>
          <w:szCs w:val="24"/>
          <w:lang w:val="en-US"/>
        </w:rPr>
        <w:t>.</w:t>
      </w:r>
    </w:p>
    <w:p w:rsidR="00B769A8" w:rsidRPr="00FB735C" w:rsidRDefault="002D7C9C" w:rsidP="00611317">
      <w:pPr>
        <w:pStyle w:val="ListParagraph"/>
        <w:numPr>
          <w:ilvl w:val="0"/>
          <w:numId w:val="0"/>
        </w:numPr>
        <w:tabs>
          <w:tab w:val="left" w:pos="3600"/>
        </w:tabs>
        <w:spacing w:line="480" w:lineRule="auto"/>
        <w:ind w:left="3420" w:hanging="18"/>
        <w:jc w:val="left"/>
        <w:rPr>
          <w:b/>
        </w:rPr>
      </w:pPr>
      <w:r w:rsidRPr="00FB735C">
        <w:object w:dxaOrig="1876" w:dyaOrig="8176">
          <v:shape id="_x0000_i1031" type="#_x0000_t75" style="width:104.55pt;height:408.45pt" o:ole="">
            <v:imagedata r:id="rId30" o:title=""/>
          </v:shape>
          <o:OLEObject Type="Embed" ProgID="Visio.Drawing.15" ShapeID="_x0000_i1031" DrawAspect="Content" ObjectID="_1565688523" r:id="rId31"/>
        </w:object>
      </w:r>
    </w:p>
    <w:p w:rsidR="007A5FD5" w:rsidRPr="00FB735C" w:rsidRDefault="00B94C4E" w:rsidP="003E5D52">
      <w:pPr>
        <w:pStyle w:val="Caption"/>
        <w:rPr>
          <w:b w:val="0"/>
          <w:lang w:val="en-US"/>
        </w:rPr>
      </w:pPr>
      <w:bookmarkStart w:id="212" w:name="_Toc482446643"/>
      <w:bookmarkStart w:id="213" w:name="_Toc487146649"/>
      <w:r w:rsidRPr="00FB735C">
        <w:rPr>
          <w:b w:val="0"/>
        </w:rPr>
        <w:t xml:space="preserve"> </w:t>
      </w:r>
      <w:r w:rsidR="00271A66" w:rsidRPr="00FB735C">
        <w:rPr>
          <w:b w:val="0"/>
          <w:lang w:val="en-US"/>
        </w:rPr>
        <w:t xml:space="preserve"> </w:t>
      </w:r>
      <w:r w:rsidR="00611317" w:rsidRPr="00FB735C">
        <w:rPr>
          <w:b w:val="0"/>
        </w:rPr>
        <w:t xml:space="preserve"> </w:t>
      </w:r>
      <w:r w:rsidR="007F71A7" w:rsidRPr="00FB735C">
        <w:rPr>
          <w:b w:val="0"/>
        </w:rPr>
        <w:t>Gambar 4</w:t>
      </w:r>
      <w:r w:rsidR="00B769A8" w:rsidRPr="00FB735C">
        <w:rPr>
          <w:b w:val="0"/>
        </w:rPr>
        <w:t xml:space="preserve">.3 </w:t>
      </w:r>
      <w:r w:rsidR="00B769A8" w:rsidRPr="0044235F">
        <w:rPr>
          <w:b w:val="0"/>
          <w:i/>
        </w:rPr>
        <w:t>Flowchart</w:t>
      </w:r>
      <w:bookmarkEnd w:id="212"/>
      <w:bookmarkEnd w:id="213"/>
      <w:r w:rsidR="005A1C03" w:rsidRPr="00FB735C">
        <w:rPr>
          <w:b w:val="0"/>
        </w:rPr>
        <w:t xml:space="preserve"> </w:t>
      </w:r>
      <w:r w:rsidR="005A1C03" w:rsidRPr="00FB735C">
        <w:rPr>
          <w:b w:val="0"/>
          <w:lang w:val="en-US"/>
        </w:rPr>
        <w:t xml:space="preserve">Enkripsi </w:t>
      </w:r>
      <w:r w:rsidR="00E113B0" w:rsidRPr="00FB735C">
        <w:rPr>
          <w:b w:val="0"/>
          <w:lang w:val="en-US"/>
        </w:rPr>
        <w:t xml:space="preserve">Pesan Dengan Menggunakan </w:t>
      </w:r>
      <w:r w:rsidR="005A1C03" w:rsidRPr="00FB735C">
        <w:rPr>
          <w:b w:val="0"/>
          <w:lang w:val="en-US"/>
        </w:rPr>
        <w:t xml:space="preserve">Algoritam RSA </w:t>
      </w:r>
    </w:p>
    <w:p w:rsidR="00621A63" w:rsidRPr="00FB735C" w:rsidRDefault="00860B32" w:rsidP="005F43E8">
      <w:pPr>
        <w:pStyle w:val="Caption"/>
        <w:spacing w:line="480" w:lineRule="auto"/>
        <w:ind w:firstLine="567"/>
        <w:jc w:val="both"/>
        <w:rPr>
          <w:b w:val="0"/>
          <w:lang w:val="en-US"/>
        </w:rPr>
      </w:pPr>
      <w:r w:rsidRPr="00FB735C">
        <w:rPr>
          <w:b w:val="0"/>
          <w:lang w:val="en-US"/>
        </w:rPr>
        <w:lastRenderedPageBreak/>
        <w:t xml:space="preserve">Pada saat </w:t>
      </w:r>
      <w:r w:rsidR="005A1C03" w:rsidRPr="00FB735C">
        <w:rPr>
          <w:b w:val="0"/>
          <w:lang w:val="en-US"/>
        </w:rPr>
        <w:t>melakukan enkripsi</w:t>
      </w:r>
      <w:r w:rsidR="00A90225" w:rsidRPr="00FB735C">
        <w:rPr>
          <w:b w:val="0"/>
          <w:lang w:val="en-US"/>
        </w:rPr>
        <w:t xml:space="preserve"> pesan</w:t>
      </w:r>
      <w:r w:rsidR="002B261F" w:rsidRPr="00FB735C">
        <w:rPr>
          <w:b w:val="0"/>
          <w:lang w:val="en-US"/>
        </w:rPr>
        <w:t xml:space="preserve"> hal yang pertama kali harus </w:t>
      </w:r>
      <w:r w:rsidR="005A1C03" w:rsidRPr="00FB735C">
        <w:rPr>
          <w:b w:val="0"/>
          <w:lang w:val="en-US"/>
        </w:rPr>
        <w:t xml:space="preserve">dilakukan adalah </w:t>
      </w:r>
      <w:r w:rsidR="005E0AF2" w:rsidRPr="00FB735C">
        <w:rPr>
          <w:b w:val="0"/>
          <w:lang w:val="en-US"/>
        </w:rPr>
        <w:t>m</w:t>
      </w:r>
      <w:r w:rsidR="002B261F" w:rsidRPr="00FB735C">
        <w:rPr>
          <w:b w:val="0"/>
          <w:lang w:val="en-US"/>
        </w:rPr>
        <w:t>eng</w:t>
      </w:r>
      <w:r w:rsidR="009578A6" w:rsidRPr="00FB735C">
        <w:rPr>
          <w:b w:val="0"/>
        </w:rPr>
        <w:t>-</w:t>
      </w:r>
      <w:r w:rsidR="002B261F" w:rsidRPr="0067774F">
        <w:rPr>
          <w:b w:val="0"/>
          <w:i/>
          <w:lang w:val="en-US"/>
        </w:rPr>
        <w:t>i</w:t>
      </w:r>
      <w:r w:rsidR="005A1C03" w:rsidRPr="0067774F">
        <w:rPr>
          <w:b w:val="0"/>
          <w:i/>
          <w:lang w:val="en-US"/>
        </w:rPr>
        <w:t>nput pl</w:t>
      </w:r>
      <w:r w:rsidR="00FF3FD2" w:rsidRPr="0067774F">
        <w:rPr>
          <w:b w:val="0"/>
          <w:i/>
          <w:lang w:val="en-US"/>
        </w:rPr>
        <w:t>ain</w:t>
      </w:r>
      <w:r w:rsidR="002B261F" w:rsidRPr="0067774F">
        <w:rPr>
          <w:b w:val="0"/>
          <w:i/>
          <w:lang w:val="en-US"/>
        </w:rPr>
        <w:t>text</w:t>
      </w:r>
      <w:r w:rsidR="002B261F" w:rsidRPr="00FB735C">
        <w:rPr>
          <w:b w:val="0"/>
          <w:lang w:val="en-US"/>
        </w:rPr>
        <w:t xml:space="preserve"> dimana nanti nya </w:t>
      </w:r>
      <w:r w:rsidR="002D7C9C" w:rsidRPr="00FB735C">
        <w:rPr>
          <w:rFonts w:cs="Times New Roman"/>
          <w:b w:val="0"/>
          <w:color w:val="000000"/>
          <w:szCs w:val="24"/>
        </w:rPr>
        <w:t xml:space="preserve">setiap karakter pada </w:t>
      </w:r>
      <w:r w:rsidR="002D7C9C" w:rsidRPr="0067774F">
        <w:rPr>
          <w:rFonts w:cs="Times New Roman"/>
          <w:b w:val="0"/>
          <w:i/>
          <w:color w:val="000000"/>
          <w:szCs w:val="24"/>
        </w:rPr>
        <w:t>plain</w:t>
      </w:r>
      <w:r w:rsidR="002D7C9C" w:rsidRPr="0067774F">
        <w:rPr>
          <w:rFonts w:cs="Times New Roman"/>
          <w:b w:val="0"/>
          <w:i/>
          <w:color w:val="000000"/>
          <w:szCs w:val="24"/>
          <w:lang w:val="en-US"/>
        </w:rPr>
        <w:t>text</w:t>
      </w:r>
      <w:r w:rsidR="002D7C9C" w:rsidRPr="00FB735C">
        <w:rPr>
          <w:b w:val="0"/>
          <w:lang w:val="en-US"/>
        </w:rPr>
        <w:t xml:space="preserve"> </w:t>
      </w:r>
      <w:r w:rsidR="004434BA" w:rsidRPr="00FB735C">
        <w:rPr>
          <w:b w:val="0"/>
        </w:rPr>
        <w:t>akan dibaca</w:t>
      </w:r>
      <w:r w:rsidR="008746D8" w:rsidRPr="00FB735C">
        <w:rPr>
          <w:b w:val="0"/>
          <w:lang w:val="en-US"/>
        </w:rPr>
        <w:t>. S</w:t>
      </w:r>
      <w:r w:rsidR="00A90225" w:rsidRPr="00FB735C">
        <w:rPr>
          <w:b w:val="0"/>
          <w:lang w:val="en-US"/>
        </w:rPr>
        <w:t>etelah itu input kunci publik dimana</w:t>
      </w:r>
      <w:r w:rsidR="00307EC6" w:rsidRPr="00FB735C">
        <w:rPr>
          <w:b w:val="0"/>
          <w:lang w:val="en-US"/>
        </w:rPr>
        <w:t xml:space="preserve"> kunci publik </w:t>
      </w:r>
      <w:r w:rsidR="00D94E09" w:rsidRPr="00FB735C">
        <w:rPr>
          <w:b w:val="0"/>
          <w:lang w:val="en-US"/>
        </w:rPr>
        <w:t xml:space="preserve">didapat </w:t>
      </w:r>
      <w:r w:rsidRPr="00FB735C">
        <w:rPr>
          <w:b w:val="0"/>
          <w:lang w:val="en-US"/>
        </w:rPr>
        <w:t>dengan menggunakan rumus</w:t>
      </w:r>
      <w:r w:rsidR="00D94E09" w:rsidRPr="00FB735C">
        <w:rPr>
          <w:b w:val="0"/>
          <w:lang w:val="en-US"/>
        </w:rPr>
        <w:t xml:space="preserve"> </w:t>
      </w:r>
      <w:r w:rsidR="00D94E09" w:rsidRPr="00FB735C">
        <w:t>1 &lt; e &lt; Q(n)</w:t>
      </w:r>
      <w:r w:rsidR="00D94E09" w:rsidRPr="00FB735C">
        <w:rPr>
          <w:b w:val="0"/>
        </w:rPr>
        <w:t>,</w:t>
      </w:r>
      <w:r w:rsidR="00D94E09" w:rsidRPr="00FB735C">
        <w:rPr>
          <w:b w:val="0"/>
          <w:lang w:val="en-US"/>
        </w:rPr>
        <w:t xml:space="preserve"> </w:t>
      </w:r>
      <w:r w:rsidR="00D94E09" w:rsidRPr="00FB735C">
        <w:rPr>
          <w:b w:val="0"/>
          <w:szCs w:val="24"/>
          <w:lang w:val="en-US"/>
        </w:rPr>
        <w:t>e adalah relatif prima</w:t>
      </w:r>
      <w:r w:rsidR="00D94E09" w:rsidRPr="00FB735C">
        <w:rPr>
          <w:b w:val="0"/>
          <w:szCs w:val="24"/>
        </w:rPr>
        <w:t xml:space="preserve"> dengan Q(n), relatif prima artinya nilai PBB (kunci publik, Q(n)) = 1</w:t>
      </w:r>
      <w:r w:rsidR="00D94E09" w:rsidRPr="00FB735C">
        <w:rPr>
          <w:b w:val="0"/>
          <w:szCs w:val="24"/>
          <w:lang w:val="en-US"/>
        </w:rPr>
        <w:t>.</w:t>
      </w:r>
      <w:r w:rsidR="00D94E09" w:rsidRPr="00FB735C">
        <w:rPr>
          <w:b w:val="0"/>
          <w:szCs w:val="24"/>
        </w:rPr>
        <w:t xml:space="preserve"> </w:t>
      </w:r>
      <w:r w:rsidR="00E6412D" w:rsidRPr="00FB735C">
        <w:rPr>
          <w:b w:val="0"/>
          <w:lang w:val="en-US"/>
        </w:rPr>
        <w:t>K</w:t>
      </w:r>
      <w:r w:rsidR="00307EC6" w:rsidRPr="00FB735C">
        <w:rPr>
          <w:b w:val="0"/>
          <w:lang w:val="en-US"/>
        </w:rPr>
        <w:t>emudian hitung n de</w:t>
      </w:r>
      <w:r w:rsidRPr="00FB735C">
        <w:rPr>
          <w:b w:val="0"/>
          <w:lang w:val="en-US"/>
        </w:rPr>
        <w:t>ngan rumus</w:t>
      </w:r>
      <w:r w:rsidR="00E6412D" w:rsidRPr="00FB735C">
        <w:rPr>
          <w:b w:val="0"/>
          <w:lang w:val="en-US"/>
        </w:rPr>
        <w:t xml:space="preserve"> </w:t>
      </w:r>
      <w:r w:rsidR="00D94E09" w:rsidRPr="00FB735C">
        <w:rPr>
          <w:lang w:val="en-US"/>
        </w:rPr>
        <w:t>n = p*q</w:t>
      </w:r>
      <w:r w:rsidR="002B261F" w:rsidRPr="00FB735C">
        <w:rPr>
          <w:b w:val="0"/>
          <w:lang w:val="en-US"/>
        </w:rPr>
        <w:t xml:space="preserve">. </w:t>
      </w:r>
      <w:r w:rsidR="008746D8" w:rsidRPr="00FB735C">
        <w:rPr>
          <w:b w:val="0"/>
          <w:lang w:val="en-US"/>
        </w:rPr>
        <w:t>S</w:t>
      </w:r>
      <w:r w:rsidR="00621A63" w:rsidRPr="00FB735C">
        <w:rPr>
          <w:b w:val="0"/>
          <w:lang w:val="en-US"/>
        </w:rPr>
        <w:t xml:space="preserve">etelah itu </w:t>
      </w:r>
      <w:r w:rsidR="00E242B3" w:rsidRPr="0067774F">
        <w:rPr>
          <w:b w:val="0"/>
          <w:i/>
          <w:lang w:val="en-US"/>
        </w:rPr>
        <w:t>plain</w:t>
      </w:r>
      <w:r w:rsidR="00621A63" w:rsidRPr="0067774F">
        <w:rPr>
          <w:b w:val="0"/>
          <w:i/>
          <w:lang w:val="en-US"/>
        </w:rPr>
        <w:t>text</w:t>
      </w:r>
      <w:r w:rsidR="002D7C9C" w:rsidRPr="00FB735C">
        <w:rPr>
          <w:b w:val="0"/>
          <w:lang w:val="en-US"/>
        </w:rPr>
        <w:t xml:space="preserve"> yang sudah menjadi karakter </w:t>
      </w:r>
      <w:r w:rsidRPr="00FB735C">
        <w:rPr>
          <w:b w:val="0"/>
          <w:lang w:val="en-US"/>
        </w:rPr>
        <w:t>di</w:t>
      </w:r>
      <w:r w:rsidR="00307EC6" w:rsidRPr="00FB735C">
        <w:rPr>
          <w:b w:val="0"/>
          <w:lang w:val="en-US"/>
        </w:rPr>
        <w:t>pangkat</w:t>
      </w:r>
      <w:r w:rsidR="00FC45EB" w:rsidRPr="00FB735C">
        <w:rPr>
          <w:b w:val="0"/>
          <w:lang w:val="en-US"/>
        </w:rPr>
        <w:t xml:space="preserve">kan </w:t>
      </w:r>
      <w:r w:rsidR="002B261F" w:rsidRPr="00FB735C">
        <w:rPr>
          <w:b w:val="0"/>
          <w:lang w:val="en-US"/>
        </w:rPr>
        <w:t>den</w:t>
      </w:r>
      <w:r w:rsidR="00FC45EB" w:rsidRPr="00FB735C">
        <w:rPr>
          <w:b w:val="0"/>
          <w:lang w:val="en-US"/>
        </w:rPr>
        <w:t xml:space="preserve">gan </w:t>
      </w:r>
      <w:r w:rsidR="005F43E8" w:rsidRPr="00FB735C">
        <w:rPr>
          <w:b w:val="0"/>
        </w:rPr>
        <w:t xml:space="preserve">e, dimana e adalah </w:t>
      </w:r>
      <w:r w:rsidRPr="00FB735C">
        <w:rPr>
          <w:b w:val="0"/>
          <w:lang w:val="en-US"/>
        </w:rPr>
        <w:t>kunci publik dan di</w:t>
      </w:r>
      <w:r w:rsidR="00FC45EB" w:rsidRPr="00FB735C">
        <w:rPr>
          <w:b w:val="0"/>
          <w:lang w:val="en-US"/>
        </w:rPr>
        <w:t xml:space="preserve">proses </w:t>
      </w:r>
      <w:r w:rsidR="002B261F" w:rsidRPr="00FB735C">
        <w:rPr>
          <w:b w:val="0"/>
          <w:lang w:val="en-US"/>
        </w:rPr>
        <w:t>dengan</w:t>
      </w:r>
      <w:r w:rsidR="008746D8" w:rsidRPr="00FB735C">
        <w:rPr>
          <w:b w:val="0"/>
          <w:lang w:val="en-US"/>
        </w:rPr>
        <w:t xml:space="preserve"> </w:t>
      </w:r>
      <w:r w:rsidR="002B261F" w:rsidRPr="00FB735C">
        <w:rPr>
          <w:b w:val="0"/>
          <w:lang w:val="en-US"/>
        </w:rPr>
        <w:t>n</w:t>
      </w:r>
      <w:r w:rsidR="00DD359E" w:rsidRPr="00FB735C">
        <w:rPr>
          <w:b w:val="0"/>
          <w:lang w:val="en-US"/>
        </w:rPr>
        <w:t xml:space="preserve"> seperti yang ada pada T</w:t>
      </w:r>
      <w:r w:rsidR="00CF31AF" w:rsidRPr="00FB735C">
        <w:rPr>
          <w:b w:val="0"/>
          <w:lang w:val="en-US"/>
        </w:rPr>
        <w:t>abel 2.3</w:t>
      </w:r>
      <w:r w:rsidR="008746D8" w:rsidRPr="00FB735C">
        <w:rPr>
          <w:b w:val="0"/>
          <w:lang w:val="en-US"/>
        </w:rPr>
        <w:t>. S</w:t>
      </w:r>
      <w:r w:rsidR="00621A63" w:rsidRPr="00FB735C">
        <w:rPr>
          <w:b w:val="0"/>
          <w:lang w:val="en-US"/>
        </w:rPr>
        <w:t xml:space="preserve">ehingga </w:t>
      </w:r>
      <w:r w:rsidR="00D94E09" w:rsidRPr="00FB735C">
        <w:rPr>
          <w:b w:val="0"/>
          <w:lang w:val="en-US"/>
        </w:rPr>
        <w:t>didapatlah</w:t>
      </w:r>
      <w:r w:rsidR="002D7C9C" w:rsidRPr="00FB735C">
        <w:rPr>
          <w:b w:val="0"/>
          <w:lang w:val="en-US"/>
        </w:rPr>
        <w:t xml:space="preserve"> hasil pesan </w:t>
      </w:r>
      <w:r w:rsidR="004434BA" w:rsidRPr="00FB735C">
        <w:rPr>
          <w:b w:val="0"/>
        </w:rPr>
        <w:t xml:space="preserve">berupa </w:t>
      </w:r>
      <w:r w:rsidR="002D7C9C" w:rsidRPr="0067774F">
        <w:rPr>
          <w:b w:val="0"/>
          <w:i/>
          <w:lang w:val="en-US"/>
        </w:rPr>
        <w:t>ciphertext</w:t>
      </w:r>
      <w:r w:rsidR="00621A63" w:rsidRPr="00FB735C">
        <w:rPr>
          <w:b w:val="0"/>
          <w:lang w:val="en-US"/>
        </w:rPr>
        <w:t>.</w:t>
      </w:r>
    </w:p>
    <w:p w:rsidR="00CF245A" w:rsidRPr="00FB735C" w:rsidRDefault="00FC45EB" w:rsidP="00CF245A">
      <w:pPr>
        <w:spacing w:after="264" w:line="480" w:lineRule="auto"/>
        <w:ind w:right="59" w:firstLine="567"/>
        <w:rPr>
          <w:szCs w:val="24"/>
          <w:lang w:val="en-US"/>
        </w:rPr>
      </w:pPr>
      <w:r w:rsidRPr="0067774F">
        <w:rPr>
          <w:i/>
          <w:szCs w:val="24"/>
          <w:lang w:val="en-US"/>
        </w:rPr>
        <w:t>Flowchart</w:t>
      </w:r>
      <w:r w:rsidRPr="00FB735C">
        <w:rPr>
          <w:szCs w:val="24"/>
          <w:lang w:val="en-US"/>
        </w:rPr>
        <w:t xml:space="preserve"> </w:t>
      </w:r>
      <w:r w:rsidR="00957028" w:rsidRPr="00FB735C">
        <w:rPr>
          <w:szCs w:val="24"/>
          <w:lang w:val="en-US"/>
        </w:rPr>
        <w:t xml:space="preserve">proses enkripsi menggunakan kunci publik pada </w:t>
      </w:r>
      <w:r w:rsidR="00914507" w:rsidRPr="00FB735C">
        <w:rPr>
          <w:szCs w:val="24"/>
          <w:lang w:val="en-US"/>
        </w:rPr>
        <w:t>Algoritma</w:t>
      </w:r>
      <w:r w:rsidR="008746D8" w:rsidRPr="00FB735C">
        <w:rPr>
          <w:szCs w:val="24"/>
          <w:lang w:val="en-US"/>
        </w:rPr>
        <w:t xml:space="preserve"> </w:t>
      </w:r>
      <w:r w:rsidR="00CF31AF" w:rsidRPr="00FB735C">
        <w:rPr>
          <w:szCs w:val="24"/>
          <w:lang w:val="en-US"/>
        </w:rPr>
        <w:t xml:space="preserve">RSA dapat dilihat pada </w:t>
      </w:r>
      <w:r w:rsidR="008746D8" w:rsidRPr="00FB735C">
        <w:rPr>
          <w:szCs w:val="24"/>
          <w:lang w:val="en-US"/>
        </w:rPr>
        <w:t>G</w:t>
      </w:r>
      <w:r w:rsidR="00CF31AF" w:rsidRPr="00FB735C">
        <w:rPr>
          <w:szCs w:val="24"/>
          <w:lang w:val="en-US"/>
        </w:rPr>
        <w:t>ambar 4.4</w:t>
      </w:r>
      <w:r w:rsidR="00CF245A" w:rsidRPr="00FB735C">
        <w:rPr>
          <w:szCs w:val="24"/>
          <w:lang w:val="en-US"/>
        </w:rPr>
        <w:t>.</w:t>
      </w:r>
    </w:p>
    <w:p w:rsidR="001E6CB8" w:rsidRPr="00FB735C" w:rsidRDefault="003E5D52" w:rsidP="00D93106">
      <w:pPr>
        <w:spacing w:after="264" w:line="480" w:lineRule="auto"/>
        <w:ind w:right="59"/>
        <w:jc w:val="center"/>
        <w:rPr>
          <w:szCs w:val="24"/>
          <w:lang w:val="en-US"/>
        </w:rPr>
      </w:pPr>
      <w:r w:rsidRPr="00FB735C">
        <w:object w:dxaOrig="5371" w:dyaOrig="20146">
          <v:shape id="_x0000_i1032" type="#_x0000_t75" style="width:133.6pt;height:348.25pt" o:ole="">
            <v:imagedata r:id="rId32" o:title=""/>
          </v:shape>
          <o:OLEObject Type="Embed" ProgID="Visio.Drawing.15" ShapeID="_x0000_i1032" DrawAspect="Content" ObjectID="_1565688524" r:id="rId33"/>
        </w:object>
      </w:r>
    </w:p>
    <w:p w:rsidR="007A5FD5" w:rsidRPr="00FB735C" w:rsidRDefault="001E6CB8" w:rsidP="003E5D52">
      <w:pPr>
        <w:pStyle w:val="Caption"/>
        <w:ind w:left="720"/>
        <w:jc w:val="both"/>
        <w:rPr>
          <w:b w:val="0"/>
        </w:rPr>
      </w:pPr>
      <w:r w:rsidRPr="00FB735C">
        <w:rPr>
          <w:b w:val="0"/>
          <w:lang w:val="en-US"/>
        </w:rPr>
        <w:t xml:space="preserve">        </w:t>
      </w:r>
      <w:r w:rsidRPr="00FB735C">
        <w:rPr>
          <w:b w:val="0"/>
        </w:rPr>
        <w:t xml:space="preserve">Gambar 4.4 </w:t>
      </w:r>
      <w:r w:rsidRPr="0067774F">
        <w:rPr>
          <w:b w:val="0"/>
          <w:i/>
        </w:rPr>
        <w:t xml:space="preserve">Flowchart </w:t>
      </w:r>
      <w:r w:rsidRPr="00FB735C">
        <w:rPr>
          <w:b w:val="0"/>
          <w:lang w:val="en-US"/>
        </w:rPr>
        <w:t xml:space="preserve">Proses Enkripsi </w:t>
      </w:r>
      <w:r w:rsidR="00E113B0" w:rsidRPr="00FB735C">
        <w:rPr>
          <w:b w:val="0"/>
          <w:lang w:val="en-US"/>
        </w:rPr>
        <w:t>Menggunakan Kunci Publi</w:t>
      </w:r>
      <w:r w:rsidR="00E113B0" w:rsidRPr="00FB735C">
        <w:rPr>
          <w:b w:val="0"/>
        </w:rPr>
        <w:t>k</w:t>
      </w:r>
    </w:p>
    <w:p w:rsidR="005C430E" w:rsidRPr="00FB735C" w:rsidRDefault="00341672" w:rsidP="002F4029">
      <w:pPr>
        <w:spacing w:line="480" w:lineRule="auto"/>
        <w:ind w:firstLine="567"/>
        <w:rPr>
          <w:lang w:val="en-US"/>
        </w:rPr>
      </w:pPr>
      <w:r w:rsidRPr="00FB735C">
        <w:rPr>
          <w:lang w:val="en-US"/>
        </w:rPr>
        <w:lastRenderedPageBreak/>
        <w:t xml:space="preserve">Pada saat </w:t>
      </w:r>
      <w:r w:rsidR="00271A66" w:rsidRPr="00FB735C">
        <w:rPr>
          <w:lang w:val="en-US"/>
        </w:rPr>
        <w:t>melakukan enkripsi</w:t>
      </w:r>
      <w:r w:rsidR="009814FF" w:rsidRPr="00FB735C">
        <w:rPr>
          <w:lang w:val="en-US"/>
        </w:rPr>
        <w:t xml:space="preserve"> adapun langkah-langkah yang harus dilakukan dalam hal proses merubah (</w:t>
      </w:r>
      <w:r w:rsidR="007B589E" w:rsidRPr="0067774F">
        <w:rPr>
          <w:i/>
          <w:lang w:val="en-US"/>
        </w:rPr>
        <w:t>plain</w:t>
      </w:r>
      <w:r w:rsidR="009814FF" w:rsidRPr="0067774F">
        <w:rPr>
          <w:i/>
          <w:lang w:val="en-US"/>
        </w:rPr>
        <w:t>text</w:t>
      </w:r>
      <w:r w:rsidR="009814FF" w:rsidRPr="00FB735C">
        <w:rPr>
          <w:lang w:val="en-US"/>
        </w:rPr>
        <w:t>) menjadi (</w:t>
      </w:r>
      <w:r w:rsidR="007B589E" w:rsidRPr="0067774F">
        <w:rPr>
          <w:i/>
          <w:lang w:val="en-US"/>
        </w:rPr>
        <w:t>cipher</w:t>
      </w:r>
      <w:r w:rsidR="009814FF" w:rsidRPr="0067774F">
        <w:rPr>
          <w:i/>
          <w:lang w:val="en-US"/>
        </w:rPr>
        <w:t>text</w:t>
      </w:r>
      <w:r w:rsidR="009814FF" w:rsidRPr="00FB735C">
        <w:rPr>
          <w:lang w:val="en-US"/>
        </w:rPr>
        <w:t>)</w:t>
      </w:r>
      <w:r w:rsidR="00044D6C" w:rsidRPr="00FB735C">
        <w:rPr>
          <w:lang w:val="en-US"/>
        </w:rPr>
        <w:t xml:space="preserve">. </w:t>
      </w:r>
      <w:r w:rsidRPr="00FB735C">
        <w:rPr>
          <w:lang w:val="en-US"/>
        </w:rPr>
        <w:t>P</w:t>
      </w:r>
      <w:r w:rsidR="00FC45EB" w:rsidRPr="00FB735C">
        <w:rPr>
          <w:lang w:val="en-US"/>
        </w:rPr>
        <w:t xml:space="preserve">roses enkripsi </w:t>
      </w:r>
      <w:r w:rsidR="009814FF" w:rsidRPr="00FB735C">
        <w:rPr>
          <w:lang w:val="en-US"/>
        </w:rPr>
        <w:t xml:space="preserve">yang ada pada </w:t>
      </w:r>
      <w:r w:rsidR="00044D6C" w:rsidRPr="00FB735C">
        <w:t xml:space="preserve">alur </w:t>
      </w:r>
      <w:r w:rsidR="007B589E" w:rsidRPr="00FB735C">
        <w:rPr>
          <w:lang w:val="en-US"/>
        </w:rPr>
        <w:t>G</w:t>
      </w:r>
      <w:r w:rsidR="009814FF" w:rsidRPr="00FB735C">
        <w:rPr>
          <w:lang w:val="en-US"/>
        </w:rPr>
        <w:t xml:space="preserve">ambar 4.4 menunjukan </w:t>
      </w:r>
      <w:r w:rsidR="00FF3FD2" w:rsidRPr="0067774F">
        <w:rPr>
          <w:i/>
          <w:lang w:val="en-US"/>
        </w:rPr>
        <w:t>plain</w:t>
      </w:r>
      <w:r w:rsidR="009814FF" w:rsidRPr="0067774F">
        <w:rPr>
          <w:i/>
          <w:lang w:val="en-US"/>
        </w:rPr>
        <w:t>text</w:t>
      </w:r>
      <w:r w:rsidR="004434BA" w:rsidRPr="0067774F">
        <w:rPr>
          <w:i/>
          <w:lang w:val="en-US"/>
        </w:rPr>
        <w:t xml:space="preserve"> </w:t>
      </w:r>
      <w:r w:rsidR="004434BA" w:rsidRPr="00FB735C">
        <w:rPr>
          <w:lang w:val="en-US"/>
        </w:rPr>
        <w:t>di-</w:t>
      </w:r>
      <w:r w:rsidR="009814FF" w:rsidRPr="0067774F">
        <w:rPr>
          <w:i/>
          <w:lang w:val="en-US"/>
        </w:rPr>
        <w:t>input</w:t>
      </w:r>
      <w:r w:rsidR="00307EC6" w:rsidRPr="00FB735C">
        <w:t>,</w:t>
      </w:r>
      <w:r w:rsidR="009814FF" w:rsidRPr="00FB735C">
        <w:rPr>
          <w:lang w:val="en-US"/>
        </w:rPr>
        <w:t xml:space="preserve"> </w:t>
      </w:r>
      <w:r w:rsidR="00AC0A61" w:rsidRPr="00FB735C">
        <w:rPr>
          <w:lang w:val="en-US"/>
        </w:rPr>
        <w:t xml:space="preserve">kemudian </w:t>
      </w:r>
      <w:r w:rsidR="00FC45EB" w:rsidRPr="00FB735C">
        <w:rPr>
          <w:lang w:val="en-US"/>
        </w:rPr>
        <w:t>nilai n</w:t>
      </w:r>
      <w:r w:rsidRPr="00FB735C">
        <w:rPr>
          <w:lang w:val="en-US"/>
        </w:rPr>
        <w:t xml:space="preserve"> didapat dengan rumus</w:t>
      </w:r>
      <w:r w:rsidR="005F43E8" w:rsidRPr="00FB735C">
        <w:rPr>
          <w:lang w:val="en-US"/>
        </w:rPr>
        <w:t xml:space="preserve"> </w:t>
      </w:r>
      <w:r w:rsidR="005F43E8" w:rsidRPr="00FB735C">
        <w:rPr>
          <w:b/>
          <w:lang w:val="en-US"/>
        </w:rPr>
        <w:t xml:space="preserve">n = </w:t>
      </w:r>
      <w:r w:rsidR="005F43E8" w:rsidRPr="00FB735C">
        <w:rPr>
          <w:b/>
        </w:rPr>
        <w:t>p*q</w:t>
      </w:r>
      <w:r w:rsidR="005F43E8" w:rsidRPr="00FB735C">
        <w:rPr>
          <w:lang w:val="en-US"/>
        </w:rPr>
        <w:t>. S</w:t>
      </w:r>
      <w:r w:rsidR="00FC45EB" w:rsidRPr="00FB735C">
        <w:rPr>
          <w:lang w:val="en-US"/>
        </w:rPr>
        <w:t xml:space="preserve">etelah itu </w:t>
      </w:r>
      <w:r w:rsidR="00FC45EB" w:rsidRPr="0067774F">
        <w:rPr>
          <w:i/>
          <w:lang w:val="en-US"/>
        </w:rPr>
        <w:t>input</w:t>
      </w:r>
      <w:r w:rsidR="00FC45EB" w:rsidRPr="00FB735C">
        <w:rPr>
          <w:lang w:val="en-US"/>
        </w:rPr>
        <w:t xml:space="preserve"> </w:t>
      </w:r>
      <w:r w:rsidR="002C67E2" w:rsidRPr="00FB735C">
        <w:rPr>
          <w:lang w:val="en-US"/>
        </w:rPr>
        <w:t>Q</w:t>
      </w:r>
      <w:r w:rsidR="00044D6C" w:rsidRPr="00FB735C">
        <w:t>(</w:t>
      </w:r>
      <w:r w:rsidR="002C67E2" w:rsidRPr="00FB735C">
        <w:rPr>
          <w:lang w:val="en-US"/>
        </w:rPr>
        <w:t>n</w:t>
      </w:r>
      <w:r w:rsidR="00044D6C" w:rsidRPr="00FB735C">
        <w:t>),</w:t>
      </w:r>
      <w:r w:rsidR="002C67E2" w:rsidRPr="00FB735C">
        <w:rPr>
          <w:lang w:val="en-US"/>
        </w:rPr>
        <w:t xml:space="preserve"> nilai Q</w:t>
      </w:r>
      <w:r w:rsidR="00044D6C" w:rsidRPr="00FB735C">
        <w:t>(</w:t>
      </w:r>
      <w:r w:rsidR="002C67E2" w:rsidRPr="00FB735C">
        <w:rPr>
          <w:lang w:val="en-US"/>
        </w:rPr>
        <w:t>n</w:t>
      </w:r>
      <w:r w:rsidR="00044D6C" w:rsidRPr="00FB735C">
        <w:t>)</w:t>
      </w:r>
      <w:r w:rsidR="002C67E2" w:rsidRPr="00FB735C">
        <w:rPr>
          <w:lang w:val="en-US"/>
        </w:rPr>
        <w:t xml:space="preserve"> </w:t>
      </w:r>
      <w:r w:rsidR="007B589E" w:rsidRPr="00FB735C">
        <w:rPr>
          <w:lang w:val="en-US"/>
        </w:rPr>
        <w:t>di</w:t>
      </w:r>
      <w:r w:rsidRPr="00FB735C">
        <w:rPr>
          <w:lang w:val="en-US"/>
        </w:rPr>
        <w:t>dapat dengan rumus</w:t>
      </w:r>
      <w:r w:rsidR="005F43E8" w:rsidRPr="00FB735C">
        <w:rPr>
          <w:lang w:val="en-US"/>
        </w:rPr>
        <w:t xml:space="preserve"> </w:t>
      </w:r>
      <w:r w:rsidR="005F43E8" w:rsidRPr="00FB735C">
        <w:rPr>
          <w:b/>
          <w:lang w:val="en-US"/>
        </w:rPr>
        <w:t>Q(n) = (p-1)*(q-1)</w:t>
      </w:r>
      <w:r w:rsidR="00044D6C" w:rsidRPr="00FB735C">
        <w:t>. kemudian</w:t>
      </w:r>
      <w:r w:rsidR="002C67E2" w:rsidRPr="00FB735C">
        <w:rPr>
          <w:lang w:val="en-US"/>
        </w:rPr>
        <w:t xml:space="preserve"> </w:t>
      </w:r>
      <w:r w:rsidR="002C67E2" w:rsidRPr="0067774F">
        <w:rPr>
          <w:i/>
          <w:lang w:val="en-US"/>
        </w:rPr>
        <w:t>input</w:t>
      </w:r>
      <w:r w:rsidR="002C67E2" w:rsidRPr="00FB735C">
        <w:rPr>
          <w:lang w:val="en-US"/>
        </w:rPr>
        <w:t xml:space="preserve"> e</w:t>
      </w:r>
      <w:r w:rsidR="005F43E8" w:rsidRPr="00FB735C">
        <w:t>,</w:t>
      </w:r>
      <w:r w:rsidR="002C67E2" w:rsidRPr="00FB735C">
        <w:rPr>
          <w:lang w:val="en-US"/>
        </w:rPr>
        <w:t xml:space="preserve"> nilai e d</w:t>
      </w:r>
      <w:r w:rsidR="001C3ED3" w:rsidRPr="00FB735C">
        <w:rPr>
          <w:lang w:val="en-US"/>
        </w:rPr>
        <w:t>i</w:t>
      </w:r>
      <w:r w:rsidR="005F43E8" w:rsidRPr="00FB735C">
        <w:rPr>
          <w:lang w:val="en-US"/>
        </w:rPr>
        <w:t xml:space="preserve">dapat </w:t>
      </w:r>
      <w:r w:rsidR="00E6412D" w:rsidRPr="00FB735C">
        <w:rPr>
          <w:lang w:val="en-US"/>
        </w:rPr>
        <w:t>dengan menggunakan rumus</w:t>
      </w:r>
      <w:r w:rsidR="005F43E8" w:rsidRPr="00FB735C">
        <w:rPr>
          <w:lang w:val="en-US"/>
        </w:rPr>
        <w:t xml:space="preserve"> </w:t>
      </w:r>
      <w:r w:rsidR="005F43E8" w:rsidRPr="00FB735C">
        <w:rPr>
          <w:b/>
        </w:rPr>
        <w:t>1 &lt; e &lt; Q(n)</w:t>
      </w:r>
      <w:r w:rsidR="005F43E8" w:rsidRPr="00FB735C">
        <w:t>,</w:t>
      </w:r>
      <w:r w:rsidR="005F43E8" w:rsidRPr="00FB735C">
        <w:rPr>
          <w:lang w:val="en-US"/>
        </w:rPr>
        <w:t xml:space="preserve"> </w:t>
      </w:r>
      <w:r w:rsidR="005F43E8" w:rsidRPr="00FB735C">
        <w:rPr>
          <w:szCs w:val="24"/>
          <w:lang w:val="en-US"/>
        </w:rPr>
        <w:t>e adalah relatif prima</w:t>
      </w:r>
      <w:r w:rsidR="005F43E8" w:rsidRPr="00FB735C">
        <w:rPr>
          <w:szCs w:val="24"/>
        </w:rPr>
        <w:t xml:space="preserve"> dengan Q(n)</w:t>
      </w:r>
      <w:r w:rsidR="002C67E2" w:rsidRPr="00FB735C">
        <w:rPr>
          <w:lang w:val="en-US"/>
        </w:rPr>
        <w:t>.</w:t>
      </w:r>
      <w:r w:rsidR="005F43E8" w:rsidRPr="00FB735C">
        <w:rPr>
          <w:lang w:val="en-US"/>
        </w:rPr>
        <w:t xml:space="preserve"> N</w:t>
      </w:r>
      <w:r w:rsidR="002C67E2" w:rsidRPr="00FB735C">
        <w:rPr>
          <w:lang w:val="en-US"/>
        </w:rPr>
        <w:t xml:space="preserve">ilai e tidak melalui proses </w:t>
      </w:r>
      <w:r w:rsidR="00A0198B" w:rsidRPr="00FB735C">
        <w:rPr>
          <w:lang w:val="en-US"/>
        </w:rPr>
        <w:t>perhitungan nilai n tetap</w:t>
      </w:r>
      <w:r w:rsidR="005F43E8" w:rsidRPr="00FB735C">
        <w:rPr>
          <w:lang w:val="en-US"/>
        </w:rPr>
        <w:t xml:space="preserve">i nilai e digunakan pada </w:t>
      </w:r>
      <w:r w:rsidR="00E6412D" w:rsidRPr="00FB735C">
        <w:rPr>
          <w:lang w:val="en-US"/>
        </w:rPr>
        <w:t xml:space="preserve">saat </w:t>
      </w:r>
      <w:r w:rsidR="00044D6C" w:rsidRPr="00FB735C">
        <w:t xml:space="preserve">melakukan </w:t>
      </w:r>
      <w:r w:rsidR="005F43E8" w:rsidRPr="00FB735C">
        <w:t xml:space="preserve">proses </w:t>
      </w:r>
      <w:r w:rsidR="00D16BE3" w:rsidRPr="00FB735C">
        <w:rPr>
          <w:lang w:val="en-US"/>
        </w:rPr>
        <w:t>enkripsi</w:t>
      </w:r>
      <w:r w:rsidR="00E6412D" w:rsidRPr="00FB735C">
        <w:rPr>
          <w:lang w:val="en-US"/>
        </w:rPr>
        <w:t>. S</w:t>
      </w:r>
      <w:r w:rsidR="00044D6C" w:rsidRPr="00FB735C">
        <w:rPr>
          <w:lang w:val="en-US"/>
        </w:rPr>
        <w:t>elanjut</w:t>
      </w:r>
      <w:r w:rsidR="007551F4" w:rsidRPr="00FB735C">
        <w:rPr>
          <w:lang w:val="en-US"/>
        </w:rPr>
        <w:t xml:space="preserve">nya </w:t>
      </w:r>
      <w:r w:rsidR="007551F4" w:rsidRPr="0067774F">
        <w:rPr>
          <w:i/>
          <w:lang w:val="en-US"/>
        </w:rPr>
        <w:t xml:space="preserve">text </w:t>
      </w:r>
      <w:r w:rsidR="007551F4" w:rsidRPr="00FB735C">
        <w:rPr>
          <w:lang w:val="en-US"/>
        </w:rPr>
        <w:t xml:space="preserve">yang ada pada </w:t>
      </w:r>
      <w:r w:rsidR="005F43E8" w:rsidRPr="0067774F">
        <w:rPr>
          <w:i/>
          <w:lang w:val="en-US"/>
        </w:rPr>
        <w:t>f</w:t>
      </w:r>
      <w:r w:rsidR="007551F4" w:rsidRPr="0067774F">
        <w:rPr>
          <w:i/>
          <w:lang w:val="en-US"/>
        </w:rPr>
        <w:t xml:space="preserve">ile </w:t>
      </w:r>
      <w:r w:rsidR="007B589E" w:rsidRPr="00FB735C">
        <w:rPr>
          <w:lang w:val="en-US"/>
        </w:rPr>
        <w:t>di</w:t>
      </w:r>
      <w:r w:rsidR="007551F4" w:rsidRPr="00FB735C">
        <w:rPr>
          <w:lang w:val="en-US"/>
        </w:rPr>
        <w:t xml:space="preserve">baca kemudian urutan data yang ada pada </w:t>
      </w:r>
      <w:r w:rsidR="007551F4" w:rsidRPr="0067774F">
        <w:rPr>
          <w:i/>
          <w:lang w:val="en-US"/>
        </w:rPr>
        <w:t xml:space="preserve">text </w:t>
      </w:r>
      <w:r w:rsidR="007B589E" w:rsidRPr="00FB735C">
        <w:rPr>
          <w:lang w:val="en-US"/>
        </w:rPr>
        <w:t>di</w:t>
      </w:r>
      <w:r w:rsidR="00307EC6" w:rsidRPr="00FB735C">
        <w:rPr>
          <w:lang w:val="en-US"/>
        </w:rPr>
        <w:t>urutkan dengan jumlah</w:t>
      </w:r>
      <w:r w:rsidR="004434BA" w:rsidRPr="00FB735C">
        <w:t xml:space="preserve"> panjang</w:t>
      </w:r>
      <w:r w:rsidR="00E6412D" w:rsidRPr="00FB735C">
        <w:t xml:space="preserve">nya huruf yang </w:t>
      </w:r>
      <w:r w:rsidR="00307EC6" w:rsidRPr="00FB735C">
        <w:t>digunakan</w:t>
      </w:r>
      <w:r w:rsidR="005B171C" w:rsidRPr="00FB735C">
        <w:t>.</w:t>
      </w:r>
      <w:r w:rsidR="00E6412D" w:rsidRPr="00FB735C">
        <w:rPr>
          <w:lang w:val="en-US"/>
        </w:rPr>
        <w:t xml:space="preserve"> </w:t>
      </w:r>
      <w:r w:rsidR="00E6412D" w:rsidRPr="00FB735C">
        <w:t>K</w:t>
      </w:r>
      <w:r w:rsidR="007551F4" w:rsidRPr="00FB735C">
        <w:rPr>
          <w:lang w:val="en-US"/>
        </w:rPr>
        <w:t xml:space="preserve">emudian </w:t>
      </w:r>
      <w:r w:rsidR="00E6412D" w:rsidRPr="00FB735C">
        <w:rPr>
          <w:lang w:val="en-US"/>
        </w:rPr>
        <w:t xml:space="preserve">nilai </w:t>
      </w:r>
      <w:r w:rsidR="00E6412D" w:rsidRPr="00FB735C">
        <w:rPr>
          <w:b/>
          <w:lang w:val="en-US"/>
        </w:rPr>
        <w:t>ab</w:t>
      </w:r>
      <w:r w:rsidR="00E6412D" w:rsidRPr="00FB735C">
        <w:rPr>
          <w:b/>
        </w:rPr>
        <w:t xml:space="preserve"> </w:t>
      </w:r>
      <w:r w:rsidR="00E6412D" w:rsidRPr="00FB735C">
        <w:rPr>
          <w:b/>
          <w:lang w:val="en-US"/>
        </w:rPr>
        <w:t>(m[i]**e)</w:t>
      </w:r>
      <w:r w:rsidR="00E6412D" w:rsidRPr="00FB735C">
        <w:t xml:space="preserve"> </w:t>
      </w:r>
      <w:r w:rsidR="007B589E" w:rsidRPr="00FB735C">
        <w:rPr>
          <w:lang w:val="en-US"/>
        </w:rPr>
        <w:t>di</w:t>
      </w:r>
      <w:r w:rsidRPr="00FB735C">
        <w:rPr>
          <w:lang w:val="en-US"/>
        </w:rPr>
        <w:t>dapat dengan cara</w:t>
      </w:r>
      <w:r w:rsidR="00902E8E" w:rsidRPr="00FB735C">
        <w:rPr>
          <w:lang w:val="en-US"/>
        </w:rPr>
        <w:t xml:space="preserve"> </w:t>
      </w:r>
      <w:r w:rsidR="00044D6C" w:rsidRPr="00FB735C">
        <w:rPr>
          <w:lang w:val="en-US"/>
        </w:rPr>
        <w:t xml:space="preserve">huruf-huruf yang sudah </w:t>
      </w:r>
      <w:r w:rsidR="00307EC6" w:rsidRPr="00FB735C">
        <w:t xml:space="preserve">ada </w:t>
      </w:r>
      <w:r w:rsidR="005B171C" w:rsidRPr="00FB735C">
        <w:rPr>
          <w:lang w:val="en-US"/>
        </w:rPr>
        <w:t>diubah</w:t>
      </w:r>
      <w:r w:rsidR="00902E8E" w:rsidRPr="00FB735C">
        <w:rPr>
          <w:lang w:val="en-US"/>
        </w:rPr>
        <w:t xml:space="preserve"> kedalam huruf </w:t>
      </w:r>
      <w:r w:rsidR="00DA2428" w:rsidRPr="0067774F">
        <w:rPr>
          <w:i/>
          <w:lang w:val="en-US"/>
        </w:rPr>
        <w:t>ASCII</w:t>
      </w:r>
      <w:r w:rsidR="004434BA" w:rsidRPr="00FB735C">
        <w:rPr>
          <w:lang w:val="en-US"/>
        </w:rPr>
        <w:t xml:space="preserve"> dipangkat</w:t>
      </w:r>
      <w:r w:rsidR="00902E8E" w:rsidRPr="00FB735C">
        <w:rPr>
          <w:lang w:val="en-US"/>
        </w:rPr>
        <w:t xml:space="preserve">kan dengan kunci </w:t>
      </w:r>
      <w:r w:rsidR="00044D6C" w:rsidRPr="00FB735C">
        <w:rPr>
          <w:lang w:val="en-US"/>
        </w:rPr>
        <w:t>publik</w:t>
      </w:r>
      <w:r w:rsidR="00044D6C" w:rsidRPr="00FB735C">
        <w:t>.</w:t>
      </w:r>
      <w:r w:rsidR="00E6412D" w:rsidRPr="00FB735C">
        <w:rPr>
          <w:lang w:val="en-US"/>
        </w:rPr>
        <w:t xml:space="preserve"> S</w:t>
      </w:r>
      <w:r w:rsidR="0088433B" w:rsidRPr="00FB735C">
        <w:rPr>
          <w:lang w:val="en-US"/>
        </w:rPr>
        <w:t>etelah nilai ab di</w:t>
      </w:r>
      <w:r w:rsidR="00902E8E" w:rsidRPr="00FB735C">
        <w:rPr>
          <w:lang w:val="en-US"/>
        </w:rPr>
        <w:t>dapat nilai</w:t>
      </w:r>
      <w:r w:rsidR="0088433B" w:rsidRPr="00FB735C">
        <w:rPr>
          <w:lang w:val="en-US"/>
        </w:rPr>
        <w:t xml:space="preserve"> ba di </w:t>
      </w:r>
      <w:r w:rsidR="008746D8" w:rsidRPr="00FB735C">
        <w:rPr>
          <w:lang w:val="en-US"/>
        </w:rPr>
        <w:t xml:space="preserve">proses dengan mengikuti </w:t>
      </w:r>
      <w:r w:rsidR="00044D6C" w:rsidRPr="00FB735C">
        <w:rPr>
          <w:lang w:val="en-US"/>
        </w:rPr>
        <w:t>p</w:t>
      </w:r>
      <w:r w:rsidR="00CF31AF" w:rsidRPr="00FB735C">
        <w:rPr>
          <w:lang w:val="en-US"/>
        </w:rPr>
        <w:t>ers 2.1</w:t>
      </w:r>
      <w:r w:rsidR="00E6412D" w:rsidRPr="00FB735C">
        <w:rPr>
          <w:lang w:val="en-US"/>
        </w:rPr>
        <w:t>. S</w:t>
      </w:r>
      <w:r w:rsidR="00640058" w:rsidRPr="00FB735C">
        <w:rPr>
          <w:lang w:val="en-US"/>
        </w:rPr>
        <w:t xml:space="preserve">ehingga didapat </w:t>
      </w:r>
      <w:r w:rsidR="00C80B30" w:rsidRPr="00FB735C">
        <w:rPr>
          <w:lang w:val="en-US"/>
        </w:rPr>
        <w:t xml:space="preserve">ba yang merupakan </w:t>
      </w:r>
      <w:r w:rsidR="007B589E" w:rsidRPr="0067774F">
        <w:rPr>
          <w:i/>
          <w:lang w:val="en-US"/>
        </w:rPr>
        <w:t>ci</w:t>
      </w:r>
      <w:r w:rsidR="00C80B30" w:rsidRPr="0067774F">
        <w:rPr>
          <w:i/>
          <w:lang w:val="en-US"/>
        </w:rPr>
        <w:t>p</w:t>
      </w:r>
      <w:r w:rsidR="007B589E" w:rsidRPr="0067774F">
        <w:rPr>
          <w:i/>
        </w:rPr>
        <w:t>h</w:t>
      </w:r>
      <w:r w:rsidR="007B589E" w:rsidRPr="0067774F">
        <w:rPr>
          <w:i/>
          <w:lang w:val="en-US"/>
        </w:rPr>
        <w:t>er</w:t>
      </w:r>
      <w:r w:rsidR="00C80B30" w:rsidRPr="0067774F">
        <w:rPr>
          <w:i/>
          <w:lang w:val="en-US"/>
        </w:rPr>
        <w:t xml:space="preserve">text </w:t>
      </w:r>
      <w:r w:rsidR="00044D6C" w:rsidRPr="00FB735C">
        <w:t xml:space="preserve">didapat </w:t>
      </w:r>
      <w:r w:rsidR="00C80B30" w:rsidRPr="00FB735C">
        <w:rPr>
          <w:lang w:val="en-US"/>
        </w:rPr>
        <w:t>dari proses enkripsi menggunakan kunci</w:t>
      </w:r>
      <w:r w:rsidR="002F4029" w:rsidRPr="00FB735C">
        <w:rPr>
          <w:lang w:val="en-US"/>
        </w:rPr>
        <w:t xml:space="preserve"> publik. </w:t>
      </w:r>
    </w:p>
    <w:p w:rsidR="002F4029" w:rsidRPr="00FB735C" w:rsidRDefault="002F4029" w:rsidP="002F4029">
      <w:pPr>
        <w:spacing w:line="240" w:lineRule="auto"/>
        <w:rPr>
          <w:lang w:val="en-US"/>
        </w:rPr>
      </w:pPr>
    </w:p>
    <w:tbl>
      <w:tblPr>
        <w:tblpPr w:leftFromText="180" w:rightFromText="180" w:vertAnchor="text" w:horzAnchor="margin" w:tblpXSpec="center" w:tblpY="349"/>
        <w:tblW w:w="8731" w:type="dxa"/>
        <w:tblLook w:val="04A0" w:firstRow="1" w:lastRow="0" w:firstColumn="1" w:lastColumn="0" w:noHBand="0" w:noVBand="1"/>
      </w:tblPr>
      <w:tblGrid>
        <w:gridCol w:w="937"/>
        <w:gridCol w:w="1369"/>
        <w:gridCol w:w="545"/>
        <w:gridCol w:w="649"/>
        <w:gridCol w:w="2809"/>
        <w:gridCol w:w="1341"/>
        <w:gridCol w:w="1081"/>
      </w:tblGrid>
      <w:tr w:rsidR="00044D6C" w:rsidRPr="00FB735C" w:rsidTr="00236511">
        <w:trPr>
          <w:trHeight w:val="512"/>
        </w:trPr>
        <w:tc>
          <w:tcPr>
            <w:tcW w:w="93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44D6C" w:rsidRPr="00FB735C" w:rsidRDefault="00044D6C" w:rsidP="005C430E">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Plain Text</w:t>
            </w:r>
          </w:p>
        </w:tc>
        <w:tc>
          <w:tcPr>
            <w:tcW w:w="1369" w:type="dxa"/>
            <w:tcBorders>
              <w:top w:val="single" w:sz="4" w:space="0" w:color="auto"/>
              <w:left w:val="nil"/>
              <w:bottom w:val="single" w:sz="4" w:space="0" w:color="auto"/>
              <w:right w:val="single" w:sz="4" w:space="0" w:color="auto"/>
            </w:tcBorders>
            <w:shd w:val="clear" w:color="000000" w:fill="FFFFFF"/>
            <w:noWrap/>
            <w:vAlign w:val="center"/>
            <w:hideMark/>
          </w:tcPr>
          <w:p w:rsidR="00044D6C" w:rsidRPr="00FB735C" w:rsidRDefault="00044D6C" w:rsidP="005C430E">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ASCII</w:t>
            </w:r>
            <w:r w:rsidR="00C2643C" w:rsidRPr="00FB735C">
              <w:rPr>
                <w:rFonts w:ascii="Courier New" w:eastAsia="Times New Roman" w:hAnsi="Courier New" w:cs="Courier New"/>
                <w:color w:val="000000"/>
                <w:szCs w:val="24"/>
                <w:lang w:eastAsia="id-ID"/>
              </w:rPr>
              <w:t>(M</w:t>
            </w:r>
            <w:r w:rsidR="00503A3E" w:rsidRPr="00FB735C">
              <w:rPr>
                <w:rFonts w:ascii="Courier New" w:eastAsia="Times New Roman" w:hAnsi="Courier New" w:cs="Courier New"/>
                <w:color w:val="000000"/>
                <w:szCs w:val="24"/>
                <w:lang w:eastAsia="id-ID"/>
              </w:rPr>
              <w:t>)</w:t>
            </w:r>
          </w:p>
        </w:tc>
        <w:tc>
          <w:tcPr>
            <w:tcW w:w="545" w:type="dxa"/>
            <w:tcBorders>
              <w:top w:val="single" w:sz="4" w:space="0" w:color="auto"/>
              <w:left w:val="nil"/>
              <w:bottom w:val="single" w:sz="4" w:space="0" w:color="auto"/>
              <w:right w:val="single" w:sz="4" w:space="0" w:color="auto"/>
            </w:tcBorders>
            <w:shd w:val="clear" w:color="000000" w:fill="FFFFFF"/>
            <w:noWrap/>
            <w:vAlign w:val="center"/>
            <w:hideMark/>
          </w:tcPr>
          <w:p w:rsidR="00044D6C" w:rsidRPr="00FB735C" w:rsidRDefault="00044D6C" w:rsidP="005C430E">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e</w:t>
            </w:r>
          </w:p>
        </w:tc>
        <w:tc>
          <w:tcPr>
            <w:tcW w:w="649" w:type="dxa"/>
            <w:tcBorders>
              <w:top w:val="single" w:sz="4" w:space="0" w:color="auto"/>
              <w:left w:val="nil"/>
              <w:bottom w:val="single" w:sz="4" w:space="0" w:color="auto"/>
              <w:right w:val="single" w:sz="4" w:space="0" w:color="auto"/>
            </w:tcBorders>
            <w:shd w:val="clear" w:color="000000" w:fill="FFFFFF"/>
            <w:noWrap/>
            <w:vAlign w:val="center"/>
            <w:hideMark/>
          </w:tcPr>
          <w:p w:rsidR="00044D6C" w:rsidRPr="00FB735C" w:rsidRDefault="00503A3E" w:rsidP="005C430E">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n</w:t>
            </w:r>
          </w:p>
        </w:tc>
        <w:tc>
          <w:tcPr>
            <w:tcW w:w="2809" w:type="dxa"/>
            <w:tcBorders>
              <w:top w:val="single" w:sz="4" w:space="0" w:color="auto"/>
              <w:left w:val="nil"/>
              <w:bottom w:val="single" w:sz="4" w:space="0" w:color="auto"/>
              <w:right w:val="single" w:sz="4" w:space="0" w:color="auto"/>
            </w:tcBorders>
            <w:shd w:val="clear" w:color="000000" w:fill="FFFFFF"/>
            <w:noWrap/>
            <w:vAlign w:val="center"/>
            <w:hideMark/>
          </w:tcPr>
          <w:p w:rsidR="00044D6C" w:rsidRPr="00FB735C" w:rsidRDefault="00C2643C" w:rsidP="005C430E">
            <w:pPr>
              <w:spacing w:line="240" w:lineRule="auto"/>
              <w:jc w:val="center"/>
              <w:rPr>
                <w:rFonts w:ascii="Courier New" w:eastAsia="Times New Roman" w:hAnsi="Courier New" w:cs="Courier New"/>
                <w:color w:val="000000"/>
                <w:szCs w:val="24"/>
                <w:vertAlign w:val="superscript"/>
                <w:lang w:eastAsia="id-ID"/>
              </w:rPr>
            </w:pPr>
            <w:r w:rsidRPr="00FB735C">
              <w:rPr>
                <w:rFonts w:ascii="Courier New" w:eastAsia="Times New Roman" w:hAnsi="Courier New" w:cs="Courier New"/>
                <w:color w:val="000000"/>
                <w:szCs w:val="24"/>
                <w:lang w:eastAsia="id-ID"/>
              </w:rPr>
              <w:t>M</w:t>
            </w:r>
            <w:r w:rsidR="00FC75BB" w:rsidRPr="00FB735C">
              <w:rPr>
                <w:rFonts w:ascii="Courier New" w:eastAsia="Times New Roman" w:hAnsi="Courier New" w:cs="Courier New"/>
                <w:color w:val="000000"/>
                <w:szCs w:val="24"/>
                <w:vertAlign w:val="superscript"/>
                <w:lang w:eastAsia="id-ID"/>
              </w:rPr>
              <w:t>e</w:t>
            </w:r>
          </w:p>
        </w:tc>
        <w:tc>
          <w:tcPr>
            <w:tcW w:w="1341" w:type="dxa"/>
            <w:tcBorders>
              <w:top w:val="single" w:sz="4" w:space="0" w:color="auto"/>
              <w:left w:val="nil"/>
              <w:bottom w:val="single" w:sz="4" w:space="0" w:color="auto"/>
              <w:right w:val="single" w:sz="4" w:space="0" w:color="auto"/>
            </w:tcBorders>
            <w:shd w:val="clear" w:color="000000" w:fill="FFFFFF"/>
            <w:noWrap/>
            <w:vAlign w:val="center"/>
            <w:hideMark/>
          </w:tcPr>
          <w:p w:rsidR="00044D6C" w:rsidRPr="00FB735C" w:rsidRDefault="00C2643C" w:rsidP="005C430E">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M</w:t>
            </w:r>
            <w:r w:rsidR="00FC75BB" w:rsidRPr="00FB735C">
              <w:rPr>
                <w:rFonts w:ascii="Courier New" w:eastAsia="Times New Roman" w:hAnsi="Courier New" w:cs="Courier New"/>
                <w:color w:val="000000"/>
                <w:szCs w:val="24"/>
                <w:vertAlign w:val="superscript"/>
                <w:lang w:eastAsia="id-ID"/>
              </w:rPr>
              <w:t>e</w:t>
            </w:r>
            <w:r w:rsidR="00503A3E" w:rsidRPr="00FB735C">
              <w:rPr>
                <w:rFonts w:ascii="Courier New" w:eastAsia="Times New Roman" w:hAnsi="Courier New" w:cs="Courier New"/>
                <w:color w:val="000000"/>
                <w:szCs w:val="24"/>
                <w:lang w:eastAsia="id-ID"/>
              </w:rPr>
              <w:t xml:space="preserve"> Mod n</w:t>
            </w:r>
          </w:p>
        </w:tc>
        <w:tc>
          <w:tcPr>
            <w:tcW w:w="1081" w:type="dxa"/>
            <w:tcBorders>
              <w:top w:val="single" w:sz="4" w:space="0" w:color="auto"/>
              <w:left w:val="nil"/>
              <w:bottom w:val="single" w:sz="4" w:space="0" w:color="auto"/>
              <w:right w:val="single" w:sz="4" w:space="0" w:color="auto"/>
            </w:tcBorders>
            <w:shd w:val="clear" w:color="000000" w:fill="FFFFFF"/>
            <w:noWrap/>
            <w:vAlign w:val="center"/>
            <w:hideMark/>
          </w:tcPr>
          <w:p w:rsidR="00044D6C" w:rsidRPr="00FB735C" w:rsidRDefault="0067774F" w:rsidP="005C430E">
            <w:pPr>
              <w:spacing w:line="240" w:lineRule="auto"/>
              <w:jc w:val="center"/>
              <w:rPr>
                <w:rFonts w:ascii="Courier New" w:eastAsia="Times New Roman" w:hAnsi="Courier New" w:cs="Courier New"/>
                <w:color w:val="000000"/>
                <w:szCs w:val="24"/>
                <w:lang w:eastAsia="id-ID"/>
              </w:rPr>
            </w:pPr>
            <w:r>
              <w:rPr>
                <w:rFonts w:ascii="Courier New" w:eastAsia="Times New Roman" w:hAnsi="Courier New" w:cs="Courier New"/>
                <w:color w:val="000000"/>
                <w:szCs w:val="24"/>
                <w:lang w:val="en-US" w:eastAsia="id-ID"/>
              </w:rPr>
              <w:t>ciph</w:t>
            </w:r>
            <w:r w:rsidR="00044D6C" w:rsidRPr="00FB735C">
              <w:rPr>
                <w:rFonts w:ascii="Courier New" w:eastAsia="Times New Roman" w:hAnsi="Courier New" w:cs="Courier New"/>
                <w:color w:val="000000"/>
                <w:szCs w:val="24"/>
                <w:lang w:val="en-US" w:eastAsia="id-ID"/>
              </w:rPr>
              <w:t>er text</w:t>
            </w:r>
          </w:p>
        </w:tc>
      </w:tr>
      <w:tr w:rsidR="00044D6C" w:rsidRPr="00FB735C" w:rsidTr="00236511">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K</w:t>
            </w:r>
          </w:p>
        </w:tc>
        <w:tc>
          <w:tcPr>
            <w:tcW w:w="136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75</w:t>
            </w:r>
          </w:p>
        </w:tc>
        <w:tc>
          <w:tcPr>
            <w:tcW w:w="545"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13,348,388,671,875</w:t>
            </w:r>
          </w:p>
        </w:tc>
        <w:tc>
          <w:tcPr>
            <w:tcW w:w="134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114</w:t>
            </w:r>
          </w:p>
        </w:tc>
        <w:tc>
          <w:tcPr>
            <w:tcW w:w="108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r</w:t>
            </w:r>
          </w:p>
        </w:tc>
      </w:tr>
      <w:tr w:rsidR="00044D6C" w:rsidRPr="00FB735C" w:rsidTr="00236511">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R</w:t>
            </w:r>
          </w:p>
        </w:tc>
        <w:tc>
          <w:tcPr>
            <w:tcW w:w="136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82</w:t>
            </w:r>
          </w:p>
        </w:tc>
        <w:tc>
          <w:tcPr>
            <w:tcW w:w="545"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24,928,547,056,768</w:t>
            </w:r>
          </w:p>
        </w:tc>
        <w:tc>
          <w:tcPr>
            <w:tcW w:w="134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108</w:t>
            </w:r>
          </w:p>
        </w:tc>
        <w:tc>
          <w:tcPr>
            <w:tcW w:w="108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l</w:t>
            </w:r>
          </w:p>
        </w:tc>
      </w:tr>
      <w:tr w:rsidR="00044D6C" w:rsidRPr="00FB735C" w:rsidTr="00236511">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I</w:t>
            </w:r>
          </w:p>
        </w:tc>
        <w:tc>
          <w:tcPr>
            <w:tcW w:w="136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73</w:t>
            </w:r>
          </w:p>
        </w:tc>
        <w:tc>
          <w:tcPr>
            <w:tcW w:w="545"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11,047,398,519,097</w:t>
            </w:r>
          </w:p>
        </w:tc>
        <w:tc>
          <w:tcPr>
            <w:tcW w:w="134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44</w:t>
            </w:r>
          </w:p>
        </w:tc>
        <w:tc>
          <w:tcPr>
            <w:tcW w:w="108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r>
      <w:tr w:rsidR="00044D6C" w:rsidRPr="00FB735C" w:rsidTr="00236511">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P</w:t>
            </w:r>
          </w:p>
        </w:tc>
        <w:tc>
          <w:tcPr>
            <w:tcW w:w="136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80</w:t>
            </w:r>
          </w:p>
        </w:tc>
        <w:tc>
          <w:tcPr>
            <w:tcW w:w="545"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20,971,520,000,000</w:t>
            </w:r>
          </w:p>
        </w:tc>
        <w:tc>
          <w:tcPr>
            <w:tcW w:w="134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24</w:t>
            </w:r>
          </w:p>
        </w:tc>
        <w:tc>
          <w:tcPr>
            <w:tcW w:w="108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Cancel</w:t>
            </w:r>
          </w:p>
        </w:tc>
      </w:tr>
      <w:tr w:rsidR="00044D6C" w:rsidRPr="00FB735C" w:rsidTr="00236511">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T</w:t>
            </w:r>
          </w:p>
        </w:tc>
        <w:tc>
          <w:tcPr>
            <w:tcW w:w="136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84</w:t>
            </w:r>
          </w:p>
        </w:tc>
        <w:tc>
          <w:tcPr>
            <w:tcW w:w="545"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29,509,034,655,744</w:t>
            </w:r>
          </w:p>
        </w:tc>
        <w:tc>
          <w:tcPr>
            <w:tcW w:w="134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33</w:t>
            </w:r>
          </w:p>
        </w:tc>
        <w:tc>
          <w:tcPr>
            <w:tcW w:w="108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r>
      <w:tr w:rsidR="00044D6C" w:rsidRPr="00FB735C" w:rsidTr="00236511">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O</w:t>
            </w:r>
          </w:p>
        </w:tc>
        <w:tc>
          <w:tcPr>
            <w:tcW w:w="136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79</w:t>
            </w:r>
          </w:p>
        </w:tc>
        <w:tc>
          <w:tcPr>
            <w:tcW w:w="545"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19,203,908,986,159</w:t>
            </w:r>
          </w:p>
        </w:tc>
        <w:tc>
          <w:tcPr>
            <w:tcW w:w="134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105</w:t>
            </w:r>
          </w:p>
        </w:tc>
        <w:tc>
          <w:tcPr>
            <w:tcW w:w="108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i</w:t>
            </w:r>
          </w:p>
        </w:tc>
      </w:tr>
      <w:tr w:rsidR="00044D6C" w:rsidRPr="00FB735C" w:rsidTr="00236511">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G</w:t>
            </w:r>
          </w:p>
        </w:tc>
        <w:tc>
          <w:tcPr>
            <w:tcW w:w="136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71</w:t>
            </w:r>
          </w:p>
        </w:tc>
        <w:tc>
          <w:tcPr>
            <w:tcW w:w="545"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9,095,120,158,391</w:t>
            </w:r>
          </w:p>
        </w:tc>
        <w:tc>
          <w:tcPr>
            <w:tcW w:w="134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215</w:t>
            </w:r>
          </w:p>
        </w:tc>
        <w:tc>
          <w:tcPr>
            <w:tcW w:w="108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alibri" w:eastAsia="Times New Roman" w:hAnsi="Calibri" w:cs="Calibri"/>
                <w:color w:val="000000"/>
                <w:szCs w:val="24"/>
                <w:lang w:eastAsia="id-ID"/>
              </w:rPr>
            </w:pPr>
            <w:r w:rsidRPr="00FB735C">
              <w:rPr>
                <w:rFonts w:ascii="Calibri" w:eastAsia="Times New Roman" w:hAnsi="Calibri" w:cs="Calibri"/>
                <w:color w:val="000000"/>
                <w:szCs w:val="24"/>
                <w:lang w:eastAsia="id-ID"/>
              </w:rPr>
              <w:t>×</w:t>
            </w:r>
          </w:p>
        </w:tc>
      </w:tr>
      <w:tr w:rsidR="00044D6C" w:rsidRPr="00FB735C" w:rsidTr="00236511">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R</w:t>
            </w:r>
          </w:p>
        </w:tc>
        <w:tc>
          <w:tcPr>
            <w:tcW w:w="136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82</w:t>
            </w:r>
          </w:p>
        </w:tc>
        <w:tc>
          <w:tcPr>
            <w:tcW w:w="545"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24,928,547,056,768</w:t>
            </w:r>
          </w:p>
        </w:tc>
        <w:tc>
          <w:tcPr>
            <w:tcW w:w="134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108</w:t>
            </w:r>
          </w:p>
        </w:tc>
        <w:tc>
          <w:tcPr>
            <w:tcW w:w="108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L</w:t>
            </w:r>
          </w:p>
        </w:tc>
      </w:tr>
      <w:tr w:rsidR="00044D6C" w:rsidRPr="00FB735C" w:rsidTr="00236511">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A</w:t>
            </w:r>
          </w:p>
        </w:tc>
        <w:tc>
          <w:tcPr>
            <w:tcW w:w="136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65</w:t>
            </w:r>
          </w:p>
        </w:tc>
        <w:tc>
          <w:tcPr>
            <w:tcW w:w="545"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4,902,227,890,625</w:t>
            </w:r>
          </w:p>
        </w:tc>
        <w:tc>
          <w:tcPr>
            <w:tcW w:w="134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91</w:t>
            </w:r>
          </w:p>
        </w:tc>
        <w:tc>
          <w:tcPr>
            <w:tcW w:w="108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r>
      <w:tr w:rsidR="00044D6C" w:rsidRPr="00FB735C" w:rsidTr="00236511">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F</w:t>
            </w:r>
          </w:p>
        </w:tc>
        <w:tc>
          <w:tcPr>
            <w:tcW w:w="136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70</w:t>
            </w:r>
          </w:p>
        </w:tc>
        <w:tc>
          <w:tcPr>
            <w:tcW w:w="545"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8,235,430,000,000</w:t>
            </w:r>
          </w:p>
        </w:tc>
        <w:tc>
          <w:tcPr>
            <w:tcW w:w="134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60</w:t>
            </w:r>
          </w:p>
        </w:tc>
        <w:tc>
          <w:tcPr>
            <w:tcW w:w="1081" w:type="dxa"/>
            <w:tcBorders>
              <w:top w:val="nil"/>
              <w:left w:val="nil"/>
              <w:bottom w:val="single" w:sz="4" w:space="0" w:color="auto"/>
              <w:right w:val="single" w:sz="4" w:space="0" w:color="auto"/>
            </w:tcBorders>
            <w:shd w:val="clear" w:color="000000" w:fill="FFFFFF"/>
            <w:noWrap/>
            <w:vAlign w:val="center"/>
            <w:hideMark/>
          </w:tcPr>
          <w:p w:rsidR="00044D6C" w:rsidRPr="00FB735C" w:rsidRDefault="00044D6C" w:rsidP="00044D6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 </w:t>
            </w:r>
            <w:r w:rsidRPr="00FB735C">
              <w:rPr>
                <w:rFonts w:ascii="Courier New" w:eastAsia="Times New Roman" w:hAnsi="Courier New" w:cs="Courier New"/>
                <w:color w:val="000000"/>
                <w:szCs w:val="24"/>
                <w:lang w:val="en-US" w:eastAsia="id-ID"/>
              </w:rPr>
              <w:t>&lt; </w:t>
            </w:r>
          </w:p>
        </w:tc>
      </w:tr>
      <w:tr w:rsidR="00236511" w:rsidRPr="00FB735C" w:rsidTr="00236511">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236511" w:rsidRPr="00FB735C" w:rsidRDefault="00236511" w:rsidP="0023651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I</w:t>
            </w:r>
          </w:p>
        </w:tc>
        <w:tc>
          <w:tcPr>
            <w:tcW w:w="1369" w:type="dxa"/>
            <w:tcBorders>
              <w:top w:val="nil"/>
              <w:left w:val="nil"/>
              <w:bottom w:val="single" w:sz="4" w:space="0" w:color="auto"/>
              <w:right w:val="single" w:sz="4" w:space="0" w:color="auto"/>
            </w:tcBorders>
            <w:shd w:val="clear" w:color="000000" w:fill="FFFFFF"/>
            <w:noWrap/>
            <w:vAlign w:val="center"/>
            <w:hideMark/>
          </w:tcPr>
          <w:p w:rsidR="00236511" w:rsidRPr="00FB735C" w:rsidRDefault="00236511" w:rsidP="0023651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73</w:t>
            </w:r>
          </w:p>
        </w:tc>
        <w:tc>
          <w:tcPr>
            <w:tcW w:w="545" w:type="dxa"/>
            <w:tcBorders>
              <w:top w:val="nil"/>
              <w:left w:val="nil"/>
              <w:bottom w:val="single" w:sz="4" w:space="0" w:color="auto"/>
              <w:right w:val="single" w:sz="4" w:space="0" w:color="auto"/>
            </w:tcBorders>
            <w:shd w:val="clear" w:color="000000" w:fill="FFFFFF"/>
            <w:noWrap/>
            <w:vAlign w:val="center"/>
            <w:hideMark/>
          </w:tcPr>
          <w:p w:rsidR="00236511" w:rsidRPr="00FB735C" w:rsidRDefault="00236511" w:rsidP="0023651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236511" w:rsidRPr="00FB735C" w:rsidRDefault="00236511" w:rsidP="0023651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236511" w:rsidRPr="00FB735C" w:rsidRDefault="00236511" w:rsidP="0023651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11,047,398,519,097</w:t>
            </w:r>
          </w:p>
        </w:tc>
        <w:tc>
          <w:tcPr>
            <w:tcW w:w="1341" w:type="dxa"/>
            <w:tcBorders>
              <w:top w:val="nil"/>
              <w:left w:val="nil"/>
              <w:bottom w:val="single" w:sz="4" w:space="0" w:color="auto"/>
              <w:right w:val="single" w:sz="4" w:space="0" w:color="auto"/>
            </w:tcBorders>
            <w:shd w:val="clear" w:color="000000" w:fill="FFFFFF"/>
            <w:noWrap/>
            <w:vAlign w:val="center"/>
            <w:hideMark/>
          </w:tcPr>
          <w:p w:rsidR="00236511" w:rsidRPr="00FB735C" w:rsidRDefault="00236511" w:rsidP="0023651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44</w:t>
            </w:r>
          </w:p>
        </w:tc>
        <w:tc>
          <w:tcPr>
            <w:tcW w:w="1081" w:type="dxa"/>
            <w:tcBorders>
              <w:top w:val="nil"/>
              <w:left w:val="nil"/>
              <w:bottom w:val="single" w:sz="4" w:space="0" w:color="auto"/>
              <w:right w:val="single" w:sz="4" w:space="0" w:color="auto"/>
            </w:tcBorders>
            <w:shd w:val="clear" w:color="000000" w:fill="FFFFFF"/>
            <w:noWrap/>
            <w:vAlign w:val="center"/>
            <w:hideMark/>
          </w:tcPr>
          <w:p w:rsidR="00236511" w:rsidRPr="00FB735C" w:rsidRDefault="00236511" w:rsidP="0023651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r>
    </w:tbl>
    <w:p w:rsidR="0036159A" w:rsidRPr="00FB735C" w:rsidRDefault="00044D6C" w:rsidP="007A5FD5">
      <w:pPr>
        <w:spacing w:line="480" w:lineRule="auto"/>
        <w:jc w:val="center"/>
        <w:rPr>
          <w:lang w:val="en-US"/>
        </w:rPr>
      </w:pPr>
      <w:r w:rsidRPr="00FB735C">
        <w:t>Tabel 4.1 Proses Enkripsi Menggunakan Kunci Publik</w:t>
      </w:r>
      <w:bookmarkStart w:id="214" w:name="_Toc482577191"/>
      <w:bookmarkEnd w:id="214"/>
    </w:p>
    <w:p w:rsidR="00B769A8" w:rsidRPr="0067774F" w:rsidRDefault="00B769A8" w:rsidP="009C1B0C">
      <w:pPr>
        <w:tabs>
          <w:tab w:val="left" w:pos="900"/>
          <w:tab w:val="left" w:pos="990"/>
        </w:tabs>
        <w:spacing w:line="480" w:lineRule="auto"/>
        <w:jc w:val="left"/>
        <w:rPr>
          <w:rFonts w:ascii="Courier New" w:hAnsi="Courier New" w:cs="Courier New"/>
          <w:i/>
        </w:rPr>
      </w:pPr>
      <w:r w:rsidRPr="00D34336">
        <w:rPr>
          <w:i/>
        </w:rPr>
        <w:lastRenderedPageBreak/>
        <w:t xml:space="preserve">Plaintext </w:t>
      </w:r>
      <w:r w:rsidRPr="00FB735C">
        <w:t xml:space="preserve">: </w:t>
      </w:r>
      <w:r w:rsidRPr="00FB735C">
        <w:rPr>
          <w:rFonts w:ascii="Courier New" w:hAnsi="Courier New" w:cs="Courier New"/>
        </w:rPr>
        <w:t>“</w:t>
      </w:r>
      <w:r w:rsidR="009C1B0C" w:rsidRPr="00FB735C">
        <w:rPr>
          <w:rFonts w:ascii="Courier New" w:hAnsi="Courier New" w:cs="Courier New"/>
        </w:rPr>
        <w:t>KRIPTOGRAFI</w:t>
      </w:r>
      <w:r w:rsidRPr="00FB735C">
        <w:rPr>
          <w:rFonts w:ascii="Courier New" w:hAnsi="Courier New" w:cs="Courier New"/>
        </w:rPr>
        <w:t>”</w:t>
      </w:r>
      <w:r w:rsidRPr="00FB735C">
        <w:rPr>
          <w:rFonts w:ascii="Courier New" w:hAnsi="Courier New" w:cs="Courier New"/>
        </w:rPr>
        <w:br/>
      </w:r>
      <w:r w:rsidRPr="0067774F">
        <w:rPr>
          <w:i/>
        </w:rPr>
        <w:t>ASCII</w:t>
      </w:r>
      <w:r w:rsidR="00C2643C" w:rsidRPr="0067774F">
        <w:rPr>
          <w:i/>
        </w:rPr>
        <w:t xml:space="preserve"> </w:t>
      </w:r>
      <w:r w:rsidR="00C2643C" w:rsidRPr="00FB735C">
        <w:t xml:space="preserve">(M) </w:t>
      </w:r>
      <w:r w:rsidRPr="00FB735C">
        <w:t xml:space="preserve">: </w:t>
      </w:r>
      <w:r w:rsidRPr="00FB735C">
        <w:rPr>
          <w:rFonts w:ascii="Courier New" w:hAnsi="Courier New" w:cs="Courier New"/>
        </w:rPr>
        <w:t>“</w:t>
      </w:r>
      <w:r w:rsidR="009C1B0C" w:rsidRPr="00FB735C">
        <w:rPr>
          <w:rFonts w:ascii="Courier New" w:hAnsi="Courier New" w:cs="Courier New"/>
        </w:rPr>
        <w:t>75</w:t>
      </w:r>
      <w:r w:rsidR="009C1B0C" w:rsidRPr="00FB735C">
        <w:rPr>
          <w:rFonts w:ascii="Courier New" w:hAnsi="Courier New" w:cs="Courier New"/>
          <w:lang w:val="en-US"/>
        </w:rPr>
        <w:t>,</w:t>
      </w:r>
      <w:r w:rsidR="009C1B0C" w:rsidRPr="00FB735C">
        <w:rPr>
          <w:rFonts w:ascii="Courier New" w:hAnsi="Courier New" w:cs="Courier New"/>
        </w:rPr>
        <w:t>82</w:t>
      </w:r>
      <w:r w:rsidR="009C1B0C" w:rsidRPr="00FB735C">
        <w:rPr>
          <w:rFonts w:ascii="Courier New" w:hAnsi="Courier New" w:cs="Courier New"/>
          <w:lang w:val="en-US"/>
        </w:rPr>
        <w:t>,</w:t>
      </w:r>
      <w:r w:rsidR="009C1B0C" w:rsidRPr="00FB735C">
        <w:rPr>
          <w:rFonts w:ascii="Courier New" w:hAnsi="Courier New" w:cs="Courier New"/>
        </w:rPr>
        <w:t>73</w:t>
      </w:r>
      <w:r w:rsidR="009C1B0C" w:rsidRPr="00FB735C">
        <w:rPr>
          <w:rFonts w:ascii="Courier New" w:hAnsi="Courier New" w:cs="Courier New"/>
          <w:lang w:val="en-US"/>
        </w:rPr>
        <w:t>,</w:t>
      </w:r>
      <w:r w:rsidR="009C1B0C" w:rsidRPr="00FB735C">
        <w:rPr>
          <w:rFonts w:ascii="Courier New" w:hAnsi="Courier New" w:cs="Courier New"/>
        </w:rPr>
        <w:t>80</w:t>
      </w:r>
      <w:r w:rsidR="009C1B0C" w:rsidRPr="00FB735C">
        <w:rPr>
          <w:rFonts w:ascii="Courier New" w:hAnsi="Courier New" w:cs="Courier New"/>
          <w:lang w:val="en-US"/>
        </w:rPr>
        <w:t>,</w:t>
      </w:r>
      <w:r w:rsidR="009C1B0C" w:rsidRPr="00FB735C">
        <w:rPr>
          <w:rFonts w:ascii="Courier New" w:hAnsi="Courier New" w:cs="Courier New"/>
        </w:rPr>
        <w:t>84</w:t>
      </w:r>
      <w:r w:rsidR="009C1B0C" w:rsidRPr="00FB735C">
        <w:rPr>
          <w:rFonts w:ascii="Courier New" w:hAnsi="Courier New" w:cs="Courier New"/>
          <w:lang w:val="en-US"/>
        </w:rPr>
        <w:t>,</w:t>
      </w:r>
      <w:r w:rsidR="009C1B0C" w:rsidRPr="00FB735C">
        <w:rPr>
          <w:rFonts w:ascii="Courier New" w:hAnsi="Courier New" w:cs="Courier New"/>
        </w:rPr>
        <w:t>79</w:t>
      </w:r>
      <w:r w:rsidR="009C1B0C" w:rsidRPr="00FB735C">
        <w:rPr>
          <w:rFonts w:ascii="Courier New" w:hAnsi="Courier New" w:cs="Courier New"/>
          <w:lang w:val="en-US"/>
        </w:rPr>
        <w:t>,</w:t>
      </w:r>
      <w:r w:rsidR="009C1B0C" w:rsidRPr="00FB735C">
        <w:rPr>
          <w:rFonts w:ascii="Courier New" w:hAnsi="Courier New" w:cs="Courier New"/>
        </w:rPr>
        <w:t>71</w:t>
      </w:r>
      <w:r w:rsidR="009C1B0C" w:rsidRPr="00FB735C">
        <w:rPr>
          <w:rFonts w:ascii="Courier New" w:hAnsi="Courier New" w:cs="Courier New"/>
          <w:lang w:val="en-US"/>
        </w:rPr>
        <w:t>,</w:t>
      </w:r>
      <w:r w:rsidR="009C1B0C" w:rsidRPr="00FB735C">
        <w:rPr>
          <w:rFonts w:ascii="Courier New" w:hAnsi="Courier New" w:cs="Courier New"/>
        </w:rPr>
        <w:t>82</w:t>
      </w:r>
      <w:r w:rsidR="009C1B0C" w:rsidRPr="00FB735C">
        <w:rPr>
          <w:rFonts w:ascii="Courier New" w:hAnsi="Courier New" w:cs="Courier New"/>
          <w:lang w:val="en-US"/>
        </w:rPr>
        <w:t>,</w:t>
      </w:r>
      <w:r w:rsidR="009C1B0C" w:rsidRPr="00FB735C">
        <w:rPr>
          <w:rFonts w:ascii="Courier New" w:hAnsi="Courier New" w:cs="Courier New"/>
        </w:rPr>
        <w:t>65</w:t>
      </w:r>
      <w:r w:rsidR="009C1B0C" w:rsidRPr="00FB735C">
        <w:rPr>
          <w:rFonts w:ascii="Courier New" w:hAnsi="Courier New" w:cs="Courier New"/>
          <w:lang w:val="en-US"/>
        </w:rPr>
        <w:t>,</w:t>
      </w:r>
      <w:r w:rsidR="009C1B0C" w:rsidRPr="00FB735C">
        <w:rPr>
          <w:rFonts w:ascii="Courier New" w:hAnsi="Courier New" w:cs="Courier New"/>
        </w:rPr>
        <w:t>70</w:t>
      </w:r>
      <w:r w:rsidR="009C1B0C" w:rsidRPr="00FB735C">
        <w:rPr>
          <w:rFonts w:ascii="Courier New" w:hAnsi="Courier New" w:cs="Courier New"/>
          <w:lang w:val="en-US"/>
        </w:rPr>
        <w:t>,</w:t>
      </w:r>
      <w:r w:rsidR="009C1B0C" w:rsidRPr="00FB735C">
        <w:rPr>
          <w:rFonts w:ascii="Courier New" w:hAnsi="Courier New" w:cs="Courier New"/>
        </w:rPr>
        <w:t>73</w:t>
      </w:r>
      <w:r w:rsidRPr="00FB735C">
        <w:rPr>
          <w:rFonts w:ascii="Courier New" w:hAnsi="Courier New" w:cs="Courier New"/>
        </w:rPr>
        <w:t>”</w:t>
      </w:r>
      <w:r w:rsidRPr="00FB735C">
        <w:rPr>
          <w:rFonts w:ascii="Courier New" w:hAnsi="Courier New" w:cs="Courier New"/>
        </w:rPr>
        <w:br/>
      </w:r>
      <w:r w:rsidR="00C2643C" w:rsidRPr="00FB735C">
        <w:t>M</w:t>
      </w:r>
      <w:r w:rsidR="00FC75BB" w:rsidRPr="00FB735C">
        <w:rPr>
          <w:vertAlign w:val="superscript"/>
        </w:rPr>
        <w:t>e</w:t>
      </w:r>
      <w:r w:rsidRPr="00FB735C">
        <w:t xml:space="preserve"> </w:t>
      </w:r>
      <w:r w:rsidRPr="00FB735C">
        <w:tab/>
        <w:t xml:space="preserve">: Merupakan proses nilai dari </w:t>
      </w:r>
      <w:r w:rsidRPr="0067774F">
        <w:rPr>
          <w:i/>
        </w:rPr>
        <w:t>ASCII</w:t>
      </w:r>
      <w:r w:rsidRPr="00FB735C">
        <w:t xml:space="preserve"> pada </w:t>
      </w:r>
      <w:r w:rsidRPr="0067774F">
        <w:rPr>
          <w:i/>
        </w:rPr>
        <w:t>plaintext</w:t>
      </w:r>
      <w:r w:rsidRPr="00FB735C">
        <w:t xml:space="preserve"> di pangkatkan dengan e </w:t>
      </w:r>
      <w:r w:rsidRPr="00FB735C">
        <w:tab/>
      </w:r>
      <w:r w:rsidRPr="00FB735C">
        <w:tab/>
        <w:t xml:space="preserve"> sebagai kunci publik</w:t>
      </w:r>
      <w:r w:rsidRPr="00FB735C">
        <w:br/>
        <w:t xml:space="preserve">n </w:t>
      </w:r>
      <w:r w:rsidRPr="00FB735C">
        <w:tab/>
        <w:t xml:space="preserve">: Merupakan nilai dari proses hasil sisa pembagian dari suatu bilangan  </w:t>
      </w:r>
      <w:r w:rsidRPr="00FB735C">
        <w:tab/>
      </w:r>
      <w:r w:rsidRPr="00FB735C">
        <w:tab/>
      </w:r>
      <w:r w:rsidRPr="00FB735C">
        <w:tab/>
        <w:t xml:space="preserve"> terhadap bilangan lainnya atau bisa disebut juga dengan </w:t>
      </w:r>
      <w:r w:rsidRPr="0067774F">
        <w:rPr>
          <w:i/>
        </w:rPr>
        <w:t>mod</w:t>
      </w:r>
      <w:r w:rsidRPr="00FB735C">
        <w:t>/</w:t>
      </w:r>
      <w:r w:rsidRPr="0067774F">
        <w:rPr>
          <w:i/>
        </w:rPr>
        <w:t>modulo</w:t>
      </w:r>
    </w:p>
    <w:p w:rsidR="00B769A8" w:rsidRPr="00FB735C" w:rsidRDefault="009C1B0C" w:rsidP="005B171C">
      <w:pPr>
        <w:spacing w:line="480" w:lineRule="auto"/>
        <w:ind w:firstLine="567"/>
        <w:rPr>
          <w:szCs w:val="24"/>
        </w:rPr>
      </w:pPr>
      <w:r w:rsidRPr="00FB735C">
        <w:rPr>
          <w:szCs w:val="24"/>
        </w:rPr>
        <w:t>Misal Nilai p</w:t>
      </w:r>
      <w:r w:rsidR="00C80853" w:rsidRPr="00FB735C">
        <w:rPr>
          <w:szCs w:val="24"/>
        </w:rPr>
        <w:t>=</w:t>
      </w:r>
      <w:r w:rsidR="005C3EFA" w:rsidRPr="00FB735C">
        <w:rPr>
          <w:szCs w:val="24"/>
        </w:rPr>
        <w:t>13 dan q=17</w:t>
      </w:r>
      <w:r w:rsidR="00B769A8" w:rsidRPr="00FB735C">
        <w:rPr>
          <w:szCs w:val="24"/>
        </w:rPr>
        <w:t xml:space="preserve"> kem</w:t>
      </w:r>
      <w:r w:rsidR="00611317" w:rsidRPr="00FB735C">
        <w:rPr>
          <w:szCs w:val="24"/>
        </w:rPr>
        <w:t xml:space="preserve">udian hitung </w:t>
      </w:r>
      <w:r w:rsidR="00B769A8" w:rsidRPr="00FB735C">
        <w:rPr>
          <w:szCs w:val="24"/>
        </w:rPr>
        <w:t>n</w:t>
      </w:r>
      <w:r w:rsidR="00611317" w:rsidRPr="00FB735C">
        <w:rPr>
          <w:szCs w:val="24"/>
        </w:rPr>
        <w:t>,</w:t>
      </w:r>
      <w:r w:rsidR="00B769A8" w:rsidRPr="00FB735C">
        <w:rPr>
          <w:szCs w:val="24"/>
        </w:rPr>
        <w:t xml:space="preserve"> yang dimana n merupakan </w:t>
      </w:r>
      <w:r w:rsidR="002158A2" w:rsidRPr="0067774F">
        <w:rPr>
          <w:i/>
          <w:szCs w:val="24"/>
        </w:rPr>
        <w:t>mod</w:t>
      </w:r>
      <w:r w:rsidR="002158A2" w:rsidRPr="00FB735C">
        <w:rPr>
          <w:szCs w:val="24"/>
        </w:rPr>
        <w:t>/</w:t>
      </w:r>
      <w:r w:rsidR="00B769A8" w:rsidRPr="0067774F">
        <w:rPr>
          <w:i/>
          <w:szCs w:val="24"/>
        </w:rPr>
        <w:t>modulo</w:t>
      </w:r>
      <w:r w:rsidR="00B769A8" w:rsidRPr="00FB735C">
        <w:rPr>
          <w:szCs w:val="24"/>
        </w:rPr>
        <w:t xml:space="preserve"> dengan rumus </w:t>
      </w:r>
      <w:r w:rsidR="00B769A8" w:rsidRPr="00FB735C">
        <w:rPr>
          <w:b/>
          <w:szCs w:val="24"/>
        </w:rPr>
        <w:t>n</w:t>
      </w:r>
      <w:r w:rsidR="00611317" w:rsidRPr="00FB735C">
        <w:rPr>
          <w:b/>
          <w:szCs w:val="24"/>
        </w:rPr>
        <w:t xml:space="preserve"> </w:t>
      </w:r>
      <w:r w:rsidR="00B769A8" w:rsidRPr="00FB735C">
        <w:rPr>
          <w:b/>
          <w:szCs w:val="24"/>
        </w:rPr>
        <w:t>=</w:t>
      </w:r>
      <w:r w:rsidR="00611317" w:rsidRPr="00FB735C">
        <w:rPr>
          <w:b/>
          <w:szCs w:val="24"/>
        </w:rPr>
        <w:t xml:space="preserve"> </w:t>
      </w:r>
      <w:r w:rsidR="00B769A8" w:rsidRPr="00FB735C">
        <w:rPr>
          <w:b/>
          <w:szCs w:val="24"/>
        </w:rPr>
        <w:t>p*q</w:t>
      </w:r>
      <w:r w:rsidR="00B769A8" w:rsidRPr="00FB735C">
        <w:rPr>
          <w:szCs w:val="24"/>
        </w:rPr>
        <w:t xml:space="preserve">, setelah itu hitung nilai Q(n) yang dimana </w:t>
      </w:r>
      <w:r w:rsidR="00B769A8" w:rsidRPr="00FB735C">
        <w:rPr>
          <w:b/>
          <w:szCs w:val="24"/>
        </w:rPr>
        <w:t>Q(n)=(p-1)*(q-1)</w:t>
      </w:r>
      <w:r w:rsidR="00B769A8" w:rsidRPr="00FB735C">
        <w:rPr>
          <w:szCs w:val="24"/>
        </w:rPr>
        <w:t>. Setelah menghitung nil</w:t>
      </w:r>
      <w:r w:rsidR="00B52CBF" w:rsidRPr="00FB735C">
        <w:rPr>
          <w:szCs w:val="24"/>
        </w:rPr>
        <w:t xml:space="preserve">ai Q(n), </w:t>
      </w:r>
      <w:r w:rsidR="00B52CBF" w:rsidRPr="00FB735C">
        <w:rPr>
          <w:szCs w:val="24"/>
          <w:lang w:val="en-US"/>
        </w:rPr>
        <w:t>kunci pu</w:t>
      </w:r>
      <w:r w:rsidR="00611317" w:rsidRPr="00FB735C">
        <w:rPr>
          <w:szCs w:val="24"/>
          <w:lang w:val="en-US"/>
        </w:rPr>
        <w:t xml:space="preserve">blik didapat </w:t>
      </w:r>
      <w:r w:rsidR="00784D8D" w:rsidRPr="00FB735C">
        <w:rPr>
          <w:szCs w:val="24"/>
        </w:rPr>
        <w:t>dengan rumus</w:t>
      </w:r>
      <w:r w:rsidR="00611317" w:rsidRPr="00FB735C">
        <w:rPr>
          <w:szCs w:val="24"/>
        </w:rPr>
        <w:t xml:space="preserve"> </w:t>
      </w:r>
      <w:r w:rsidR="00611317" w:rsidRPr="00FB735C">
        <w:rPr>
          <w:b/>
        </w:rPr>
        <w:t>1 &lt; e &lt; Q(n)</w:t>
      </w:r>
      <w:r w:rsidR="00611317" w:rsidRPr="00FB735C">
        <w:t>,</w:t>
      </w:r>
      <w:r w:rsidR="00611317" w:rsidRPr="00FB735C">
        <w:rPr>
          <w:lang w:val="en-US"/>
        </w:rPr>
        <w:t xml:space="preserve"> </w:t>
      </w:r>
      <w:r w:rsidR="00611317" w:rsidRPr="00FB735C">
        <w:rPr>
          <w:szCs w:val="24"/>
          <w:lang w:val="en-US"/>
        </w:rPr>
        <w:t>e adalah relatif prima</w:t>
      </w:r>
      <w:r w:rsidR="00611317" w:rsidRPr="00FB735C">
        <w:rPr>
          <w:szCs w:val="24"/>
        </w:rPr>
        <w:t xml:space="preserve"> dengan Q(n)</w:t>
      </w:r>
      <w:r w:rsidR="00611317" w:rsidRPr="00FB735C">
        <w:rPr>
          <w:lang w:val="en-US"/>
        </w:rPr>
        <w:t>.</w:t>
      </w:r>
      <w:r w:rsidR="00611317" w:rsidRPr="00FB735C">
        <w:rPr>
          <w:szCs w:val="24"/>
          <w:lang w:val="en-US"/>
        </w:rPr>
        <w:t xml:space="preserve"> </w:t>
      </w:r>
      <w:r w:rsidR="00B769A8" w:rsidRPr="00FB735C">
        <w:rPr>
          <w:szCs w:val="24"/>
        </w:rPr>
        <w:t xml:space="preserve">dimana nilai dari e </w:t>
      </w:r>
      <w:r w:rsidR="00B52CBF" w:rsidRPr="00FB735C">
        <w:rPr>
          <w:szCs w:val="24"/>
          <w:lang w:val="en-US"/>
        </w:rPr>
        <w:t xml:space="preserve">merupakan kunci publik </w:t>
      </w:r>
      <w:r w:rsidR="00B769A8" w:rsidRPr="00FB735C">
        <w:rPr>
          <w:szCs w:val="24"/>
        </w:rPr>
        <w:t>da</w:t>
      </w:r>
      <w:r w:rsidR="00B52CBF" w:rsidRPr="00FB735C">
        <w:rPr>
          <w:szCs w:val="24"/>
        </w:rPr>
        <w:t xml:space="preserve">n n </w:t>
      </w:r>
      <w:r w:rsidR="00B52CBF" w:rsidRPr="00FB735C">
        <w:rPr>
          <w:lang w:val="en-US"/>
        </w:rPr>
        <w:t>digunakan dalam hal merubah (</w:t>
      </w:r>
      <w:r w:rsidR="007B589E" w:rsidRPr="0067774F">
        <w:rPr>
          <w:i/>
          <w:lang w:val="en-US"/>
        </w:rPr>
        <w:t>plain</w:t>
      </w:r>
      <w:r w:rsidR="00B52CBF" w:rsidRPr="0067774F">
        <w:rPr>
          <w:i/>
          <w:lang w:val="en-US"/>
        </w:rPr>
        <w:t>text</w:t>
      </w:r>
      <w:r w:rsidR="00B52CBF" w:rsidRPr="00FB735C">
        <w:rPr>
          <w:lang w:val="en-US"/>
        </w:rPr>
        <w:t>) menjadi (</w:t>
      </w:r>
      <w:r w:rsidR="007B589E" w:rsidRPr="0067774F">
        <w:rPr>
          <w:i/>
          <w:lang w:val="en-US"/>
        </w:rPr>
        <w:t>cip</w:t>
      </w:r>
      <w:r w:rsidR="007B589E" w:rsidRPr="0067774F">
        <w:rPr>
          <w:i/>
        </w:rPr>
        <w:t>h</w:t>
      </w:r>
      <w:r w:rsidR="007B589E" w:rsidRPr="0067774F">
        <w:rPr>
          <w:i/>
          <w:lang w:val="en-US"/>
        </w:rPr>
        <w:t>er</w:t>
      </w:r>
      <w:r w:rsidR="00B52CBF" w:rsidRPr="0067774F">
        <w:rPr>
          <w:i/>
          <w:lang w:val="en-US"/>
        </w:rPr>
        <w:t>text</w:t>
      </w:r>
      <w:r w:rsidR="00DD359E" w:rsidRPr="00FB735C">
        <w:rPr>
          <w:lang w:val="en-US"/>
        </w:rPr>
        <w:t xml:space="preserve">) seperti pada </w:t>
      </w:r>
      <w:r w:rsidR="00EA0B4E" w:rsidRPr="00FB735C">
        <w:rPr>
          <w:lang w:val="en-US"/>
        </w:rPr>
        <w:t>T</w:t>
      </w:r>
      <w:r w:rsidR="00DD359E" w:rsidRPr="00FB735C">
        <w:rPr>
          <w:lang w:val="en-US"/>
        </w:rPr>
        <w:t>abel 2.3</w:t>
      </w:r>
      <w:r w:rsidR="00B52CBF" w:rsidRPr="00FB735C">
        <w:rPr>
          <w:lang w:val="en-US"/>
        </w:rPr>
        <w:t>.</w:t>
      </w:r>
      <w:r w:rsidR="00B52CBF" w:rsidRPr="00FB735C">
        <w:rPr>
          <w:szCs w:val="24"/>
        </w:rPr>
        <w:t xml:space="preserve"> </w:t>
      </w:r>
    </w:p>
    <w:p w:rsidR="005C3EFA" w:rsidRPr="00FB735C" w:rsidRDefault="005C3EFA" w:rsidP="00B769A8">
      <w:pPr>
        <w:tabs>
          <w:tab w:val="left" w:pos="720"/>
        </w:tabs>
        <w:spacing w:line="240" w:lineRule="auto"/>
        <w:ind w:right="58"/>
        <w:jc w:val="left"/>
        <w:rPr>
          <w:rFonts w:ascii="Courier New" w:hAnsi="Courier New" w:cs="Courier New"/>
          <w:szCs w:val="24"/>
          <w:lang w:val="en-US"/>
        </w:rPr>
      </w:pPr>
      <w:r w:rsidRPr="00FB735C">
        <w:rPr>
          <w:rFonts w:ascii="Courier New" w:hAnsi="Courier New" w:cs="Courier New"/>
          <w:szCs w:val="24"/>
        </w:rPr>
        <w:t>p = 13</w:t>
      </w:r>
      <w:r w:rsidR="009C1B0C" w:rsidRPr="00FB735C">
        <w:rPr>
          <w:rFonts w:ascii="Courier New" w:hAnsi="Courier New" w:cs="Courier New"/>
          <w:szCs w:val="24"/>
        </w:rPr>
        <w:t xml:space="preserve"> , q = </w:t>
      </w:r>
      <w:r w:rsidRPr="00FB735C">
        <w:rPr>
          <w:rFonts w:ascii="Courier New" w:hAnsi="Courier New" w:cs="Courier New"/>
          <w:szCs w:val="24"/>
          <w:lang w:val="en-US"/>
        </w:rPr>
        <w:t>1</w:t>
      </w:r>
      <w:r w:rsidR="009C1B0C" w:rsidRPr="00FB735C">
        <w:rPr>
          <w:rFonts w:ascii="Courier New" w:hAnsi="Courier New" w:cs="Courier New"/>
          <w:szCs w:val="24"/>
        </w:rPr>
        <w:t>7</w:t>
      </w:r>
      <w:r w:rsidR="00B769A8" w:rsidRPr="00FB735C">
        <w:rPr>
          <w:rFonts w:ascii="Courier New" w:hAnsi="Courier New" w:cs="Courier New"/>
          <w:szCs w:val="24"/>
        </w:rPr>
        <w:br/>
      </w:r>
      <w:r w:rsidRPr="00FB735C">
        <w:rPr>
          <w:rFonts w:ascii="Courier New" w:hAnsi="Courier New" w:cs="Courier New"/>
          <w:szCs w:val="24"/>
        </w:rPr>
        <w:t>n = 13</w:t>
      </w:r>
      <w:r w:rsidR="009C1B0C" w:rsidRPr="00FB735C">
        <w:rPr>
          <w:rFonts w:ascii="Courier New" w:hAnsi="Courier New" w:cs="Courier New"/>
          <w:szCs w:val="24"/>
          <w:lang w:val="en-US"/>
        </w:rPr>
        <w:t xml:space="preserve"> </w:t>
      </w:r>
      <w:r w:rsidR="009C1B0C" w:rsidRPr="00FB735C">
        <w:rPr>
          <w:rFonts w:ascii="Courier New" w:hAnsi="Courier New" w:cs="Courier New"/>
          <w:szCs w:val="24"/>
        </w:rPr>
        <w:t>*</w:t>
      </w:r>
      <w:r w:rsidR="009C1B0C" w:rsidRPr="00FB735C">
        <w:rPr>
          <w:rFonts w:ascii="Courier New" w:hAnsi="Courier New" w:cs="Courier New"/>
          <w:szCs w:val="24"/>
          <w:lang w:val="en-US"/>
        </w:rPr>
        <w:t xml:space="preserve"> </w:t>
      </w:r>
      <w:r w:rsidRPr="00FB735C">
        <w:rPr>
          <w:rFonts w:ascii="Courier New" w:hAnsi="Courier New" w:cs="Courier New"/>
          <w:szCs w:val="24"/>
        </w:rPr>
        <w:t>17 = 221</w:t>
      </w:r>
      <w:r w:rsidR="00B769A8" w:rsidRPr="00FB735C">
        <w:rPr>
          <w:rFonts w:ascii="Courier New" w:hAnsi="Courier New" w:cs="Courier New"/>
          <w:szCs w:val="24"/>
        </w:rPr>
        <w:t xml:space="preserve"> </w:t>
      </w:r>
      <w:r w:rsidR="00647D91" w:rsidRPr="00FB735C">
        <w:rPr>
          <w:rFonts w:ascii="Courier New" w:hAnsi="Courier New" w:cs="Courier New"/>
          <w:szCs w:val="24"/>
        </w:rPr>
        <w:br/>
        <w:t>Q</w:t>
      </w:r>
      <w:r w:rsidRPr="00FB735C">
        <w:rPr>
          <w:rFonts w:ascii="Courier New" w:hAnsi="Courier New" w:cs="Courier New"/>
          <w:szCs w:val="24"/>
        </w:rPr>
        <w:t>(n) = (13-1)*(17</w:t>
      </w:r>
      <w:r w:rsidR="009C1B0C" w:rsidRPr="00FB735C">
        <w:rPr>
          <w:rFonts w:ascii="Courier New" w:hAnsi="Courier New" w:cs="Courier New"/>
          <w:szCs w:val="24"/>
        </w:rPr>
        <w:t>-1)</w:t>
      </w:r>
      <w:r w:rsidR="009C1B0C" w:rsidRPr="00FB735C">
        <w:rPr>
          <w:rFonts w:ascii="Courier New" w:hAnsi="Courier New" w:cs="Courier New"/>
          <w:szCs w:val="24"/>
        </w:rPr>
        <w:br/>
      </w:r>
      <w:r w:rsidR="009C1B0C" w:rsidRPr="00FB735C">
        <w:rPr>
          <w:rFonts w:ascii="Courier New" w:hAnsi="Courier New" w:cs="Courier New"/>
          <w:szCs w:val="24"/>
        </w:rPr>
        <w:tab/>
        <w:t>= (</w:t>
      </w:r>
      <w:r w:rsidRPr="00FB735C">
        <w:rPr>
          <w:rFonts w:ascii="Courier New" w:hAnsi="Courier New" w:cs="Courier New"/>
          <w:szCs w:val="24"/>
          <w:lang w:val="en-US"/>
        </w:rPr>
        <w:t>12</w:t>
      </w:r>
      <w:r w:rsidR="009C1B0C" w:rsidRPr="00FB735C">
        <w:rPr>
          <w:rFonts w:ascii="Courier New" w:hAnsi="Courier New" w:cs="Courier New"/>
          <w:szCs w:val="24"/>
        </w:rPr>
        <w:t>)*(</w:t>
      </w:r>
      <w:r w:rsidRPr="00FB735C">
        <w:rPr>
          <w:rFonts w:ascii="Courier New" w:hAnsi="Courier New" w:cs="Courier New"/>
          <w:szCs w:val="24"/>
          <w:lang w:val="en-US"/>
        </w:rPr>
        <w:t>1</w:t>
      </w:r>
      <w:r w:rsidRPr="00FB735C">
        <w:rPr>
          <w:rFonts w:ascii="Courier New" w:hAnsi="Courier New" w:cs="Courier New"/>
          <w:szCs w:val="24"/>
        </w:rPr>
        <w:t>6)</w:t>
      </w:r>
      <w:r w:rsidRPr="00FB735C">
        <w:rPr>
          <w:rFonts w:ascii="Courier New" w:hAnsi="Courier New" w:cs="Courier New"/>
          <w:szCs w:val="24"/>
        </w:rPr>
        <w:br/>
      </w:r>
      <w:r w:rsidRPr="00FB735C">
        <w:rPr>
          <w:rFonts w:ascii="Courier New" w:hAnsi="Courier New" w:cs="Courier New"/>
          <w:szCs w:val="24"/>
        </w:rPr>
        <w:tab/>
        <w:t xml:space="preserve">= </w:t>
      </w:r>
      <w:r w:rsidRPr="00FB735C">
        <w:rPr>
          <w:rFonts w:ascii="Courier New" w:hAnsi="Courier New" w:cs="Courier New"/>
          <w:szCs w:val="24"/>
          <w:lang w:val="en-US"/>
        </w:rPr>
        <w:t>192</w:t>
      </w:r>
    </w:p>
    <w:p w:rsidR="00B769A8" w:rsidRPr="00FB735C" w:rsidRDefault="00B769A8" w:rsidP="00B769A8">
      <w:pPr>
        <w:tabs>
          <w:tab w:val="left" w:pos="720"/>
        </w:tabs>
        <w:spacing w:line="240" w:lineRule="auto"/>
        <w:ind w:right="58"/>
        <w:jc w:val="left"/>
        <w:rPr>
          <w:rFonts w:ascii="Courier New" w:hAnsi="Courier New" w:cs="Courier New"/>
          <w:szCs w:val="24"/>
          <w:lang w:val="en-US"/>
        </w:rPr>
      </w:pPr>
      <w:r w:rsidRPr="00FB735C">
        <w:rPr>
          <w:rFonts w:cs="Times New Roman"/>
        </w:rPr>
        <w:fldChar w:fldCharType="begin"/>
      </w:r>
      <w:r w:rsidRPr="00FB735C">
        <w:instrText xml:space="preserve"> LINK </w:instrText>
      </w:r>
      <w:r w:rsidR="003C50F1" w:rsidRPr="00FB735C">
        <w:instrText xml:space="preserve">Excel.Sheet.12 "E:\\TA\\Enkripsi\\File Khusus\\Jurnal &amp; Bahan Tinjauan Pustaka\\Excel Algoritma New.xlsx" Sheet1!R3C11:R4C12 </w:instrText>
      </w:r>
      <w:r w:rsidRPr="00FB735C">
        <w:instrText xml:space="preserve">\a \f 4 \h </w:instrText>
      </w:r>
      <w:r w:rsidR="00FB735C" w:rsidRPr="00FB735C">
        <w:instrText xml:space="preserve"> \* MERGEFORMAT </w:instrText>
      </w:r>
      <w:r w:rsidRPr="00FB735C">
        <w:rPr>
          <w:rFonts w:cs="Times New Roman"/>
        </w:rPr>
        <w:fldChar w:fldCharType="separate"/>
      </w:r>
    </w:p>
    <w:p w:rsidR="00B769A8" w:rsidRPr="00FB735C" w:rsidRDefault="00B769A8" w:rsidP="007F71A7">
      <w:pPr>
        <w:tabs>
          <w:tab w:val="left" w:pos="720"/>
        </w:tabs>
        <w:spacing w:line="480" w:lineRule="auto"/>
        <w:ind w:right="58"/>
        <w:jc w:val="left"/>
        <w:rPr>
          <w:rFonts w:ascii="Courier New" w:hAnsi="Courier New" w:cs="Courier New"/>
          <w:sz w:val="20"/>
          <w:szCs w:val="20"/>
          <w:lang w:val="en-US"/>
        </w:rPr>
      </w:pPr>
      <w:r w:rsidRPr="00FB735C">
        <w:rPr>
          <w:rFonts w:ascii="Courier New" w:hAnsi="Courier New" w:cs="Courier New"/>
          <w:szCs w:val="24"/>
        </w:rPr>
        <w:fldChar w:fldCharType="end"/>
      </w:r>
      <w:r w:rsidR="00811E8C" w:rsidRPr="00FB735C">
        <w:rPr>
          <w:szCs w:val="24"/>
        </w:rPr>
        <w:t>Faktor dari 60</w:t>
      </w:r>
      <w:r w:rsidRPr="00FB735C">
        <w:rPr>
          <w:szCs w:val="24"/>
        </w:rPr>
        <w:t xml:space="preserve"> :</w:t>
      </w:r>
      <w:r w:rsidRPr="00FB735C">
        <w:rPr>
          <w:rFonts w:ascii="Courier New" w:hAnsi="Courier New" w:cs="Courier New"/>
          <w:szCs w:val="24"/>
        </w:rPr>
        <w:t xml:space="preserve"> </w:t>
      </w:r>
      <w:r w:rsidR="00811E8C" w:rsidRPr="00FB735C">
        <w:rPr>
          <w:rFonts w:ascii="Courier New" w:hAnsi="Courier New" w:cs="Courier New"/>
          <w:szCs w:val="24"/>
        </w:rPr>
        <w:t>1,2,3,4,5,6,10,12,15,20,30,60</w:t>
      </w:r>
      <w:r w:rsidR="00C1606C" w:rsidRPr="00FB735C">
        <w:rPr>
          <w:rFonts w:ascii="Courier New" w:hAnsi="Courier New" w:cs="Courier New"/>
          <w:sz w:val="20"/>
          <w:szCs w:val="20"/>
          <w:lang w:val="en-US"/>
        </w:rPr>
        <w:br/>
      </w:r>
      <w:r w:rsidRPr="00FB735C">
        <w:rPr>
          <w:szCs w:val="24"/>
        </w:rPr>
        <w:t>Faktor dari 7 :</w:t>
      </w:r>
      <w:r w:rsidRPr="00FB735C">
        <w:rPr>
          <w:rFonts w:ascii="Courier New" w:hAnsi="Courier New" w:cs="Courier New"/>
          <w:sz w:val="20"/>
          <w:szCs w:val="20"/>
        </w:rPr>
        <w:t xml:space="preserve"> </w:t>
      </w:r>
      <w:r w:rsidRPr="00FB735C">
        <w:rPr>
          <w:rFonts w:ascii="Courier New" w:hAnsi="Courier New" w:cs="Courier New"/>
          <w:szCs w:val="24"/>
        </w:rPr>
        <w:t>1,7</w:t>
      </w:r>
    </w:p>
    <w:p w:rsidR="00B769A8" w:rsidRPr="00FB735C" w:rsidRDefault="00811E8C" w:rsidP="00C1606C">
      <w:pPr>
        <w:tabs>
          <w:tab w:val="left" w:pos="720"/>
        </w:tabs>
        <w:spacing w:line="480" w:lineRule="auto"/>
        <w:ind w:right="58"/>
        <w:jc w:val="left"/>
        <w:rPr>
          <w:szCs w:val="24"/>
        </w:rPr>
      </w:pPr>
      <w:r w:rsidRPr="00FB735C">
        <w:rPr>
          <w:szCs w:val="24"/>
        </w:rPr>
        <w:t>60</w:t>
      </w:r>
      <w:r w:rsidR="00B769A8" w:rsidRPr="00FB735C">
        <w:rPr>
          <w:szCs w:val="24"/>
        </w:rPr>
        <w:t xml:space="preserve"> dan 7 relatif prima karena hanya mem</w:t>
      </w:r>
      <w:r w:rsidR="00C1606C" w:rsidRPr="00FB735C">
        <w:rPr>
          <w:szCs w:val="24"/>
        </w:rPr>
        <w:t>iliki faktor yang sama yaitu 1.</w:t>
      </w:r>
    </w:p>
    <w:p w:rsidR="00B769A8" w:rsidRPr="00FB735C" w:rsidRDefault="00B769A8" w:rsidP="00236511">
      <w:pPr>
        <w:spacing w:line="480" w:lineRule="auto"/>
        <w:ind w:firstLine="567"/>
        <w:rPr>
          <w:szCs w:val="24"/>
        </w:rPr>
      </w:pPr>
      <w:r w:rsidRPr="00FB735C">
        <w:rPr>
          <w:szCs w:val="24"/>
        </w:rPr>
        <w:t>Sehingg</w:t>
      </w:r>
      <w:r w:rsidR="005C3EFA" w:rsidRPr="00FB735C">
        <w:rPr>
          <w:szCs w:val="24"/>
        </w:rPr>
        <w:t>a kunci publik e,n adalah (7,221</w:t>
      </w:r>
      <w:r w:rsidRPr="00FB735C">
        <w:rPr>
          <w:szCs w:val="24"/>
        </w:rPr>
        <w:t>). Adapun perhitungan pros</w:t>
      </w:r>
      <w:r w:rsidR="007F71A7" w:rsidRPr="00FB735C">
        <w:rPr>
          <w:szCs w:val="24"/>
        </w:rPr>
        <w:t>es enkripsi seperti pada Tabel 4.1</w:t>
      </w:r>
      <w:r w:rsidRPr="00FB735C">
        <w:rPr>
          <w:szCs w:val="24"/>
        </w:rPr>
        <w:t xml:space="preserve"> adalah sebagai berikut :</w:t>
      </w:r>
    </w:p>
    <w:p w:rsidR="006D6B0E" w:rsidRPr="00FB735C" w:rsidRDefault="005B171C" w:rsidP="00B769A8">
      <w:pPr>
        <w:ind w:right="58"/>
        <w:rPr>
          <w:rFonts w:ascii="Courier New" w:hAnsi="Courier New" w:cs="Courier New"/>
        </w:rPr>
      </w:pPr>
      <w:r w:rsidRPr="0067774F">
        <w:rPr>
          <w:i/>
          <w:szCs w:val="24"/>
        </w:rPr>
        <w:t>Plain</w:t>
      </w:r>
      <w:r w:rsidR="00CB11F8" w:rsidRPr="0067774F">
        <w:rPr>
          <w:i/>
          <w:szCs w:val="24"/>
        </w:rPr>
        <w:t>text</w:t>
      </w:r>
      <w:r w:rsidR="00CB11F8" w:rsidRPr="00FB735C">
        <w:rPr>
          <w:szCs w:val="24"/>
        </w:rPr>
        <w:t xml:space="preserve"> </w:t>
      </w:r>
      <w:r w:rsidR="00B769A8" w:rsidRPr="00FB735C">
        <w:rPr>
          <w:szCs w:val="24"/>
        </w:rPr>
        <w:t xml:space="preserve">= </w:t>
      </w:r>
      <w:r w:rsidR="006D6B0E" w:rsidRPr="00FB735C">
        <w:rPr>
          <w:rFonts w:ascii="Courier New" w:hAnsi="Courier New" w:cs="Courier New"/>
        </w:rPr>
        <w:t>“KRIPTOGRAFI”</w:t>
      </w:r>
    </w:p>
    <w:p w:rsidR="00B769A8" w:rsidRPr="00FB735C" w:rsidRDefault="00CB11F8" w:rsidP="00B769A8">
      <w:pPr>
        <w:ind w:right="58"/>
        <w:rPr>
          <w:rFonts w:ascii="Courier New" w:hAnsi="Courier New" w:cs="Courier New"/>
        </w:rPr>
      </w:pPr>
      <w:r w:rsidRPr="0067774F">
        <w:rPr>
          <w:i/>
          <w:szCs w:val="24"/>
        </w:rPr>
        <w:t>ASCII</w:t>
      </w:r>
      <w:r w:rsidRPr="00FB735C">
        <w:rPr>
          <w:szCs w:val="24"/>
        </w:rPr>
        <w:t xml:space="preserve"> </w:t>
      </w:r>
      <w:r w:rsidR="00C2643C" w:rsidRPr="00FB735C">
        <w:rPr>
          <w:szCs w:val="24"/>
        </w:rPr>
        <w:t xml:space="preserve">(M) </w:t>
      </w:r>
      <w:r w:rsidR="00B769A8" w:rsidRPr="00FB735C">
        <w:rPr>
          <w:szCs w:val="24"/>
        </w:rPr>
        <w:t xml:space="preserve">= </w:t>
      </w:r>
      <w:r w:rsidR="006D6B0E" w:rsidRPr="00FB735C">
        <w:rPr>
          <w:rFonts w:ascii="Courier New" w:hAnsi="Courier New" w:cs="Courier New"/>
        </w:rPr>
        <w:t>“75</w:t>
      </w:r>
      <w:r w:rsidR="006D6B0E" w:rsidRPr="00FB735C">
        <w:rPr>
          <w:rFonts w:ascii="Courier New" w:hAnsi="Courier New" w:cs="Courier New"/>
          <w:lang w:val="en-US"/>
        </w:rPr>
        <w:t>,</w:t>
      </w:r>
      <w:r w:rsidR="006D6B0E" w:rsidRPr="00FB735C">
        <w:rPr>
          <w:rFonts w:ascii="Courier New" w:hAnsi="Courier New" w:cs="Courier New"/>
        </w:rPr>
        <w:t>82</w:t>
      </w:r>
      <w:r w:rsidR="006D6B0E" w:rsidRPr="00FB735C">
        <w:rPr>
          <w:rFonts w:ascii="Courier New" w:hAnsi="Courier New" w:cs="Courier New"/>
          <w:lang w:val="en-US"/>
        </w:rPr>
        <w:t>,</w:t>
      </w:r>
      <w:r w:rsidR="006D6B0E" w:rsidRPr="00FB735C">
        <w:rPr>
          <w:rFonts w:ascii="Courier New" w:hAnsi="Courier New" w:cs="Courier New"/>
        </w:rPr>
        <w:t>73</w:t>
      </w:r>
      <w:r w:rsidR="006D6B0E" w:rsidRPr="00FB735C">
        <w:rPr>
          <w:rFonts w:ascii="Courier New" w:hAnsi="Courier New" w:cs="Courier New"/>
          <w:lang w:val="en-US"/>
        </w:rPr>
        <w:t>,</w:t>
      </w:r>
      <w:r w:rsidR="006D6B0E" w:rsidRPr="00FB735C">
        <w:rPr>
          <w:rFonts w:ascii="Courier New" w:hAnsi="Courier New" w:cs="Courier New"/>
        </w:rPr>
        <w:t>80</w:t>
      </w:r>
      <w:r w:rsidR="006D6B0E" w:rsidRPr="00FB735C">
        <w:rPr>
          <w:rFonts w:ascii="Courier New" w:hAnsi="Courier New" w:cs="Courier New"/>
          <w:lang w:val="en-US"/>
        </w:rPr>
        <w:t>,</w:t>
      </w:r>
      <w:r w:rsidR="006D6B0E" w:rsidRPr="00FB735C">
        <w:rPr>
          <w:rFonts w:ascii="Courier New" w:hAnsi="Courier New" w:cs="Courier New"/>
        </w:rPr>
        <w:t>84</w:t>
      </w:r>
      <w:r w:rsidR="006D6B0E" w:rsidRPr="00FB735C">
        <w:rPr>
          <w:rFonts w:ascii="Courier New" w:hAnsi="Courier New" w:cs="Courier New"/>
          <w:lang w:val="en-US"/>
        </w:rPr>
        <w:t>,</w:t>
      </w:r>
      <w:r w:rsidR="006D6B0E" w:rsidRPr="00FB735C">
        <w:rPr>
          <w:rFonts w:ascii="Courier New" w:hAnsi="Courier New" w:cs="Courier New"/>
        </w:rPr>
        <w:t>79</w:t>
      </w:r>
      <w:r w:rsidR="006D6B0E" w:rsidRPr="00FB735C">
        <w:rPr>
          <w:rFonts w:ascii="Courier New" w:hAnsi="Courier New" w:cs="Courier New"/>
          <w:lang w:val="en-US"/>
        </w:rPr>
        <w:t>,</w:t>
      </w:r>
      <w:r w:rsidR="006D6B0E" w:rsidRPr="00FB735C">
        <w:rPr>
          <w:rFonts w:ascii="Courier New" w:hAnsi="Courier New" w:cs="Courier New"/>
        </w:rPr>
        <w:t>71</w:t>
      </w:r>
      <w:r w:rsidR="006D6B0E" w:rsidRPr="00FB735C">
        <w:rPr>
          <w:rFonts w:ascii="Courier New" w:hAnsi="Courier New" w:cs="Courier New"/>
          <w:lang w:val="en-US"/>
        </w:rPr>
        <w:t>,</w:t>
      </w:r>
      <w:r w:rsidR="006D6B0E" w:rsidRPr="00FB735C">
        <w:rPr>
          <w:rFonts w:ascii="Courier New" w:hAnsi="Courier New" w:cs="Courier New"/>
        </w:rPr>
        <w:t>82</w:t>
      </w:r>
      <w:r w:rsidR="006D6B0E" w:rsidRPr="00FB735C">
        <w:rPr>
          <w:rFonts w:ascii="Courier New" w:hAnsi="Courier New" w:cs="Courier New"/>
          <w:lang w:val="en-US"/>
        </w:rPr>
        <w:t>,</w:t>
      </w:r>
      <w:r w:rsidR="006D6B0E" w:rsidRPr="00FB735C">
        <w:rPr>
          <w:rFonts w:ascii="Courier New" w:hAnsi="Courier New" w:cs="Courier New"/>
        </w:rPr>
        <w:t>65</w:t>
      </w:r>
      <w:r w:rsidR="006D6B0E" w:rsidRPr="00FB735C">
        <w:rPr>
          <w:rFonts w:ascii="Courier New" w:hAnsi="Courier New" w:cs="Courier New"/>
          <w:lang w:val="en-US"/>
        </w:rPr>
        <w:t>,</w:t>
      </w:r>
      <w:r w:rsidR="006D6B0E" w:rsidRPr="00FB735C">
        <w:rPr>
          <w:rFonts w:ascii="Courier New" w:hAnsi="Courier New" w:cs="Courier New"/>
        </w:rPr>
        <w:t>70</w:t>
      </w:r>
      <w:r w:rsidR="006D6B0E" w:rsidRPr="00FB735C">
        <w:rPr>
          <w:rFonts w:ascii="Courier New" w:hAnsi="Courier New" w:cs="Courier New"/>
          <w:lang w:val="en-US"/>
        </w:rPr>
        <w:t>,</w:t>
      </w:r>
      <w:r w:rsidR="006D6B0E" w:rsidRPr="00FB735C">
        <w:rPr>
          <w:rFonts w:ascii="Courier New" w:hAnsi="Courier New" w:cs="Courier New"/>
        </w:rPr>
        <w:t>73”</w:t>
      </w:r>
    </w:p>
    <w:p w:rsidR="00B769A8" w:rsidRPr="00FB735C" w:rsidRDefault="00B769A8" w:rsidP="00B769A8">
      <w:pPr>
        <w:ind w:right="58"/>
        <w:rPr>
          <w:rFonts w:ascii="Courier New" w:hAnsi="Courier New" w:cs="Courier New"/>
        </w:rPr>
      </w:pPr>
      <w:r w:rsidRPr="00FB735C">
        <w:t xml:space="preserve">n = </w:t>
      </w:r>
      <w:r w:rsidR="005C3EFA" w:rsidRPr="00FB735C">
        <w:rPr>
          <w:rFonts w:ascii="Courier New" w:hAnsi="Courier New" w:cs="Courier New"/>
        </w:rPr>
        <w:t>“221</w:t>
      </w:r>
      <w:r w:rsidRPr="00FB735C">
        <w:rPr>
          <w:rFonts w:ascii="Courier New" w:hAnsi="Courier New" w:cs="Courier New"/>
        </w:rPr>
        <w:t>”</w:t>
      </w:r>
    </w:p>
    <w:p w:rsidR="00CB11F8" w:rsidRPr="00FB735C" w:rsidRDefault="00CB11F8" w:rsidP="00B769A8">
      <w:pPr>
        <w:ind w:right="58"/>
        <w:rPr>
          <w:rFonts w:ascii="Courier New" w:hAnsi="Courier New" w:cs="Courier New"/>
          <w:lang w:val="en-US"/>
        </w:rPr>
      </w:pPr>
      <w:r w:rsidRPr="00FB735C">
        <w:rPr>
          <w:rFonts w:cs="Times New Roman"/>
          <w:lang w:val="en-US"/>
        </w:rPr>
        <w:t>C =</w:t>
      </w:r>
      <w:r w:rsidRPr="00FB735C">
        <w:rPr>
          <w:rFonts w:ascii="Courier New" w:hAnsi="Courier New" w:cs="Courier New"/>
          <w:lang w:val="en-US"/>
        </w:rPr>
        <w:t xml:space="preserve"> </w:t>
      </w:r>
      <w:r w:rsidRPr="00FB735C">
        <w:rPr>
          <w:rFonts w:ascii="Courier New" w:hAnsi="Courier New" w:cs="Courier New"/>
          <w:szCs w:val="24"/>
          <w:lang w:val="en-US"/>
        </w:rPr>
        <w:t>M</w:t>
      </w:r>
      <w:r w:rsidRPr="00FB735C">
        <w:rPr>
          <w:rFonts w:ascii="Courier New" w:hAnsi="Courier New" w:cs="Courier New"/>
          <w:szCs w:val="24"/>
          <w:vertAlign w:val="superscript"/>
          <w:lang w:val="en-US"/>
        </w:rPr>
        <w:t xml:space="preserve">e </w:t>
      </w:r>
      <w:r w:rsidRPr="00FB735C">
        <w:rPr>
          <w:rFonts w:ascii="Courier New" w:hAnsi="Courier New" w:cs="Courier New"/>
          <w:szCs w:val="24"/>
          <w:lang w:val="en-US"/>
        </w:rPr>
        <w:t>Mod n</w:t>
      </w:r>
    </w:p>
    <w:p w:rsidR="00B769A8" w:rsidRPr="00FB735C" w:rsidRDefault="00CB11F8" w:rsidP="006D6B0E">
      <w:pPr>
        <w:tabs>
          <w:tab w:val="left" w:pos="1980"/>
        </w:tabs>
        <w:spacing w:line="240" w:lineRule="auto"/>
        <w:ind w:right="58"/>
        <w:rPr>
          <w:rFonts w:ascii="Courier New" w:hAnsi="Courier New" w:cs="Courier New"/>
        </w:rPr>
      </w:pPr>
      <w:r w:rsidRPr="00FB735C">
        <w:t xml:space="preserve">C </w:t>
      </w:r>
      <w:r w:rsidR="00B769A8" w:rsidRPr="00FB735C">
        <w:t xml:space="preserve">= </w:t>
      </w:r>
      <w:r w:rsidR="006D6B0E" w:rsidRPr="00FB735C">
        <w:rPr>
          <w:rFonts w:ascii="Courier New" w:hAnsi="Courier New" w:cs="Courier New"/>
        </w:rPr>
        <w:t>“75</w:t>
      </w:r>
      <w:r w:rsidR="00B769A8" w:rsidRPr="00FB735C">
        <w:rPr>
          <w:rFonts w:ascii="Courier New" w:hAnsi="Courier New" w:cs="Courier New"/>
          <w:vertAlign w:val="superscript"/>
        </w:rPr>
        <w:t xml:space="preserve">7 </w:t>
      </w:r>
      <w:r w:rsidR="006D6B0E" w:rsidRPr="00FB735C">
        <w:rPr>
          <w:rFonts w:ascii="Courier New" w:hAnsi="Courier New" w:cs="Courier New"/>
        </w:rPr>
        <w:t>Mod n</w:t>
      </w:r>
      <w:r w:rsidR="006D6B0E" w:rsidRPr="00FB735C">
        <w:rPr>
          <w:rFonts w:ascii="Courier New" w:hAnsi="Courier New" w:cs="Courier New"/>
        </w:rPr>
        <w:tab/>
        <w:t>: 75</w:t>
      </w:r>
      <w:r w:rsidR="00B769A8" w:rsidRPr="00FB735C">
        <w:rPr>
          <w:rFonts w:ascii="Courier New" w:hAnsi="Courier New" w:cs="Courier New"/>
          <w:vertAlign w:val="superscript"/>
        </w:rPr>
        <w:t xml:space="preserve">7 </w:t>
      </w:r>
      <w:r w:rsidR="005C3EFA" w:rsidRPr="00FB735C">
        <w:rPr>
          <w:rFonts w:ascii="Courier New" w:hAnsi="Courier New" w:cs="Courier New"/>
        </w:rPr>
        <w:t xml:space="preserve">Mod 221 = 114 </w:t>
      </w:r>
      <w:r w:rsidR="00B769A8" w:rsidRPr="00FB735C">
        <w:rPr>
          <w:rFonts w:ascii="Courier New" w:hAnsi="Courier New" w:cs="Courier New"/>
        </w:rPr>
        <w:t>“</w:t>
      </w:r>
    </w:p>
    <w:p w:rsidR="00B769A8" w:rsidRPr="00FB735C" w:rsidRDefault="00B769A8" w:rsidP="006D6B0E">
      <w:pPr>
        <w:tabs>
          <w:tab w:val="left" w:pos="450"/>
          <w:tab w:val="left" w:pos="1980"/>
        </w:tabs>
        <w:spacing w:line="240" w:lineRule="auto"/>
        <w:ind w:right="58"/>
        <w:rPr>
          <w:rFonts w:ascii="Courier New" w:hAnsi="Courier New" w:cs="Courier New"/>
        </w:rPr>
      </w:pPr>
      <w:r w:rsidRPr="00FB735C">
        <w:rPr>
          <w:rFonts w:ascii="Courier New" w:hAnsi="Courier New" w:cs="Courier New"/>
        </w:rPr>
        <w:tab/>
        <w:t>“</w:t>
      </w:r>
      <w:r w:rsidR="006D6B0E" w:rsidRPr="00FB735C">
        <w:rPr>
          <w:rFonts w:ascii="Courier New" w:hAnsi="Courier New" w:cs="Courier New"/>
        </w:rPr>
        <w:t>82</w:t>
      </w:r>
      <w:r w:rsidRPr="00FB735C">
        <w:rPr>
          <w:rFonts w:ascii="Courier New" w:hAnsi="Courier New" w:cs="Courier New"/>
          <w:vertAlign w:val="superscript"/>
        </w:rPr>
        <w:t xml:space="preserve">7 </w:t>
      </w:r>
      <w:r w:rsidRPr="00FB735C">
        <w:rPr>
          <w:rFonts w:ascii="Courier New" w:hAnsi="Courier New" w:cs="Courier New"/>
        </w:rPr>
        <w:t>Mod</w:t>
      </w:r>
      <w:r w:rsidR="006D6B0E" w:rsidRPr="00FB735C">
        <w:rPr>
          <w:rFonts w:ascii="Courier New" w:hAnsi="Courier New" w:cs="Courier New"/>
        </w:rPr>
        <w:t xml:space="preserve"> n</w:t>
      </w:r>
      <w:r w:rsidR="006D6B0E" w:rsidRPr="00FB735C">
        <w:rPr>
          <w:rFonts w:ascii="Courier New" w:hAnsi="Courier New" w:cs="Courier New"/>
        </w:rPr>
        <w:tab/>
        <w:t>: 82</w:t>
      </w:r>
      <w:r w:rsidRPr="00FB735C">
        <w:rPr>
          <w:rFonts w:ascii="Courier New" w:hAnsi="Courier New" w:cs="Courier New"/>
          <w:vertAlign w:val="superscript"/>
        </w:rPr>
        <w:t xml:space="preserve">7 </w:t>
      </w:r>
      <w:r w:rsidR="005C3EFA" w:rsidRPr="00FB735C">
        <w:rPr>
          <w:rFonts w:ascii="Courier New" w:hAnsi="Courier New" w:cs="Courier New"/>
        </w:rPr>
        <w:t>Mod 221</w:t>
      </w:r>
      <w:r w:rsidRPr="00FB735C">
        <w:rPr>
          <w:rFonts w:ascii="Courier New" w:hAnsi="Courier New" w:cs="Courier New"/>
        </w:rPr>
        <w:t xml:space="preserve"> = </w:t>
      </w:r>
      <w:r w:rsidR="005C3EFA" w:rsidRPr="00FB735C">
        <w:rPr>
          <w:rFonts w:ascii="Courier New" w:hAnsi="Courier New" w:cs="Courier New"/>
          <w:lang w:val="en-US"/>
        </w:rPr>
        <w:t>108</w:t>
      </w:r>
      <w:r w:rsidR="006D6B0E" w:rsidRPr="00FB735C">
        <w:rPr>
          <w:rFonts w:ascii="Courier New" w:hAnsi="Courier New" w:cs="Courier New"/>
        </w:rPr>
        <w:t xml:space="preserve"> </w:t>
      </w:r>
      <w:r w:rsidRPr="00FB735C">
        <w:rPr>
          <w:rFonts w:ascii="Courier New" w:hAnsi="Courier New" w:cs="Courier New"/>
        </w:rPr>
        <w:t>“</w:t>
      </w:r>
    </w:p>
    <w:p w:rsidR="00B769A8" w:rsidRPr="00FB735C" w:rsidRDefault="00B769A8" w:rsidP="006D6B0E">
      <w:pPr>
        <w:tabs>
          <w:tab w:val="left" w:pos="450"/>
          <w:tab w:val="left" w:pos="1980"/>
        </w:tabs>
        <w:spacing w:line="240" w:lineRule="auto"/>
        <w:ind w:right="58"/>
        <w:rPr>
          <w:rFonts w:ascii="Courier New" w:hAnsi="Courier New" w:cs="Courier New"/>
        </w:rPr>
      </w:pPr>
      <w:r w:rsidRPr="00FB735C">
        <w:rPr>
          <w:rFonts w:ascii="Courier New" w:hAnsi="Courier New" w:cs="Courier New"/>
        </w:rPr>
        <w:tab/>
        <w:t>“</w:t>
      </w:r>
      <w:r w:rsidR="006D6B0E" w:rsidRPr="00FB735C">
        <w:rPr>
          <w:rFonts w:ascii="Courier New" w:hAnsi="Courier New" w:cs="Courier New"/>
        </w:rPr>
        <w:t>73</w:t>
      </w:r>
      <w:r w:rsidRPr="00FB735C">
        <w:rPr>
          <w:rFonts w:ascii="Courier New" w:hAnsi="Courier New" w:cs="Courier New"/>
          <w:vertAlign w:val="superscript"/>
        </w:rPr>
        <w:t xml:space="preserve">7 </w:t>
      </w:r>
      <w:r w:rsidRPr="00FB735C">
        <w:rPr>
          <w:rFonts w:ascii="Courier New" w:hAnsi="Courier New" w:cs="Courier New"/>
        </w:rPr>
        <w:t>Mod</w:t>
      </w:r>
      <w:r w:rsidR="006D6B0E" w:rsidRPr="00FB735C">
        <w:rPr>
          <w:rFonts w:ascii="Courier New" w:hAnsi="Courier New" w:cs="Courier New"/>
        </w:rPr>
        <w:t xml:space="preserve"> n</w:t>
      </w:r>
      <w:r w:rsidR="006D6B0E" w:rsidRPr="00FB735C">
        <w:rPr>
          <w:rFonts w:ascii="Courier New" w:hAnsi="Courier New" w:cs="Courier New"/>
          <w:lang w:val="en-US"/>
        </w:rPr>
        <w:t xml:space="preserve"> </w:t>
      </w:r>
      <w:r w:rsidR="006D6B0E" w:rsidRPr="00FB735C">
        <w:rPr>
          <w:rFonts w:ascii="Courier New" w:hAnsi="Courier New" w:cs="Courier New"/>
          <w:lang w:val="en-US"/>
        </w:rPr>
        <w:tab/>
      </w:r>
      <w:r w:rsidR="006D6B0E" w:rsidRPr="00FB735C">
        <w:rPr>
          <w:rFonts w:ascii="Courier New" w:hAnsi="Courier New" w:cs="Courier New"/>
        </w:rPr>
        <w:t>: 73</w:t>
      </w:r>
      <w:r w:rsidRPr="00FB735C">
        <w:rPr>
          <w:rFonts w:ascii="Courier New" w:hAnsi="Courier New" w:cs="Courier New"/>
          <w:vertAlign w:val="superscript"/>
        </w:rPr>
        <w:t xml:space="preserve">7 </w:t>
      </w:r>
      <w:r w:rsidR="005C3EFA" w:rsidRPr="00FB735C">
        <w:rPr>
          <w:rFonts w:ascii="Courier New" w:hAnsi="Courier New" w:cs="Courier New"/>
        </w:rPr>
        <w:t>Mod 221</w:t>
      </w:r>
      <w:r w:rsidRPr="00FB735C">
        <w:rPr>
          <w:rFonts w:ascii="Courier New" w:hAnsi="Courier New" w:cs="Courier New"/>
        </w:rPr>
        <w:t xml:space="preserve"> = </w:t>
      </w:r>
      <w:r w:rsidR="005C3EFA" w:rsidRPr="00FB735C">
        <w:rPr>
          <w:rFonts w:ascii="Courier New" w:hAnsi="Courier New" w:cs="Courier New"/>
        </w:rPr>
        <w:t>44</w:t>
      </w:r>
      <w:r w:rsidR="006D6B0E" w:rsidRPr="00FB735C">
        <w:rPr>
          <w:rFonts w:ascii="Courier New" w:hAnsi="Courier New" w:cs="Courier New"/>
        </w:rPr>
        <w:t xml:space="preserve"> </w:t>
      </w:r>
      <w:r w:rsidRPr="00FB735C">
        <w:rPr>
          <w:rFonts w:ascii="Courier New" w:hAnsi="Courier New" w:cs="Courier New"/>
        </w:rPr>
        <w:t xml:space="preserve"> “</w:t>
      </w:r>
    </w:p>
    <w:p w:rsidR="00B769A8" w:rsidRPr="00FB735C" w:rsidRDefault="00B769A8" w:rsidP="006D6B0E">
      <w:pPr>
        <w:tabs>
          <w:tab w:val="left" w:pos="450"/>
          <w:tab w:val="left" w:pos="1980"/>
        </w:tabs>
        <w:spacing w:line="240" w:lineRule="auto"/>
        <w:ind w:right="58"/>
        <w:rPr>
          <w:rFonts w:ascii="Courier New" w:hAnsi="Courier New" w:cs="Courier New"/>
        </w:rPr>
      </w:pPr>
      <w:r w:rsidRPr="00FB735C">
        <w:rPr>
          <w:rFonts w:ascii="Courier New" w:hAnsi="Courier New" w:cs="Courier New"/>
        </w:rPr>
        <w:lastRenderedPageBreak/>
        <w:tab/>
        <w:t>“</w:t>
      </w:r>
      <w:r w:rsidR="006D6B0E" w:rsidRPr="00FB735C">
        <w:rPr>
          <w:rFonts w:ascii="Courier New" w:hAnsi="Courier New" w:cs="Courier New"/>
        </w:rPr>
        <w:t>80</w:t>
      </w:r>
      <w:r w:rsidRPr="00FB735C">
        <w:rPr>
          <w:rFonts w:ascii="Courier New" w:hAnsi="Courier New" w:cs="Courier New"/>
          <w:vertAlign w:val="superscript"/>
        </w:rPr>
        <w:t xml:space="preserve">7 </w:t>
      </w:r>
      <w:r w:rsidRPr="00FB735C">
        <w:rPr>
          <w:rFonts w:ascii="Courier New" w:hAnsi="Courier New" w:cs="Courier New"/>
        </w:rPr>
        <w:t>Mod</w:t>
      </w:r>
      <w:r w:rsidR="006D6B0E" w:rsidRPr="00FB735C">
        <w:rPr>
          <w:rFonts w:ascii="Courier New" w:hAnsi="Courier New" w:cs="Courier New"/>
        </w:rPr>
        <w:t xml:space="preserve"> n </w:t>
      </w:r>
      <w:r w:rsidR="006D6B0E" w:rsidRPr="00FB735C">
        <w:rPr>
          <w:rFonts w:ascii="Courier New" w:hAnsi="Courier New" w:cs="Courier New"/>
        </w:rPr>
        <w:tab/>
        <w:t>: 80</w:t>
      </w:r>
      <w:r w:rsidRPr="00FB735C">
        <w:rPr>
          <w:rFonts w:ascii="Courier New" w:hAnsi="Courier New" w:cs="Courier New"/>
          <w:vertAlign w:val="superscript"/>
        </w:rPr>
        <w:t xml:space="preserve">7 </w:t>
      </w:r>
      <w:r w:rsidR="005C3EFA" w:rsidRPr="00FB735C">
        <w:rPr>
          <w:rFonts w:ascii="Courier New" w:hAnsi="Courier New" w:cs="Courier New"/>
        </w:rPr>
        <w:t>Mod 221</w:t>
      </w:r>
      <w:r w:rsidRPr="00FB735C">
        <w:rPr>
          <w:rFonts w:ascii="Courier New" w:hAnsi="Courier New" w:cs="Courier New"/>
        </w:rPr>
        <w:t xml:space="preserve"> = </w:t>
      </w:r>
      <w:r w:rsidR="005C3EFA" w:rsidRPr="00FB735C">
        <w:rPr>
          <w:rFonts w:ascii="Courier New" w:hAnsi="Courier New" w:cs="Courier New"/>
          <w:lang w:val="en-US"/>
        </w:rPr>
        <w:t>24</w:t>
      </w:r>
      <w:r w:rsidRPr="00FB735C">
        <w:rPr>
          <w:rFonts w:ascii="Courier New" w:hAnsi="Courier New" w:cs="Courier New"/>
        </w:rPr>
        <w:t xml:space="preserve">  “</w:t>
      </w:r>
    </w:p>
    <w:p w:rsidR="00B769A8" w:rsidRPr="00FB735C" w:rsidRDefault="00B769A8" w:rsidP="006D6B0E">
      <w:pPr>
        <w:tabs>
          <w:tab w:val="left" w:pos="450"/>
          <w:tab w:val="left" w:pos="1980"/>
        </w:tabs>
        <w:spacing w:line="240" w:lineRule="auto"/>
        <w:ind w:right="58"/>
        <w:rPr>
          <w:rFonts w:ascii="Courier New" w:hAnsi="Courier New" w:cs="Courier New"/>
        </w:rPr>
      </w:pPr>
      <w:r w:rsidRPr="00FB735C">
        <w:rPr>
          <w:rFonts w:ascii="Courier New" w:hAnsi="Courier New" w:cs="Courier New"/>
        </w:rPr>
        <w:tab/>
        <w:t>“</w:t>
      </w:r>
      <w:r w:rsidR="006D6B0E" w:rsidRPr="00FB735C">
        <w:rPr>
          <w:rFonts w:ascii="Courier New" w:hAnsi="Courier New" w:cs="Courier New"/>
        </w:rPr>
        <w:t>84</w:t>
      </w:r>
      <w:r w:rsidRPr="00FB735C">
        <w:rPr>
          <w:rFonts w:ascii="Courier New" w:hAnsi="Courier New" w:cs="Courier New"/>
          <w:vertAlign w:val="superscript"/>
        </w:rPr>
        <w:t xml:space="preserve">7 </w:t>
      </w:r>
      <w:r w:rsidRPr="00FB735C">
        <w:rPr>
          <w:rFonts w:ascii="Courier New" w:hAnsi="Courier New" w:cs="Courier New"/>
        </w:rPr>
        <w:t>Mod</w:t>
      </w:r>
      <w:r w:rsidR="006D6B0E" w:rsidRPr="00FB735C">
        <w:rPr>
          <w:rFonts w:ascii="Courier New" w:hAnsi="Courier New" w:cs="Courier New"/>
        </w:rPr>
        <w:t xml:space="preserve"> n </w:t>
      </w:r>
      <w:r w:rsidR="006D6B0E" w:rsidRPr="00FB735C">
        <w:rPr>
          <w:rFonts w:ascii="Courier New" w:hAnsi="Courier New" w:cs="Courier New"/>
        </w:rPr>
        <w:tab/>
        <w:t>: 84</w:t>
      </w:r>
      <w:r w:rsidRPr="00FB735C">
        <w:rPr>
          <w:rFonts w:ascii="Courier New" w:hAnsi="Courier New" w:cs="Courier New"/>
          <w:vertAlign w:val="superscript"/>
        </w:rPr>
        <w:t xml:space="preserve">7 </w:t>
      </w:r>
      <w:r w:rsidR="005C3EFA" w:rsidRPr="00FB735C">
        <w:rPr>
          <w:rFonts w:ascii="Courier New" w:hAnsi="Courier New" w:cs="Courier New"/>
        </w:rPr>
        <w:t>Mod 221</w:t>
      </w:r>
      <w:r w:rsidRPr="00FB735C">
        <w:rPr>
          <w:rFonts w:ascii="Courier New" w:hAnsi="Courier New" w:cs="Courier New"/>
        </w:rPr>
        <w:t xml:space="preserve"> = </w:t>
      </w:r>
      <w:r w:rsidR="005C3EFA" w:rsidRPr="00FB735C">
        <w:rPr>
          <w:rFonts w:ascii="Courier New" w:hAnsi="Courier New" w:cs="Courier New"/>
        </w:rPr>
        <w:t>33</w:t>
      </w:r>
      <w:r w:rsidRPr="00FB735C">
        <w:rPr>
          <w:rFonts w:ascii="Courier New" w:hAnsi="Courier New" w:cs="Courier New"/>
        </w:rPr>
        <w:t xml:space="preserve">  “</w:t>
      </w:r>
    </w:p>
    <w:p w:rsidR="00B769A8" w:rsidRPr="00FB735C" w:rsidRDefault="00B769A8" w:rsidP="006D6B0E">
      <w:pPr>
        <w:tabs>
          <w:tab w:val="left" w:pos="450"/>
          <w:tab w:val="left" w:pos="1980"/>
        </w:tabs>
        <w:spacing w:line="240" w:lineRule="auto"/>
        <w:ind w:right="58"/>
        <w:rPr>
          <w:rFonts w:ascii="Courier New" w:hAnsi="Courier New" w:cs="Courier New"/>
        </w:rPr>
      </w:pPr>
      <w:r w:rsidRPr="00FB735C">
        <w:rPr>
          <w:rFonts w:ascii="Courier New" w:hAnsi="Courier New" w:cs="Courier New"/>
        </w:rPr>
        <w:tab/>
        <w:t>“</w:t>
      </w:r>
      <w:r w:rsidR="006D6B0E" w:rsidRPr="00FB735C">
        <w:rPr>
          <w:rFonts w:ascii="Courier New" w:hAnsi="Courier New" w:cs="Courier New"/>
        </w:rPr>
        <w:t>79</w:t>
      </w:r>
      <w:r w:rsidRPr="00FB735C">
        <w:rPr>
          <w:rFonts w:ascii="Courier New" w:hAnsi="Courier New" w:cs="Courier New"/>
          <w:vertAlign w:val="superscript"/>
        </w:rPr>
        <w:t xml:space="preserve">7 </w:t>
      </w:r>
      <w:r w:rsidRPr="00FB735C">
        <w:rPr>
          <w:rFonts w:ascii="Courier New" w:hAnsi="Courier New" w:cs="Courier New"/>
        </w:rPr>
        <w:t>Mod</w:t>
      </w:r>
      <w:r w:rsidR="006D6B0E" w:rsidRPr="00FB735C">
        <w:rPr>
          <w:rFonts w:ascii="Courier New" w:hAnsi="Courier New" w:cs="Courier New"/>
        </w:rPr>
        <w:t xml:space="preserve"> n </w:t>
      </w:r>
      <w:r w:rsidR="006D6B0E" w:rsidRPr="00FB735C">
        <w:rPr>
          <w:rFonts w:ascii="Courier New" w:hAnsi="Courier New" w:cs="Courier New"/>
        </w:rPr>
        <w:tab/>
        <w:t>: 79</w:t>
      </w:r>
      <w:r w:rsidRPr="00FB735C">
        <w:rPr>
          <w:rFonts w:ascii="Courier New" w:hAnsi="Courier New" w:cs="Courier New"/>
          <w:vertAlign w:val="superscript"/>
        </w:rPr>
        <w:t xml:space="preserve">7 </w:t>
      </w:r>
      <w:r w:rsidR="005C3EFA" w:rsidRPr="00FB735C">
        <w:rPr>
          <w:rFonts w:ascii="Courier New" w:hAnsi="Courier New" w:cs="Courier New"/>
        </w:rPr>
        <w:t>Mod 221</w:t>
      </w:r>
      <w:r w:rsidRPr="00FB735C">
        <w:rPr>
          <w:rFonts w:ascii="Courier New" w:hAnsi="Courier New" w:cs="Courier New"/>
        </w:rPr>
        <w:t xml:space="preserve"> = </w:t>
      </w:r>
      <w:r w:rsidR="005C3EFA" w:rsidRPr="00FB735C">
        <w:rPr>
          <w:rFonts w:ascii="Courier New" w:hAnsi="Courier New" w:cs="Courier New"/>
        </w:rPr>
        <w:t>105</w:t>
      </w:r>
      <w:r w:rsidR="006D6B0E" w:rsidRPr="00FB735C">
        <w:rPr>
          <w:rFonts w:ascii="Courier New" w:hAnsi="Courier New" w:cs="Courier New"/>
        </w:rPr>
        <w:t xml:space="preserve"> </w:t>
      </w:r>
      <w:r w:rsidRPr="00FB735C">
        <w:rPr>
          <w:rFonts w:ascii="Courier New" w:hAnsi="Courier New" w:cs="Courier New"/>
        </w:rPr>
        <w:t>“</w:t>
      </w:r>
    </w:p>
    <w:p w:rsidR="00B769A8" w:rsidRPr="00FB735C" w:rsidRDefault="00B769A8" w:rsidP="005C3EFA">
      <w:pPr>
        <w:tabs>
          <w:tab w:val="left" w:pos="450"/>
          <w:tab w:val="left" w:pos="3330"/>
        </w:tabs>
        <w:spacing w:line="240" w:lineRule="auto"/>
        <w:ind w:right="58"/>
        <w:rPr>
          <w:rFonts w:ascii="Courier New" w:hAnsi="Courier New" w:cs="Courier New"/>
        </w:rPr>
      </w:pPr>
      <w:r w:rsidRPr="00FB735C">
        <w:rPr>
          <w:rFonts w:ascii="Courier New" w:hAnsi="Courier New" w:cs="Courier New"/>
        </w:rPr>
        <w:tab/>
        <w:t>“</w:t>
      </w:r>
      <w:r w:rsidR="006D6B0E" w:rsidRPr="00FB735C">
        <w:rPr>
          <w:rFonts w:ascii="Courier New" w:hAnsi="Courier New" w:cs="Courier New"/>
        </w:rPr>
        <w:t>71</w:t>
      </w:r>
      <w:r w:rsidRPr="00FB735C">
        <w:rPr>
          <w:rFonts w:ascii="Courier New" w:hAnsi="Courier New" w:cs="Courier New"/>
          <w:vertAlign w:val="superscript"/>
        </w:rPr>
        <w:t xml:space="preserve">7 </w:t>
      </w:r>
      <w:r w:rsidRPr="00FB735C">
        <w:rPr>
          <w:rFonts w:ascii="Courier New" w:hAnsi="Courier New" w:cs="Courier New"/>
        </w:rPr>
        <w:t>Mod</w:t>
      </w:r>
      <w:r w:rsidR="006D6B0E" w:rsidRPr="00FB735C">
        <w:rPr>
          <w:rFonts w:ascii="Courier New" w:hAnsi="Courier New" w:cs="Courier New"/>
        </w:rPr>
        <w:t xml:space="preserve"> n : 71</w:t>
      </w:r>
      <w:r w:rsidRPr="00FB735C">
        <w:rPr>
          <w:rFonts w:ascii="Courier New" w:hAnsi="Courier New" w:cs="Courier New"/>
          <w:vertAlign w:val="superscript"/>
        </w:rPr>
        <w:t xml:space="preserve">7 </w:t>
      </w:r>
      <w:r w:rsidRPr="00FB735C">
        <w:rPr>
          <w:rFonts w:ascii="Courier New" w:hAnsi="Courier New" w:cs="Courier New"/>
        </w:rPr>
        <w:t>M</w:t>
      </w:r>
      <w:r w:rsidR="005C3EFA" w:rsidRPr="00FB735C">
        <w:rPr>
          <w:rFonts w:ascii="Courier New" w:hAnsi="Courier New" w:cs="Courier New"/>
        </w:rPr>
        <w:t xml:space="preserve">od </w:t>
      </w:r>
      <w:r w:rsidR="005C3EFA" w:rsidRPr="00FB735C">
        <w:rPr>
          <w:rFonts w:ascii="Courier New" w:hAnsi="Courier New" w:cs="Courier New"/>
          <w:lang w:val="en-US"/>
        </w:rPr>
        <w:tab/>
      </w:r>
      <w:r w:rsidR="005C3EFA" w:rsidRPr="00FB735C">
        <w:rPr>
          <w:rFonts w:ascii="Courier New" w:hAnsi="Courier New" w:cs="Courier New"/>
        </w:rPr>
        <w:t>221</w:t>
      </w:r>
      <w:r w:rsidRPr="00FB735C">
        <w:rPr>
          <w:rFonts w:ascii="Courier New" w:hAnsi="Courier New" w:cs="Courier New"/>
        </w:rPr>
        <w:t xml:space="preserve"> = </w:t>
      </w:r>
      <w:r w:rsidR="005C3EFA" w:rsidRPr="00FB735C">
        <w:rPr>
          <w:rFonts w:ascii="Courier New" w:hAnsi="Courier New" w:cs="Courier New"/>
          <w:lang w:val="en-US"/>
        </w:rPr>
        <w:t>215</w:t>
      </w:r>
      <w:r w:rsidRPr="00FB735C">
        <w:rPr>
          <w:rFonts w:ascii="Courier New" w:hAnsi="Courier New" w:cs="Courier New"/>
        </w:rPr>
        <w:t xml:space="preserve"> “</w:t>
      </w:r>
    </w:p>
    <w:p w:rsidR="00B769A8" w:rsidRPr="00FB735C" w:rsidRDefault="00B769A8" w:rsidP="005C3EFA">
      <w:pPr>
        <w:tabs>
          <w:tab w:val="left" w:pos="450"/>
          <w:tab w:val="left" w:pos="3330"/>
        </w:tabs>
        <w:spacing w:line="240" w:lineRule="auto"/>
        <w:ind w:right="58"/>
        <w:rPr>
          <w:rFonts w:ascii="Courier New" w:hAnsi="Courier New" w:cs="Courier New"/>
        </w:rPr>
      </w:pPr>
      <w:r w:rsidRPr="00FB735C">
        <w:rPr>
          <w:rFonts w:ascii="Courier New" w:hAnsi="Courier New" w:cs="Courier New"/>
        </w:rPr>
        <w:tab/>
        <w:t>“</w:t>
      </w:r>
      <w:r w:rsidR="006D6B0E" w:rsidRPr="00FB735C">
        <w:rPr>
          <w:rFonts w:ascii="Courier New" w:hAnsi="Courier New" w:cs="Courier New"/>
        </w:rPr>
        <w:t>82</w:t>
      </w:r>
      <w:r w:rsidRPr="00FB735C">
        <w:rPr>
          <w:rFonts w:ascii="Courier New" w:hAnsi="Courier New" w:cs="Courier New"/>
          <w:vertAlign w:val="superscript"/>
        </w:rPr>
        <w:t xml:space="preserve">7 </w:t>
      </w:r>
      <w:r w:rsidRPr="00FB735C">
        <w:rPr>
          <w:rFonts w:ascii="Courier New" w:hAnsi="Courier New" w:cs="Courier New"/>
        </w:rPr>
        <w:t>Mod</w:t>
      </w:r>
      <w:r w:rsidR="006D6B0E" w:rsidRPr="00FB735C">
        <w:rPr>
          <w:rFonts w:ascii="Courier New" w:hAnsi="Courier New" w:cs="Courier New"/>
        </w:rPr>
        <w:t xml:space="preserve"> n : 82</w:t>
      </w:r>
      <w:r w:rsidRPr="00FB735C">
        <w:rPr>
          <w:rFonts w:ascii="Courier New" w:hAnsi="Courier New" w:cs="Courier New"/>
          <w:vertAlign w:val="superscript"/>
        </w:rPr>
        <w:t xml:space="preserve">7 </w:t>
      </w:r>
      <w:r w:rsidR="005C3EFA" w:rsidRPr="00FB735C">
        <w:rPr>
          <w:rFonts w:ascii="Courier New" w:hAnsi="Courier New" w:cs="Courier New"/>
        </w:rPr>
        <w:t xml:space="preserve">Mod </w:t>
      </w:r>
      <w:r w:rsidR="005C3EFA" w:rsidRPr="00FB735C">
        <w:rPr>
          <w:rFonts w:ascii="Courier New" w:hAnsi="Courier New" w:cs="Courier New"/>
        </w:rPr>
        <w:tab/>
        <w:t>221</w:t>
      </w:r>
      <w:r w:rsidRPr="00FB735C">
        <w:rPr>
          <w:rFonts w:ascii="Courier New" w:hAnsi="Courier New" w:cs="Courier New"/>
        </w:rPr>
        <w:t xml:space="preserve"> = </w:t>
      </w:r>
      <w:r w:rsidR="005C3EFA" w:rsidRPr="00FB735C">
        <w:rPr>
          <w:rFonts w:ascii="Courier New" w:hAnsi="Courier New" w:cs="Courier New"/>
        </w:rPr>
        <w:t>108</w:t>
      </w:r>
      <w:r w:rsidRPr="00FB735C">
        <w:rPr>
          <w:rFonts w:ascii="Courier New" w:hAnsi="Courier New" w:cs="Courier New"/>
        </w:rPr>
        <w:t xml:space="preserve"> “</w:t>
      </w:r>
    </w:p>
    <w:p w:rsidR="00B769A8" w:rsidRPr="00FB735C" w:rsidRDefault="00B769A8" w:rsidP="005C3EFA">
      <w:pPr>
        <w:tabs>
          <w:tab w:val="left" w:pos="450"/>
          <w:tab w:val="left" w:pos="3330"/>
        </w:tabs>
        <w:spacing w:line="240" w:lineRule="auto"/>
        <w:ind w:right="58"/>
        <w:rPr>
          <w:rFonts w:ascii="Courier New" w:hAnsi="Courier New" w:cs="Courier New"/>
        </w:rPr>
      </w:pPr>
      <w:r w:rsidRPr="00FB735C">
        <w:rPr>
          <w:rFonts w:ascii="Courier New" w:hAnsi="Courier New" w:cs="Courier New"/>
        </w:rPr>
        <w:tab/>
        <w:t>“</w:t>
      </w:r>
      <w:r w:rsidR="006D6B0E" w:rsidRPr="00FB735C">
        <w:rPr>
          <w:rFonts w:ascii="Courier New" w:hAnsi="Courier New" w:cs="Courier New"/>
        </w:rPr>
        <w:t>65</w:t>
      </w:r>
      <w:r w:rsidRPr="00FB735C">
        <w:rPr>
          <w:rFonts w:ascii="Courier New" w:hAnsi="Courier New" w:cs="Courier New"/>
          <w:vertAlign w:val="superscript"/>
        </w:rPr>
        <w:t xml:space="preserve">7 </w:t>
      </w:r>
      <w:r w:rsidRPr="00FB735C">
        <w:rPr>
          <w:rFonts w:ascii="Courier New" w:hAnsi="Courier New" w:cs="Courier New"/>
        </w:rPr>
        <w:t>Mod</w:t>
      </w:r>
      <w:r w:rsidR="006D6B0E" w:rsidRPr="00FB735C">
        <w:rPr>
          <w:rFonts w:ascii="Courier New" w:hAnsi="Courier New" w:cs="Courier New"/>
        </w:rPr>
        <w:t xml:space="preserve"> n : 65</w:t>
      </w:r>
      <w:r w:rsidRPr="00FB735C">
        <w:rPr>
          <w:rFonts w:ascii="Courier New" w:hAnsi="Courier New" w:cs="Courier New"/>
          <w:vertAlign w:val="superscript"/>
        </w:rPr>
        <w:t xml:space="preserve">7 </w:t>
      </w:r>
      <w:r w:rsidR="005C3EFA" w:rsidRPr="00FB735C">
        <w:rPr>
          <w:rFonts w:ascii="Courier New" w:hAnsi="Courier New" w:cs="Courier New"/>
        </w:rPr>
        <w:t xml:space="preserve">Mod </w:t>
      </w:r>
      <w:r w:rsidR="005C3EFA" w:rsidRPr="00FB735C">
        <w:rPr>
          <w:rFonts w:ascii="Courier New" w:hAnsi="Courier New" w:cs="Courier New"/>
        </w:rPr>
        <w:tab/>
        <w:t>221</w:t>
      </w:r>
      <w:r w:rsidRPr="00FB735C">
        <w:rPr>
          <w:rFonts w:ascii="Courier New" w:hAnsi="Courier New" w:cs="Courier New"/>
        </w:rPr>
        <w:t xml:space="preserve"> = </w:t>
      </w:r>
      <w:r w:rsidR="005C3EFA" w:rsidRPr="00FB735C">
        <w:rPr>
          <w:rFonts w:ascii="Courier New" w:hAnsi="Courier New" w:cs="Courier New"/>
        </w:rPr>
        <w:t>91</w:t>
      </w:r>
      <w:r w:rsidRPr="00FB735C">
        <w:rPr>
          <w:rFonts w:ascii="Courier New" w:hAnsi="Courier New" w:cs="Courier New"/>
        </w:rPr>
        <w:t xml:space="preserve">  “</w:t>
      </w:r>
    </w:p>
    <w:p w:rsidR="00B769A8" w:rsidRPr="00FB735C" w:rsidRDefault="00B769A8" w:rsidP="005C3EFA">
      <w:pPr>
        <w:tabs>
          <w:tab w:val="left" w:pos="450"/>
          <w:tab w:val="left" w:pos="3330"/>
        </w:tabs>
        <w:spacing w:line="240" w:lineRule="auto"/>
        <w:ind w:right="58"/>
        <w:rPr>
          <w:rFonts w:ascii="Courier New" w:hAnsi="Courier New" w:cs="Courier New"/>
        </w:rPr>
      </w:pPr>
      <w:r w:rsidRPr="00FB735C">
        <w:rPr>
          <w:rFonts w:ascii="Courier New" w:hAnsi="Courier New" w:cs="Courier New"/>
        </w:rPr>
        <w:tab/>
        <w:t>“</w:t>
      </w:r>
      <w:r w:rsidR="006D6B0E" w:rsidRPr="00FB735C">
        <w:rPr>
          <w:rFonts w:ascii="Courier New" w:hAnsi="Courier New" w:cs="Courier New"/>
        </w:rPr>
        <w:t>70</w:t>
      </w:r>
      <w:r w:rsidRPr="00FB735C">
        <w:rPr>
          <w:rFonts w:ascii="Courier New" w:hAnsi="Courier New" w:cs="Courier New"/>
          <w:vertAlign w:val="superscript"/>
        </w:rPr>
        <w:t xml:space="preserve">7 </w:t>
      </w:r>
      <w:r w:rsidRPr="00FB735C">
        <w:rPr>
          <w:rFonts w:ascii="Courier New" w:hAnsi="Courier New" w:cs="Courier New"/>
        </w:rPr>
        <w:t>Mod</w:t>
      </w:r>
      <w:r w:rsidR="006D6B0E" w:rsidRPr="00FB735C">
        <w:rPr>
          <w:rFonts w:ascii="Courier New" w:hAnsi="Courier New" w:cs="Courier New"/>
        </w:rPr>
        <w:t xml:space="preserve"> n : 70</w:t>
      </w:r>
      <w:r w:rsidRPr="00FB735C">
        <w:rPr>
          <w:rFonts w:ascii="Courier New" w:hAnsi="Courier New" w:cs="Courier New"/>
          <w:vertAlign w:val="superscript"/>
        </w:rPr>
        <w:t xml:space="preserve">7 </w:t>
      </w:r>
      <w:r w:rsidR="005C3EFA" w:rsidRPr="00FB735C">
        <w:rPr>
          <w:rFonts w:ascii="Courier New" w:hAnsi="Courier New" w:cs="Courier New"/>
        </w:rPr>
        <w:t xml:space="preserve">Mod </w:t>
      </w:r>
      <w:r w:rsidR="005C3EFA" w:rsidRPr="00FB735C">
        <w:rPr>
          <w:rFonts w:ascii="Courier New" w:hAnsi="Courier New" w:cs="Courier New"/>
        </w:rPr>
        <w:tab/>
        <w:t>221</w:t>
      </w:r>
      <w:r w:rsidRPr="00FB735C">
        <w:rPr>
          <w:rFonts w:ascii="Courier New" w:hAnsi="Courier New" w:cs="Courier New"/>
        </w:rPr>
        <w:t xml:space="preserve"> = </w:t>
      </w:r>
      <w:r w:rsidR="005C3EFA" w:rsidRPr="00FB735C">
        <w:rPr>
          <w:rFonts w:ascii="Courier New" w:hAnsi="Courier New" w:cs="Courier New"/>
        </w:rPr>
        <w:t>60</w:t>
      </w:r>
      <w:r w:rsidRPr="00FB735C">
        <w:rPr>
          <w:rFonts w:ascii="Courier New" w:hAnsi="Courier New" w:cs="Courier New"/>
        </w:rPr>
        <w:t xml:space="preserve">  “</w:t>
      </w:r>
    </w:p>
    <w:p w:rsidR="00C2643C" w:rsidRDefault="00B769A8" w:rsidP="00D34336">
      <w:pPr>
        <w:tabs>
          <w:tab w:val="left" w:pos="450"/>
          <w:tab w:val="left" w:pos="3330"/>
        </w:tabs>
        <w:spacing w:line="240" w:lineRule="auto"/>
        <w:ind w:right="58"/>
        <w:rPr>
          <w:rFonts w:ascii="Courier New" w:hAnsi="Courier New" w:cs="Courier New"/>
        </w:rPr>
      </w:pPr>
      <w:r w:rsidRPr="00FB735C">
        <w:rPr>
          <w:rFonts w:ascii="Courier New" w:hAnsi="Courier New" w:cs="Courier New"/>
        </w:rPr>
        <w:tab/>
        <w:t>“</w:t>
      </w:r>
      <w:r w:rsidR="006D6B0E" w:rsidRPr="00FB735C">
        <w:rPr>
          <w:rFonts w:ascii="Courier New" w:hAnsi="Courier New" w:cs="Courier New"/>
        </w:rPr>
        <w:t>73</w:t>
      </w:r>
      <w:r w:rsidRPr="00FB735C">
        <w:rPr>
          <w:rFonts w:ascii="Courier New" w:hAnsi="Courier New" w:cs="Courier New"/>
          <w:vertAlign w:val="superscript"/>
        </w:rPr>
        <w:t xml:space="preserve">7 </w:t>
      </w:r>
      <w:r w:rsidRPr="00FB735C">
        <w:rPr>
          <w:rFonts w:ascii="Courier New" w:hAnsi="Courier New" w:cs="Courier New"/>
        </w:rPr>
        <w:t>Mod</w:t>
      </w:r>
      <w:r w:rsidR="006D6B0E" w:rsidRPr="00FB735C">
        <w:rPr>
          <w:rFonts w:ascii="Courier New" w:hAnsi="Courier New" w:cs="Courier New"/>
        </w:rPr>
        <w:t xml:space="preserve"> n : 73</w:t>
      </w:r>
      <w:r w:rsidRPr="00FB735C">
        <w:rPr>
          <w:rFonts w:ascii="Courier New" w:hAnsi="Courier New" w:cs="Courier New"/>
          <w:vertAlign w:val="superscript"/>
        </w:rPr>
        <w:t xml:space="preserve">7 </w:t>
      </w:r>
      <w:r w:rsidR="005C3EFA" w:rsidRPr="00FB735C">
        <w:rPr>
          <w:rFonts w:ascii="Courier New" w:hAnsi="Courier New" w:cs="Courier New"/>
        </w:rPr>
        <w:t xml:space="preserve">Mod </w:t>
      </w:r>
      <w:r w:rsidR="005C3EFA" w:rsidRPr="00FB735C">
        <w:rPr>
          <w:rFonts w:ascii="Courier New" w:hAnsi="Courier New" w:cs="Courier New"/>
        </w:rPr>
        <w:tab/>
        <w:t>221</w:t>
      </w:r>
      <w:r w:rsidRPr="00FB735C">
        <w:rPr>
          <w:rFonts w:ascii="Courier New" w:hAnsi="Courier New" w:cs="Courier New"/>
        </w:rPr>
        <w:t xml:space="preserve"> = </w:t>
      </w:r>
      <w:r w:rsidR="005C3EFA" w:rsidRPr="00FB735C">
        <w:rPr>
          <w:rFonts w:ascii="Courier New" w:hAnsi="Courier New" w:cs="Courier New"/>
        </w:rPr>
        <w:t>44</w:t>
      </w:r>
      <w:r w:rsidRPr="00FB735C">
        <w:rPr>
          <w:rFonts w:ascii="Courier New" w:hAnsi="Courier New" w:cs="Courier New"/>
        </w:rPr>
        <w:t xml:space="preserve">  “</w:t>
      </w:r>
    </w:p>
    <w:p w:rsidR="00D34336" w:rsidRPr="00FB735C" w:rsidRDefault="00D34336" w:rsidP="00D34336">
      <w:pPr>
        <w:tabs>
          <w:tab w:val="left" w:pos="450"/>
          <w:tab w:val="left" w:pos="3330"/>
        </w:tabs>
        <w:spacing w:line="240" w:lineRule="auto"/>
        <w:ind w:right="58"/>
        <w:rPr>
          <w:rFonts w:ascii="Courier New" w:hAnsi="Courier New" w:cs="Courier New"/>
        </w:rPr>
      </w:pPr>
    </w:p>
    <w:p w:rsidR="00811E8C" w:rsidRPr="00FB735C" w:rsidRDefault="0067774F" w:rsidP="00811E8C">
      <w:pPr>
        <w:tabs>
          <w:tab w:val="left" w:pos="450"/>
        </w:tabs>
        <w:ind w:right="58"/>
        <w:rPr>
          <w:rFonts w:cs="Times New Roman"/>
          <w:lang w:val="en-US"/>
        </w:rPr>
      </w:pPr>
      <w:r>
        <w:rPr>
          <w:i/>
        </w:rPr>
        <w:t>Cipher</w:t>
      </w:r>
      <w:r w:rsidR="00186D81" w:rsidRPr="0067774F">
        <w:rPr>
          <w:i/>
        </w:rPr>
        <w:t xml:space="preserve">Text </w:t>
      </w:r>
      <w:r w:rsidR="00186D81" w:rsidRPr="00FB735C">
        <w:t xml:space="preserve">= </w:t>
      </w:r>
      <w:r w:rsidR="00811E8C" w:rsidRPr="00FB735C">
        <w:rPr>
          <w:rFonts w:ascii="Courier New" w:hAnsi="Courier New" w:cs="Courier New"/>
        </w:rPr>
        <w:t>“</w:t>
      </w:r>
      <w:r w:rsidR="005C3EFA" w:rsidRPr="00FB735C">
        <w:rPr>
          <w:rFonts w:ascii="Courier New" w:hAnsi="Courier New" w:cs="Courier New"/>
        </w:rPr>
        <w:t>rl,Cancel!i×L[&lt;,</w:t>
      </w:r>
      <w:r w:rsidR="00811E8C" w:rsidRPr="00FB735C">
        <w:rPr>
          <w:rFonts w:ascii="Courier New" w:hAnsi="Courier New" w:cs="Courier New"/>
          <w:lang w:val="en-US"/>
        </w:rPr>
        <w:t>”</w:t>
      </w:r>
      <w:r w:rsidR="00811E8C" w:rsidRPr="00FB735C">
        <w:rPr>
          <w:rFonts w:cs="Times New Roman"/>
          <w:lang w:val="en-US"/>
        </w:rPr>
        <w:t>.</w:t>
      </w:r>
    </w:p>
    <w:p w:rsidR="00621B09" w:rsidRPr="00FB735C" w:rsidRDefault="00621B09" w:rsidP="0036159A">
      <w:pPr>
        <w:tabs>
          <w:tab w:val="left" w:pos="450"/>
        </w:tabs>
        <w:spacing w:line="240" w:lineRule="auto"/>
        <w:ind w:right="58"/>
        <w:rPr>
          <w:rFonts w:ascii="Courier New" w:hAnsi="Courier New" w:cs="Courier New"/>
          <w:lang w:val="en-US"/>
        </w:rPr>
      </w:pPr>
    </w:p>
    <w:p w:rsidR="00B769A8" w:rsidRPr="00FB735C" w:rsidRDefault="00B769A8" w:rsidP="00DA2F33">
      <w:pPr>
        <w:pStyle w:val="Heading2"/>
        <w:numPr>
          <w:ilvl w:val="0"/>
          <w:numId w:val="26"/>
        </w:numPr>
        <w:spacing w:line="480" w:lineRule="auto"/>
        <w:ind w:left="567" w:hanging="567"/>
      </w:pPr>
      <w:bookmarkStart w:id="215" w:name="_Toc491704717"/>
      <w:r w:rsidRPr="00FB735C">
        <w:t>Proses Dekripsi Menggunakan Kunci Privat</w:t>
      </w:r>
      <w:bookmarkEnd w:id="215"/>
      <w:r w:rsidRPr="00FB735C">
        <w:t xml:space="preserve"> </w:t>
      </w:r>
    </w:p>
    <w:p w:rsidR="00B769A8" w:rsidRPr="00FB735C" w:rsidRDefault="00B769A8" w:rsidP="005B171C">
      <w:pPr>
        <w:spacing w:line="480" w:lineRule="auto"/>
        <w:ind w:firstLine="567"/>
        <w:rPr>
          <w:b/>
          <w:szCs w:val="24"/>
        </w:rPr>
      </w:pPr>
      <w:r w:rsidRPr="00FB735C">
        <w:rPr>
          <w:szCs w:val="24"/>
        </w:rPr>
        <w:t>Proses dekripsi menggunakan kunci privat adalah suatu proses dekripsi yang mana setelah proses enkripsi dengan menggunak</w:t>
      </w:r>
      <w:r w:rsidR="00E113B0">
        <w:rPr>
          <w:szCs w:val="24"/>
        </w:rPr>
        <w:t>an perhitungan publik selesai. M</w:t>
      </w:r>
      <w:r w:rsidRPr="00FB735C">
        <w:rPr>
          <w:szCs w:val="24"/>
        </w:rPr>
        <w:t xml:space="preserve">aka hasil dari proses </w:t>
      </w:r>
      <w:r w:rsidR="005D369F" w:rsidRPr="00FB735C">
        <w:rPr>
          <w:szCs w:val="24"/>
        </w:rPr>
        <w:t>enkripsinya akan di</w:t>
      </w:r>
      <w:r w:rsidRPr="00FB735C">
        <w:rPr>
          <w:szCs w:val="24"/>
        </w:rPr>
        <w:t>dekripsikan kembali dengan menggunakan proses perhitungan kunci privat yang ada pada RSA. Adapun alur dari proses dekripsi yang menggunakan kunci privat adalah sebagai berikut :</w:t>
      </w:r>
    </w:p>
    <w:p w:rsidR="00B769A8" w:rsidRPr="00FB735C" w:rsidRDefault="00F955DA" w:rsidP="00D93106">
      <w:pPr>
        <w:pStyle w:val="ListParagraph"/>
        <w:numPr>
          <w:ilvl w:val="3"/>
          <w:numId w:val="24"/>
        </w:numPr>
        <w:spacing w:after="264" w:line="480" w:lineRule="auto"/>
        <w:ind w:left="993" w:right="59" w:hanging="426"/>
        <w:rPr>
          <w:szCs w:val="24"/>
        </w:rPr>
      </w:pPr>
      <w:r w:rsidRPr="0067774F">
        <w:rPr>
          <w:i/>
          <w:szCs w:val="24"/>
        </w:rPr>
        <w:t xml:space="preserve">Input </w:t>
      </w:r>
      <w:r w:rsidR="007B589E" w:rsidRPr="0067774F">
        <w:rPr>
          <w:i/>
          <w:szCs w:val="24"/>
        </w:rPr>
        <w:t>cipher</w:t>
      </w:r>
      <w:r w:rsidRPr="0067774F">
        <w:rPr>
          <w:i/>
          <w:szCs w:val="24"/>
        </w:rPr>
        <w:t>text</w:t>
      </w:r>
      <w:r w:rsidR="00B769A8" w:rsidRPr="00FB735C">
        <w:rPr>
          <w:szCs w:val="24"/>
        </w:rPr>
        <w:t>.</w:t>
      </w:r>
    </w:p>
    <w:p w:rsidR="00B769A8" w:rsidRPr="00FB735C" w:rsidRDefault="00F955DA" w:rsidP="00D93106">
      <w:pPr>
        <w:pStyle w:val="ListParagraph"/>
        <w:numPr>
          <w:ilvl w:val="3"/>
          <w:numId w:val="24"/>
        </w:numPr>
        <w:spacing w:after="264" w:line="480" w:lineRule="auto"/>
        <w:ind w:left="993" w:right="59" w:hanging="426"/>
        <w:rPr>
          <w:szCs w:val="24"/>
        </w:rPr>
      </w:pPr>
      <w:r w:rsidRPr="00FB735C">
        <w:rPr>
          <w:szCs w:val="24"/>
        </w:rPr>
        <w:t>Inpu</w:t>
      </w:r>
      <w:r w:rsidR="001A3B0A" w:rsidRPr="00FB735C">
        <w:rPr>
          <w:szCs w:val="24"/>
        </w:rPr>
        <w:t>t p,q,k</w:t>
      </w:r>
      <w:r w:rsidR="001A3B0A" w:rsidRPr="00FB735C">
        <w:rPr>
          <w:szCs w:val="24"/>
          <w:lang w:val="en-US"/>
        </w:rPr>
        <w:t>.</w:t>
      </w:r>
      <w:r w:rsidR="005D369F" w:rsidRPr="00FB735C">
        <w:rPr>
          <w:szCs w:val="24"/>
        </w:rPr>
        <w:t xml:space="preserve"> dimana p,q di</w:t>
      </w:r>
      <w:r w:rsidR="001A3B0A" w:rsidRPr="00FB735C">
        <w:rPr>
          <w:szCs w:val="24"/>
        </w:rPr>
        <w:t>dapat</w:t>
      </w:r>
      <w:r w:rsidR="00DD359E" w:rsidRPr="00FB735C">
        <w:rPr>
          <w:szCs w:val="24"/>
        </w:rPr>
        <w:t xml:space="preserve"> dengan cara n = p*q</w:t>
      </w:r>
      <w:r w:rsidR="001A3B0A" w:rsidRPr="00FB735C">
        <w:rPr>
          <w:szCs w:val="24"/>
          <w:lang w:val="en-US"/>
        </w:rPr>
        <w:t xml:space="preserve"> dan k di dap</w:t>
      </w:r>
      <w:r w:rsidR="00DD359E" w:rsidRPr="00FB735C">
        <w:rPr>
          <w:szCs w:val="24"/>
          <w:lang w:val="en-US"/>
        </w:rPr>
        <w:t>at dengan</w:t>
      </w:r>
      <w:r w:rsidR="00DD359E" w:rsidRPr="00FB735C">
        <w:rPr>
          <w:szCs w:val="24"/>
        </w:rPr>
        <w:t xml:space="preserve"> </w:t>
      </w:r>
      <w:r w:rsidR="00DD359E" w:rsidRPr="00FB735C">
        <w:t>memilih nilai k, dimana k adalah salah satu bilangan bulat 1, 2, 3, ,.</w:t>
      </w:r>
      <w:r w:rsidR="00DD359E" w:rsidRPr="00FB735C">
        <w:rPr>
          <w:lang w:val="en-US"/>
        </w:rPr>
        <w:t>Q</w:t>
      </w:r>
      <w:r w:rsidR="00DD359E" w:rsidRPr="00FB735C">
        <w:t>n</w:t>
      </w:r>
      <w:r w:rsidR="005B171C" w:rsidRPr="00FB735C">
        <w:rPr>
          <w:szCs w:val="24"/>
        </w:rPr>
        <w:t>.</w:t>
      </w:r>
    </w:p>
    <w:p w:rsidR="009578A6" w:rsidRPr="00FB735C" w:rsidRDefault="00B43B1D" w:rsidP="00D93106">
      <w:pPr>
        <w:pStyle w:val="ListParagraph"/>
        <w:numPr>
          <w:ilvl w:val="3"/>
          <w:numId w:val="24"/>
        </w:numPr>
        <w:spacing w:after="264" w:line="480" w:lineRule="auto"/>
        <w:ind w:left="993" w:right="59" w:hanging="426"/>
        <w:rPr>
          <w:szCs w:val="24"/>
        </w:rPr>
      </w:pPr>
      <w:r w:rsidRPr="00FB735C">
        <w:rPr>
          <w:szCs w:val="24"/>
          <w:lang w:val="en-US"/>
        </w:rPr>
        <w:t xml:space="preserve">Proses dekripsi dilakukan berulang-ulang untuk semua huruf sesuai jumlah huruf pada </w:t>
      </w:r>
      <w:r w:rsidR="007B589E" w:rsidRPr="0067774F">
        <w:rPr>
          <w:i/>
          <w:szCs w:val="24"/>
          <w:lang w:val="en-US"/>
        </w:rPr>
        <w:t>cipher</w:t>
      </w:r>
      <w:r w:rsidRPr="0067774F">
        <w:rPr>
          <w:i/>
          <w:szCs w:val="24"/>
          <w:lang w:val="en-US"/>
        </w:rPr>
        <w:t>text</w:t>
      </w:r>
      <w:r w:rsidR="005B171C" w:rsidRPr="00FB735C">
        <w:rPr>
          <w:szCs w:val="24"/>
        </w:rPr>
        <w:t>.</w:t>
      </w:r>
    </w:p>
    <w:p w:rsidR="009578A6" w:rsidRPr="00FB735C" w:rsidRDefault="009578A6" w:rsidP="00D93106">
      <w:pPr>
        <w:pStyle w:val="ListParagraph"/>
        <w:numPr>
          <w:ilvl w:val="3"/>
          <w:numId w:val="24"/>
        </w:numPr>
        <w:spacing w:after="264" w:line="480" w:lineRule="auto"/>
        <w:ind w:left="993" w:right="59" w:hanging="426"/>
        <w:rPr>
          <w:szCs w:val="24"/>
        </w:rPr>
      </w:pPr>
      <w:r w:rsidRPr="0067774F">
        <w:rPr>
          <w:i/>
        </w:rPr>
        <w:t>Output</w:t>
      </w:r>
      <w:r w:rsidRPr="00FB735C">
        <w:t>-nya adalah pesan yang bisa dibaca (</w:t>
      </w:r>
      <w:r w:rsidRPr="0067774F">
        <w:rPr>
          <w:i/>
        </w:rPr>
        <w:t>plaintext</w:t>
      </w:r>
      <w:r w:rsidRPr="00FB735C">
        <w:t>)</w:t>
      </w:r>
    </w:p>
    <w:p w:rsidR="007969C9" w:rsidRPr="00FB735C" w:rsidRDefault="00B769A8" w:rsidP="004A7840">
      <w:pPr>
        <w:spacing w:line="480" w:lineRule="auto"/>
        <w:ind w:left="3" w:firstLine="564"/>
        <w:rPr>
          <w:szCs w:val="24"/>
        </w:rPr>
      </w:pPr>
      <w:r w:rsidRPr="00FB735C">
        <w:rPr>
          <w:szCs w:val="24"/>
        </w:rPr>
        <w:t>Setelah melalui proses enk</w:t>
      </w:r>
      <w:r w:rsidR="001B36B0">
        <w:rPr>
          <w:szCs w:val="24"/>
        </w:rPr>
        <w:t>ripsi pesan yang tidak dapat dibaca kemudian bisa di</w:t>
      </w:r>
      <w:r w:rsidRPr="00FB735C">
        <w:rPr>
          <w:szCs w:val="24"/>
        </w:rPr>
        <w:t xml:space="preserve">baca dengan menggunakan proses perhitungan kunci privat. </w:t>
      </w:r>
    </w:p>
    <w:p w:rsidR="007969C9" w:rsidRPr="00FB735C" w:rsidRDefault="007969C9" w:rsidP="007969C9">
      <w:pPr>
        <w:spacing w:after="264" w:line="480" w:lineRule="auto"/>
        <w:ind w:right="59" w:firstLine="567"/>
        <w:rPr>
          <w:szCs w:val="24"/>
          <w:lang w:val="en-US"/>
        </w:rPr>
      </w:pPr>
      <w:r w:rsidRPr="0067774F">
        <w:rPr>
          <w:i/>
          <w:szCs w:val="24"/>
          <w:lang w:val="en-US"/>
        </w:rPr>
        <w:t>Flowchart</w:t>
      </w:r>
      <w:r w:rsidRPr="00FB735C">
        <w:rPr>
          <w:szCs w:val="24"/>
          <w:lang w:val="en-US"/>
        </w:rPr>
        <w:t xml:space="preserve"> utama dalam hal dekripsi pesan dengan menggunakan </w:t>
      </w:r>
      <w:r w:rsidR="00E113B0">
        <w:rPr>
          <w:szCs w:val="24"/>
          <w:lang w:val="en-US"/>
        </w:rPr>
        <w:t>A</w:t>
      </w:r>
      <w:r w:rsidR="00914507" w:rsidRPr="00FB735C">
        <w:rPr>
          <w:szCs w:val="24"/>
          <w:lang w:val="en-US"/>
        </w:rPr>
        <w:t>lgoritma</w:t>
      </w:r>
      <w:r w:rsidR="00CF31AF" w:rsidRPr="00FB735C">
        <w:rPr>
          <w:szCs w:val="24"/>
          <w:lang w:val="en-US"/>
        </w:rPr>
        <w:t xml:space="preserve"> RSA dapat dilihat pada </w:t>
      </w:r>
      <w:r w:rsidR="005B171C" w:rsidRPr="00FB735C">
        <w:rPr>
          <w:szCs w:val="24"/>
          <w:lang w:val="en-US"/>
        </w:rPr>
        <w:t>G</w:t>
      </w:r>
      <w:r w:rsidR="00CF31AF" w:rsidRPr="00FB735C">
        <w:rPr>
          <w:szCs w:val="24"/>
          <w:lang w:val="en-US"/>
        </w:rPr>
        <w:t>ambar 4.5</w:t>
      </w:r>
      <w:r w:rsidRPr="00FB735C">
        <w:rPr>
          <w:szCs w:val="24"/>
          <w:lang w:val="en-US"/>
        </w:rPr>
        <w:t>.</w:t>
      </w:r>
    </w:p>
    <w:p w:rsidR="002A48EC" w:rsidRPr="00FB735C" w:rsidRDefault="003E5D52" w:rsidP="003E5D52">
      <w:pPr>
        <w:spacing w:line="480" w:lineRule="auto"/>
        <w:jc w:val="center"/>
        <w:rPr>
          <w:szCs w:val="24"/>
        </w:rPr>
      </w:pPr>
      <w:r w:rsidRPr="00FB735C">
        <w:object w:dxaOrig="1876" w:dyaOrig="8176">
          <v:shape id="_x0000_i1033" type="#_x0000_t75" style="width:112.85pt;height:639pt" o:ole="">
            <v:imagedata r:id="rId34" o:title=""/>
          </v:shape>
          <o:OLEObject Type="Embed" ProgID="Visio.Drawing.15" ShapeID="_x0000_i1033" DrawAspect="Content" ObjectID="_1565688525" r:id="rId35"/>
        </w:object>
      </w:r>
    </w:p>
    <w:p w:rsidR="00611317" w:rsidRPr="00FB735C" w:rsidRDefault="007969C9" w:rsidP="003E5D52">
      <w:pPr>
        <w:pStyle w:val="Caption"/>
        <w:rPr>
          <w:b w:val="0"/>
          <w:lang w:val="en-US"/>
        </w:rPr>
      </w:pPr>
      <w:bookmarkStart w:id="216" w:name="_Toc487146650"/>
      <w:r w:rsidRPr="00FB735C">
        <w:rPr>
          <w:b w:val="0"/>
        </w:rPr>
        <w:t>Gambar 4.5</w:t>
      </w:r>
      <w:r w:rsidR="002A48EC" w:rsidRPr="00FB735C">
        <w:rPr>
          <w:b w:val="0"/>
        </w:rPr>
        <w:t xml:space="preserve"> </w:t>
      </w:r>
      <w:bookmarkEnd w:id="216"/>
      <w:r w:rsidR="00C1606C" w:rsidRPr="0067774F">
        <w:rPr>
          <w:b w:val="0"/>
          <w:i/>
        </w:rPr>
        <w:t xml:space="preserve">Flowchart </w:t>
      </w:r>
      <w:r w:rsidR="001467EC" w:rsidRPr="00FB735C">
        <w:rPr>
          <w:b w:val="0"/>
          <w:lang w:val="en-US"/>
        </w:rPr>
        <w:t xml:space="preserve">Dekripsi </w:t>
      </w:r>
      <w:r w:rsidR="00E113B0" w:rsidRPr="00FB735C">
        <w:rPr>
          <w:b w:val="0"/>
          <w:lang w:val="en-US"/>
        </w:rPr>
        <w:t xml:space="preserve">Pesan Dengan Menggunakan </w:t>
      </w:r>
      <w:r w:rsidR="00914507" w:rsidRPr="00FB735C">
        <w:rPr>
          <w:b w:val="0"/>
          <w:lang w:val="en-US"/>
        </w:rPr>
        <w:t>Algoritma</w:t>
      </w:r>
      <w:r w:rsidR="00C1606C" w:rsidRPr="00FB735C">
        <w:rPr>
          <w:b w:val="0"/>
          <w:lang w:val="en-US"/>
        </w:rPr>
        <w:t xml:space="preserve"> RSA</w:t>
      </w:r>
    </w:p>
    <w:p w:rsidR="00BA52C0" w:rsidRPr="00FB735C" w:rsidRDefault="001467EC" w:rsidP="004A7840">
      <w:pPr>
        <w:pStyle w:val="Caption"/>
        <w:spacing w:line="480" w:lineRule="auto"/>
        <w:ind w:firstLine="567"/>
        <w:jc w:val="both"/>
        <w:rPr>
          <w:b w:val="0"/>
          <w:lang w:val="en-US"/>
        </w:rPr>
      </w:pPr>
      <w:r w:rsidRPr="00FB735C">
        <w:rPr>
          <w:b w:val="0"/>
          <w:lang w:val="en-US"/>
        </w:rPr>
        <w:lastRenderedPageBreak/>
        <w:t>Setelah melakukan enkripsi</w:t>
      </w:r>
      <w:r w:rsidR="00D17944" w:rsidRPr="00FB735C">
        <w:rPr>
          <w:b w:val="0"/>
          <w:lang w:val="en-US"/>
        </w:rPr>
        <w:t xml:space="preserve"> pesan seperti pada alur </w:t>
      </w:r>
      <w:r w:rsidR="007B589E" w:rsidRPr="00FB735C">
        <w:rPr>
          <w:b w:val="0"/>
          <w:lang w:val="en-US"/>
        </w:rPr>
        <w:t>G</w:t>
      </w:r>
      <w:r w:rsidR="008746D8" w:rsidRPr="00FB735C">
        <w:rPr>
          <w:b w:val="0"/>
          <w:lang w:val="en-US"/>
        </w:rPr>
        <w:t>ambar 4.3</w:t>
      </w:r>
      <w:r w:rsidR="007B589E" w:rsidRPr="00FB735C">
        <w:rPr>
          <w:b w:val="0"/>
        </w:rPr>
        <w:t>,</w:t>
      </w:r>
      <w:r w:rsidR="007E1DE7" w:rsidRPr="00FB735C">
        <w:rPr>
          <w:b w:val="0"/>
          <w:lang w:val="en-US"/>
        </w:rPr>
        <w:t xml:space="preserve"> P</w:t>
      </w:r>
      <w:r w:rsidRPr="00FB735C">
        <w:rPr>
          <w:b w:val="0"/>
          <w:lang w:val="en-US"/>
        </w:rPr>
        <w:t>roses dekri</w:t>
      </w:r>
      <w:r w:rsidR="00D17944" w:rsidRPr="00FB735C">
        <w:rPr>
          <w:b w:val="0"/>
          <w:lang w:val="en-US"/>
        </w:rPr>
        <w:t xml:space="preserve">psi dilakukan seperti pada alur </w:t>
      </w:r>
      <w:r w:rsidR="007B589E" w:rsidRPr="00FB735C">
        <w:rPr>
          <w:b w:val="0"/>
          <w:lang w:val="en-US"/>
        </w:rPr>
        <w:t>Gambar 4.5</w:t>
      </w:r>
      <w:r w:rsidRPr="00FB735C">
        <w:rPr>
          <w:b w:val="0"/>
          <w:lang w:val="en-US"/>
        </w:rPr>
        <w:t xml:space="preserve">. Hal yang </w:t>
      </w:r>
      <w:r w:rsidR="005B171C" w:rsidRPr="00FB735C">
        <w:rPr>
          <w:b w:val="0"/>
          <w:lang w:val="en-US"/>
        </w:rPr>
        <w:t>pertama kali dilakukan pada saat akan</w:t>
      </w:r>
      <w:r w:rsidRPr="00FB735C">
        <w:rPr>
          <w:b w:val="0"/>
          <w:lang w:val="en-US"/>
        </w:rPr>
        <w:t xml:space="preserve"> </w:t>
      </w:r>
      <w:r w:rsidR="005B171C" w:rsidRPr="00FB735C">
        <w:rPr>
          <w:b w:val="0"/>
        </w:rPr>
        <w:t>meng</w:t>
      </w:r>
      <w:r w:rsidRPr="00FB735C">
        <w:rPr>
          <w:b w:val="0"/>
          <w:lang w:val="en-US"/>
        </w:rPr>
        <w:t>dekripsi pesan adalah meng</w:t>
      </w:r>
      <w:r w:rsidR="007B589E" w:rsidRPr="00FB735C">
        <w:rPr>
          <w:b w:val="0"/>
        </w:rPr>
        <w:t>-</w:t>
      </w:r>
      <w:r w:rsidRPr="0067774F">
        <w:rPr>
          <w:b w:val="0"/>
          <w:i/>
          <w:lang w:val="en-US"/>
        </w:rPr>
        <w:t xml:space="preserve">input </w:t>
      </w:r>
      <w:r w:rsidR="0067774F">
        <w:rPr>
          <w:b w:val="0"/>
          <w:i/>
          <w:lang w:val="en-US"/>
        </w:rPr>
        <w:t>ciph</w:t>
      </w:r>
      <w:r w:rsidR="007B589E" w:rsidRPr="0067774F">
        <w:rPr>
          <w:b w:val="0"/>
          <w:i/>
          <w:lang w:val="en-US"/>
        </w:rPr>
        <w:t>er</w:t>
      </w:r>
      <w:r w:rsidRPr="0067774F">
        <w:rPr>
          <w:b w:val="0"/>
          <w:i/>
          <w:lang w:val="en-US"/>
        </w:rPr>
        <w:t>text</w:t>
      </w:r>
      <w:r w:rsidR="005B171C" w:rsidRPr="00FB735C">
        <w:rPr>
          <w:b w:val="0"/>
        </w:rPr>
        <w:t>,</w:t>
      </w:r>
      <w:r w:rsidR="004434BA" w:rsidRPr="00FB735C">
        <w:rPr>
          <w:b w:val="0"/>
          <w:lang w:val="en-US"/>
        </w:rPr>
        <w:t xml:space="preserve"> dimana nanti </w:t>
      </w:r>
      <w:r w:rsidRPr="00FB735C">
        <w:rPr>
          <w:b w:val="0"/>
          <w:lang w:val="en-US"/>
        </w:rPr>
        <w:t>nya</w:t>
      </w:r>
      <w:r w:rsidR="002D7C9C" w:rsidRPr="00FB735C">
        <w:rPr>
          <w:b w:val="0"/>
          <w:lang w:val="en-US"/>
        </w:rPr>
        <w:t xml:space="preserve"> </w:t>
      </w:r>
      <w:r w:rsidR="002D7C9C" w:rsidRPr="00FB735C">
        <w:rPr>
          <w:rFonts w:cs="Times New Roman"/>
          <w:b w:val="0"/>
          <w:color w:val="000000"/>
          <w:szCs w:val="24"/>
        </w:rPr>
        <w:t xml:space="preserve">setiap karakter pada </w:t>
      </w:r>
      <w:r w:rsidR="002D7C9C" w:rsidRPr="0067774F">
        <w:rPr>
          <w:rFonts w:cs="Times New Roman"/>
          <w:b w:val="0"/>
          <w:i/>
          <w:color w:val="000000"/>
          <w:szCs w:val="24"/>
        </w:rPr>
        <w:t>ciphertext</w:t>
      </w:r>
      <w:r w:rsidR="002D7C9C" w:rsidRPr="00FB735C">
        <w:rPr>
          <w:rFonts w:cs="Times New Roman"/>
          <w:b w:val="0"/>
          <w:color w:val="000000"/>
          <w:szCs w:val="24"/>
        </w:rPr>
        <w:t xml:space="preserve"> akan dibaca</w:t>
      </w:r>
      <w:r w:rsidR="00341672" w:rsidRPr="00FB735C">
        <w:rPr>
          <w:b w:val="0"/>
          <w:lang w:val="en-US"/>
        </w:rPr>
        <w:t>. S</w:t>
      </w:r>
      <w:r w:rsidRPr="00FB735C">
        <w:rPr>
          <w:b w:val="0"/>
          <w:lang w:val="en-US"/>
        </w:rPr>
        <w:t xml:space="preserve">etelah itu </w:t>
      </w:r>
      <w:r w:rsidRPr="0067774F">
        <w:rPr>
          <w:b w:val="0"/>
          <w:i/>
          <w:lang w:val="en-US"/>
        </w:rPr>
        <w:t>input</w:t>
      </w:r>
      <w:r w:rsidRPr="00FB735C">
        <w:rPr>
          <w:b w:val="0"/>
          <w:lang w:val="en-US"/>
        </w:rPr>
        <w:t xml:space="preserve"> kunci privat dimana</w:t>
      </w:r>
      <w:r w:rsidR="008746D8" w:rsidRPr="00FB735C">
        <w:rPr>
          <w:b w:val="0"/>
          <w:lang w:val="en-US"/>
        </w:rPr>
        <w:t xml:space="preserve"> kunci</w:t>
      </w:r>
      <w:r w:rsidR="00341672" w:rsidRPr="00FB735C">
        <w:rPr>
          <w:b w:val="0"/>
          <w:lang w:val="en-US"/>
        </w:rPr>
        <w:t xml:space="preserve"> privat didapat dengan rumus</w:t>
      </w:r>
      <w:r w:rsidR="00DD359E" w:rsidRPr="00FB735C">
        <w:rPr>
          <w:b w:val="0"/>
          <w:lang w:val="en-US"/>
        </w:rPr>
        <w:t xml:space="preserve"> </w:t>
      </w:r>
      <w:r w:rsidR="00DD359E" w:rsidRPr="00FB735C">
        <w:rPr>
          <w:lang w:val="en-US"/>
        </w:rPr>
        <w:t>d = 1+kQ(n)/e</w:t>
      </w:r>
      <w:r w:rsidR="008746D8" w:rsidRPr="00FB735C">
        <w:rPr>
          <w:b w:val="0"/>
        </w:rPr>
        <w:t>,</w:t>
      </w:r>
      <w:r w:rsidR="00F56A70" w:rsidRPr="00FB735C">
        <w:rPr>
          <w:b w:val="0"/>
          <w:lang w:val="en-US"/>
        </w:rPr>
        <w:t xml:space="preserve"> k</w:t>
      </w:r>
      <w:r w:rsidR="002158A2" w:rsidRPr="00FB735C">
        <w:rPr>
          <w:b w:val="0"/>
          <w:lang w:val="en-US"/>
        </w:rPr>
        <w:t xml:space="preserve">emudian input </w:t>
      </w:r>
      <w:r w:rsidRPr="00FB735C">
        <w:rPr>
          <w:b w:val="0"/>
          <w:lang w:val="en-US"/>
        </w:rPr>
        <w:t>n diman</w:t>
      </w:r>
      <w:r w:rsidR="002158A2" w:rsidRPr="00FB735C">
        <w:rPr>
          <w:b w:val="0"/>
          <w:lang w:val="en-US"/>
        </w:rPr>
        <w:t xml:space="preserve">a nilai </w:t>
      </w:r>
      <w:r w:rsidR="00AE1CDF" w:rsidRPr="00FB735C">
        <w:rPr>
          <w:b w:val="0"/>
          <w:lang w:val="en-US"/>
        </w:rPr>
        <w:t xml:space="preserve">n </w:t>
      </w:r>
      <w:r w:rsidR="00DD359E" w:rsidRPr="00FB735C">
        <w:rPr>
          <w:b w:val="0"/>
          <w:lang w:val="en-US"/>
        </w:rPr>
        <w:t>di</w:t>
      </w:r>
      <w:r w:rsidR="00341672" w:rsidRPr="00FB735C">
        <w:rPr>
          <w:b w:val="0"/>
        </w:rPr>
        <w:t>hitung dengan rumus</w:t>
      </w:r>
      <w:r w:rsidR="00DD359E" w:rsidRPr="00FB735C">
        <w:rPr>
          <w:b w:val="0"/>
        </w:rPr>
        <w:t xml:space="preserve"> </w:t>
      </w:r>
      <w:r w:rsidR="00DD359E" w:rsidRPr="00FB735C">
        <w:t>n = p*q</w:t>
      </w:r>
      <w:r w:rsidR="00DD359E" w:rsidRPr="00FB735C">
        <w:rPr>
          <w:b w:val="0"/>
          <w:lang w:val="en-US"/>
        </w:rPr>
        <w:t xml:space="preserve">. </w:t>
      </w:r>
      <w:r w:rsidR="00BA52C0" w:rsidRPr="00FB735C">
        <w:rPr>
          <w:b w:val="0"/>
          <w:lang w:val="en-US"/>
        </w:rPr>
        <w:t xml:space="preserve">setelah itu </w:t>
      </w:r>
      <w:r w:rsidR="00B85005" w:rsidRPr="0067774F">
        <w:rPr>
          <w:b w:val="0"/>
          <w:i/>
          <w:lang w:val="en-US"/>
        </w:rPr>
        <w:t>chiper</w:t>
      </w:r>
      <w:r w:rsidR="00BA52C0" w:rsidRPr="0067774F">
        <w:rPr>
          <w:b w:val="0"/>
          <w:i/>
          <w:lang w:val="en-US"/>
        </w:rPr>
        <w:t>text</w:t>
      </w:r>
      <w:r w:rsidR="00AE1CDF" w:rsidRPr="0067774F">
        <w:rPr>
          <w:b w:val="0"/>
          <w:i/>
          <w:lang w:val="en-US"/>
        </w:rPr>
        <w:t xml:space="preserve"> </w:t>
      </w:r>
      <w:r w:rsidR="00AE1CDF" w:rsidRPr="00FB735C">
        <w:rPr>
          <w:b w:val="0"/>
          <w:lang w:val="en-US"/>
        </w:rPr>
        <w:t>yang sudah dibaca</w:t>
      </w:r>
      <w:r w:rsidR="00AE1CDF" w:rsidRPr="00FB735C">
        <w:rPr>
          <w:b w:val="0"/>
        </w:rPr>
        <w:t xml:space="preserve"> menjadi karakter </w:t>
      </w:r>
      <w:r w:rsidR="001B36B0">
        <w:rPr>
          <w:b w:val="0"/>
          <w:lang w:val="en-US"/>
        </w:rPr>
        <w:t>di</w:t>
      </w:r>
      <w:r w:rsidR="00DA2428" w:rsidRPr="00FB735C">
        <w:rPr>
          <w:b w:val="0"/>
          <w:lang w:val="en-US"/>
        </w:rPr>
        <w:t>pangkat</w:t>
      </w:r>
      <w:r w:rsidRPr="00FB735C">
        <w:rPr>
          <w:b w:val="0"/>
          <w:lang w:val="en-US"/>
        </w:rPr>
        <w:t>kan den</w:t>
      </w:r>
      <w:r w:rsidR="00BA52C0" w:rsidRPr="00FB735C">
        <w:rPr>
          <w:b w:val="0"/>
          <w:lang w:val="en-US"/>
        </w:rPr>
        <w:t>gan kunci privat</w:t>
      </w:r>
      <w:r w:rsidR="002158A2" w:rsidRPr="00FB735C">
        <w:rPr>
          <w:b w:val="0"/>
          <w:lang w:val="en-US"/>
        </w:rPr>
        <w:t xml:space="preserve"> dan di proses dengan </w:t>
      </w:r>
      <w:r w:rsidRPr="00FB735C">
        <w:rPr>
          <w:b w:val="0"/>
          <w:lang w:val="en-US"/>
        </w:rPr>
        <w:t xml:space="preserve">n </w:t>
      </w:r>
      <w:r w:rsidR="00BA52C0" w:rsidRPr="00FB735C">
        <w:rPr>
          <w:b w:val="0"/>
          <w:lang w:val="en-US"/>
        </w:rPr>
        <w:t>seperti yang ada p</w:t>
      </w:r>
      <w:r w:rsidR="008746D8" w:rsidRPr="00FB735C">
        <w:rPr>
          <w:b w:val="0"/>
          <w:lang w:val="en-US"/>
        </w:rPr>
        <w:t xml:space="preserve">ada </w:t>
      </w:r>
      <w:r w:rsidR="00DD359E" w:rsidRPr="00FB735C">
        <w:rPr>
          <w:b w:val="0"/>
        </w:rPr>
        <w:t>T</w:t>
      </w:r>
      <w:r w:rsidR="00BA52C0" w:rsidRPr="00FB735C">
        <w:rPr>
          <w:b w:val="0"/>
          <w:lang w:val="en-US"/>
        </w:rPr>
        <w:t>abel 2.4</w:t>
      </w:r>
      <w:r w:rsidR="00341672" w:rsidRPr="00FB735C">
        <w:rPr>
          <w:b w:val="0"/>
          <w:lang w:val="en-US"/>
        </w:rPr>
        <w:t>. S</w:t>
      </w:r>
      <w:r w:rsidRPr="00FB735C">
        <w:rPr>
          <w:b w:val="0"/>
          <w:lang w:val="en-US"/>
        </w:rPr>
        <w:t>ehingga</w:t>
      </w:r>
      <w:r w:rsidR="00DD359E" w:rsidRPr="00FB735C">
        <w:rPr>
          <w:b w:val="0"/>
          <w:lang w:val="en-US"/>
        </w:rPr>
        <w:t xml:space="preserve"> didapatlah</w:t>
      </w:r>
      <w:r w:rsidR="00AE1CDF" w:rsidRPr="00FB735C">
        <w:rPr>
          <w:b w:val="0"/>
          <w:lang w:val="en-US"/>
        </w:rPr>
        <w:t xml:space="preserve"> hasil pesan </w:t>
      </w:r>
      <w:r w:rsidR="00AE1CDF" w:rsidRPr="00FB735C">
        <w:rPr>
          <w:b w:val="0"/>
        </w:rPr>
        <w:t xml:space="preserve">berupa </w:t>
      </w:r>
      <w:r w:rsidR="00AE1CDF" w:rsidRPr="0067774F">
        <w:rPr>
          <w:b w:val="0"/>
          <w:i/>
          <w:lang w:val="en-US"/>
        </w:rPr>
        <w:t>plaintext</w:t>
      </w:r>
      <w:r w:rsidRPr="00FB735C">
        <w:rPr>
          <w:b w:val="0"/>
          <w:lang w:val="en-US"/>
        </w:rPr>
        <w:t>.</w:t>
      </w:r>
    </w:p>
    <w:p w:rsidR="00BA52C0" w:rsidRPr="00FB735C" w:rsidRDefault="00BA52C0" w:rsidP="00BA52C0">
      <w:pPr>
        <w:spacing w:after="264" w:line="480" w:lineRule="auto"/>
        <w:ind w:right="59" w:firstLine="567"/>
        <w:rPr>
          <w:szCs w:val="24"/>
          <w:lang w:val="en-US"/>
        </w:rPr>
      </w:pPr>
      <w:r w:rsidRPr="0067774F">
        <w:rPr>
          <w:i/>
          <w:szCs w:val="24"/>
          <w:lang w:val="en-US"/>
        </w:rPr>
        <w:t>Flowchart</w:t>
      </w:r>
      <w:r w:rsidRPr="00FB735C">
        <w:rPr>
          <w:szCs w:val="24"/>
          <w:lang w:val="en-US"/>
        </w:rPr>
        <w:t xml:space="preserve"> proses dekripsi menggunakan kunci privat pada </w:t>
      </w:r>
      <w:r w:rsidR="00914507" w:rsidRPr="00FB735C">
        <w:rPr>
          <w:szCs w:val="24"/>
          <w:lang w:val="en-US"/>
        </w:rPr>
        <w:t>Algoritma</w:t>
      </w:r>
      <w:r w:rsidR="00CF31AF" w:rsidRPr="00FB735C">
        <w:rPr>
          <w:szCs w:val="24"/>
          <w:lang w:val="en-US"/>
        </w:rPr>
        <w:t xml:space="preserve"> RSA dapat dilihat pada </w:t>
      </w:r>
      <w:r w:rsidR="00DA2428" w:rsidRPr="00FB735C">
        <w:rPr>
          <w:szCs w:val="24"/>
          <w:lang w:val="en-US"/>
        </w:rPr>
        <w:t>G</w:t>
      </w:r>
      <w:r w:rsidR="00CF31AF" w:rsidRPr="00FB735C">
        <w:rPr>
          <w:szCs w:val="24"/>
          <w:lang w:val="en-US"/>
        </w:rPr>
        <w:t>ambar 4.6</w:t>
      </w:r>
      <w:r w:rsidRPr="00FB735C">
        <w:rPr>
          <w:szCs w:val="24"/>
          <w:lang w:val="en-US"/>
        </w:rPr>
        <w:t>.</w:t>
      </w:r>
    </w:p>
    <w:p w:rsidR="00BA52C0" w:rsidRPr="00FB735C" w:rsidRDefault="003E5D52" w:rsidP="004A7840">
      <w:pPr>
        <w:jc w:val="center"/>
      </w:pPr>
      <w:r w:rsidRPr="00FB735C">
        <w:object w:dxaOrig="6286" w:dyaOrig="12991">
          <v:shape id="_x0000_i1034" type="#_x0000_t75" style="width:232.6pt;height:351.7pt" o:ole="">
            <v:imagedata r:id="rId36" o:title=""/>
          </v:shape>
          <o:OLEObject Type="Embed" ProgID="Visio.Drawing.15" ShapeID="_x0000_i1034" DrawAspect="Content" ObjectID="_1565688526" r:id="rId37"/>
        </w:object>
      </w:r>
    </w:p>
    <w:p w:rsidR="00D17944" w:rsidRPr="00FB735C" w:rsidRDefault="00D17944" w:rsidP="00D17944">
      <w:pPr>
        <w:ind w:left="2160" w:firstLine="90"/>
      </w:pPr>
    </w:p>
    <w:p w:rsidR="00DD359E" w:rsidRPr="00FB735C" w:rsidRDefault="00D17944" w:rsidP="003E5D52">
      <w:pPr>
        <w:pStyle w:val="Caption"/>
        <w:rPr>
          <w:b w:val="0"/>
          <w:lang w:val="en-US"/>
        </w:rPr>
      </w:pPr>
      <w:r w:rsidRPr="00FB735C">
        <w:rPr>
          <w:b w:val="0"/>
        </w:rPr>
        <w:t xml:space="preserve">Gambar 4.6 </w:t>
      </w:r>
      <w:r w:rsidRPr="0067774F">
        <w:rPr>
          <w:b w:val="0"/>
          <w:i/>
        </w:rPr>
        <w:t>Flowchart</w:t>
      </w:r>
      <w:r w:rsidRPr="00FB735C">
        <w:rPr>
          <w:b w:val="0"/>
        </w:rPr>
        <w:t xml:space="preserve"> </w:t>
      </w:r>
      <w:r w:rsidRPr="00FB735C">
        <w:rPr>
          <w:b w:val="0"/>
          <w:lang w:val="en-US"/>
        </w:rPr>
        <w:t xml:space="preserve">Proses Dekripsi </w:t>
      </w:r>
      <w:r w:rsidR="00E113B0" w:rsidRPr="00FB735C">
        <w:rPr>
          <w:b w:val="0"/>
          <w:lang w:val="en-US"/>
        </w:rPr>
        <w:t>Menggunakan Kunci Privat</w:t>
      </w:r>
    </w:p>
    <w:p w:rsidR="004A7840" w:rsidRPr="00FB735C" w:rsidRDefault="00D17944" w:rsidP="00A7333D">
      <w:pPr>
        <w:spacing w:line="480" w:lineRule="auto"/>
        <w:ind w:firstLine="567"/>
        <w:rPr>
          <w:lang w:val="en-US"/>
        </w:rPr>
      </w:pPr>
      <w:r w:rsidRPr="00FB735C">
        <w:rPr>
          <w:lang w:val="en-US"/>
        </w:rPr>
        <w:lastRenderedPageBreak/>
        <w:t>Setelah melakukan proses enkripsi menggunakan kunci publik seperti pada alur</w:t>
      </w:r>
      <w:r w:rsidR="00D16BE3" w:rsidRPr="00FB735C">
        <w:rPr>
          <w:lang w:val="en-US"/>
        </w:rPr>
        <w:t xml:space="preserve"> </w:t>
      </w:r>
      <w:r w:rsidR="00B85005" w:rsidRPr="00FB735C">
        <w:t>G</w:t>
      </w:r>
      <w:r w:rsidRPr="00FB735C">
        <w:rPr>
          <w:lang w:val="en-US"/>
        </w:rPr>
        <w:t>ambar 4.4</w:t>
      </w:r>
      <w:r w:rsidR="00DA2428" w:rsidRPr="00FB735C">
        <w:t>.</w:t>
      </w:r>
      <w:r w:rsidR="00D16BE3" w:rsidRPr="00FB735C">
        <w:rPr>
          <w:lang w:val="en-US"/>
        </w:rPr>
        <w:t xml:space="preserve"> </w:t>
      </w:r>
      <w:r w:rsidR="00E6412D" w:rsidRPr="00FB735C">
        <w:t>K</w:t>
      </w:r>
      <w:r w:rsidR="00DA2428" w:rsidRPr="00FB735C">
        <w:t xml:space="preserve">emudian </w:t>
      </w:r>
      <w:r w:rsidRPr="00FB735C">
        <w:rPr>
          <w:lang w:val="en-US"/>
        </w:rPr>
        <w:t xml:space="preserve">proses dekripsi </w:t>
      </w:r>
      <w:r w:rsidR="00DA2428" w:rsidRPr="00FB735C">
        <w:t xml:space="preserve">dilakukan dengan </w:t>
      </w:r>
      <w:r w:rsidRPr="00FB735C">
        <w:rPr>
          <w:lang w:val="en-US"/>
        </w:rPr>
        <w:t>men</w:t>
      </w:r>
      <w:r w:rsidR="00DA2428" w:rsidRPr="00FB735C">
        <w:rPr>
          <w:lang w:val="en-US"/>
        </w:rPr>
        <w:t xml:space="preserve">ggunakan kunci privat </w:t>
      </w:r>
      <w:r w:rsidRPr="00FB735C">
        <w:rPr>
          <w:lang w:val="en-US"/>
        </w:rPr>
        <w:t>seperti pada alur</w:t>
      </w:r>
      <w:r w:rsidR="00D16BE3" w:rsidRPr="00FB735C">
        <w:rPr>
          <w:lang w:val="en-US"/>
        </w:rPr>
        <w:t xml:space="preserve"> </w:t>
      </w:r>
      <w:r w:rsidR="00B85005" w:rsidRPr="00FB735C">
        <w:t>G</w:t>
      </w:r>
      <w:r w:rsidRPr="00FB735C">
        <w:rPr>
          <w:lang w:val="en-US"/>
        </w:rPr>
        <w:t>ambar 4.6</w:t>
      </w:r>
      <w:r w:rsidR="008746D8" w:rsidRPr="00FB735C">
        <w:t>.</w:t>
      </w:r>
      <w:r w:rsidR="00D16BE3" w:rsidRPr="00FB735C">
        <w:rPr>
          <w:lang w:val="en-US"/>
        </w:rPr>
        <w:t xml:space="preserve"> </w:t>
      </w:r>
      <w:r w:rsidRPr="00FB735C">
        <w:rPr>
          <w:lang w:val="en-US"/>
        </w:rPr>
        <w:t>Pada saat akan melakukan dekripsi adapun langkah-langkah yang harus dilakukan dalam hal proses merubah (</w:t>
      </w:r>
      <w:r w:rsidR="007400D9" w:rsidRPr="0067774F">
        <w:rPr>
          <w:i/>
          <w:lang w:val="en-US"/>
        </w:rPr>
        <w:t>chiper</w:t>
      </w:r>
      <w:r w:rsidRPr="0067774F">
        <w:rPr>
          <w:i/>
          <w:lang w:val="en-US"/>
        </w:rPr>
        <w:t>text</w:t>
      </w:r>
      <w:r w:rsidRPr="00FB735C">
        <w:rPr>
          <w:lang w:val="en-US"/>
        </w:rPr>
        <w:t>) menjadi (</w:t>
      </w:r>
      <w:r w:rsidR="007400D9" w:rsidRPr="0067774F">
        <w:rPr>
          <w:i/>
          <w:lang w:val="en-US"/>
        </w:rPr>
        <w:t>plain</w:t>
      </w:r>
      <w:r w:rsidRPr="0067774F">
        <w:rPr>
          <w:i/>
          <w:lang w:val="en-US"/>
        </w:rPr>
        <w:t>text</w:t>
      </w:r>
      <w:r w:rsidRPr="00FB735C">
        <w:rPr>
          <w:lang w:val="en-US"/>
        </w:rPr>
        <w:t xml:space="preserve">) </w:t>
      </w:r>
      <w:r w:rsidR="005B2549" w:rsidRPr="00FB735C">
        <w:rPr>
          <w:lang w:val="en-US"/>
        </w:rPr>
        <w:t>proses dekripsi</w:t>
      </w:r>
      <w:r w:rsidRPr="00FB735C">
        <w:rPr>
          <w:lang w:val="en-US"/>
        </w:rPr>
        <w:t xml:space="preserve"> yang ada pada </w:t>
      </w:r>
      <w:r w:rsidR="00DA2428" w:rsidRPr="00FB735C">
        <w:rPr>
          <w:lang w:val="en-US"/>
        </w:rPr>
        <w:t xml:space="preserve">alur </w:t>
      </w:r>
      <w:r w:rsidR="00B85005" w:rsidRPr="00FB735C">
        <w:t>G</w:t>
      </w:r>
      <w:r w:rsidR="005B2549" w:rsidRPr="00FB735C">
        <w:rPr>
          <w:lang w:val="en-US"/>
        </w:rPr>
        <w:t xml:space="preserve">ambar 4.6 menunjukan </w:t>
      </w:r>
      <w:r w:rsidR="005B2549" w:rsidRPr="0067774F">
        <w:rPr>
          <w:i/>
          <w:lang w:val="en-US"/>
        </w:rPr>
        <w:t>chipertext</w:t>
      </w:r>
      <w:r w:rsidR="005B2549" w:rsidRPr="00FB735C">
        <w:rPr>
          <w:lang w:val="en-US"/>
        </w:rPr>
        <w:t xml:space="preserve"> </w:t>
      </w:r>
      <w:r w:rsidR="004434BA" w:rsidRPr="00FB735C">
        <w:rPr>
          <w:lang w:val="en-US"/>
        </w:rPr>
        <w:t>di-</w:t>
      </w:r>
      <w:r w:rsidRPr="0067774F">
        <w:rPr>
          <w:i/>
          <w:lang w:val="en-US"/>
        </w:rPr>
        <w:t xml:space="preserve">input </w:t>
      </w:r>
      <w:r w:rsidRPr="00FB735C">
        <w:rPr>
          <w:lang w:val="en-US"/>
        </w:rPr>
        <w:t>kemudia</w:t>
      </w:r>
      <w:r w:rsidR="00DD359E" w:rsidRPr="00FB735C">
        <w:rPr>
          <w:lang w:val="en-US"/>
        </w:rPr>
        <w:t xml:space="preserve">n nilai n didapat dan </w:t>
      </w:r>
      <w:r w:rsidR="00E6412D" w:rsidRPr="00FB735C">
        <w:rPr>
          <w:lang w:val="en-US"/>
        </w:rPr>
        <w:t>dihitung dengan menggunakan rumus</w:t>
      </w:r>
      <w:r w:rsidR="00DD359E" w:rsidRPr="00FB735C">
        <w:rPr>
          <w:lang w:val="en-US"/>
        </w:rPr>
        <w:t xml:space="preserve"> </w:t>
      </w:r>
      <w:r w:rsidR="00DD359E" w:rsidRPr="00FB735C">
        <w:rPr>
          <w:b/>
          <w:lang w:val="en-US"/>
        </w:rPr>
        <w:t>n = p*q</w:t>
      </w:r>
      <w:r w:rsidR="00DD359E" w:rsidRPr="00FB735C">
        <w:t>,</w:t>
      </w:r>
      <w:r w:rsidR="0047074B" w:rsidRPr="00FB735C">
        <w:rPr>
          <w:lang w:val="en-US"/>
        </w:rPr>
        <w:t xml:space="preserve"> </w:t>
      </w:r>
      <w:r w:rsidR="00DD359E" w:rsidRPr="00FB735C">
        <w:rPr>
          <w:lang w:val="en-US"/>
        </w:rPr>
        <w:t xml:space="preserve">dan k </w:t>
      </w:r>
      <w:r w:rsidR="00DD359E" w:rsidRPr="00FB735C">
        <w:rPr>
          <w:szCs w:val="24"/>
          <w:lang w:val="en-US"/>
        </w:rPr>
        <w:t>di dapat dengan</w:t>
      </w:r>
      <w:r w:rsidR="00DD359E" w:rsidRPr="00FB735C">
        <w:rPr>
          <w:szCs w:val="24"/>
        </w:rPr>
        <w:t xml:space="preserve"> </w:t>
      </w:r>
      <w:r w:rsidR="00C2643C" w:rsidRPr="00FB735C">
        <w:t xml:space="preserve">memilih nilai k, </w:t>
      </w:r>
      <w:r w:rsidR="00C03D7E" w:rsidRPr="00FB735C">
        <w:t xml:space="preserve">dimana </w:t>
      </w:r>
      <w:r w:rsidR="00C2643C" w:rsidRPr="00FB735C">
        <w:t xml:space="preserve">nilai  </w:t>
      </w:r>
      <w:r w:rsidR="00DD359E" w:rsidRPr="00FB735C">
        <w:t>k adalah salah satu bilangan bulat 1, 2, 3, ,.</w:t>
      </w:r>
      <w:r w:rsidR="00DD359E" w:rsidRPr="00FB735C">
        <w:rPr>
          <w:lang w:val="en-US"/>
        </w:rPr>
        <w:t>Q</w:t>
      </w:r>
      <w:r w:rsidR="00DD359E" w:rsidRPr="00FB735C">
        <w:t>n</w:t>
      </w:r>
      <w:r w:rsidR="00DA2428" w:rsidRPr="00FB735C">
        <w:t>.</w:t>
      </w:r>
      <w:r w:rsidR="00D16BE3" w:rsidRPr="00FB735C">
        <w:rPr>
          <w:lang w:val="en-US"/>
        </w:rPr>
        <w:t xml:space="preserve"> </w:t>
      </w:r>
      <w:r w:rsidR="0047074B" w:rsidRPr="00FB735C">
        <w:rPr>
          <w:lang w:val="en-US"/>
        </w:rPr>
        <w:t xml:space="preserve">kemudian </w:t>
      </w:r>
      <w:r w:rsidR="0047074B" w:rsidRPr="00FB735C">
        <w:t xml:space="preserve">hasil dari </w:t>
      </w:r>
      <w:r w:rsidR="00730369" w:rsidRPr="00FB735C">
        <w:t xml:space="preserve">proses </w:t>
      </w:r>
      <w:r w:rsidR="0047074B" w:rsidRPr="00FB735C">
        <w:t>enkripsi yang ada pada</w:t>
      </w:r>
      <w:r w:rsidR="00F955DA" w:rsidRPr="00FB735C">
        <w:rPr>
          <w:lang w:val="en-US"/>
        </w:rPr>
        <w:t xml:space="preserve"> </w:t>
      </w:r>
      <w:r w:rsidR="00B85005" w:rsidRPr="00FB735C">
        <w:t>alur Gambar 4.4</w:t>
      </w:r>
      <w:r w:rsidR="0047074B" w:rsidRPr="00FB735C">
        <w:t xml:space="preserve"> </w:t>
      </w:r>
      <w:r w:rsidRPr="00FB735C">
        <w:rPr>
          <w:lang w:val="en-US"/>
        </w:rPr>
        <w:t>di</w:t>
      </w:r>
      <w:r w:rsidR="00730369" w:rsidRPr="00FB735C">
        <w:rPr>
          <w:lang w:val="en-US"/>
        </w:rPr>
        <w:t>pangkat</w:t>
      </w:r>
      <w:r w:rsidR="00F955DA" w:rsidRPr="00FB735C">
        <w:rPr>
          <w:lang w:val="en-US"/>
        </w:rPr>
        <w:t xml:space="preserve">kan dengan kunci privat </w:t>
      </w:r>
      <w:r w:rsidR="00F240FD" w:rsidRPr="00FB735C">
        <w:t>(</w:t>
      </w:r>
      <w:r w:rsidR="00F240FD" w:rsidRPr="00FB735C">
        <w:rPr>
          <w:b/>
        </w:rPr>
        <w:t>c=i**k/n</w:t>
      </w:r>
      <w:r w:rsidR="00F240FD" w:rsidRPr="00FB735C">
        <w:t>) berdasar</w:t>
      </w:r>
      <w:r w:rsidR="00155916" w:rsidRPr="00FB735C">
        <w:t>kan pada pemrograman berbasis p</w:t>
      </w:r>
      <w:r w:rsidR="00F240FD" w:rsidRPr="00FB735C">
        <w:t>yt</w:t>
      </w:r>
      <w:r w:rsidR="00155916" w:rsidRPr="00FB735C">
        <w:t>h</w:t>
      </w:r>
      <w:r w:rsidR="00F240FD" w:rsidRPr="00FB735C">
        <w:t xml:space="preserve">on </w:t>
      </w:r>
      <w:r w:rsidR="00F955DA" w:rsidRPr="00FB735C">
        <w:rPr>
          <w:lang w:val="en-US"/>
        </w:rPr>
        <w:t>kemudian nilai c di pro</w:t>
      </w:r>
      <w:r w:rsidR="008746D8" w:rsidRPr="00FB735C">
        <w:rPr>
          <w:lang w:val="en-US"/>
        </w:rPr>
        <w:t>ses</w:t>
      </w:r>
      <w:r w:rsidR="0047074B" w:rsidRPr="00FB735C">
        <w:rPr>
          <w:lang w:val="en-US"/>
        </w:rPr>
        <w:t xml:space="preserve"> dengan mengikuti p</w:t>
      </w:r>
      <w:r w:rsidR="00D16BE3" w:rsidRPr="00FB735C">
        <w:rPr>
          <w:lang w:val="en-US"/>
        </w:rPr>
        <w:t>ers 2.2</w:t>
      </w:r>
      <w:r w:rsidR="0047074B" w:rsidRPr="00FB735C">
        <w:t>.</w:t>
      </w:r>
      <w:r w:rsidR="00361208" w:rsidRPr="00FB735C">
        <w:rPr>
          <w:lang w:val="en-US"/>
        </w:rPr>
        <w:t xml:space="preserve"> S</w:t>
      </w:r>
      <w:r w:rsidR="00F955DA" w:rsidRPr="00FB735C">
        <w:rPr>
          <w:lang w:val="en-US"/>
        </w:rPr>
        <w:t xml:space="preserve">ehingga didapat c yang merupakan </w:t>
      </w:r>
      <w:r w:rsidR="00261DA0" w:rsidRPr="0067774F">
        <w:rPr>
          <w:i/>
          <w:lang w:val="en-US"/>
        </w:rPr>
        <w:t>plain</w:t>
      </w:r>
      <w:r w:rsidR="00F955DA" w:rsidRPr="0067774F">
        <w:rPr>
          <w:i/>
          <w:lang w:val="en-US"/>
        </w:rPr>
        <w:t xml:space="preserve">text </w:t>
      </w:r>
      <w:r w:rsidR="00F955DA" w:rsidRPr="00FB735C">
        <w:rPr>
          <w:lang w:val="en-US"/>
        </w:rPr>
        <w:t>dari proses dekripsi menggunakan kunci privat</w:t>
      </w:r>
      <w:r w:rsidRPr="00FB735C">
        <w:rPr>
          <w:lang w:val="en-US"/>
        </w:rPr>
        <w:t xml:space="preserve">. </w:t>
      </w:r>
    </w:p>
    <w:p w:rsidR="00A7333D" w:rsidRPr="00FB735C" w:rsidRDefault="00A7333D" w:rsidP="0036159A">
      <w:pPr>
        <w:spacing w:line="240" w:lineRule="auto"/>
        <w:rPr>
          <w:lang w:val="en-US"/>
        </w:rPr>
      </w:pPr>
    </w:p>
    <w:p w:rsidR="002158A2" w:rsidRPr="00FB735C" w:rsidRDefault="0044454D" w:rsidP="00CB2B7E">
      <w:pPr>
        <w:pStyle w:val="Tabel"/>
      </w:pPr>
      <w:r w:rsidRPr="00FB735C">
        <w:t>Tabel 4.2 Proses Deskripsi Menggunakan Kunci Privat</w:t>
      </w:r>
      <w:r w:rsidR="002158A2" w:rsidRPr="00FB735C">
        <w:fldChar w:fldCharType="begin"/>
      </w:r>
      <w:r w:rsidR="002158A2" w:rsidRPr="00FB735C">
        <w:instrText xml:space="preserve"> LINK </w:instrText>
      </w:r>
      <w:r w:rsidR="00647D91" w:rsidRPr="00FB735C">
        <w:instrText xml:space="preserve">Excel.Sheet.12 Book1 Sheet1!R1C1:R12C7 </w:instrText>
      </w:r>
      <w:r w:rsidR="002158A2" w:rsidRPr="00FB735C">
        <w:instrText xml:space="preserve">\a \f 4 \h  \* MERGEFORMAT </w:instrText>
      </w:r>
      <w:r w:rsidR="002158A2" w:rsidRPr="00FB735C">
        <w:fldChar w:fldCharType="separate"/>
      </w:r>
    </w:p>
    <w:tbl>
      <w:tblPr>
        <w:tblW w:w="7650" w:type="dxa"/>
        <w:jc w:val="center"/>
        <w:tblLook w:val="04A0" w:firstRow="1" w:lastRow="0" w:firstColumn="1" w:lastColumn="0" w:noHBand="0" w:noVBand="1"/>
      </w:tblPr>
      <w:tblGrid>
        <w:gridCol w:w="1129"/>
        <w:gridCol w:w="1369"/>
        <w:gridCol w:w="616"/>
        <w:gridCol w:w="649"/>
        <w:gridCol w:w="1513"/>
        <w:gridCol w:w="1382"/>
        <w:gridCol w:w="992"/>
      </w:tblGrid>
      <w:tr w:rsidR="002158A2" w:rsidRPr="00FB735C" w:rsidTr="00E2298C">
        <w:trPr>
          <w:trHeight w:val="625"/>
          <w:tblHeader/>
          <w:jc w:val="center"/>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Chiper Text</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2158A2" w:rsidRPr="00FB735C" w:rsidRDefault="00503A3E"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ASCII</w:t>
            </w:r>
            <w:r w:rsidR="00C2643C" w:rsidRPr="00FB735C">
              <w:rPr>
                <w:rFonts w:ascii="Courier New" w:eastAsia="Times New Roman" w:hAnsi="Courier New" w:cs="Courier New"/>
                <w:color w:val="000000"/>
                <w:szCs w:val="24"/>
                <w:lang w:eastAsia="id-ID"/>
              </w:rPr>
              <w:t>(C</w:t>
            </w:r>
            <w:r w:rsidRPr="00FB735C">
              <w:rPr>
                <w:rFonts w:ascii="Courier New" w:eastAsia="Times New Roman" w:hAnsi="Courier New" w:cs="Courier New"/>
                <w:color w:val="000000"/>
                <w:szCs w:val="24"/>
                <w:lang w:eastAsia="id-ID"/>
              </w:rPr>
              <w:t>)</w:t>
            </w:r>
          </w:p>
        </w:tc>
        <w:tc>
          <w:tcPr>
            <w:tcW w:w="616" w:type="dxa"/>
            <w:tcBorders>
              <w:top w:val="single" w:sz="4" w:space="0" w:color="auto"/>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d</w:t>
            </w:r>
          </w:p>
        </w:tc>
        <w:tc>
          <w:tcPr>
            <w:tcW w:w="649" w:type="dxa"/>
            <w:tcBorders>
              <w:top w:val="single" w:sz="4" w:space="0" w:color="auto"/>
              <w:left w:val="nil"/>
              <w:bottom w:val="single" w:sz="4" w:space="0" w:color="auto"/>
              <w:right w:val="single" w:sz="4" w:space="0" w:color="auto"/>
            </w:tcBorders>
            <w:shd w:val="clear" w:color="auto" w:fill="auto"/>
            <w:noWrap/>
            <w:vAlign w:val="center"/>
            <w:hideMark/>
          </w:tcPr>
          <w:p w:rsidR="002158A2" w:rsidRPr="00FB735C" w:rsidRDefault="00503A3E"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n</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rsidR="002158A2" w:rsidRPr="00FB735C" w:rsidRDefault="00C2643C" w:rsidP="002158A2">
            <w:pPr>
              <w:spacing w:line="240" w:lineRule="auto"/>
              <w:jc w:val="center"/>
              <w:rPr>
                <w:rFonts w:ascii="Courier New" w:eastAsia="Times New Roman" w:hAnsi="Courier New" w:cs="Courier New"/>
                <w:color w:val="000000"/>
                <w:szCs w:val="24"/>
                <w:vertAlign w:val="superscript"/>
                <w:lang w:eastAsia="id-ID"/>
              </w:rPr>
            </w:pPr>
            <w:r w:rsidRPr="00FB735C">
              <w:rPr>
                <w:rFonts w:ascii="Courier New" w:eastAsia="Times New Roman" w:hAnsi="Courier New" w:cs="Courier New"/>
                <w:color w:val="000000"/>
                <w:szCs w:val="24"/>
                <w:lang w:eastAsia="id-ID"/>
              </w:rPr>
              <w:t>C</w:t>
            </w:r>
            <w:r w:rsidR="00E6412D" w:rsidRPr="00FB735C">
              <w:rPr>
                <w:rFonts w:ascii="Courier New" w:eastAsia="Times New Roman" w:hAnsi="Courier New" w:cs="Courier New"/>
                <w:color w:val="000000"/>
                <w:szCs w:val="24"/>
                <w:vertAlign w:val="superscript"/>
                <w:lang w:eastAsia="id-ID"/>
              </w:rPr>
              <w:t>d</w:t>
            </w:r>
          </w:p>
        </w:tc>
        <w:tc>
          <w:tcPr>
            <w:tcW w:w="1382" w:type="dxa"/>
            <w:tcBorders>
              <w:top w:val="single" w:sz="4" w:space="0" w:color="auto"/>
              <w:left w:val="nil"/>
              <w:bottom w:val="single" w:sz="4" w:space="0" w:color="auto"/>
              <w:right w:val="single" w:sz="4" w:space="0" w:color="auto"/>
            </w:tcBorders>
            <w:shd w:val="clear" w:color="auto" w:fill="auto"/>
            <w:noWrap/>
            <w:vAlign w:val="center"/>
            <w:hideMark/>
          </w:tcPr>
          <w:p w:rsidR="002158A2" w:rsidRPr="00FB735C" w:rsidRDefault="00C2643C"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C</w:t>
            </w:r>
            <w:r w:rsidR="00E6412D" w:rsidRPr="00FB735C">
              <w:rPr>
                <w:rFonts w:ascii="Courier New" w:eastAsia="Times New Roman" w:hAnsi="Courier New" w:cs="Courier New"/>
                <w:color w:val="000000"/>
                <w:szCs w:val="24"/>
                <w:vertAlign w:val="superscript"/>
                <w:lang w:eastAsia="id-ID"/>
              </w:rPr>
              <w:t>d</w:t>
            </w:r>
            <w:r w:rsidR="00503A3E" w:rsidRPr="00FB735C">
              <w:rPr>
                <w:rFonts w:ascii="Courier New" w:eastAsia="Times New Roman" w:hAnsi="Courier New" w:cs="Courier New"/>
                <w:color w:val="000000"/>
                <w:szCs w:val="24"/>
                <w:lang w:val="en-US" w:eastAsia="id-ID"/>
              </w:rPr>
              <w:t xml:space="preserve"> Mod 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58A2" w:rsidRPr="00FB735C" w:rsidRDefault="007400D9"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Plain</w:t>
            </w:r>
            <w:r w:rsidR="002158A2" w:rsidRPr="00FB735C">
              <w:rPr>
                <w:rFonts w:ascii="Courier New" w:eastAsia="Times New Roman" w:hAnsi="Courier New" w:cs="Courier New"/>
                <w:color w:val="000000"/>
                <w:szCs w:val="24"/>
                <w:lang w:val="en-US" w:eastAsia="id-ID"/>
              </w:rPr>
              <w:t xml:space="preserve"> Text</w:t>
            </w:r>
          </w:p>
        </w:tc>
      </w:tr>
      <w:tr w:rsidR="002158A2" w:rsidRPr="00FB735C" w:rsidTr="00236511">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r</w:t>
            </w:r>
          </w:p>
        </w:tc>
        <w:tc>
          <w:tcPr>
            <w:tcW w:w="136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114</w:t>
            </w:r>
          </w:p>
        </w:tc>
        <w:tc>
          <w:tcPr>
            <w:tcW w:w="616"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1,35E+116</w:t>
            </w:r>
          </w:p>
        </w:tc>
        <w:tc>
          <w:tcPr>
            <w:tcW w:w="138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75</w:t>
            </w:r>
          </w:p>
        </w:tc>
        <w:tc>
          <w:tcPr>
            <w:tcW w:w="99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K</w:t>
            </w:r>
          </w:p>
        </w:tc>
      </w:tr>
      <w:tr w:rsidR="002158A2" w:rsidRPr="00FB735C" w:rsidTr="00236511">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l</w:t>
            </w:r>
          </w:p>
        </w:tc>
        <w:tc>
          <w:tcPr>
            <w:tcW w:w="136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108</w:t>
            </w:r>
          </w:p>
        </w:tc>
        <w:tc>
          <w:tcPr>
            <w:tcW w:w="616"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6,89E+114</w:t>
            </w:r>
          </w:p>
        </w:tc>
        <w:tc>
          <w:tcPr>
            <w:tcW w:w="138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82</w:t>
            </w:r>
          </w:p>
        </w:tc>
        <w:tc>
          <w:tcPr>
            <w:tcW w:w="99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R</w:t>
            </w:r>
          </w:p>
        </w:tc>
      </w:tr>
      <w:tr w:rsidR="002158A2" w:rsidRPr="00FB735C" w:rsidTr="00236511">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c>
          <w:tcPr>
            <w:tcW w:w="136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44</w:t>
            </w:r>
          </w:p>
        </w:tc>
        <w:tc>
          <w:tcPr>
            <w:tcW w:w="616"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2,45E+94</w:t>
            </w:r>
          </w:p>
        </w:tc>
        <w:tc>
          <w:tcPr>
            <w:tcW w:w="138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73</w:t>
            </w:r>
          </w:p>
        </w:tc>
        <w:tc>
          <w:tcPr>
            <w:tcW w:w="99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I</w:t>
            </w:r>
          </w:p>
        </w:tc>
      </w:tr>
      <w:tr w:rsidR="002158A2" w:rsidRPr="00FB735C" w:rsidTr="00236511">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Cancel</w:t>
            </w:r>
          </w:p>
        </w:tc>
        <w:tc>
          <w:tcPr>
            <w:tcW w:w="136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24</w:t>
            </w:r>
          </w:p>
        </w:tc>
        <w:tc>
          <w:tcPr>
            <w:tcW w:w="616"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8,16E+79</w:t>
            </w:r>
          </w:p>
        </w:tc>
        <w:tc>
          <w:tcPr>
            <w:tcW w:w="138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80</w:t>
            </w:r>
          </w:p>
        </w:tc>
        <w:tc>
          <w:tcPr>
            <w:tcW w:w="99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P</w:t>
            </w:r>
          </w:p>
        </w:tc>
      </w:tr>
      <w:tr w:rsidR="002158A2" w:rsidRPr="00FB735C" w:rsidTr="00236511">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c>
          <w:tcPr>
            <w:tcW w:w="136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33</w:t>
            </w:r>
          </w:p>
        </w:tc>
        <w:tc>
          <w:tcPr>
            <w:tcW w:w="616"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3,30E+87</w:t>
            </w:r>
          </w:p>
        </w:tc>
        <w:tc>
          <w:tcPr>
            <w:tcW w:w="138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84</w:t>
            </w:r>
          </w:p>
        </w:tc>
        <w:tc>
          <w:tcPr>
            <w:tcW w:w="99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T</w:t>
            </w:r>
          </w:p>
        </w:tc>
      </w:tr>
      <w:tr w:rsidR="002158A2" w:rsidRPr="00FB735C" w:rsidTr="00236511">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i</w:t>
            </w:r>
          </w:p>
        </w:tc>
        <w:tc>
          <w:tcPr>
            <w:tcW w:w="136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105</w:t>
            </w:r>
          </w:p>
        </w:tc>
        <w:tc>
          <w:tcPr>
            <w:tcW w:w="616"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1,46E+114</w:t>
            </w:r>
          </w:p>
        </w:tc>
        <w:tc>
          <w:tcPr>
            <w:tcW w:w="138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79</w:t>
            </w:r>
          </w:p>
        </w:tc>
        <w:tc>
          <w:tcPr>
            <w:tcW w:w="99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O</w:t>
            </w:r>
          </w:p>
        </w:tc>
      </w:tr>
      <w:tr w:rsidR="002158A2" w:rsidRPr="00FB735C" w:rsidTr="00236511">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c>
          <w:tcPr>
            <w:tcW w:w="136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215</w:t>
            </w:r>
          </w:p>
        </w:tc>
        <w:tc>
          <w:tcPr>
            <w:tcW w:w="616"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1,92E+131</w:t>
            </w:r>
          </w:p>
        </w:tc>
        <w:tc>
          <w:tcPr>
            <w:tcW w:w="138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71</w:t>
            </w:r>
          </w:p>
        </w:tc>
        <w:tc>
          <w:tcPr>
            <w:tcW w:w="99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G</w:t>
            </w:r>
          </w:p>
        </w:tc>
      </w:tr>
      <w:tr w:rsidR="002158A2" w:rsidRPr="00FB735C" w:rsidTr="00236511">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l</w:t>
            </w:r>
          </w:p>
        </w:tc>
        <w:tc>
          <w:tcPr>
            <w:tcW w:w="136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108</w:t>
            </w:r>
          </w:p>
        </w:tc>
        <w:tc>
          <w:tcPr>
            <w:tcW w:w="616"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6,89E+114</w:t>
            </w:r>
          </w:p>
        </w:tc>
        <w:tc>
          <w:tcPr>
            <w:tcW w:w="138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82</w:t>
            </w:r>
          </w:p>
        </w:tc>
        <w:tc>
          <w:tcPr>
            <w:tcW w:w="99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R</w:t>
            </w:r>
          </w:p>
        </w:tc>
      </w:tr>
      <w:tr w:rsidR="002158A2" w:rsidRPr="00FB735C" w:rsidTr="00236511">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c>
          <w:tcPr>
            <w:tcW w:w="136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91</w:t>
            </w:r>
          </w:p>
        </w:tc>
        <w:tc>
          <w:tcPr>
            <w:tcW w:w="616"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5,59E+110</w:t>
            </w:r>
          </w:p>
        </w:tc>
        <w:tc>
          <w:tcPr>
            <w:tcW w:w="138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65</w:t>
            </w:r>
          </w:p>
        </w:tc>
        <w:tc>
          <w:tcPr>
            <w:tcW w:w="99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A</w:t>
            </w:r>
          </w:p>
        </w:tc>
      </w:tr>
      <w:tr w:rsidR="002158A2" w:rsidRPr="00FB735C" w:rsidTr="00236511">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lastRenderedPageBreak/>
              <w:t xml:space="preserve"> </w:t>
            </w:r>
            <w:r w:rsidRPr="00FB735C">
              <w:rPr>
                <w:rFonts w:ascii="Courier New" w:eastAsia="Times New Roman" w:hAnsi="Courier New" w:cs="Courier New"/>
                <w:color w:val="000000"/>
                <w:szCs w:val="24"/>
                <w:lang w:val="en-US" w:eastAsia="id-ID"/>
              </w:rPr>
              <w:t>&lt; </w:t>
            </w:r>
          </w:p>
        </w:tc>
        <w:tc>
          <w:tcPr>
            <w:tcW w:w="136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60</w:t>
            </w:r>
          </w:p>
        </w:tc>
        <w:tc>
          <w:tcPr>
            <w:tcW w:w="616"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6,29E+101</w:t>
            </w:r>
          </w:p>
        </w:tc>
        <w:tc>
          <w:tcPr>
            <w:tcW w:w="138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70</w:t>
            </w:r>
          </w:p>
        </w:tc>
        <w:tc>
          <w:tcPr>
            <w:tcW w:w="99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F</w:t>
            </w:r>
          </w:p>
        </w:tc>
      </w:tr>
      <w:tr w:rsidR="002158A2" w:rsidRPr="00FB735C" w:rsidTr="00236511">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c>
          <w:tcPr>
            <w:tcW w:w="136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44</w:t>
            </w:r>
          </w:p>
        </w:tc>
        <w:tc>
          <w:tcPr>
            <w:tcW w:w="616"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2,45E+94</w:t>
            </w:r>
          </w:p>
        </w:tc>
        <w:tc>
          <w:tcPr>
            <w:tcW w:w="138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73</w:t>
            </w:r>
          </w:p>
        </w:tc>
        <w:tc>
          <w:tcPr>
            <w:tcW w:w="992" w:type="dxa"/>
            <w:tcBorders>
              <w:top w:val="nil"/>
              <w:left w:val="nil"/>
              <w:bottom w:val="single" w:sz="4" w:space="0" w:color="auto"/>
              <w:right w:val="single" w:sz="4" w:space="0" w:color="auto"/>
            </w:tcBorders>
            <w:shd w:val="clear" w:color="auto" w:fill="auto"/>
            <w:noWrap/>
            <w:vAlign w:val="center"/>
            <w:hideMark/>
          </w:tcPr>
          <w:p w:rsidR="002158A2" w:rsidRPr="00FB735C" w:rsidRDefault="002158A2" w:rsidP="002158A2">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I</w:t>
            </w:r>
          </w:p>
        </w:tc>
      </w:tr>
    </w:tbl>
    <w:p w:rsidR="00236511" w:rsidRPr="00FB735C" w:rsidRDefault="002158A2" w:rsidP="00CB2B7E">
      <w:pPr>
        <w:pStyle w:val="Tabel"/>
      </w:pPr>
      <w:r w:rsidRPr="00FB735C">
        <w:fldChar w:fldCharType="end"/>
      </w:r>
    </w:p>
    <w:p w:rsidR="00B769A8" w:rsidRPr="00FB735C" w:rsidRDefault="00C2643C" w:rsidP="00C2643C">
      <w:pPr>
        <w:tabs>
          <w:tab w:val="left" w:pos="1260"/>
          <w:tab w:val="left" w:pos="1418"/>
          <w:tab w:val="left" w:pos="1530"/>
        </w:tabs>
        <w:spacing w:line="480" w:lineRule="auto"/>
        <w:jc w:val="left"/>
      </w:pPr>
      <w:r w:rsidRPr="0067774F">
        <w:rPr>
          <w:i/>
        </w:rPr>
        <w:t>ASCII</w:t>
      </w:r>
      <w:r w:rsidRPr="00FB735C">
        <w:t xml:space="preserve"> (C)</w:t>
      </w:r>
      <w:r w:rsidR="00B769A8" w:rsidRPr="00FB735C">
        <w:tab/>
        <w:t xml:space="preserve">: </w:t>
      </w:r>
      <w:r w:rsidR="008E59CC" w:rsidRPr="00FB735C">
        <w:rPr>
          <w:rFonts w:ascii="Courier New" w:hAnsi="Courier New" w:cs="Courier New"/>
        </w:rPr>
        <w:t>“</w:t>
      </w:r>
      <w:r w:rsidR="0043104E" w:rsidRPr="00FB735C">
        <w:rPr>
          <w:rFonts w:ascii="Courier New" w:hAnsi="Courier New" w:cs="Courier New"/>
          <w:lang w:val="en-US"/>
        </w:rPr>
        <w:t>114,108,44,24,33,105,215,108,91,60,44</w:t>
      </w:r>
      <w:r w:rsidR="00B769A8" w:rsidRPr="00FB735C">
        <w:rPr>
          <w:rFonts w:ascii="Courier New" w:hAnsi="Courier New" w:cs="Courier New"/>
        </w:rPr>
        <w:t>”</w:t>
      </w:r>
      <w:r w:rsidR="00B769A8" w:rsidRPr="00FB735C">
        <w:rPr>
          <w:rFonts w:ascii="Courier New" w:hAnsi="Courier New" w:cs="Courier New"/>
        </w:rPr>
        <w:br/>
      </w:r>
      <w:r w:rsidR="00E6412D" w:rsidRPr="00FB735C">
        <w:t>C</w:t>
      </w:r>
      <w:r w:rsidR="00E6412D" w:rsidRPr="00FB735C">
        <w:rPr>
          <w:vertAlign w:val="superscript"/>
        </w:rPr>
        <w:t>d</w:t>
      </w:r>
      <w:r w:rsidR="00B769A8" w:rsidRPr="00FB735C">
        <w:tab/>
        <w:t xml:space="preserve">: Merupakan proses nilai dari </w:t>
      </w:r>
      <w:r w:rsidRPr="0067774F">
        <w:rPr>
          <w:i/>
        </w:rPr>
        <w:t>ASCII</w:t>
      </w:r>
      <w:r w:rsidRPr="00FB735C">
        <w:t xml:space="preserve"> (C)</w:t>
      </w:r>
      <w:r w:rsidR="00B769A8" w:rsidRPr="00FB735C">
        <w:t xml:space="preserve"> </w:t>
      </w:r>
      <w:r w:rsidR="005770EE" w:rsidRPr="00FB735C">
        <w:t xml:space="preserve">pada </w:t>
      </w:r>
      <w:r w:rsidR="005770EE" w:rsidRPr="0067774F">
        <w:rPr>
          <w:i/>
        </w:rPr>
        <w:t xml:space="preserve">chipertext </w:t>
      </w:r>
      <w:r w:rsidR="005770EE" w:rsidRPr="00FB735C">
        <w:t>di pangkatkan</w:t>
      </w:r>
      <w:r w:rsidR="005770EE" w:rsidRPr="00FB735C">
        <w:tab/>
        <w:t xml:space="preserve">  </w:t>
      </w:r>
      <w:r w:rsidR="00B769A8" w:rsidRPr="00FB735C">
        <w:t>d</w:t>
      </w:r>
      <w:r w:rsidR="005770EE" w:rsidRPr="00FB735C">
        <w:t>engan d sebagai kunci privat</w:t>
      </w:r>
      <w:r w:rsidR="005770EE" w:rsidRPr="00FB735C">
        <w:br/>
        <w:t>n</w:t>
      </w:r>
      <w:r w:rsidR="005770EE" w:rsidRPr="00FB735C">
        <w:tab/>
      </w:r>
      <w:r w:rsidRPr="00FB735C">
        <w:t xml:space="preserve">: </w:t>
      </w:r>
      <w:r w:rsidR="00B769A8" w:rsidRPr="00FB735C">
        <w:t xml:space="preserve">Merupakan nilai dari proses hasil sisa </w:t>
      </w:r>
      <w:r w:rsidRPr="00FB735C">
        <w:t>pembagian dari suatu bilangan</w:t>
      </w:r>
      <w:r w:rsidRPr="00FB735C">
        <w:tab/>
      </w:r>
      <w:r w:rsidRPr="00FB735C">
        <w:tab/>
      </w:r>
      <w:r w:rsidR="00B769A8" w:rsidRPr="00FB735C">
        <w:t xml:space="preserve">terhadap bilangan lainnya atau bisa disebut juga dengan </w:t>
      </w:r>
      <w:r w:rsidR="00B769A8" w:rsidRPr="0067774F">
        <w:rPr>
          <w:i/>
        </w:rPr>
        <w:t>mod</w:t>
      </w:r>
      <w:r w:rsidR="00B769A8" w:rsidRPr="00FB735C">
        <w:t>/</w:t>
      </w:r>
      <w:r w:rsidR="00B769A8" w:rsidRPr="0067774F">
        <w:rPr>
          <w:i/>
        </w:rPr>
        <w:t>modulo</w:t>
      </w:r>
    </w:p>
    <w:p w:rsidR="00B769A8" w:rsidRPr="00FB735C" w:rsidRDefault="00B769A8" w:rsidP="007A5FD5">
      <w:pPr>
        <w:tabs>
          <w:tab w:val="left" w:pos="450"/>
          <w:tab w:val="left" w:pos="990"/>
          <w:tab w:val="left" w:pos="1080"/>
        </w:tabs>
        <w:spacing w:line="480" w:lineRule="auto"/>
        <w:ind w:firstLine="567"/>
      </w:pPr>
      <w:r w:rsidRPr="00FB735C">
        <w:t xml:space="preserve">Jika nilai dari </w:t>
      </w:r>
      <w:r w:rsidR="008E59CC" w:rsidRPr="00FB735C">
        <w:rPr>
          <w:szCs w:val="24"/>
        </w:rPr>
        <w:t>e dan n (7,</w:t>
      </w:r>
      <w:r w:rsidR="0043104E" w:rsidRPr="00FB735C">
        <w:rPr>
          <w:szCs w:val="24"/>
          <w:lang w:val="en-US"/>
        </w:rPr>
        <w:t>221</w:t>
      </w:r>
      <w:r w:rsidRPr="00FB735C">
        <w:rPr>
          <w:szCs w:val="24"/>
        </w:rPr>
        <w:t>) adalah perhitungan proses kun</w:t>
      </w:r>
      <w:r w:rsidR="00665621" w:rsidRPr="00FB735C">
        <w:rPr>
          <w:szCs w:val="24"/>
        </w:rPr>
        <w:t xml:space="preserve">ci publik seperti pada </w:t>
      </w:r>
      <w:r w:rsidR="00B85005" w:rsidRPr="00FB735C">
        <w:rPr>
          <w:szCs w:val="24"/>
        </w:rPr>
        <w:t>T</w:t>
      </w:r>
      <w:r w:rsidR="00665621" w:rsidRPr="00FB735C">
        <w:rPr>
          <w:szCs w:val="24"/>
        </w:rPr>
        <w:t>abel 4.</w:t>
      </w:r>
      <w:r w:rsidR="00665621" w:rsidRPr="00FB735C">
        <w:rPr>
          <w:szCs w:val="24"/>
          <w:lang w:val="en-US"/>
        </w:rPr>
        <w:t>1</w:t>
      </w:r>
      <w:r w:rsidRPr="00FB735C">
        <w:rPr>
          <w:szCs w:val="24"/>
        </w:rPr>
        <w:t xml:space="preserve">. Maka lakukanlah proses perhitungan nilai dari d sebagai kunci privat dengan menggunakan rumus </w:t>
      </w:r>
      <w:r w:rsidRPr="00FB735C">
        <w:rPr>
          <w:b/>
        </w:rPr>
        <w:t>d=1+kQ(n)/e</w:t>
      </w:r>
      <w:r w:rsidRPr="00FB735C">
        <w:t xml:space="preserve">. </w:t>
      </w:r>
    </w:p>
    <w:p w:rsidR="00B769A8" w:rsidRPr="00FB735C" w:rsidRDefault="00A561EC" w:rsidP="00B769A8">
      <w:pPr>
        <w:spacing w:line="240" w:lineRule="auto"/>
        <w:ind w:right="58"/>
        <w:rPr>
          <w:rFonts w:ascii="Courier New" w:hAnsi="Courier New" w:cs="Courier New"/>
        </w:rPr>
      </w:pPr>
      <w:r w:rsidRPr="00FB735C">
        <w:rPr>
          <w:rFonts w:ascii="Courier New" w:hAnsi="Courier New" w:cs="Courier New"/>
        </w:rPr>
        <w:t>d = 1+(2</w:t>
      </w:r>
      <w:r w:rsidR="0043104E" w:rsidRPr="00FB735C">
        <w:rPr>
          <w:rFonts w:ascii="Courier New" w:hAnsi="Courier New" w:cs="Courier New"/>
        </w:rPr>
        <w:t>*(192</w:t>
      </w:r>
      <w:r w:rsidR="00B769A8" w:rsidRPr="00FB735C">
        <w:rPr>
          <w:rFonts w:ascii="Courier New" w:hAnsi="Courier New" w:cs="Courier New"/>
        </w:rPr>
        <w:t xml:space="preserve">))/7 </w:t>
      </w:r>
    </w:p>
    <w:p w:rsidR="00B769A8" w:rsidRPr="00FB735C" w:rsidRDefault="00A561EC" w:rsidP="00B769A8">
      <w:pPr>
        <w:spacing w:line="240" w:lineRule="auto"/>
        <w:ind w:right="58"/>
        <w:rPr>
          <w:rFonts w:ascii="Courier New" w:hAnsi="Courier New" w:cs="Courier New"/>
        </w:rPr>
      </w:pPr>
      <w:r w:rsidRPr="00FB735C">
        <w:rPr>
          <w:rFonts w:ascii="Courier New" w:hAnsi="Courier New" w:cs="Courier New"/>
        </w:rPr>
        <w:t>d = 1+(384</w:t>
      </w:r>
      <w:r w:rsidR="00B769A8" w:rsidRPr="00FB735C">
        <w:rPr>
          <w:rFonts w:ascii="Courier New" w:hAnsi="Courier New" w:cs="Courier New"/>
        </w:rPr>
        <w:t>/7)</w:t>
      </w:r>
    </w:p>
    <w:p w:rsidR="00B769A8" w:rsidRPr="00FB735C" w:rsidRDefault="00B769A8" w:rsidP="00B769A8">
      <w:pPr>
        <w:spacing w:line="240" w:lineRule="auto"/>
        <w:ind w:right="58"/>
        <w:rPr>
          <w:rFonts w:ascii="Courier New" w:hAnsi="Courier New" w:cs="Courier New"/>
        </w:rPr>
      </w:pPr>
      <w:r w:rsidRPr="00FB735C">
        <w:rPr>
          <w:rFonts w:ascii="Courier New" w:hAnsi="Courier New" w:cs="Courier New"/>
        </w:rPr>
        <w:t>d = 1</w:t>
      </w:r>
      <w:r w:rsidR="00A561EC" w:rsidRPr="00FB735C">
        <w:rPr>
          <w:rFonts w:ascii="Courier New" w:hAnsi="Courier New" w:cs="Courier New"/>
        </w:rPr>
        <w:t>+54</w:t>
      </w:r>
    </w:p>
    <w:p w:rsidR="006B0D69" w:rsidRPr="00FB735C" w:rsidRDefault="00A561EC" w:rsidP="00B769A8">
      <w:pPr>
        <w:spacing w:line="240" w:lineRule="auto"/>
        <w:ind w:right="58"/>
        <w:rPr>
          <w:rFonts w:ascii="Courier New" w:hAnsi="Courier New" w:cs="Courier New"/>
        </w:rPr>
      </w:pPr>
      <w:r w:rsidRPr="00FB735C">
        <w:rPr>
          <w:rFonts w:ascii="Courier New" w:hAnsi="Courier New" w:cs="Courier New"/>
        </w:rPr>
        <w:t>d = 55</w:t>
      </w:r>
    </w:p>
    <w:p w:rsidR="001A3B0A" w:rsidRPr="00FB735C" w:rsidRDefault="001A3B0A" w:rsidP="007A5FD5">
      <w:pPr>
        <w:spacing w:line="240" w:lineRule="auto"/>
        <w:ind w:right="58"/>
        <w:rPr>
          <w:rFonts w:ascii="Courier New" w:hAnsi="Courier New" w:cs="Courier New"/>
        </w:rPr>
      </w:pPr>
    </w:p>
    <w:p w:rsidR="00B769A8" w:rsidRPr="00FB735C" w:rsidRDefault="00B769A8" w:rsidP="00236511">
      <w:pPr>
        <w:spacing w:line="480" w:lineRule="auto"/>
        <w:ind w:firstLine="567"/>
      </w:pPr>
      <w:r w:rsidRPr="00FB735C">
        <w:t>Sehingga diperoleh proses perhitun</w:t>
      </w:r>
      <w:r w:rsidR="00A561EC" w:rsidRPr="00FB735C">
        <w:t>gan kunci privat d,n adalah (55,221</w:t>
      </w:r>
      <w:r w:rsidRPr="00FB735C">
        <w:t>). Adapun perhitungan proses</w:t>
      </w:r>
      <w:r w:rsidR="00730369" w:rsidRPr="00FB735C">
        <w:t xml:space="preserve"> dekripsi seperti pada </w:t>
      </w:r>
      <w:r w:rsidR="00CF31AF" w:rsidRPr="00FB735C">
        <w:t>T</w:t>
      </w:r>
      <w:r w:rsidR="00665621" w:rsidRPr="00FB735C">
        <w:t>abel 4.2</w:t>
      </w:r>
      <w:r w:rsidRPr="00FB735C">
        <w:t xml:space="preserve"> adalah sebagai berikut :</w:t>
      </w:r>
    </w:p>
    <w:p w:rsidR="00B769A8" w:rsidRPr="00FB735C" w:rsidRDefault="0067774F" w:rsidP="008E59CC">
      <w:pPr>
        <w:tabs>
          <w:tab w:val="left" w:pos="450"/>
        </w:tabs>
        <w:ind w:right="58"/>
        <w:rPr>
          <w:rFonts w:ascii="Courier New" w:hAnsi="Courier New" w:cs="Courier New"/>
          <w:lang w:val="en-US"/>
        </w:rPr>
      </w:pPr>
      <w:r>
        <w:rPr>
          <w:i/>
        </w:rPr>
        <w:t>Chiper</w:t>
      </w:r>
      <w:r w:rsidR="001A3B0A" w:rsidRPr="0067774F">
        <w:rPr>
          <w:i/>
        </w:rPr>
        <w:t>Text</w:t>
      </w:r>
      <w:r w:rsidR="00B769A8" w:rsidRPr="0067774F">
        <w:rPr>
          <w:i/>
        </w:rPr>
        <w:t xml:space="preserve"> </w:t>
      </w:r>
      <w:r w:rsidR="00B769A8" w:rsidRPr="00FB735C">
        <w:t xml:space="preserve">= </w:t>
      </w:r>
      <w:r w:rsidR="00C41944" w:rsidRPr="00FB735C">
        <w:rPr>
          <w:rFonts w:ascii="Courier New" w:hAnsi="Courier New" w:cs="Courier New"/>
        </w:rPr>
        <w:t>“</w:t>
      </w:r>
      <w:r w:rsidR="00A561EC" w:rsidRPr="00FB735C">
        <w:rPr>
          <w:rFonts w:ascii="Courier New" w:hAnsi="Courier New" w:cs="Courier New"/>
        </w:rPr>
        <w:t>rl,Cancel!i×L[&lt;,</w:t>
      </w:r>
      <w:r w:rsidR="00B769A8" w:rsidRPr="00FB735C">
        <w:rPr>
          <w:rFonts w:ascii="Courier New" w:hAnsi="Courier New" w:cs="Courier New"/>
        </w:rPr>
        <w:t>”</w:t>
      </w:r>
    </w:p>
    <w:p w:rsidR="00B769A8" w:rsidRPr="00FB735C" w:rsidRDefault="00C2643C" w:rsidP="00E40793">
      <w:pPr>
        <w:tabs>
          <w:tab w:val="left" w:pos="450"/>
        </w:tabs>
        <w:rPr>
          <w:rFonts w:ascii="Courier New" w:hAnsi="Courier New" w:cs="Courier New"/>
        </w:rPr>
      </w:pPr>
      <w:r w:rsidRPr="0067774F">
        <w:rPr>
          <w:i/>
        </w:rPr>
        <w:t>ASCII</w:t>
      </w:r>
      <w:r w:rsidRPr="00FB735C">
        <w:t xml:space="preserve"> (C) </w:t>
      </w:r>
      <w:r w:rsidR="00B769A8" w:rsidRPr="00FB735C">
        <w:t xml:space="preserve">= </w:t>
      </w:r>
      <w:r w:rsidR="008D3651" w:rsidRPr="00FB735C">
        <w:rPr>
          <w:rFonts w:ascii="Courier New" w:hAnsi="Courier New" w:cs="Courier New"/>
        </w:rPr>
        <w:t>“</w:t>
      </w:r>
      <w:r w:rsidR="00A561EC" w:rsidRPr="00FB735C">
        <w:rPr>
          <w:rFonts w:ascii="Courier New" w:hAnsi="Courier New" w:cs="Courier New"/>
          <w:lang w:val="en-US"/>
        </w:rPr>
        <w:t>114,108,44,24,33,105,215,108,91,60,44</w:t>
      </w:r>
      <w:r w:rsidR="008D3651" w:rsidRPr="00FB735C">
        <w:rPr>
          <w:rFonts w:ascii="Courier New" w:hAnsi="Courier New" w:cs="Courier New"/>
        </w:rPr>
        <w:t>”</w:t>
      </w:r>
    </w:p>
    <w:p w:rsidR="00B769A8" w:rsidRPr="00FB735C" w:rsidRDefault="00B769A8" w:rsidP="00E40793">
      <w:pPr>
        <w:tabs>
          <w:tab w:val="left" w:pos="450"/>
        </w:tabs>
        <w:rPr>
          <w:rFonts w:ascii="Courier New" w:hAnsi="Courier New" w:cs="Courier New"/>
        </w:rPr>
      </w:pPr>
      <w:r w:rsidRPr="00FB735C">
        <w:t>n</w:t>
      </w:r>
      <w:r w:rsidRPr="00FB735C">
        <w:tab/>
        <w:t xml:space="preserve">= </w:t>
      </w:r>
      <w:r w:rsidR="00A561EC" w:rsidRPr="00FB735C">
        <w:rPr>
          <w:rFonts w:ascii="Courier New" w:hAnsi="Courier New" w:cs="Courier New"/>
        </w:rPr>
        <w:t>“221</w:t>
      </w:r>
      <w:r w:rsidRPr="00FB735C">
        <w:rPr>
          <w:rFonts w:ascii="Courier New" w:hAnsi="Courier New" w:cs="Courier New"/>
        </w:rPr>
        <w:t>”</w:t>
      </w:r>
    </w:p>
    <w:p w:rsidR="001A3B0A" w:rsidRPr="00FB735C" w:rsidRDefault="001A3B0A" w:rsidP="00E40793">
      <w:pPr>
        <w:tabs>
          <w:tab w:val="left" w:pos="450"/>
        </w:tabs>
        <w:rPr>
          <w:rFonts w:cs="Times New Roman"/>
          <w:lang w:val="en-US"/>
        </w:rPr>
      </w:pPr>
      <w:r w:rsidRPr="00FB735C">
        <w:rPr>
          <w:rFonts w:cs="Times New Roman"/>
          <w:lang w:val="en-US"/>
        </w:rPr>
        <w:t>M    = C</w:t>
      </w:r>
      <w:r w:rsidRPr="00FB735C">
        <w:rPr>
          <w:rFonts w:cs="Times New Roman"/>
          <w:vertAlign w:val="superscript"/>
          <w:lang w:val="en-US"/>
        </w:rPr>
        <w:t xml:space="preserve">d </w:t>
      </w:r>
      <w:r w:rsidRPr="00FB735C">
        <w:rPr>
          <w:rFonts w:cs="Times New Roman"/>
          <w:lang w:val="en-US"/>
        </w:rPr>
        <w:t>Mod n</w:t>
      </w:r>
    </w:p>
    <w:p w:rsidR="00B769A8" w:rsidRPr="00FB735C" w:rsidRDefault="008D3651" w:rsidP="00DE33CF">
      <w:pPr>
        <w:tabs>
          <w:tab w:val="left" w:pos="450"/>
          <w:tab w:val="left" w:pos="720"/>
          <w:tab w:val="left" w:pos="1440"/>
          <w:tab w:val="left" w:pos="1530"/>
          <w:tab w:val="left" w:pos="2340"/>
          <w:tab w:val="left" w:pos="3510"/>
        </w:tabs>
        <w:spacing w:line="240" w:lineRule="auto"/>
        <w:rPr>
          <w:rFonts w:ascii="Courier New" w:hAnsi="Courier New" w:cs="Courier New"/>
        </w:rPr>
      </w:pPr>
      <w:r w:rsidRPr="00FB735C">
        <w:t>M</w:t>
      </w:r>
      <w:r w:rsidR="00B769A8" w:rsidRPr="00FB735C">
        <w:tab/>
        <w:t xml:space="preserve">= </w:t>
      </w:r>
      <w:r w:rsidR="00A561EC" w:rsidRPr="00FB735C">
        <w:rPr>
          <w:rFonts w:ascii="Courier New" w:hAnsi="Courier New" w:cs="Courier New"/>
        </w:rPr>
        <w:t>“114</w:t>
      </w:r>
      <w:r w:rsidR="00DE33CF" w:rsidRPr="00FB735C">
        <w:rPr>
          <w:rFonts w:ascii="Courier New" w:hAnsi="Courier New" w:cs="Courier New"/>
          <w:vertAlign w:val="superscript"/>
        </w:rPr>
        <w:t>55</w:t>
      </w:r>
      <w:r w:rsidR="00DE33CF" w:rsidRPr="00FB735C">
        <w:rPr>
          <w:rFonts w:ascii="Courier New" w:hAnsi="Courier New" w:cs="Courier New"/>
          <w:vertAlign w:val="superscript"/>
          <w:lang w:val="en-US"/>
        </w:rPr>
        <w:t xml:space="preserve"> </w:t>
      </w:r>
      <w:r w:rsidR="00EA2843" w:rsidRPr="00FB735C">
        <w:rPr>
          <w:rFonts w:ascii="Courier New" w:hAnsi="Courier New" w:cs="Courier New"/>
          <w:vertAlign w:val="superscript"/>
        </w:rPr>
        <w:tab/>
      </w:r>
      <w:r w:rsidR="00B769A8" w:rsidRPr="00FB735C">
        <w:rPr>
          <w:rFonts w:ascii="Courier New" w:hAnsi="Courier New" w:cs="Courier New"/>
        </w:rPr>
        <w:t xml:space="preserve">Mod n </w:t>
      </w:r>
      <w:r w:rsidRPr="00FB735C">
        <w:rPr>
          <w:rFonts w:ascii="Courier New" w:hAnsi="Courier New" w:cs="Courier New"/>
        </w:rPr>
        <w:t xml:space="preserve">: </w:t>
      </w:r>
      <w:r w:rsidR="00DE33CF" w:rsidRPr="00FB735C">
        <w:rPr>
          <w:rFonts w:ascii="Courier New" w:hAnsi="Courier New" w:cs="Courier New"/>
        </w:rPr>
        <w:t>114</w:t>
      </w:r>
      <w:r w:rsidR="00DE33CF" w:rsidRPr="00FB735C">
        <w:rPr>
          <w:rFonts w:ascii="Courier New" w:hAnsi="Courier New" w:cs="Courier New"/>
          <w:vertAlign w:val="superscript"/>
        </w:rPr>
        <w:t>55</w:t>
      </w:r>
      <w:r w:rsidR="00B769A8" w:rsidRPr="00FB735C">
        <w:rPr>
          <w:rFonts w:ascii="Courier New" w:hAnsi="Courier New" w:cs="Courier New"/>
          <w:vertAlign w:val="superscript"/>
        </w:rPr>
        <w:t xml:space="preserve"> </w:t>
      </w:r>
      <w:r w:rsidR="00EA2843" w:rsidRPr="00FB735C">
        <w:rPr>
          <w:rFonts w:ascii="Courier New" w:hAnsi="Courier New" w:cs="Courier New"/>
          <w:vertAlign w:val="superscript"/>
        </w:rPr>
        <w:tab/>
      </w:r>
      <w:r w:rsidR="00B769A8" w:rsidRPr="00FB735C">
        <w:rPr>
          <w:rFonts w:ascii="Courier New" w:hAnsi="Courier New" w:cs="Courier New"/>
        </w:rPr>
        <w:t>Mod</w:t>
      </w:r>
      <w:r w:rsidR="00DE33CF" w:rsidRPr="00FB735C">
        <w:rPr>
          <w:rFonts w:ascii="Courier New" w:hAnsi="Courier New" w:cs="Courier New"/>
        </w:rPr>
        <w:t xml:space="preserve"> 221</w:t>
      </w:r>
      <w:r w:rsidRPr="00FB735C">
        <w:rPr>
          <w:rFonts w:ascii="Courier New" w:hAnsi="Courier New" w:cs="Courier New"/>
        </w:rPr>
        <w:t xml:space="preserve"> = 75</w:t>
      </w:r>
      <w:r w:rsidR="00B769A8" w:rsidRPr="00FB735C">
        <w:rPr>
          <w:rFonts w:ascii="Courier New" w:hAnsi="Courier New" w:cs="Courier New"/>
        </w:rPr>
        <w:t xml:space="preserve"> “</w:t>
      </w:r>
    </w:p>
    <w:p w:rsidR="00B769A8" w:rsidRPr="00FB735C" w:rsidRDefault="00EA2843" w:rsidP="008D3651">
      <w:pPr>
        <w:tabs>
          <w:tab w:val="left" w:pos="630"/>
          <w:tab w:val="left" w:pos="720"/>
          <w:tab w:val="left" w:pos="1440"/>
          <w:tab w:val="left" w:pos="2340"/>
          <w:tab w:val="left" w:pos="3510"/>
        </w:tabs>
        <w:spacing w:line="240" w:lineRule="auto"/>
        <w:rPr>
          <w:rFonts w:ascii="Courier New" w:hAnsi="Courier New" w:cs="Courier New"/>
        </w:rPr>
      </w:pPr>
      <w:r w:rsidRPr="00FB735C">
        <w:rPr>
          <w:rFonts w:ascii="Courier New" w:hAnsi="Courier New" w:cs="Courier New"/>
        </w:rPr>
        <w:tab/>
      </w:r>
      <w:r w:rsidR="00B769A8" w:rsidRPr="00FB735C">
        <w:rPr>
          <w:rFonts w:ascii="Courier New" w:hAnsi="Courier New" w:cs="Courier New"/>
        </w:rPr>
        <w:t>“</w:t>
      </w:r>
      <w:r w:rsidR="00DE33CF" w:rsidRPr="00FB735C">
        <w:rPr>
          <w:rFonts w:ascii="Courier New" w:hAnsi="Courier New" w:cs="Courier New"/>
        </w:rPr>
        <w:t>108</w:t>
      </w:r>
      <w:r w:rsidR="00DE33CF" w:rsidRPr="00FB735C">
        <w:rPr>
          <w:rFonts w:ascii="Courier New" w:hAnsi="Courier New" w:cs="Courier New"/>
          <w:vertAlign w:val="superscript"/>
        </w:rPr>
        <w:t>55</w:t>
      </w:r>
      <w:r w:rsidRPr="00FB735C">
        <w:rPr>
          <w:rFonts w:ascii="Courier New" w:hAnsi="Courier New" w:cs="Courier New"/>
          <w:vertAlign w:val="superscript"/>
        </w:rPr>
        <w:tab/>
      </w:r>
      <w:r w:rsidR="00DE33CF" w:rsidRPr="00FB735C">
        <w:rPr>
          <w:rFonts w:ascii="Courier New" w:hAnsi="Courier New" w:cs="Courier New"/>
          <w:vertAlign w:val="superscript"/>
          <w:lang w:val="en-US"/>
        </w:rPr>
        <w:t xml:space="preserve"> </w:t>
      </w:r>
      <w:r w:rsidR="00B769A8" w:rsidRPr="00FB735C">
        <w:rPr>
          <w:rFonts w:ascii="Courier New" w:hAnsi="Courier New" w:cs="Courier New"/>
        </w:rPr>
        <w:t xml:space="preserve">Mod n : </w:t>
      </w:r>
      <w:r w:rsidR="00DE33CF" w:rsidRPr="00FB735C">
        <w:rPr>
          <w:rFonts w:ascii="Courier New" w:hAnsi="Courier New" w:cs="Courier New"/>
        </w:rPr>
        <w:t>108</w:t>
      </w:r>
      <w:r w:rsidR="00DE33CF" w:rsidRPr="00FB735C">
        <w:rPr>
          <w:rFonts w:ascii="Courier New" w:hAnsi="Courier New" w:cs="Courier New"/>
          <w:vertAlign w:val="superscript"/>
        </w:rPr>
        <w:t>55</w:t>
      </w:r>
      <w:r w:rsidRPr="00FB735C">
        <w:rPr>
          <w:rFonts w:ascii="Courier New" w:hAnsi="Courier New" w:cs="Courier New"/>
          <w:vertAlign w:val="superscript"/>
          <w:lang w:val="en-US"/>
        </w:rPr>
        <w:t xml:space="preserve"> </w:t>
      </w:r>
      <w:r w:rsidR="008D3651" w:rsidRPr="00FB735C">
        <w:rPr>
          <w:rFonts w:ascii="Courier New" w:hAnsi="Courier New" w:cs="Courier New"/>
          <w:vertAlign w:val="superscript"/>
          <w:lang w:val="en-US"/>
        </w:rPr>
        <w:t xml:space="preserve"> </w:t>
      </w:r>
      <w:r w:rsidR="00B769A8" w:rsidRPr="00FB735C">
        <w:rPr>
          <w:rFonts w:ascii="Courier New" w:hAnsi="Courier New" w:cs="Courier New"/>
        </w:rPr>
        <w:t>Mod</w:t>
      </w:r>
      <w:r w:rsidR="008D3651" w:rsidRPr="00FB735C">
        <w:rPr>
          <w:rFonts w:ascii="Courier New" w:hAnsi="Courier New" w:cs="Courier New"/>
        </w:rPr>
        <w:t xml:space="preserve"> </w:t>
      </w:r>
      <w:r w:rsidR="00DE33CF" w:rsidRPr="00FB735C">
        <w:rPr>
          <w:rFonts w:ascii="Courier New" w:hAnsi="Courier New" w:cs="Courier New"/>
        </w:rPr>
        <w:t>221</w:t>
      </w:r>
      <w:r w:rsidR="008D3651" w:rsidRPr="00FB735C">
        <w:rPr>
          <w:rFonts w:ascii="Courier New" w:hAnsi="Courier New" w:cs="Courier New"/>
        </w:rPr>
        <w:t xml:space="preserve"> = 82</w:t>
      </w:r>
      <w:r w:rsidR="00B769A8" w:rsidRPr="00FB735C">
        <w:rPr>
          <w:rFonts w:ascii="Courier New" w:hAnsi="Courier New" w:cs="Courier New"/>
        </w:rPr>
        <w:t xml:space="preserve"> “</w:t>
      </w:r>
    </w:p>
    <w:p w:rsidR="00B769A8" w:rsidRPr="00FB735C" w:rsidRDefault="00B769A8" w:rsidP="008D3651">
      <w:pPr>
        <w:tabs>
          <w:tab w:val="left" w:pos="450"/>
          <w:tab w:val="left" w:pos="630"/>
          <w:tab w:val="left" w:pos="720"/>
          <w:tab w:val="left" w:pos="144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w:t>
      </w:r>
      <w:r w:rsidR="00DE33CF" w:rsidRPr="00FB735C">
        <w:rPr>
          <w:rFonts w:ascii="Courier New" w:hAnsi="Courier New" w:cs="Courier New"/>
        </w:rPr>
        <w:t>44</w:t>
      </w:r>
      <w:r w:rsidR="00DE33CF" w:rsidRPr="00FB735C">
        <w:rPr>
          <w:rFonts w:ascii="Courier New" w:hAnsi="Courier New" w:cs="Courier New"/>
          <w:vertAlign w:val="superscript"/>
        </w:rPr>
        <w:t>55</w:t>
      </w:r>
      <w:r w:rsidR="00EA2843" w:rsidRPr="00FB735C">
        <w:rPr>
          <w:rFonts w:ascii="Courier New" w:hAnsi="Courier New" w:cs="Courier New"/>
          <w:vertAlign w:val="superscript"/>
        </w:rPr>
        <w:tab/>
      </w:r>
      <w:r w:rsidR="00DE33CF" w:rsidRPr="00FB735C">
        <w:rPr>
          <w:rFonts w:ascii="Courier New" w:hAnsi="Courier New" w:cs="Courier New"/>
          <w:vertAlign w:val="superscript"/>
          <w:lang w:val="en-US"/>
        </w:rPr>
        <w:t xml:space="preserve"> </w:t>
      </w:r>
      <w:r w:rsidRPr="00FB735C">
        <w:rPr>
          <w:rFonts w:ascii="Courier New" w:hAnsi="Courier New" w:cs="Courier New"/>
        </w:rPr>
        <w:t xml:space="preserve">Mod n : </w:t>
      </w:r>
      <w:r w:rsidR="00DE33CF" w:rsidRPr="00FB735C">
        <w:rPr>
          <w:rFonts w:ascii="Courier New" w:hAnsi="Courier New" w:cs="Courier New"/>
        </w:rPr>
        <w:t>44</w:t>
      </w:r>
      <w:r w:rsidR="00DE33CF" w:rsidRPr="00FB735C">
        <w:rPr>
          <w:rFonts w:ascii="Courier New" w:hAnsi="Courier New" w:cs="Courier New"/>
          <w:vertAlign w:val="superscript"/>
        </w:rPr>
        <w:t>55</w:t>
      </w:r>
      <w:r w:rsidR="00EA2843" w:rsidRPr="00FB735C">
        <w:rPr>
          <w:rFonts w:ascii="Courier New" w:hAnsi="Courier New" w:cs="Courier New"/>
          <w:vertAlign w:val="superscript"/>
        </w:rPr>
        <w:tab/>
      </w:r>
      <w:r w:rsidRPr="00FB735C">
        <w:rPr>
          <w:rFonts w:ascii="Courier New" w:hAnsi="Courier New" w:cs="Courier New"/>
        </w:rPr>
        <w:t>Mod</w:t>
      </w:r>
      <w:r w:rsidR="008D3651" w:rsidRPr="00FB735C">
        <w:rPr>
          <w:rFonts w:ascii="Courier New" w:hAnsi="Courier New" w:cs="Courier New"/>
        </w:rPr>
        <w:t xml:space="preserve"> </w:t>
      </w:r>
      <w:r w:rsidR="00DE33CF" w:rsidRPr="00FB735C">
        <w:rPr>
          <w:rFonts w:ascii="Courier New" w:hAnsi="Courier New" w:cs="Courier New"/>
        </w:rPr>
        <w:t>221</w:t>
      </w:r>
      <w:r w:rsidR="008D3651" w:rsidRPr="00FB735C">
        <w:rPr>
          <w:rFonts w:ascii="Courier New" w:hAnsi="Courier New" w:cs="Courier New"/>
        </w:rPr>
        <w:t xml:space="preserve"> = 73</w:t>
      </w:r>
      <w:r w:rsidRPr="00FB735C">
        <w:rPr>
          <w:rFonts w:ascii="Courier New" w:hAnsi="Courier New" w:cs="Courier New"/>
        </w:rPr>
        <w:t xml:space="preserve"> “</w:t>
      </w:r>
    </w:p>
    <w:p w:rsidR="00B769A8" w:rsidRPr="00FB735C" w:rsidRDefault="00B769A8" w:rsidP="008D3651">
      <w:pPr>
        <w:tabs>
          <w:tab w:val="left" w:pos="450"/>
          <w:tab w:val="left" w:pos="630"/>
          <w:tab w:val="left" w:pos="720"/>
          <w:tab w:val="left" w:pos="1350"/>
          <w:tab w:val="left" w:pos="144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w:t>
      </w:r>
      <w:r w:rsidR="00DE33CF" w:rsidRPr="00FB735C">
        <w:rPr>
          <w:rFonts w:ascii="Courier New" w:hAnsi="Courier New" w:cs="Courier New"/>
        </w:rPr>
        <w:t>24</w:t>
      </w:r>
      <w:r w:rsidR="00DE33CF" w:rsidRPr="00FB735C">
        <w:rPr>
          <w:rFonts w:ascii="Courier New" w:hAnsi="Courier New" w:cs="Courier New"/>
          <w:vertAlign w:val="superscript"/>
        </w:rPr>
        <w:t>55</w:t>
      </w:r>
      <w:r w:rsidR="00E40793" w:rsidRPr="00FB735C">
        <w:rPr>
          <w:rFonts w:ascii="Courier New" w:hAnsi="Courier New" w:cs="Courier New"/>
          <w:vertAlign w:val="superscript"/>
        </w:rPr>
        <w:t xml:space="preserve"> </w:t>
      </w:r>
      <w:r w:rsidR="00DE33CF" w:rsidRPr="00FB735C">
        <w:rPr>
          <w:rFonts w:ascii="Courier New" w:hAnsi="Courier New" w:cs="Courier New"/>
          <w:vertAlign w:val="superscript"/>
          <w:lang w:val="en-US"/>
        </w:rPr>
        <w:t xml:space="preserve"> </w:t>
      </w:r>
      <w:r w:rsidR="00EA2843" w:rsidRPr="00FB735C">
        <w:rPr>
          <w:rFonts w:ascii="Courier New" w:hAnsi="Courier New" w:cs="Courier New"/>
          <w:vertAlign w:val="superscript"/>
          <w:lang w:val="en-US"/>
        </w:rPr>
        <w:t xml:space="preserve"> </w:t>
      </w:r>
      <w:r w:rsidRPr="00FB735C">
        <w:rPr>
          <w:rFonts w:ascii="Courier New" w:hAnsi="Courier New" w:cs="Courier New"/>
        </w:rPr>
        <w:t>Mod</w:t>
      </w:r>
      <w:r w:rsidR="008D3651" w:rsidRPr="00FB735C">
        <w:rPr>
          <w:rFonts w:ascii="Courier New" w:hAnsi="Courier New" w:cs="Courier New"/>
        </w:rPr>
        <w:t xml:space="preserve"> n </w:t>
      </w:r>
      <w:r w:rsidRPr="00FB735C">
        <w:rPr>
          <w:rFonts w:ascii="Courier New" w:hAnsi="Courier New" w:cs="Courier New"/>
        </w:rPr>
        <w:t xml:space="preserve">: </w:t>
      </w:r>
      <w:r w:rsidR="00DE33CF" w:rsidRPr="00FB735C">
        <w:rPr>
          <w:rFonts w:ascii="Courier New" w:hAnsi="Courier New" w:cs="Courier New"/>
        </w:rPr>
        <w:t>24</w:t>
      </w:r>
      <w:r w:rsidR="00DE33CF" w:rsidRPr="00FB735C">
        <w:rPr>
          <w:rFonts w:ascii="Courier New" w:hAnsi="Courier New" w:cs="Courier New"/>
          <w:vertAlign w:val="superscript"/>
        </w:rPr>
        <w:t>55</w:t>
      </w:r>
      <w:r w:rsidRPr="00FB735C">
        <w:rPr>
          <w:rFonts w:ascii="Courier New" w:hAnsi="Courier New" w:cs="Courier New"/>
          <w:vertAlign w:val="superscript"/>
        </w:rPr>
        <w:t xml:space="preserve"> </w:t>
      </w:r>
      <w:r w:rsidR="00EA2843" w:rsidRPr="00FB735C">
        <w:rPr>
          <w:rFonts w:ascii="Courier New" w:hAnsi="Courier New" w:cs="Courier New"/>
          <w:vertAlign w:val="superscript"/>
        </w:rPr>
        <w:tab/>
      </w:r>
      <w:r w:rsidRPr="00FB735C">
        <w:rPr>
          <w:rFonts w:ascii="Courier New" w:hAnsi="Courier New" w:cs="Courier New"/>
        </w:rPr>
        <w:t>Mod</w:t>
      </w:r>
      <w:r w:rsidR="008D3651" w:rsidRPr="00FB735C">
        <w:rPr>
          <w:rFonts w:ascii="Courier New" w:hAnsi="Courier New" w:cs="Courier New"/>
        </w:rPr>
        <w:t xml:space="preserve"> </w:t>
      </w:r>
      <w:r w:rsidR="00DE33CF" w:rsidRPr="00FB735C">
        <w:rPr>
          <w:rFonts w:ascii="Courier New" w:hAnsi="Courier New" w:cs="Courier New"/>
        </w:rPr>
        <w:t>221</w:t>
      </w:r>
      <w:r w:rsidR="008D3651" w:rsidRPr="00FB735C">
        <w:rPr>
          <w:rFonts w:ascii="Courier New" w:hAnsi="Courier New" w:cs="Courier New"/>
        </w:rPr>
        <w:t xml:space="preserve"> = 80</w:t>
      </w:r>
      <w:r w:rsidRPr="00FB735C">
        <w:rPr>
          <w:rFonts w:ascii="Courier New" w:hAnsi="Courier New" w:cs="Courier New"/>
        </w:rPr>
        <w:t xml:space="preserve"> “</w:t>
      </w:r>
    </w:p>
    <w:p w:rsidR="00B769A8" w:rsidRPr="00FB735C" w:rsidRDefault="00B769A8" w:rsidP="008D3651">
      <w:pPr>
        <w:tabs>
          <w:tab w:val="left" w:pos="450"/>
          <w:tab w:val="left" w:pos="630"/>
          <w:tab w:val="left" w:pos="720"/>
          <w:tab w:val="left" w:pos="1440"/>
          <w:tab w:val="left" w:pos="171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w:t>
      </w:r>
      <w:r w:rsidR="00DE33CF" w:rsidRPr="00FB735C">
        <w:rPr>
          <w:rFonts w:ascii="Courier New" w:hAnsi="Courier New" w:cs="Courier New"/>
        </w:rPr>
        <w:t>33</w:t>
      </w:r>
      <w:r w:rsidR="00DE33CF" w:rsidRPr="00FB735C">
        <w:rPr>
          <w:rFonts w:ascii="Courier New" w:hAnsi="Courier New" w:cs="Courier New"/>
          <w:vertAlign w:val="superscript"/>
        </w:rPr>
        <w:t>55</w:t>
      </w:r>
      <w:r w:rsidR="00E40793" w:rsidRPr="00FB735C">
        <w:rPr>
          <w:rFonts w:ascii="Courier New" w:hAnsi="Courier New" w:cs="Courier New"/>
          <w:vertAlign w:val="superscript"/>
        </w:rPr>
        <w:t xml:space="preserve"> </w:t>
      </w:r>
      <w:r w:rsidR="00EA2843" w:rsidRPr="00FB735C">
        <w:rPr>
          <w:rFonts w:ascii="Courier New" w:hAnsi="Courier New" w:cs="Courier New"/>
          <w:vertAlign w:val="superscript"/>
          <w:lang w:val="en-US"/>
        </w:rPr>
        <w:t xml:space="preserve"> </w:t>
      </w:r>
      <w:r w:rsidR="00DE33CF" w:rsidRPr="00FB735C">
        <w:rPr>
          <w:rFonts w:ascii="Courier New" w:hAnsi="Courier New" w:cs="Courier New"/>
          <w:vertAlign w:val="superscript"/>
          <w:lang w:val="en-US"/>
        </w:rPr>
        <w:t xml:space="preserve"> </w:t>
      </w:r>
      <w:r w:rsidRPr="00FB735C">
        <w:rPr>
          <w:rFonts w:ascii="Courier New" w:hAnsi="Courier New" w:cs="Courier New"/>
        </w:rPr>
        <w:t xml:space="preserve">Mod n : </w:t>
      </w:r>
      <w:r w:rsidR="00DE33CF" w:rsidRPr="00FB735C">
        <w:rPr>
          <w:rFonts w:ascii="Courier New" w:hAnsi="Courier New" w:cs="Courier New"/>
        </w:rPr>
        <w:t>33</w:t>
      </w:r>
      <w:r w:rsidR="00DE33CF" w:rsidRPr="00FB735C">
        <w:rPr>
          <w:rFonts w:ascii="Courier New" w:hAnsi="Courier New" w:cs="Courier New"/>
          <w:vertAlign w:val="superscript"/>
        </w:rPr>
        <w:t>55</w:t>
      </w:r>
      <w:r w:rsidRPr="00FB735C">
        <w:rPr>
          <w:rFonts w:ascii="Courier New" w:hAnsi="Courier New" w:cs="Courier New"/>
          <w:vertAlign w:val="superscript"/>
        </w:rPr>
        <w:t xml:space="preserve"> </w:t>
      </w:r>
      <w:r w:rsidR="008D3651" w:rsidRPr="00FB735C">
        <w:rPr>
          <w:rFonts w:ascii="Courier New" w:hAnsi="Courier New" w:cs="Courier New"/>
          <w:vertAlign w:val="superscript"/>
        </w:rPr>
        <w:tab/>
      </w:r>
      <w:r w:rsidRPr="00FB735C">
        <w:rPr>
          <w:rFonts w:ascii="Courier New" w:hAnsi="Courier New" w:cs="Courier New"/>
        </w:rPr>
        <w:t>Mod</w:t>
      </w:r>
      <w:r w:rsidR="008D3651" w:rsidRPr="00FB735C">
        <w:rPr>
          <w:rFonts w:ascii="Courier New" w:hAnsi="Courier New" w:cs="Courier New"/>
        </w:rPr>
        <w:t xml:space="preserve"> </w:t>
      </w:r>
      <w:r w:rsidR="00DE33CF" w:rsidRPr="00FB735C">
        <w:rPr>
          <w:rFonts w:ascii="Courier New" w:hAnsi="Courier New" w:cs="Courier New"/>
        </w:rPr>
        <w:t>221</w:t>
      </w:r>
      <w:r w:rsidR="008D3651" w:rsidRPr="00FB735C">
        <w:rPr>
          <w:rFonts w:ascii="Courier New" w:hAnsi="Courier New" w:cs="Courier New"/>
        </w:rPr>
        <w:t xml:space="preserve"> = 84</w:t>
      </w:r>
      <w:r w:rsidRPr="00FB735C">
        <w:rPr>
          <w:rFonts w:ascii="Courier New" w:hAnsi="Courier New" w:cs="Courier New"/>
        </w:rPr>
        <w:t xml:space="preserve"> “</w:t>
      </w:r>
    </w:p>
    <w:p w:rsidR="00B769A8" w:rsidRPr="00FB735C" w:rsidRDefault="00B769A8" w:rsidP="00DE33CF">
      <w:pPr>
        <w:tabs>
          <w:tab w:val="left" w:pos="450"/>
          <w:tab w:val="left" w:pos="630"/>
          <w:tab w:val="left" w:pos="720"/>
          <w:tab w:val="left" w:pos="1440"/>
          <w:tab w:val="left" w:pos="1530"/>
          <w:tab w:val="left" w:pos="2340"/>
          <w:tab w:val="left" w:pos="243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w:t>
      </w:r>
      <w:r w:rsidR="00DE33CF" w:rsidRPr="00FB735C">
        <w:rPr>
          <w:rFonts w:ascii="Courier New" w:hAnsi="Courier New" w:cs="Courier New"/>
        </w:rPr>
        <w:t>105</w:t>
      </w:r>
      <w:r w:rsidR="00DE33CF" w:rsidRPr="00FB735C">
        <w:rPr>
          <w:rFonts w:ascii="Courier New" w:hAnsi="Courier New" w:cs="Courier New"/>
          <w:vertAlign w:val="superscript"/>
        </w:rPr>
        <w:t>55</w:t>
      </w:r>
      <w:r w:rsidR="00DE33CF" w:rsidRPr="00FB735C">
        <w:rPr>
          <w:rFonts w:ascii="Courier New" w:hAnsi="Courier New" w:cs="Courier New"/>
          <w:vertAlign w:val="superscript"/>
          <w:lang w:val="en-US"/>
        </w:rPr>
        <w:t xml:space="preserve"> </w:t>
      </w:r>
      <w:r w:rsidR="00EA2843" w:rsidRPr="00FB735C">
        <w:rPr>
          <w:rFonts w:ascii="Courier New" w:hAnsi="Courier New" w:cs="Courier New"/>
          <w:vertAlign w:val="superscript"/>
        </w:rPr>
        <w:tab/>
      </w:r>
      <w:r w:rsidRPr="00FB735C">
        <w:rPr>
          <w:rFonts w:ascii="Courier New" w:hAnsi="Courier New" w:cs="Courier New"/>
        </w:rPr>
        <w:t xml:space="preserve">Mod n : </w:t>
      </w:r>
      <w:r w:rsidR="00DE33CF" w:rsidRPr="00FB735C">
        <w:rPr>
          <w:rFonts w:ascii="Courier New" w:hAnsi="Courier New" w:cs="Courier New"/>
        </w:rPr>
        <w:t>105</w:t>
      </w:r>
      <w:r w:rsidR="00DE33CF" w:rsidRPr="00FB735C">
        <w:rPr>
          <w:rFonts w:ascii="Courier New" w:hAnsi="Courier New" w:cs="Courier New"/>
          <w:vertAlign w:val="superscript"/>
        </w:rPr>
        <w:t>55</w:t>
      </w:r>
      <w:r w:rsidR="00EA2843" w:rsidRPr="00FB735C">
        <w:rPr>
          <w:rFonts w:ascii="Courier New" w:hAnsi="Courier New" w:cs="Courier New"/>
          <w:vertAlign w:val="superscript"/>
        </w:rPr>
        <w:tab/>
      </w:r>
      <w:r w:rsidRPr="00FB735C">
        <w:rPr>
          <w:rFonts w:ascii="Courier New" w:hAnsi="Courier New" w:cs="Courier New"/>
        </w:rPr>
        <w:t>Mod</w:t>
      </w:r>
      <w:r w:rsidR="008D3651" w:rsidRPr="00FB735C">
        <w:rPr>
          <w:rFonts w:ascii="Courier New" w:hAnsi="Courier New" w:cs="Courier New"/>
        </w:rPr>
        <w:t xml:space="preserve"> </w:t>
      </w:r>
      <w:r w:rsidR="00DE33CF" w:rsidRPr="00FB735C">
        <w:rPr>
          <w:rFonts w:ascii="Courier New" w:hAnsi="Courier New" w:cs="Courier New"/>
        </w:rPr>
        <w:t>221</w:t>
      </w:r>
      <w:r w:rsidR="008D3651" w:rsidRPr="00FB735C">
        <w:rPr>
          <w:rFonts w:ascii="Courier New" w:hAnsi="Courier New" w:cs="Courier New"/>
        </w:rPr>
        <w:t xml:space="preserve"> = 79</w:t>
      </w:r>
      <w:r w:rsidRPr="00FB735C">
        <w:rPr>
          <w:rFonts w:ascii="Courier New" w:hAnsi="Courier New" w:cs="Courier New"/>
        </w:rPr>
        <w:t xml:space="preserve"> “</w:t>
      </w:r>
    </w:p>
    <w:p w:rsidR="00B769A8" w:rsidRPr="00FB735C" w:rsidRDefault="00B769A8" w:rsidP="00DE33CF">
      <w:pPr>
        <w:tabs>
          <w:tab w:val="left" w:pos="450"/>
          <w:tab w:val="left" w:pos="630"/>
          <w:tab w:val="left" w:pos="720"/>
          <w:tab w:val="left" w:pos="153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w:t>
      </w:r>
      <w:r w:rsidR="00DE33CF" w:rsidRPr="00FB735C">
        <w:rPr>
          <w:rFonts w:ascii="Courier New" w:hAnsi="Courier New" w:cs="Courier New"/>
        </w:rPr>
        <w:t>215</w:t>
      </w:r>
      <w:r w:rsidR="00DE33CF" w:rsidRPr="00FB735C">
        <w:rPr>
          <w:rFonts w:ascii="Courier New" w:hAnsi="Courier New" w:cs="Courier New"/>
          <w:vertAlign w:val="superscript"/>
        </w:rPr>
        <w:t xml:space="preserve">55 </w:t>
      </w:r>
      <w:r w:rsidR="00DE33CF" w:rsidRPr="00FB735C">
        <w:rPr>
          <w:rFonts w:ascii="Courier New" w:hAnsi="Courier New" w:cs="Courier New"/>
          <w:vertAlign w:val="superscript"/>
          <w:lang w:val="en-US"/>
        </w:rPr>
        <w:tab/>
      </w:r>
      <w:r w:rsidRPr="00FB735C">
        <w:rPr>
          <w:rFonts w:ascii="Courier New" w:hAnsi="Courier New" w:cs="Courier New"/>
        </w:rPr>
        <w:t xml:space="preserve">Mod n : </w:t>
      </w:r>
      <w:r w:rsidR="00DE33CF" w:rsidRPr="00FB735C">
        <w:rPr>
          <w:rFonts w:ascii="Courier New" w:hAnsi="Courier New" w:cs="Courier New"/>
        </w:rPr>
        <w:t>215</w:t>
      </w:r>
      <w:r w:rsidR="00DE33CF" w:rsidRPr="00FB735C">
        <w:rPr>
          <w:rFonts w:ascii="Courier New" w:hAnsi="Courier New" w:cs="Courier New"/>
          <w:vertAlign w:val="superscript"/>
        </w:rPr>
        <w:t>55</w:t>
      </w:r>
      <w:r w:rsidRPr="00FB735C">
        <w:rPr>
          <w:rFonts w:ascii="Courier New" w:hAnsi="Courier New" w:cs="Courier New"/>
          <w:vertAlign w:val="superscript"/>
        </w:rPr>
        <w:t xml:space="preserve"> </w:t>
      </w:r>
      <w:r w:rsidR="00EA2843" w:rsidRPr="00FB735C">
        <w:rPr>
          <w:rFonts w:ascii="Courier New" w:hAnsi="Courier New" w:cs="Courier New"/>
          <w:vertAlign w:val="superscript"/>
        </w:rPr>
        <w:tab/>
      </w:r>
      <w:r w:rsidRPr="00FB735C">
        <w:rPr>
          <w:rFonts w:ascii="Courier New" w:hAnsi="Courier New" w:cs="Courier New"/>
        </w:rPr>
        <w:t>Mod</w:t>
      </w:r>
      <w:r w:rsidR="008D3651" w:rsidRPr="00FB735C">
        <w:rPr>
          <w:rFonts w:ascii="Courier New" w:hAnsi="Courier New" w:cs="Courier New"/>
        </w:rPr>
        <w:t xml:space="preserve"> </w:t>
      </w:r>
      <w:r w:rsidR="00DE33CF" w:rsidRPr="00FB735C">
        <w:rPr>
          <w:rFonts w:ascii="Courier New" w:hAnsi="Courier New" w:cs="Courier New"/>
        </w:rPr>
        <w:t>221</w:t>
      </w:r>
      <w:r w:rsidR="008D3651" w:rsidRPr="00FB735C">
        <w:rPr>
          <w:rFonts w:ascii="Courier New" w:hAnsi="Courier New" w:cs="Courier New"/>
        </w:rPr>
        <w:t xml:space="preserve"> = 71</w:t>
      </w:r>
      <w:r w:rsidRPr="00FB735C">
        <w:rPr>
          <w:rFonts w:ascii="Courier New" w:hAnsi="Courier New" w:cs="Courier New"/>
        </w:rPr>
        <w:t xml:space="preserve"> “</w:t>
      </w:r>
    </w:p>
    <w:p w:rsidR="00B769A8" w:rsidRPr="00FB735C" w:rsidRDefault="00B769A8" w:rsidP="008D3651">
      <w:pPr>
        <w:tabs>
          <w:tab w:val="left" w:pos="450"/>
          <w:tab w:val="left" w:pos="630"/>
          <w:tab w:val="left" w:pos="720"/>
          <w:tab w:val="left" w:pos="144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w:t>
      </w:r>
      <w:r w:rsidR="00DE33CF" w:rsidRPr="00FB735C">
        <w:rPr>
          <w:rFonts w:ascii="Courier New" w:hAnsi="Courier New" w:cs="Courier New"/>
        </w:rPr>
        <w:t>108</w:t>
      </w:r>
      <w:r w:rsidR="00DE33CF" w:rsidRPr="00FB735C">
        <w:rPr>
          <w:rFonts w:ascii="Courier New" w:hAnsi="Courier New" w:cs="Courier New"/>
          <w:vertAlign w:val="superscript"/>
        </w:rPr>
        <w:t>55</w:t>
      </w:r>
      <w:r w:rsidR="00DE33CF" w:rsidRPr="00FB735C">
        <w:rPr>
          <w:rFonts w:ascii="Courier New" w:hAnsi="Courier New" w:cs="Courier New"/>
          <w:vertAlign w:val="superscript"/>
        </w:rPr>
        <w:tab/>
      </w:r>
      <w:r w:rsidRPr="00FB735C">
        <w:rPr>
          <w:rFonts w:ascii="Courier New" w:hAnsi="Courier New" w:cs="Courier New"/>
          <w:vertAlign w:val="superscript"/>
        </w:rPr>
        <w:t xml:space="preserve"> </w:t>
      </w:r>
      <w:r w:rsidRPr="00FB735C">
        <w:rPr>
          <w:rFonts w:ascii="Courier New" w:hAnsi="Courier New" w:cs="Courier New"/>
        </w:rPr>
        <w:t xml:space="preserve">Mod n : </w:t>
      </w:r>
      <w:r w:rsidR="00DE33CF" w:rsidRPr="00FB735C">
        <w:rPr>
          <w:rFonts w:ascii="Courier New" w:hAnsi="Courier New" w:cs="Courier New"/>
        </w:rPr>
        <w:t>108</w:t>
      </w:r>
      <w:r w:rsidR="00DE33CF" w:rsidRPr="00FB735C">
        <w:rPr>
          <w:rFonts w:ascii="Courier New" w:hAnsi="Courier New" w:cs="Courier New"/>
          <w:vertAlign w:val="superscript"/>
        </w:rPr>
        <w:t>55</w:t>
      </w:r>
      <w:r w:rsidRPr="00FB735C">
        <w:rPr>
          <w:rFonts w:ascii="Courier New" w:hAnsi="Courier New" w:cs="Courier New"/>
          <w:vertAlign w:val="superscript"/>
        </w:rPr>
        <w:t xml:space="preserve"> </w:t>
      </w:r>
      <w:r w:rsidR="00EA2843" w:rsidRPr="00FB735C">
        <w:rPr>
          <w:rFonts w:ascii="Courier New" w:hAnsi="Courier New" w:cs="Courier New"/>
          <w:vertAlign w:val="superscript"/>
        </w:rPr>
        <w:tab/>
      </w:r>
      <w:r w:rsidRPr="00FB735C">
        <w:rPr>
          <w:rFonts w:ascii="Courier New" w:hAnsi="Courier New" w:cs="Courier New"/>
        </w:rPr>
        <w:t>Mod</w:t>
      </w:r>
      <w:r w:rsidR="008D3651" w:rsidRPr="00FB735C">
        <w:rPr>
          <w:rFonts w:ascii="Courier New" w:hAnsi="Courier New" w:cs="Courier New"/>
        </w:rPr>
        <w:t xml:space="preserve"> </w:t>
      </w:r>
      <w:r w:rsidR="00DE33CF" w:rsidRPr="00FB735C">
        <w:rPr>
          <w:rFonts w:ascii="Courier New" w:hAnsi="Courier New" w:cs="Courier New"/>
        </w:rPr>
        <w:t>221</w:t>
      </w:r>
      <w:r w:rsidR="008D3651" w:rsidRPr="00FB735C">
        <w:rPr>
          <w:rFonts w:ascii="Courier New" w:hAnsi="Courier New" w:cs="Courier New"/>
        </w:rPr>
        <w:t xml:space="preserve"> = 82</w:t>
      </w:r>
      <w:r w:rsidRPr="00FB735C">
        <w:rPr>
          <w:rFonts w:ascii="Courier New" w:hAnsi="Courier New" w:cs="Courier New"/>
        </w:rPr>
        <w:t xml:space="preserve"> “</w:t>
      </w:r>
    </w:p>
    <w:p w:rsidR="00B769A8" w:rsidRPr="00FB735C" w:rsidRDefault="00B769A8" w:rsidP="00DE33CF">
      <w:pPr>
        <w:tabs>
          <w:tab w:val="left" w:pos="450"/>
          <w:tab w:val="left" w:pos="630"/>
          <w:tab w:val="left" w:pos="720"/>
          <w:tab w:val="left" w:pos="153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w:t>
      </w:r>
      <w:r w:rsidR="00DE33CF" w:rsidRPr="00FB735C">
        <w:rPr>
          <w:rFonts w:ascii="Courier New" w:hAnsi="Courier New" w:cs="Courier New"/>
        </w:rPr>
        <w:t>91</w:t>
      </w:r>
      <w:r w:rsidR="00DE33CF" w:rsidRPr="00FB735C">
        <w:rPr>
          <w:rFonts w:ascii="Courier New" w:hAnsi="Courier New" w:cs="Courier New"/>
          <w:vertAlign w:val="superscript"/>
        </w:rPr>
        <w:t>55</w:t>
      </w:r>
      <w:r w:rsidRPr="00FB735C">
        <w:rPr>
          <w:rFonts w:ascii="Courier New" w:hAnsi="Courier New" w:cs="Courier New"/>
          <w:vertAlign w:val="superscript"/>
        </w:rPr>
        <w:t xml:space="preserve"> </w:t>
      </w:r>
      <w:r w:rsidR="00EA2843" w:rsidRPr="00FB735C">
        <w:rPr>
          <w:rFonts w:ascii="Courier New" w:hAnsi="Courier New" w:cs="Courier New"/>
          <w:vertAlign w:val="superscript"/>
        </w:rPr>
        <w:tab/>
      </w:r>
      <w:r w:rsidRPr="00FB735C">
        <w:rPr>
          <w:rFonts w:ascii="Courier New" w:hAnsi="Courier New" w:cs="Courier New"/>
        </w:rPr>
        <w:t xml:space="preserve">Mod n : </w:t>
      </w:r>
      <w:r w:rsidR="00DE33CF" w:rsidRPr="00FB735C">
        <w:rPr>
          <w:rFonts w:ascii="Courier New" w:hAnsi="Courier New" w:cs="Courier New"/>
        </w:rPr>
        <w:t>91</w:t>
      </w:r>
      <w:r w:rsidR="00DE33CF" w:rsidRPr="00FB735C">
        <w:rPr>
          <w:rFonts w:ascii="Courier New" w:hAnsi="Courier New" w:cs="Courier New"/>
          <w:vertAlign w:val="superscript"/>
        </w:rPr>
        <w:t>55</w:t>
      </w:r>
      <w:r w:rsidRPr="00FB735C">
        <w:rPr>
          <w:rFonts w:ascii="Courier New" w:hAnsi="Courier New" w:cs="Courier New"/>
          <w:vertAlign w:val="superscript"/>
        </w:rPr>
        <w:t xml:space="preserve"> </w:t>
      </w:r>
      <w:r w:rsidR="00EA2843" w:rsidRPr="00FB735C">
        <w:rPr>
          <w:rFonts w:ascii="Courier New" w:hAnsi="Courier New" w:cs="Courier New"/>
          <w:vertAlign w:val="superscript"/>
        </w:rPr>
        <w:tab/>
      </w:r>
      <w:r w:rsidRPr="00FB735C">
        <w:rPr>
          <w:rFonts w:ascii="Courier New" w:hAnsi="Courier New" w:cs="Courier New"/>
        </w:rPr>
        <w:t>Mod</w:t>
      </w:r>
      <w:r w:rsidR="008D3651" w:rsidRPr="00FB735C">
        <w:rPr>
          <w:rFonts w:ascii="Courier New" w:hAnsi="Courier New" w:cs="Courier New"/>
        </w:rPr>
        <w:t xml:space="preserve"> </w:t>
      </w:r>
      <w:r w:rsidR="00DE33CF" w:rsidRPr="00FB735C">
        <w:rPr>
          <w:rFonts w:ascii="Courier New" w:hAnsi="Courier New" w:cs="Courier New"/>
        </w:rPr>
        <w:t>221</w:t>
      </w:r>
      <w:r w:rsidR="008D3651" w:rsidRPr="00FB735C">
        <w:rPr>
          <w:rFonts w:ascii="Courier New" w:hAnsi="Courier New" w:cs="Courier New"/>
        </w:rPr>
        <w:t xml:space="preserve"> = 65</w:t>
      </w:r>
      <w:r w:rsidRPr="00FB735C">
        <w:rPr>
          <w:rFonts w:ascii="Courier New" w:hAnsi="Courier New" w:cs="Courier New"/>
        </w:rPr>
        <w:t xml:space="preserve"> “</w:t>
      </w:r>
    </w:p>
    <w:p w:rsidR="00B769A8" w:rsidRPr="00FB735C" w:rsidRDefault="00B769A8" w:rsidP="008D3651">
      <w:pPr>
        <w:tabs>
          <w:tab w:val="left" w:pos="450"/>
          <w:tab w:val="left" w:pos="630"/>
          <w:tab w:val="left" w:pos="720"/>
          <w:tab w:val="left" w:pos="144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w:t>
      </w:r>
      <w:r w:rsidR="00DE33CF" w:rsidRPr="00FB735C">
        <w:rPr>
          <w:rFonts w:ascii="Courier New" w:hAnsi="Courier New" w:cs="Courier New"/>
        </w:rPr>
        <w:t>60</w:t>
      </w:r>
      <w:r w:rsidR="00DE33CF" w:rsidRPr="00FB735C">
        <w:rPr>
          <w:rFonts w:ascii="Courier New" w:hAnsi="Courier New" w:cs="Courier New"/>
          <w:vertAlign w:val="superscript"/>
        </w:rPr>
        <w:t>55</w:t>
      </w:r>
      <w:r w:rsidRPr="00FB735C">
        <w:rPr>
          <w:rFonts w:ascii="Courier New" w:hAnsi="Courier New" w:cs="Courier New"/>
          <w:vertAlign w:val="superscript"/>
        </w:rPr>
        <w:t xml:space="preserve"> </w:t>
      </w:r>
      <w:r w:rsidR="00EA2843" w:rsidRPr="00FB735C">
        <w:rPr>
          <w:rFonts w:ascii="Courier New" w:hAnsi="Courier New" w:cs="Courier New"/>
          <w:vertAlign w:val="superscript"/>
        </w:rPr>
        <w:tab/>
      </w:r>
      <w:r w:rsidR="00DE33CF" w:rsidRPr="00FB735C">
        <w:rPr>
          <w:rFonts w:ascii="Courier New" w:hAnsi="Courier New" w:cs="Courier New"/>
          <w:vertAlign w:val="superscript"/>
          <w:lang w:val="en-US"/>
        </w:rPr>
        <w:t xml:space="preserve"> </w:t>
      </w:r>
      <w:r w:rsidRPr="00FB735C">
        <w:rPr>
          <w:rFonts w:ascii="Courier New" w:hAnsi="Courier New" w:cs="Courier New"/>
        </w:rPr>
        <w:t xml:space="preserve">Mod n : </w:t>
      </w:r>
      <w:r w:rsidR="00DE33CF" w:rsidRPr="00FB735C">
        <w:rPr>
          <w:rFonts w:ascii="Courier New" w:hAnsi="Courier New" w:cs="Courier New"/>
        </w:rPr>
        <w:t>60</w:t>
      </w:r>
      <w:r w:rsidR="00DE33CF" w:rsidRPr="00FB735C">
        <w:rPr>
          <w:rFonts w:ascii="Courier New" w:hAnsi="Courier New" w:cs="Courier New"/>
          <w:vertAlign w:val="superscript"/>
        </w:rPr>
        <w:t xml:space="preserve">55 </w:t>
      </w:r>
      <w:r w:rsidRPr="00FB735C">
        <w:rPr>
          <w:rFonts w:ascii="Courier New" w:hAnsi="Courier New" w:cs="Courier New"/>
          <w:vertAlign w:val="superscript"/>
        </w:rPr>
        <w:t xml:space="preserve"> </w:t>
      </w:r>
      <w:r w:rsidR="00EA2843" w:rsidRPr="00FB735C">
        <w:rPr>
          <w:rFonts w:ascii="Courier New" w:hAnsi="Courier New" w:cs="Courier New"/>
          <w:vertAlign w:val="superscript"/>
        </w:rPr>
        <w:tab/>
      </w:r>
      <w:r w:rsidRPr="00FB735C">
        <w:rPr>
          <w:rFonts w:ascii="Courier New" w:hAnsi="Courier New" w:cs="Courier New"/>
        </w:rPr>
        <w:t>Mod</w:t>
      </w:r>
      <w:r w:rsidR="008D3651" w:rsidRPr="00FB735C">
        <w:rPr>
          <w:rFonts w:ascii="Courier New" w:hAnsi="Courier New" w:cs="Courier New"/>
        </w:rPr>
        <w:t xml:space="preserve"> </w:t>
      </w:r>
      <w:r w:rsidR="00DE33CF" w:rsidRPr="00FB735C">
        <w:rPr>
          <w:rFonts w:ascii="Courier New" w:hAnsi="Courier New" w:cs="Courier New"/>
        </w:rPr>
        <w:t>221</w:t>
      </w:r>
      <w:r w:rsidR="008D3651" w:rsidRPr="00FB735C">
        <w:rPr>
          <w:rFonts w:ascii="Courier New" w:hAnsi="Courier New" w:cs="Courier New"/>
        </w:rPr>
        <w:t xml:space="preserve"> = 70</w:t>
      </w:r>
      <w:r w:rsidRPr="00FB735C">
        <w:rPr>
          <w:rFonts w:ascii="Courier New" w:hAnsi="Courier New" w:cs="Courier New"/>
        </w:rPr>
        <w:t xml:space="preserve"> “</w:t>
      </w:r>
    </w:p>
    <w:p w:rsidR="00B769A8" w:rsidRPr="00FB735C" w:rsidRDefault="00B769A8" w:rsidP="008D3651">
      <w:pPr>
        <w:tabs>
          <w:tab w:val="left" w:pos="450"/>
          <w:tab w:val="left" w:pos="630"/>
          <w:tab w:val="left" w:pos="720"/>
          <w:tab w:val="left" w:pos="1440"/>
          <w:tab w:val="left" w:pos="2340"/>
          <w:tab w:val="left" w:pos="3510"/>
        </w:tabs>
        <w:spacing w:line="240" w:lineRule="auto"/>
        <w:rPr>
          <w:rFonts w:ascii="Courier New" w:hAnsi="Courier New" w:cs="Courier New"/>
        </w:rPr>
      </w:pPr>
      <w:r w:rsidRPr="00FB735C">
        <w:rPr>
          <w:rFonts w:ascii="Courier New" w:hAnsi="Courier New" w:cs="Courier New"/>
        </w:rPr>
        <w:lastRenderedPageBreak/>
        <w:tab/>
      </w:r>
      <w:r w:rsidRPr="00FB735C">
        <w:rPr>
          <w:rFonts w:ascii="Courier New" w:hAnsi="Courier New" w:cs="Courier New"/>
        </w:rPr>
        <w:tab/>
        <w:t>“</w:t>
      </w:r>
      <w:r w:rsidR="00DE33CF" w:rsidRPr="00FB735C">
        <w:rPr>
          <w:rFonts w:ascii="Courier New" w:hAnsi="Courier New" w:cs="Courier New"/>
        </w:rPr>
        <w:t>44</w:t>
      </w:r>
      <w:r w:rsidR="00DE33CF" w:rsidRPr="00FB735C">
        <w:rPr>
          <w:rFonts w:ascii="Courier New" w:hAnsi="Courier New" w:cs="Courier New"/>
          <w:vertAlign w:val="superscript"/>
        </w:rPr>
        <w:t>55</w:t>
      </w:r>
      <w:r w:rsidRPr="00FB735C">
        <w:rPr>
          <w:rFonts w:ascii="Courier New" w:hAnsi="Courier New" w:cs="Courier New"/>
          <w:vertAlign w:val="superscript"/>
        </w:rPr>
        <w:t xml:space="preserve"> </w:t>
      </w:r>
      <w:r w:rsidR="00DE33CF" w:rsidRPr="00FB735C">
        <w:rPr>
          <w:rFonts w:ascii="Courier New" w:hAnsi="Courier New" w:cs="Courier New"/>
          <w:vertAlign w:val="superscript"/>
          <w:lang w:val="en-US"/>
        </w:rPr>
        <w:t xml:space="preserve"> </w:t>
      </w:r>
      <w:r w:rsidR="00DE33CF" w:rsidRPr="00FB735C">
        <w:rPr>
          <w:rFonts w:ascii="Courier New" w:hAnsi="Courier New" w:cs="Courier New"/>
          <w:vertAlign w:val="superscript"/>
        </w:rPr>
        <w:t xml:space="preserve"> </w:t>
      </w:r>
      <w:r w:rsidRPr="00FB735C">
        <w:rPr>
          <w:rFonts w:ascii="Courier New" w:hAnsi="Courier New" w:cs="Courier New"/>
        </w:rPr>
        <w:t xml:space="preserve">Mod n : </w:t>
      </w:r>
      <w:r w:rsidR="00DE33CF" w:rsidRPr="00FB735C">
        <w:rPr>
          <w:rFonts w:ascii="Courier New" w:hAnsi="Courier New" w:cs="Courier New"/>
        </w:rPr>
        <w:t>44</w:t>
      </w:r>
      <w:r w:rsidR="00DE33CF" w:rsidRPr="00FB735C">
        <w:rPr>
          <w:rFonts w:ascii="Courier New" w:hAnsi="Courier New" w:cs="Courier New"/>
          <w:vertAlign w:val="superscript"/>
        </w:rPr>
        <w:t>55</w:t>
      </w:r>
      <w:r w:rsidRPr="00FB735C">
        <w:rPr>
          <w:rFonts w:ascii="Courier New" w:hAnsi="Courier New" w:cs="Courier New"/>
          <w:vertAlign w:val="superscript"/>
        </w:rPr>
        <w:t xml:space="preserve"> </w:t>
      </w:r>
      <w:r w:rsidR="00EA2843" w:rsidRPr="00FB735C">
        <w:rPr>
          <w:rFonts w:ascii="Courier New" w:hAnsi="Courier New" w:cs="Courier New"/>
          <w:vertAlign w:val="superscript"/>
        </w:rPr>
        <w:tab/>
      </w:r>
      <w:r w:rsidRPr="00FB735C">
        <w:rPr>
          <w:rFonts w:ascii="Courier New" w:hAnsi="Courier New" w:cs="Courier New"/>
        </w:rPr>
        <w:t>Mod</w:t>
      </w:r>
      <w:r w:rsidR="008D3651" w:rsidRPr="00FB735C">
        <w:rPr>
          <w:rFonts w:ascii="Courier New" w:hAnsi="Courier New" w:cs="Courier New"/>
        </w:rPr>
        <w:t xml:space="preserve"> </w:t>
      </w:r>
      <w:r w:rsidR="00DE33CF" w:rsidRPr="00FB735C">
        <w:rPr>
          <w:rFonts w:ascii="Courier New" w:hAnsi="Courier New" w:cs="Courier New"/>
        </w:rPr>
        <w:t>221</w:t>
      </w:r>
      <w:r w:rsidR="008D3651" w:rsidRPr="00FB735C">
        <w:rPr>
          <w:rFonts w:ascii="Courier New" w:hAnsi="Courier New" w:cs="Courier New"/>
        </w:rPr>
        <w:t xml:space="preserve"> = 73</w:t>
      </w:r>
      <w:r w:rsidRPr="00FB735C">
        <w:rPr>
          <w:rFonts w:ascii="Courier New" w:hAnsi="Courier New" w:cs="Courier New"/>
        </w:rPr>
        <w:t xml:space="preserve"> “</w:t>
      </w:r>
    </w:p>
    <w:p w:rsidR="00DE77CD" w:rsidRPr="00FB735C" w:rsidRDefault="00DE77CD" w:rsidP="00DE77CD">
      <w:pPr>
        <w:tabs>
          <w:tab w:val="left" w:pos="450"/>
          <w:tab w:val="left" w:pos="630"/>
        </w:tabs>
        <w:spacing w:line="240" w:lineRule="auto"/>
        <w:rPr>
          <w:rFonts w:ascii="Courier New" w:hAnsi="Courier New" w:cs="Courier New"/>
        </w:rPr>
      </w:pPr>
    </w:p>
    <w:p w:rsidR="00BF0DE6" w:rsidRPr="00FB735C" w:rsidRDefault="007400D9" w:rsidP="001F1384">
      <w:pPr>
        <w:tabs>
          <w:tab w:val="left" w:pos="450"/>
          <w:tab w:val="left" w:pos="630"/>
        </w:tabs>
        <w:rPr>
          <w:rFonts w:ascii="Courier New" w:hAnsi="Courier New" w:cs="Courier New"/>
        </w:rPr>
      </w:pPr>
      <w:r w:rsidRPr="0067774F">
        <w:rPr>
          <w:i/>
        </w:rPr>
        <w:t>Plain</w:t>
      </w:r>
      <w:r w:rsidR="00B769A8" w:rsidRPr="0067774F">
        <w:rPr>
          <w:i/>
        </w:rPr>
        <w:t xml:space="preserve">Text </w:t>
      </w:r>
      <w:r w:rsidR="00B769A8" w:rsidRPr="00FB735C">
        <w:t xml:space="preserve">= </w:t>
      </w:r>
      <w:r w:rsidR="00D664E0" w:rsidRPr="00FB735C">
        <w:rPr>
          <w:rFonts w:ascii="Courier New" w:hAnsi="Courier New" w:cs="Courier New"/>
        </w:rPr>
        <w:t>“KRIPTOGRAFI”</w:t>
      </w:r>
    </w:p>
    <w:p w:rsidR="00730369" w:rsidRPr="00FB735C" w:rsidRDefault="00730369" w:rsidP="0036159A">
      <w:pPr>
        <w:tabs>
          <w:tab w:val="left" w:pos="450"/>
          <w:tab w:val="left" w:pos="630"/>
        </w:tabs>
        <w:spacing w:line="240" w:lineRule="auto"/>
        <w:rPr>
          <w:rFonts w:ascii="Courier New" w:hAnsi="Courier New" w:cs="Courier New"/>
        </w:rPr>
      </w:pPr>
    </w:p>
    <w:p w:rsidR="00D16BE3" w:rsidRPr="00FB735C" w:rsidRDefault="00D062E6" w:rsidP="00BC76EF">
      <w:pPr>
        <w:pStyle w:val="ListParagraph"/>
        <w:keepNext/>
        <w:keepLines/>
        <w:numPr>
          <w:ilvl w:val="0"/>
          <w:numId w:val="39"/>
        </w:numPr>
        <w:spacing w:line="480" w:lineRule="auto"/>
        <w:ind w:left="540" w:hanging="540"/>
        <w:jc w:val="left"/>
        <w:outlineLvl w:val="1"/>
        <w:rPr>
          <w:rFonts w:eastAsia="Times New Roman" w:cs="Times New Roman"/>
          <w:b/>
          <w:bCs/>
          <w:szCs w:val="26"/>
        </w:rPr>
      </w:pPr>
      <w:bookmarkStart w:id="217" w:name="_Toc491704718"/>
      <w:r w:rsidRPr="00FB735C">
        <w:rPr>
          <w:rFonts w:eastAsia="Times New Roman" w:cs="Times New Roman"/>
          <w:b/>
          <w:bCs/>
          <w:szCs w:val="26"/>
        </w:rPr>
        <w:t>P</w:t>
      </w:r>
      <w:r w:rsidR="00D16BE3" w:rsidRPr="00FB735C">
        <w:rPr>
          <w:rFonts w:eastAsia="Times New Roman" w:cs="Times New Roman"/>
          <w:b/>
          <w:bCs/>
          <w:szCs w:val="26"/>
        </w:rPr>
        <w:t>engujian</w:t>
      </w:r>
      <w:bookmarkEnd w:id="217"/>
      <w:r w:rsidR="00D16BE3" w:rsidRPr="00FB735C">
        <w:rPr>
          <w:rFonts w:eastAsia="Times New Roman" w:cs="Times New Roman"/>
          <w:b/>
          <w:bCs/>
          <w:szCs w:val="26"/>
        </w:rPr>
        <w:t xml:space="preserve"> </w:t>
      </w:r>
    </w:p>
    <w:p w:rsidR="006C55A7" w:rsidRPr="00FB735C" w:rsidRDefault="003C50F1" w:rsidP="009F541C">
      <w:pPr>
        <w:spacing w:line="480" w:lineRule="auto"/>
        <w:ind w:firstLine="567"/>
        <w:rPr>
          <w:color w:val="000000" w:themeColor="text1"/>
        </w:rPr>
      </w:pPr>
      <w:r w:rsidRPr="00FB735C">
        <w:t>Pengujian dilaku</w:t>
      </w:r>
      <w:r w:rsidR="008E0DB2" w:rsidRPr="00FB735C">
        <w:t>kan untuk m</w:t>
      </w:r>
      <w:r w:rsidR="00D16BE3" w:rsidRPr="00FB735C">
        <w:t xml:space="preserve">engimplementasikan </w:t>
      </w:r>
      <w:r w:rsidR="00914507" w:rsidRPr="00FB735C">
        <w:t>Algoritma</w:t>
      </w:r>
      <w:r w:rsidR="00D16BE3" w:rsidRPr="00FB735C">
        <w:t xml:space="preserve"> kriptografi RSA untuk mengenkripsi </w:t>
      </w:r>
      <w:r w:rsidR="00D16BE3" w:rsidRPr="00FB735C">
        <w:rPr>
          <w:lang w:val="en-US"/>
        </w:rPr>
        <w:t xml:space="preserve">data </w:t>
      </w:r>
      <w:r w:rsidR="00D16BE3" w:rsidRPr="00FB735C">
        <w:t xml:space="preserve">teks </w:t>
      </w:r>
      <w:r w:rsidR="00D16BE3" w:rsidRPr="00FB735C">
        <w:rPr>
          <w:lang w:val="en-US"/>
        </w:rPr>
        <w:t xml:space="preserve">yang ada pada file </w:t>
      </w:r>
      <w:r w:rsidR="008E0DB2" w:rsidRPr="00FB735C">
        <w:t xml:space="preserve">menggunakan </w:t>
      </w:r>
      <w:r w:rsidR="00D16BE3" w:rsidRPr="00FB735C">
        <w:t xml:space="preserve">pemrograman </w:t>
      </w:r>
      <w:r w:rsidR="009F541C" w:rsidRPr="00FB735C">
        <w:t>P</w:t>
      </w:r>
      <w:r w:rsidR="00D16BE3" w:rsidRPr="00FB735C">
        <w:t>ython.</w:t>
      </w:r>
      <w:r w:rsidR="009F541C" w:rsidRPr="00FB735C">
        <w:t xml:space="preserve"> Editor pemrograman yang digunakan adalah eclipse. D</w:t>
      </w:r>
      <w:r w:rsidR="00D16BE3" w:rsidRPr="00FB735C">
        <w:t xml:space="preserve">engan data teks </w:t>
      </w:r>
      <w:r w:rsidR="009F541C" w:rsidRPr="00FB735C">
        <w:t xml:space="preserve">yang tersimpan di </w:t>
      </w:r>
      <w:r w:rsidR="00D16BE3" w:rsidRPr="00FB735C">
        <w:t xml:space="preserve">dalam </w:t>
      </w:r>
      <w:r w:rsidR="00D16BE3" w:rsidRPr="00FB735C">
        <w:rPr>
          <w:lang w:val="en-US"/>
        </w:rPr>
        <w:t>file</w:t>
      </w:r>
      <w:r w:rsidR="002F4DA1" w:rsidRPr="00FB735C">
        <w:rPr>
          <w:lang w:val="en-US"/>
        </w:rPr>
        <w:t xml:space="preserve"> </w:t>
      </w:r>
      <w:r w:rsidR="00D16BE3" w:rsidRPr="00FB735C">
        <w:rPr>
          <w:lang w:val="en-US"/>
        </w:rPr>
        <w:t>(.txt)</w:t>
      </w:r>
      <w:r w:rsidR="009F541C" w:rsidRPr="00FB735C">
        <w:t>. Contoh data yang digunakan untuk proses enkripsi adalah teks</w:t>
      </w:r>
      <w:r w:rsidR="008B5A17" w:rsidRPr="00FB735C">
        <w:t xml:space="preserve"> </w:t>
      </w:r>
      <w:r w:rsidR="00D16BE3" w:rsidRPr="00FB735C">
        <w:t>“</w:t>
      </w:r>
      <w:r w:rsidR="006D4C54" w:rsidRPr="00FB735C">
        <w:rPr>
          <w:lang w:val="en-US"/>
        </w:rPr>
        <w:t>KRIPTOGRAFI</w:t>
      </w:r>
      <w:r w:rsidR="006C55A7" w:rsidRPr="00FB735C">
        <w:t>”</w:t>
      </w:r>
      <w:r w:rsidR="009F541C" w:rsidRPr="00FB735C">
        <w:t xml:space="preserve">. </w:t>
      </w:r>
      <w:r w:rsidR="009F541C" w:rsidRPr="00FB735C">
        <w:rPr>
          <w:color w:val="000000" w:themeColor="text1"/>
        </w:rPr>
        <w:t>S</w:t>
      </w:r>
      <w:r w:rsidR="0073382A" w:rsidRPr="00FB735C">
        <w:rPr>
          <w:color w:val="000000" w:themeColor="text1"/>
        </w:rPr>
        <w:t>elanjut</w:t>
      </w:r>
      <w:r w:rsidR="00D16BE3" w:rsidRPr="00FB735C">
        <w:rPr>
          <w:color w:val="000000" w:themeColor="text1"/>
        </w:rPr>
        <w:t xml:space="preserve">nya data teks yang ada pada noteped diproses </w:t>
      </w:r>
      <w:r w:rsidR="00D16BE3" w:rsidRPr="00FB735C">
        <w:rPr>
          <w:color w:val="000000" w:themeColor="text1"/>
          <w:lang w:val="en-US"/>
        </w:rPr>
        <w:t xml:space="preserve">lagi </w:t>
      </w:r>
      <w:r w:rsidR="00D16BE3" w:rsidRPr="00FB735C">
        <w:rPr>
          <w:color w:val="000000" w:themeColor="text1"/>
        </w:rPr>
        <w:t xml:space="preserve">untuk </w:t>
      </w:r>
      <w:r w:rsidR="0081318D" w:rsidRPr="00FB735C">
        <w:rPr>
          <w:color w:val="000000" w:themeColor="text1"/>
        </w:rPr>
        <w:t xml:space="preserve">mencari </w:t>
      </w:r>
      <w:r w:rsidR="0081318D" w:rsidRPr="004170D6">
        <w:rPr>
          <w:i/>
          <w:color w:val="000000" w:themeColor="text1"/>
        </w:rPr>
        <w:t>ASCII Number</w:t>
      </w:r>
      <w:r w:rsidR="006C55A7" w:rsidRPr="00FB735C">
        <w:rPr>
          <w:color w:val="000000" w:themeColor="text1"/>
        </w:rPr>
        <w:t xml:space="preserve"> </w:t>
      </w:r>
      <w:r w:rsidR="006C55A7" w:rsidRPr="00FB735C">
        <w:rPr>
          <w:color w:val="000000" w:themeColor="text1"/>
          <w:lang w:val="en-US"/>
        </w:rPr>
        <w:t xml:space="preserve">dengan </w:t>
      </w:r>
      <w:r w:rsidR="006C55A7" w:rsidRPr="004170D6">
        <w:rPr>
          <w:i/>
          <w:color w:val="000000" w:themeColor="text1"/>
          <w:lang w:val="en-US"/>
        </w:rPr>
        <w:t>P</w:t>
      </w:r>
      <w:r w:rsidR="007400D9" w:rsidRPr="004170D6">
        <w:rPr>
          <w:i/>
          <w:color w:val="000000" w:themeColor="text1"/>
          <w:lang w:val="en-US"/>
        </w:rPr>
        <w:t>lain</w:t>
      </w:r>
      <w:r w:rsidR="0081318D" w:rsidRPr="004170D6">
        <w:rPr>
          <w:i/>
          <w:color w:val="000000" w:themeColor="text1"/>
          <w:lang w:val="en-US"/>
        </w:rPr>
        <w:t xml:space="preserve"> Char</w:t>
      </w:r>
      <w:r w:rsidR="009F541C" w:rsidRPr="00FB735C">
        <w:rPr>
          <w:color w:val="000000" w:themeColor="text1"/>
          <w:lang w:val="en-US"/>
        </w:rPr>
        <w:t xml:space="preserve"> “KRIPTOGRAFI</w:t>
      </w:r>
      <w:r w:rsidR="00D16BE3" w:rsidRPr="00FB735C">
        <w:rPr>
          <w:color w:val="000000" w:themeColor="text1"/>
          <w:lang w:val="en-US"/>
        </w:rPr>
        <w:t xml:space="preserve">” </w:t>
      </w:r>
      <w:r w:rsidR="00D16BE3" w:rsidRPr="00FB735C">
        <w:rPr>
          <w:color w:val="000000" w:themeColor="text1"/>
        </w:rPr>
        <w:t xml:space="preserve">menggunakan </w:t>
      </w:r>
      <w:r w:rsidR="00361208" w:rsidRPr="00FB735C">
        <w:rPr>
          <w:color w:val="000000" w:themeColor="text1"/>
        </w:rPr>
        <w:t>pemrograman yang telah dibuat. S</w:t>
      </w:r>
      <w:r w:rsidR="0081318D" w:rsidRPr="00FB735C">
        <w:rPr>
          <w:color w:val="000000" w:themeColor="text1"/>
        </w:rPr>
        <w:t xml:space="preserve">ehingga diperoleh </w:t>
      </w:r>
      <w:r w:rsidR="0081318D" w:rsidRPr="004170D6">
        <w:rPr>
          <w:i/>
          <w:color w:val="000000" w:themeColor="text1"/>
        </w:rPr>
        <w:t>ASCII Number</w:t>
      </w:r>
      <w:r w:rsidR="007B0BED" w:rsidRPr="00FB735C">
        <w:rPr>
          <w:color w:val="000000" w:themeColor="text1"/>
        </w:rPr>
        <w:t xml:space="preserve"> </w:t>
      </w:r>
      <w:r w:rsidR="0048608E" w:rsidRPr="00FB735C">
        <w:rPr>
          <w:color w:val="000000" w:themeColor="text1"/>
        </w:rPr>
        <w:t>seperti yang</w:t>
      </w:r>
      <w:r w:rsidR="007B0BED" w:rsidRPr="00FB735C">
        <w:rPr>
          <w:color w:val="000000" w:themeColor="text1"/>
        </w:rPr>
        <w:t xml:space="preserve"> ada pada Tabel 4.3.</w:t>
      </w:r>
    </w:p>
    <w:p w:rsidR="00A7333D" w:rsidRPr="00FB735C" w:rsidRDefault="00A7333D" w:rsidP="0036159A">
      <w:pPr>
        <w:spacing w:line="240" w:lineRule="auto"/>
      </w:pPr>
    </w:p>
    <w:p w:rsidR="000338D7" w:rsidRPr="00FB735C" w:rsidRDefault="000338D7" w:rsidP="008B5A17">
      <w:pPr>
        <w:spacing w:line="480" w:lineRule="auto"/>
        <w:jc w:val="center"/>
        <w:rPr>
          <w:color w:val="000000" w:themeColor="text1"/>
        </w:rPr>
      </w:pPr>
      <w:r w:rsidRPr="00FB735C">
        <w:rPr>
          <w:color w:val="000000" w:themeColor="text1"/>
        </w:rPr>
        <w:t xml:space="preserve">Tabel 4.3 </w:t>
      </w:r>
      <w:r w:rsidR="008B5A17" w:rsidRPr="004170D6">
        <w:rPr>
          <w:i/>
          <w:color w:val="000000" w:themeColor="text1"/>
          <w:lang w:val="en-US"/>
        </w:rPr>
        <w:t>Plain Char</w:t>
      </w:r>
      <w:r w:rsidR="008B5A17" w:rsidRPr="00FB735C">
        <w:rPr>
          <w:color w:val="000000" w:themeColor="text1"/>
          <w:lang w:val="en-US"/>
        </w:rPr>
        <w:t xml:space="preserve"> </w:t>
      </w:r>
      <w:r w:rsidR="00E113B0" w:rsidRPr="00FB735C">
        <w:rPr>
          <w:color w:val="000000" w:themeColor="text1"/>
          <w:lang w:val="en-US"/>
        </w:rPr>
        <w:t xml:space="preserve">Dan </w:t>
      </w:r>
      <w:r w:rsidR="008B5A17" w:rsidRPr="004170D6">
        <w:rPr>
          <w:i/>
          <w:color w:val="000000" w:themeColor="text1"/>
          <w:lang w:val="en-US"/>
        </w:rPr>
        <w:t xml:space="preserve">ASCII </w:t>
      </w:r>
      <w:r w:rsidR="008B5A17" w:rsidRPr="004170D6">
        <w:rPr>
          <w:i/>
          <w:color w:val="000000" w:themeColor="text1"/>
        </w:rPr>
        <w:t>Number</w:t>
      </w:r>
    </w:p>
    <w:tbl>
      <w:tblPr>
        <w:tblW w:w="2830" w:type="dxa"/>
        <w:jc w:val="center"/>
        <w:tblLook w:val="04A0" w:firstRow="1" w:lastRow="0" w:firstColumn="1" w:lastColumn="0" w:noHBand="0" w:noVBand="1"/>
      </w:tblPr>
      <w:tblGrid>
        <w:gridCol w:w="1310"/>
        <w:gridCol w:w="1520"/>
      </w:tblGrid>
      <w:tr w:rsidR="008B5A17" w:rsidRPr="00FB735C" w:rsidTr="008B5A17">
        <w:trPr>
          <w:trHeight w:val="300"/>
          <w:jc w:val="center"/>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iCs/>
                <w:color w:val="000000"/>
                <w:szCs w:val="24"/>
                <w:lang w:eastAsia="id-ID"/>
              </w:rPr>
            </w:pPr>
            <w:r w:rsidRPr="00FB735C">
              <w:rPr>
                <w:rFonts w:ascii="Courier New" w:eastAsia="Times New Roman" w:hAnsi="Courier New" w:cs="Courier New"/>
                <w:iCs/>
                <w:color w:val="000000"/>
                <w:szCs w:val="24"/>
                <w:lang w:eastAsia="id-ID"/>
              </w:rPr>
              <w:t>Plain Char</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iCs/>
                <w:color w:val="000000"/>
                <w:szCs w:val="24"/>
                <w:lang w:eastAsia="id-ID"/>
              </w:rPr>
            </w:pPr>
            <w:r w:rsidRPr="00FB735C">
              <w:rPr>
                <w:rFonts w:ascii="Courier New" w:eastAsia="Times New Roman" w:hAnsi="Courier New" w:cs="Courier New"/>
                <w:iCs/>
                <w:color w:val="000000"/>
                <w:szCs w:val="24"/>
                <w:lang w:eastAsia="id-ID"/>
              </w:rPr>
              <w:t>ASCII Number</w:t>
            </w:r>
          </w:p>
        </w:tc>
      </w:tr>
      <w:tr w:rsidR="008B5A17" w:rsidRPr="00FB735C" w:rsidTr="008B5A17">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K</w:t>
            </w:r>
          </w:p>
        </w:tc>
        <w:tc>
          <w:tcPr>
            <w:tcW w:w="1520" w:type="dxa"/>
            <w:tcBorders>
              <w:top w:val="nil"/>
              <w:left w:val="nil"/>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75</w:t>
            </w:r>
          </w:p>
        </w:tc>
      </w:tr>
      <w:tr w:rsidR="008B5A17" w:rsidRPr="00FB735C" w:rsidTr="008B5A17">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R</w:t>
            </w:r>
          </w:p>
        </w:tc>
        <w:tc>
          <w:tcPr>
            <w:tcW w:w="1520" w:type="dxa"/>
            <w:tcBorders>
              <w:top w:val="nil"/>
              <w:left w:val="nil"/>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82</w:t>
            </w:r>
          </w:p>
        </w:tc>
      </w:tr>
      <w:tr w:rsidR="008B5A17" w:rsidRPr="00FB735C" w:rsidTr="008B5A17">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I</w:t>
            </w:r>
          </w:p>
        </w:tc>
        <w:tc>
          <w:tcPr>
            <w:tcW w:w="1520" w:type="dxa"/>
            <w:tcBorders>
              <w:top w:val="nil"/>
              <w:left w:val="nil"/>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73</w:t>
            </w:r>
          </w:p>
        </w:tc>
      </w:tr>
      <w:tr w:rsidR="008B5A17" w:rsidRPr="00FB735C" w:rsidTr="008B5A17">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P</w:t>
            </w:r>
          </w:p>
        </w:tc>
        <w:tc>
          <w:tcPr>
            <w:tcW w:w="1520" w:type="dxa"/>
            <w:tcBorders>
              <w:top w:val="nil"/>
              <w:left w:val="nil"/>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80</w:t>
            </w:r>
          </w:p>
        </w:tc>
      </w:tr>
      <w:tr w:rsidR="008B5A17" w:rsidRPr="00FB735C" w:rsidTr="008B5A17">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T</w:t>
            </w:r>
          </w:p>
        </w:tc>
        <w:tc>
          <w:tcPr>
            <w:tcW w:w="1520" w:type="dxa"/>
            <w:tcBorders>
              <w:top w:val="nil"/>
              <w:left w:val="nil"/>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84</w:t>
            </w:r>
          </w:p>
        </w:tc>
      </w:tr>
      <w:tr w:rsidR="008B5A17" w:rsidRPr="00FB735C" w:rsidTr="008B5A17">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O</w:t>
            </w:r>
          </w:p>
        </w:tc>
        <w:tc>
          <w:tcPr>
            <w:tcW w:w="1520" w:type="dxa"/>
            <w:tcBorders>
              <w:top w:val="nil"/>
              <w:left w:val="nil"/>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79</w:t>
            </w:r>
          </w:p>
        </w:tc>
      </w:tr>
      <w:tr w:rsidR="008B5A17" w:rsidRPr="00FB735C" w:rsidTr="008B5A17">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G</w:t>
            </w:r>
          </w:p>
        </w:tc>
        <w:tc>
          <w:tcPr>
            <w:tcW w:w="1520" w:type="dxa"/>
            <w:tcBorders>
              <w:top w:val="nil"/>
              <w:left w:val="nil"/>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71</w:t>
            </w:r>
          </w:p>
        </w:tc>
      </w:tr>
      <w:tr w:rsidR="008B5A17" w:rsidRPr="00FB735C" w:rsidTr="008B5A17">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R</w:t>
            </w:r>
          </w:p>
        </w:tc>
        <w:tc>
          <w:tcPr>
            <w:tcW w:w="1520" w:type="dxa"/>
            <w:tcBorders>
              <w:top w:val="nil"/>
              <w:left w:val="nil"/>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82</w:t>
            </w:r>
          </w:p>
        </w:tc>
      </w:tr>
      <w:tr w:rsidR="008B5A17" w:rsidRPr="00FB735C" w:rsidTr="008B5A17">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A</w:t>
            </w:r>
          </w:p>
        </w:tc>
        <w:tc>
          <w:tcPr>
            <w:tcW w:w="1520" w:type="dxa"/>
            <w:tcBorders>
              <w:top w:val="nil"/>
              <w:left w:val="nil"/>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65</w:t>
            </w:r>
          </w:p>
        </w:tc>
      </w:tr>
      <w:tr w:rsidR="008B5A17" w:rsidRPr="00FB735C" w:rsidTr="008B5A17">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F</w:t>
            </w:r>
          </w:p>
        </w:tc>
        <w:tc>
          <w:tcPr>
            <w:tcW w:w="1520" w:type="dxa"/>
            <w:tcBorders>
              <w:top w:val="nil"/>
              <w:left w:val="nil"/>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70</w:t>
            </w:r>
          </w:p>
        </w:tc>
      </w:tr>
      <w:tr w:rsidR="008B5A17" w:rsidRPr="00FB735C" w:rsidTr="008B5A17">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I</w:t>
            </w:r>
          </w:p>
        </w:tc>
        <w:tc>
          <w:tcPr>
            <w:tcW w:w="1520" w:type="dxa"/>
            <w:tcBorders>
              <w:top w:val="nil"/>
              <w:left w:val="nil"/>
              <w:bottom w:val="single" w:sz="4" w:space="0" w:color="auto"/>
              <w:right w:val="single" w:sz="4" w:space="0" w:color="auto"/>
            </w:tcBorders>
            <w:shd w:val="clear" w:color="auto" w:fill="auto"/>
            <w:noWrap/>
            <w:vAlign w:val="bottom"/>
            <w:hideMark/>
          </w:tcPr>
          <w:p w:rsidR="008B5A17" w:rsidRPr="00FB735C" w:rsidRDefault="008B5A17" w:rsidP="002F4DA1">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73</w:t>
            </w:r>
          </w:p>
        </w:tc>
      </w:tr>
    </w:tbl>
    <w:p w:rsidR="005773AD" w:rsidRPr="00FB735C" w:rsidRDefault="005773AD" w:rsidP="00A7333D">
      <w:pPr>
        <w:spacing w:line="480" w:lineRule="auto"/>
        <w:rPr>
          <w:color w:val="000000" w:themeColor="text1"/>
          <w:lang w:val="en-US"/>
        </w:rPr>
      </w:pPr>
    </w:p>
    <w:p w:rsidR="00A7333D" w:rsidRPr="00FB735C" w:rsidRDefault="0081318D" w:rsidP="0036159A">
      <w:pPr>
        <w:spacing w:line="480" w:lineRule="auto"/>
        <w:ind w:firstLine="540"/>
        <w:rPr>
          <w:color w:val="000000" w:themeColor="text1"/>
        </w:rPr>
      </w:pPr>
      <w:r w:rsidRPr="00FB735C">
        <w:rPr>
          <w:color w:val="000000" w:themeColor="text1"/>
        </w:rPr>
        <w:t xml:space="preserve">Setelah mendapatkan </w:t>
      </w:r>
      <w:r w:rsidRPr="004170D6">
        <w:rPr>
          <w:i/>
          <w:color w:val="000000" w:themeColor="text1"/>
        </w:rPr>
        <w:t>ASCII Number</w:t>
      </w:r>
      <w:r w:rsidR="00D16BE3" w:rsidRPr="00FB735C">
        <w:rPr>
          <w:color w:val="000000" w:themeColor="text1"/>
        </w:rPr>
        <w:t xml:space="preserve"> </w:t>
      </w:r>
      <w:r w:rsidR="007B0BED" w:rsidRPr="00FB735C">
        <w:rPr>
          <w:color w:val="000000" w:themeColor="text1"/>
          <w:lang w:val="en-US"/>
        </w:rPr>
        <w:t xml:space="preserve">seperti pada </w:t>
      </w:r>
      <w:r w:rsidR="00B85005" w:rsidRPr="00FB735C">
        <w:rPr>
          <w:color w:val="000000" w:themeColor="text1"/>
          <w:lang w:val="en-US"/>
        </w:rPr>
        <w:t>T</w:t>
      </w:r>
      <w:r w:rsidR="006C55A7" w:rsidRPr="00FB735C">
        <w:rPr>
          <w:color w:val="000000" w:themeColor="text1"/>
          <w:lang w:val="en-US"/>
        </w:rPr>
        <w:t>abel</w:t>
      </w:r>
      <w:r w:rsidR="007B0BED" w:rsidRPr="00FB735C">
        <w:rPr>
          <w:color w:val="000000" w:themeColor="text1"/>
          <w:lang w:val="en-US"/>
        </w:rPr>
        <w:t xml:space="preserve"> 4.3</w:t>
      </w:r>
      <w:r w:rsidR="00D16BE3" w:rsidRPr="00FB735C">
        <w:rPr>
          <w:color w:val="000000" w:themeColor="text1"/>
          <w:lang w:val="en-US"/>
        </w:rPr>
        <w:t xml:space="preserve"> </w:t>
      </w:r>
      <w:r w:rsidRPr="00FB735C">
        <w:rPr>
          <w:color w:val="000000" w:themeColor="text1"/>
        </w:rPr>
        <w:t xml:space="preserve">untuk melakukan </w:t>
      </w:r>
      <w:r w:rsidR="00D16BE3" w:rsidRPr="00FB735C">
        <w:rPr>
          <w:color w:val="000000" w:themeColor="text1"/>
        </w:rPr>
        <w:t xml:space="preserve">proses </w:t>
      </w:r>
      <w:r w:rsidRPr="00FB735C">
        <w:rPr>
          <w:color w:val="000000" w:themeColor="text1"/>
        </w:rPr>
        <w:t xml:space="preserve">enkripsi </w:t>
      </w:r>
      <w:r w:rsidR="00D16BE3" w:rsidRPr="00FB735C">
        <w:rPr>
          <w:color w:val="000000" w:themeColor="text1"/>
        </w:rPr>
        <w:t xml:space="preserve">selanjutnya </w:t>
      </w:r>
      <w:r w:rsidRPr="00FB735C">
        <w:rPr>
          <w:color w:val="000000" w:themeColor="text1"/>
          <w:lang w:val="en-US"/>
        </w:rPr>
        <w:t>diperlukan pasangan bilangan prima</w:t>
      </w:r>
      <w:r w:rsidRPr="00FB735C">
        <w:rPr>
          <w:color w:val="000000" w:themeColor="text1"/>
        </w:rPr>
        <w:t xml:space="preserve"> (p dan q) adalah</w:t>
      </w:r>
      <w:r w:rsidRPr="00FB735C">
        <w:rPr>
          <w:color w:val="000000" w:themeColor="text1"/>
          <w:lang w:val="en-US"/>
        </w:rPr>
        <w:t xml:space="preserve"> 13 dan 17. </w:t>
      </w:r>
      <w:r w:rsidRPr="00FB735C">
        <w:rPr>
          <w:color w:val="000000" w:themeColor="text1"/>
        </w:rPr>
        <w:t>Dari pasanga</w:t>
      </w:r>
      <w:r w:rsidR="00172C9F" w:rsidRPr="00FB735C">
        <w:rPr>
          <w:color w:val="000000" w:themeColor="text1"/>
        </w:rPr>
        <w:t>n</w:t>
      </w:r>
      <w:r w:rsidRPr="00FB735C">
        <w:rPr>
          <w:color w:val="000000" w:themeColor="text1"/>
        </w:rPr>
        <w:t xml:space="preserve"> bilangan prima yang digunakan diperoleh n = 221,</w:t>
      </w:r>
      <w:r w:rsidR="006740C6" w:rsidRPr="00FB735C">
        <w:rPr>
          <w:color w:val="000000" w:themeColor="text1"/>
        </w:rPr>
        <w:t xml:space="preserve"> qn = 192, dan kunci publik </w:t>
      </w:r>
      <w:r w:rsidRPr="00FB735C">
        <w:rPr>
          <w:color w:val="000000" w:themeColor="text1"/>
        </w:rPr>
        <w:t xml:space="preserve">= 7. Kemudian </w:t>
      </w:r>
      <w:r w:rsidR="00172C9F" w:rsidRPr="00FB735C">
        <w:rPr>
          <w:color w:val="000000" w:themeColor="text1"/>
        </w:rPr>
        <w:t xml:space="preserve">proses </w:t>
      </w:r>
      <w:r w:rsidR="00D16BE3" w:rsidRPr="00FB735C">
        <w:rPr>
          <w:color w:val="000000" w:themeColor="text1"/>
        </w:rPr>
        <w:t>enk</w:t>
      </w:r>
      <w:r w:rsidR="004A3B6B" w:rsidRPr="00FB735C">
        <w:rPr>
          <w:color w:val="000000" w:themeColor="text1"/>
          <w:lang w:val="en-US"/>
        </w:rPr>
        <w:t>r</w:t>
      </w:r>
      <w:r w:rsidR="00D16BE3" w:rsidRPr="00FB735C">
        <w:rPr>
          <w:color w:val="000000" w:themeColor="text1"/>
        </w:rPr>
        <w:t xml:space="preserve">ipsi </w:t>
      </w:r>
      <w:r w:rsidR="00172C9F" w:rsidRPr="00FB735C">
        <w:rPr>
          <w:color w:val="000000" w:themeColor="text1"/>
        </w:rPr>
        <w:t xml:space="preserve">dilakukan </w:t>
      </w:r>
      <w:r w:rsidR="00D16BE3" w:rsidRPr="00FB735C">
        <w:rPr>
          <w:color w:val="000000" w:themeColor="text1"/>
        </w:rPr>
        <w:t xml:space="preserve">dengan mengikuti alur pada </w:t>
      </w:r>
      <w:r w:rsidR="00B85005" w:rsidRPr="00FB735C">
        <w:rPr>
          <w:color w:val="000000" w:themeColor="text1"/>
        </w:rPr>
        <w:t>G</w:t>
      </w:r>
      <w:r w:rsidR="00D16BE3" w:rsidRPr="00FB735C">
        <w:rPr>
          <w:color w:val="000000" w:themeColor="text1"/>
        </w:rPr>
        <w:t xml:space="preserve">ambar </w:t>
      </w:r>
      <w:r w:rsidR="00D16BE3" w:rsidRPr="00FB735C">
        <w:rPr>
          <w:color w:val="000000" w:themeColor="text1"/>
          <w:lang w:val="en-US"/>
        </w:rPr>
        <w:t>4.4</w:t>
      </w:r>
      <w:r w:rsidR="006C55A7" w:rsidRPr="00FB735C">
        <w:rPr>
          <w:color w:val="000000" w:themeColor="text1"/>
        </w:rPr>
        <w:t>.</w:t>
      </w:r>
      <w:r w:rsidR="00172C9F" w:rsidRPr="00FB735C">
        <w:rPr>
          <w:color w:val="000000" w:themeColor="text1"/>
        </w:rPr>
        <w:t xml:space="preserve"> </w:t>
      </w:r>
      <w:r w:rsidR="00172C9F" w:rsidRPr="00FB735C">
        <w:rPr>
          <w:color w:val="000000" w:themeColor="text1"/>
        </w:rPr>
        <w:lastRenderedPageBreak/>
        <w:t>S</w:t>
      </w:r>
      <w:r w:rsidR="00D16BE3" w:rsidRPr="00FB735C">
        <w:rPr>
          <w:color w:val="000000" w:themeColor="text1"/>
        </w:rPr>
        <w:t>ehingga dipe</w:t>
      </w:r>
      <w:r w:rsidR="005404BA" w:rsidRPr="00FB735C">
        <w:rPr>
          <w:color w:val="000000" w:themeColor="text1"/>
        </w:rPr>
        <w:t>roleh hasil enkripsi berupa num</w:t>
      </w:r>
      <w:r w:rsidR="00D16BE3" w:rsidRPr="00FB735C">
        <w:rPr>
          <w:color w:val="000000" w:themeColor="text1"/>
        </w:rPr>
        <w:t>e</w:t>
      </w:r>
      <w:r w:rsidR="006C55A7" w:rsidRPr="00FB735C">
        <w:rPr>
          <w:color w:val="000000" w:themeColor="text1"/>
        </w:rPr>
        <w:t xml:space="preserve">rik seperti yang </w:t>
      </w:r>
      <w:r w:rsidR="007B0BED" w:rsidRPr="00FB735C">
        <w:rPr>
          <w:color w:val="000000" w:themeColor="text1"/>
        </w:rPr>
        <w:t>ditunjukan pada Tabel 4.4.</w:t>
      </w:r>
    </w:p>
    <w:p w:rsidR="0036159A" w:rsidRPr="00FB735C" w:rsidRDefault="0036159A" w:rsidP="0036159A">
      <w:pPr>
        <w:spacing w:line="240" w:lineRule="auto"/>
        <w:rPr>
          <w:color w:val="000000" w:themeColor="text1"/>
        </w:rPr>
      </w:pPr>
    </w:p>
    <w:p w:rsidR="00476EC2" w:rsidRPr="00476EC2" w:rsidRDefault="00155916" w:rsidP="00476EC2">
      <w:pPr>
        <w:spacing w:line="480" w:lineRule="auto"/>
        <w:jc w:val="center"/>
        <w:rPr>
          <w:color w:val="000000" w:themeColor="text1"/>
        </w:rPr>
      </w:pPr>
      <w:r w:rsidRPr="00FB735C">
        <w:rPr>
          <w:color w:val="000000" w:themeColor="text1"/>
        </w:rPr>
        <w:t xml:space="preserve">Tabel 4.4 Hasil Enkripsi </w:t>
      </w:r>
      <w:r w:rsidR="00E113B0" w:rsidRPr="00FB735C">
        <w:rPr>
          <w:color w:val="000000" w:themeColor="text1"/>
          <w:lang w:val="en-US"/>
        </w:rPr>
        <w:t>Pada Progra</w:t>
      </w:r>
      <w:r w:rsidR="00E113B0" w:rsidRPr="00FB735C">
        <w:rPr>
          <w:color w:val="000000" w:themeColor="text1"/>
        </w:rPr>
        <w:t>m</w:t>
      </w:r>
      <w:r w:rsidR="0073382A" w:rsidRPr="00FB735C">
        <w:rPr>
          <w:color w:val="000000" w:themeColor="text1"/>
        </w:rPr>
        <w:fldChar w:fldCharType="begin"/>
      </w:r>
      <w:r w:rsidR="0073382A" w:rsidRPr="00FB735C">
        <w:rPr>
          <w:color w:val="000000" w:themeColor="text1"/>
        </w:rPr>
        <w:instrText xml:space="preserve"> LINK </w:instrText>
      </w:r>
      <w:r w:rsidR="005C56E6">
        <w:rPr>
          <w:color w:val="000000" w:themeColor="text1"/>
        </w:rPr>
        <w:instrText xml:space="preserve">Excel.Sheet.12 "D:\\TA\\Enkripsi\\Revisi\\Laporan Tugas Akhir\\Simulasi program RSA.xlsx" Sheet3!R3C5:R15C8 </w:instrText>
      </w:r>
      <w:r w:rsidR="0073382A" w:rsidRPr="00FB735C">
        <w:rPr>
          <w:color w:val="000000" w:themeColor="text1"/>
        </w:rPr>
        <w:instrText xml:space="preserve">\a \f 4 \h </w:instrText>
      </w:r>
      <w:r w:rsidR="00D96F6F" w:rsidRPr="00FB735C">
        <w:rPr>
          <w:color w:val="000000" w:themeColor="text1"/>
        </w:rPr>
        <w:instrText xml:space="preserve"> \* MERGEFORMAT </w:instrText>
      </w:r>
      <w:r w:rsidR="0073382A" w:rsidRPr="00FB735C">
        <w:rPr>
          <w:color w:val="000000" w:themeColor="text1"/>
        </w:rPr>
        <w:fldChar w:fldCharType="separate"/>
      </w:r>
    </w:p>
    <w:tbl>
      <w:tblPr>
        <w:tblW w:w="5400" w:type="dxa"/>
        <w:jc w:val="center"/>
        <w:tblLook w:val="04A0" w:firstRow="1" w:lastRow="0" w:firstColumn="1" w:lastColumn="0" w:noHBand="0" w:noVBand="1"/>
      </w:tblPr>
      <w:tblGrid>
        <w:gridCol w:w="1195"/>
        <w:gridCol w:w="1405"/>
        <w:gridCol w:w="1513"/>
        <w:gridCol w:w="1287"/>
      </w:tblGrid>
      <w:tr w:rsidR="00476EC2" w:rsidRPr="00476EC2" w:rsidTr="00476EC2">
        <w:trPr>
          <w:divId w:val="881791442"/>
          <w:trHeight w:val="297"/>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PlainText</w:t>
            </w:r>
          </w:p>
        </w:tc>
        <w:tc>
          <w:tcPr>
            <w:tcW w:w="2800" w:type="dxa"/>
            <w:gridSpan w:val="2"/>
            <w:tcBorders>
              <w:top w:val="single" w:sz="4" w:space="0" w:color="auto"/>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CipherText</w:t>
            </w:r>
          </w:p>
        </w:tc>
      </w:tr>
      <w:tr w:rsidR="00476EC2" w:rsidRPr="00476EC2" w:rsidTr="00476EC2">
        <w:trPr>
          <w:divId w:val="881791442"/>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Char</w:t>
            </w:r>
          </w:p>
        </w:tc>
        <w:tc>
          <w:tcPr>
            <w:tcW w:w="1405"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eastAsia="Times New Roman" w:cs="Times New Roman"/>
                <w:i/>
                <w:iCs/>
                <w:color w:val="000000"/>
                <w:sz w:val="22"/>
                <w:lang w:eastAsia="id-ID"/>
              </w:rPr>
            </w:pPr>
            <w:r w:rsidRPr="00476EC2">
              <w:rPr>
                <w:rFonts w:ascii="Courier New" w:eastAsia="Times New Roman" w:hAnsi="Courier New" w:cs="Courier New"/>
                <w:iCs/>
                <w:color w:val="000000"/>
                <w:szCs w:val="24"/>
                <w:lang w:eastAsia="id-ID"/>
              </w:rPr>
              <w:t xml:space="preserve">ASCII </w:t>
            </w:r>
          </w:p>
        </w:tc>
        <w:tc>
          <w:tcPr>
            <w:tcW w:w="151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ASCII</w:t>
            </w:r>
          </w:p>
        </w:tc>
        <w:tc>
          <w:tcPr>
            <w:tcW w:w="128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Char</w:t>
            </w:r>
          </w:p>
        </w:tc>
      </w:tr>
      <w:tr w:rsidR="00476EC2" w:rsidRPr="00476EC2" w:rsidTr="00476EC2">
        <w:trPr>
          <w:divId w:val="881791442"/>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S </w:t>
            </w:r>
          </w:p>
        </w:tc>
        <w:tc>
          <w:tcPr>
            <w:tcW w:w="140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83</w:t>
            </w:r>
          </w:p>
        </w:tc>
        <w:tc>
          <w:tcPr>
            <w:tcW w:w="151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941</w:t>
            </w:r>
          </w:p>
        </w:tc>
        <w:tc>
          <w:tcPr>
            <w:tcW w:w="128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έ</w:t>
            </w:r>
          </w:p>
        </w:tc>
      </w:tr>
      <w:tr w:rsidR="00476EC2" w:rsidRPr="00476EC2" w:rsidTr="00476EC2">
        <w:trPr>
          <w:divId w:val="881791442"/>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40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151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128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eastAsia="Times New Roman" w:cs="Times New Roman"/>
                <w:color w:val="000000"/>
                <w:sz w:val="22"/>
                <w:lang w:eastAsia="id-ID"/>
              </w:rPr>
            </w:pPr>
            <w:r w:rsidRPr="00476EC2">
              <w:rPr>
                <w:rFonts w:ascii="Courier New" w:eastAsia="Times New Roman" w:hAnsi="Courier New" w:cs="Courier New"/>
                <w:color w:val="000000"/>
                <w:szCs w:val="24"/>
                <w:lang w:eastAsia="id-ID"/>
              </w:rPr>
              <w:t>̗'</w:t>
            </w:r>
          </w:p>
        </w:tc>
      </w:tr>
      <w:tr w:rsidR="00476EC2" w:rsidRPr="00476EC2" w:rsidTr="00476EC2">
        <w:trPr>
          <w:divId w:val="881791442"/>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m </w:t>
            </w:r>
          </w:p>
        </w:tc>
        <w:tc>
          <w:tcPr>
            <w:tcW w:w="140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109</w:t>
            </w:r>
          </w:p>
        </w:tc>
        <w:tc>
          <w:tcPr>
            <w:tcW w:w="151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1093</w:t>
            </w:r>
          </w:p>
        </w:tc>
        <w:tc>
          <w:tcPr>
            <w:tcW w:w="128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х</w:t>
            </w:r>
          </w:p>
        </w:tc>
      </w:tr>
      <w:tr w:rsidR="00476EC2" w:rsidRPr="00476EC2" w:rsidTr="00476EC2">
        <w:trPr>
          <w:divId w:val="881791442"/>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40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151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128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eastAsia="Times New Roman" w:cs="Times New Roman"/>
                <w:color w:val="000000"/>
                <w:sz w:val="22"/>
                <w:lang w:eastAsia="id-ID"/>
              </w:rPr>
            </w:pPr>
            <w:r w:rsidRPr="00476EC2">
              <w:rPr>
                <w:rFonts w:ascii="Courier New" w:eastAsia="Times New Roman" w:hAnsi="Courier New" w:cs="Courier New"/>
                <w:color w:val="000000"/>
                <w:szCs w:val="24"/>
                <w:lang w:eastAsia="id-ID"/>
              </w:rPr>
              <w:t>̗'</w:t>
            </w:r>
          </w:p>
        </w:tc>
      </w:tr>
      <w:tr w:rsidR="00476EC2" w:rsidRPr="00476EC2" w:rsidTr="00476EC2">
        <w:trPr>
          <w:divId w:val="881791442"/>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r </w:t>
            </w:r>
          </w:p>
        </w:tc>
        <w:tc>
          <w:tcPr>
            <w:tcW w:w="140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114</w:t>
            </w:r>
          </w:p>
        </w:tc>
        <w:tc>
          <w:tcPr>
            <w:tcW w:w="151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1003</w:t>
            </w:r>
          </w:p>
        </w:tc>
        <w:tc>
          <w:tcPr>
            <w:tcW w:w="128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ϫ</w:t>
            </w:r>
          </w:p>
        </w:tc>
      </w:tr>
      <w:tr w:rsidR="00476EC2" w:rsidRPr="00476EC2" w:rsidTr="00476EC2">
        <w:trPr>
          <w:divId w:val="881791442"/>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i </w:t>
            </w:r>
          </w:p>
        </w:tc>
        <w:tc>
          <w:tcPr>
            <w:tcW w:w="140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105</w:t>
            </w:r>
          </w:p>
        </w:tc>
        <w:tc>
          <w:tcPr>
            <w:tcW w:w="151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117</w:t>
            </w:r>
          </w:p>
        </w:tc>
        <w:tc>
          <w:tcPr>
            <w:tcW w:w="128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u</w:t>
            </w:r>
          </w:p>
        </w:tc>
      </w:tr>
      <w:tr w:rsidR="00476EC2" w:rsidRPr="00476EC2" w:rsidTr="00476EC2">
        <w:trPr>
          <w:divId w:val="881791442"/>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n </w:t>
            </w:r>
          </w:p>
        </w:tc>
        <w:tc>
          <w:tcPr>
            <w:tcW w:w="140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110</w:t>
            </w:r>
          </w:p>
        </w:tc>
        <w:tc>
          <w:tcPr>
            <w:tcW w:w="151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1035</w:t>
            </w:r>
          </w:p>
        </w:tc>
        <w:tc>
          <w:tcPr>
            <w:tcW w:w="128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Ћ</w:t>
            </w:r>
          </w:p>
        </w:tc>
      </w:tr>
      <w:tr w:rsidR="00476EC2" w:rsidRPr="00476EC2" w:rsidTr="00476EC2">
        <w:trPr>
          <w:divId w:val="881791442"/>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d </w:t>
            </w:r>
          </w:p>
        </w:tc>
        <w:tc>
          <w:tcPr>
            <w:tcW w:w="140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100</w:t>
            </w:r>
          </w:p>
        </w:tc>
        <w:tc>
          <w:tcPr>
            <w:tcW w:w="151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803</w:t>
            </w:r>
          </w:p>
        </w:tc>
        <w:tc>
          <w:tcPr>
            <w:tcW w:w="128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476EC2" w:rsidRPr="00476EC2" w:rsidTr="00476EC2">
        <w:trPr>
          <w:divId w:val="881791442"/>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40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151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128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eastAsia="Times New Roman" w:cs="Times New Roman"/>
                <w:color w:val="000000"/>
                <w:sz w:val="22"/>
                <w:lang w:eastAsia="id-ID"/>
              </w:rPr>
            </w:pPr>
            <w:r w:rsidRPr="00476EC2">
              <w:rPr>
                <w:rFonts w:ascii="Courier New" w:eastAsia="Times New Roman" w:hAnsi="Courier New" w:cs="Courier New"/>
                <w:color w:val="000000"/>
                <w:szCs w:val="24"/>
                <w:lang w:eastAsia="id-ID"/>
              </w:rPr>
              <w:t>̗'</w:t>
            </w:r>
          </w:p>
        </w:tc>
      </w:tr>
      <w:tr w:rsidR="00476EC2" w:rsidRPr="00476EC2" w:rsidTr="00476EC2">
        <w:trPr>
          <w:divId w:val="881791442"/>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 </w:t>
            </w:r>
          </w:p>
        </w:tc>
        <w:tc>
          <w:tcPr>
            <w:tcW w:w="140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32</w:t>
            </w:r>
          </w:p>
        </w:tc>
        <w:tc>
          <w:tcPr>
            <w:tcW w:w="151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1055</w:t>
            </w:r>
          </w:p>
        </w:tc>
        <w:tc>
          <w:tcPr>
            <w:tcW w:w="128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П</w:t>
            </w:r>
          </w:p>
        </w:tc>
      </w:tr>
      <w:tr w:rsidR="00476EC2" w:rsidRPr="00476EC2" w:rsidTr="00476EC2">
        <w:trPr>
          <w:divId w:val="881791442"/>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40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65</w:t>
            </w:r>
          </w:p>
        </w:tc>
        <w:tc>
          <w:tcPr>
            <w:tcW w:w="151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761</w:t>
            </w:r>
          </w:p>
        </w:tc>
        <w:tc>
          <w:tcPr>
            <w:tcW w:w="128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bl>
    <w:p w:rsidR="00D16BE3" w:rsidRPr="00FB735C" w:rsidRDefault="0073382A" w:rsidP="007B0BED">
      <w:pPr>
        <w:spacing w:line="480" w:lineRule="auto"/>
        <w:ind w:left="2160"/>
        <w:rPr>
          <w:color w:val="000000" w:themeColor="text1"/>
          <w:lang w:val="en-US"/>
        </w:rPr>
      </w:pPr>
      <w:r w:rsidRPr="00FB735C">
        <w:rPr>
          <w:color w:val="000000" w:themeColor="text1"/>
        </w:rPr>
        <w:fldChar w:fldCharType="end"/>
      </w:r>
      <w:r w:rsidR="00155916" w:rsidRPr="00FB735C">
        <w:rPr>
          <w:color w:val="000000" w:themeColor="text1"/>
        </w:rPr>
        <w:t xml:space="preserve">  </w:t>
      </w:r>
    </w:p>
    <w:p w:rsidR="00605278" w:rsidRPr="00FB735C" w:rsidRDefault="006B3424" w:rsidP="00914507">
      <w:pPr>
        <w:spacing w:line="480" w:lineRule="auto"/>
        <w:ind w:firstLine="540"/>
        <w:rPr>
          <w:color w:val="000000" w:themeColor="text1"/>
        </w:rPr>
      </w:pPr>
      <w:r w:rsidRPr="00FB735C">
        <w:rPr>
          <w:color w:val="000000" w:themeColor="text1"/>
        </w:rPr>
        <w:t xml:space="preserve">Setelah melakukan </w:t>
      </w:r>
      <w:r w:rsidRPr="00FB735C">
        <w:rPr>
          <w:color w:val="000000" w:themeColor="text1"/>
          <w:lang w:val="en-US"/>
        </w:rPr>
        <w:t xml:space="preserve">proses </w:t>
      </w:r>
      <w:r w:rsidRPr="00FB735C">
        <w:rPr>
          <w:color w:val="000000" w:themeColor="text1"/>
        </w:rPr>
        <w:t>enkripsi</w:t>
      </w:r>
      <w:r w:rsidR="006C55A7" w:rsidRPr="00FB735C">
        <w:rPr>
          <w:color w:val="000000" w:themeColor="text1"/>
          <w:lang w:val="en-US"/>
        </w:rPr>
        <w:t xml:space="preserve"> seperti pada </w:t>
      </w:r>
      <w:r w:rsidR="0073382A" w:rsidRPr="00FB735C">
        <w:rPr>
          <w:color w:val="000000" w:themeColor="text1"/>
        </w:rPr>
        <w:t>Tabel</w:t>
      </w:r>
      <w:r w:rsidR="0073382A" w:rsidRPr="00FB735C">
        <w:rPr>
          <w:color w:val="000000" w:themeColor="text1"/>
          <w:lang w:val="en-US"/>
        </w:rPr>
        <w:t xml:space="preserve"> 4.4</w:t>
      </w:r>
      <w:r w:rsidR="0098020F" w:rsidRPr="00FB735C">
        <w:rPr>
          <w:color w:val="000000" w:themeColor="text1"/>
        </w:rPr>
        <w:t xml:space="preserve">. Dihasilkan </w:t>
      </w:r>
      <w:r w:rsidR="002F4DA1" w:rsidRPr="00FB735C">
        <w:rPr>
          <w:color w:val="000000" w:themeColor="text1"/>
        </w:rPr>
        <w:t>teks</w:t>
      </w:r>
      <w:r w:rsidR="0098020F" w:rsidRPr="00FB735C">
        <w:rPr>
          <w:color w:val="000000" w:themeColor="text1"/>
        </w:rPr>
        <w:t xml:space="preserve"> </w:t>
      </w:r>
      <w:r w:rsidR="0065078A" w:rsidRPr="00FB735C">
        <w:rPr>
          <w:color w:val="000000" w:themeColor="text1"/>
        </w:rPr>
        <w:t xml:space="preserve">proses </w:t>
      </w:r>
      <w:r w:rsidR="006740C6" w:rsidRPr="00FB735C">
        <w:rPr>
          <w:color w:val="000000" w:themeColor="text1"/>
        </w:rPr>
        <w:t>enkripsi adalah “</w:t>
      </w:r>
      <w:r w:rsidR="0098020F" w:rsidRPr="00FB735C">
        <w:rPr>
          <w:color w:val="000000" w:themeColor="text1"/>
        </w:rPr>
        <w:t>rl,</w:t>
      </w:r>
      <w:r w:rsidR="00017E4E" w:rsidRPr="00FB735C">
        <w:rPr>
          <w:color w:val="000000" w:themeColor="text1"/>
        </w:rPr>
        <w:t>Cancel</w:t>
      </w:r>
      <w:r w:rsidR="0098020F" w:rsidRPr="00FB735C">
        <w:rPr>
          <w:color w:val="000000" w:themeColor="text1"/>
        </w:rPr>
        <w:t>!i×l[&lt;,</w:t>
      </w:r>
      <w:r w:rsidR="00914507" w:rsidRPr="00FB735C">
        <w:rPr>
          <w:color w:val="000000" w:themeColor="text1"/>
        </w:rPr>
        <w:t>”.</w:t>
      </w:r>
    </w:p>
    <w:p w:rsidR="0036159A" w:rsidRPr="00FB735C" w:rsidRDefault="0036159A" w:rsidP="0036159A">
      <w:pPr>
        <w:spacing w:line="240" w:lineRule="auto"/>
        <w:ind w:firstLine="540"/>
        <w:rPr>
          <w:color w:val="000000" w:themeColor="text1"/>
        </w:rPr>
      </w:pPr>
    </w:p>
    <w:p w:rsidR="00A7333D" w:rsidRPr="00FB735C" w:rsidRDefault="006740C6" w:rsidP="0036159A">
      <w:pPr>
        <w:spacing w:line="480" w:lineRule="auto"/>
        <w:ind w:firstLine="540"/>
        <w:rPr>
          <w:color w:val="000000" w:themeColor="text1"/>
        </w:rPr>
      </w:pPr>
      <w:r w:rsidRPr="00FB735C">
        <w:rPr>
          <w:color w:val="000000" w:themeColor="text1"/>
        </w:rPr>
        <w:t xml:space="preserve"> Selanjutnya</w:t>
      </w:r>
      <w:r w:rsidR="006B3424" w:rsidRPr="00FB735C">
        <w:rPr>
          <w:color w:val="000000" w:themeColor="text1"/>
        </w:rPr>
        <w:t xml:space="preserve"> </w:t>
      </w:r>
      <w:r w:rsidR="0073382A" w:rsidRPr="00FB735C">
        <w:rPr>
          <w:color w:val="000000" w:themeColor="text1"/>
        </w:rPr>
        <w:t xml:space="preserve">proses </w:t>
      </w:r>
      <w:r w:rsidR="006B3424" w:rsidRPr="00FB735C">
        <w:rPr>
          <w:color w:val="000000" w:themeColor="text1"/>
        </w:rPr>
        <w:t xml:space="preserve">dekripsi dilakukan </w:t>
      </w:r>
      <w:r w:rsidR="00D16BE3" w:rsidRPr="00FB735C">
        <w:rPr>
          <w:color w:val="000000" w:themeColor="text1"/>
        </w:rPr>
        <w:t xml:space="preserve">dengan </w:t>
      </w:r>
      <w:r w:rsidR="003770F9" w:rsidRPr="00FB735C">
        <w:rPr>
          <w:color w:val="000000" w:themeColor="text1"/>
          <w:lang w:val="en-US"/>
        </w:rPr>
        <w:t xml:space="preserve">mengikuti alur pada </w:t>
      </w:r>
      <w:r w:rsidR="00B85005" w:rsidRPr="00FB735C">
        <w:rPr>
          <w:color w:val="000000" w:themeColor="text1"/>
        </w:rPr>
        <w:t>G</w:t>
      </w:r>
      <w:r w:rsidR="003770F9" w:rsidRPr="00FB735C">
        <w:rPr>
          <w:color w:val="000000" w:themeColor="text1"/>
          <w:lang w:val="en-US"/>
        </w:rPr>
        <w:t>ambar 4.6</w:t>
      </w:r>
      <w:r w:rsidR="006C55A7" w:rsidRPr="00FB735C">
        <w:rPr>
          <w:color w:val="000000" w:themeColor="text1"/>
        </w:rPr>
        <w:t>.</w:t>
      </w:r>
      <w:r w:rsidR="003770F9" w:rsidRPr="00FB735C">
        <w:rPr>
          <w:color w:val="000000" w:themeColor="text1"/>
          <w:lang w:val="en-US"/>
        </w:rPr>
        <w:t xml:space="preserve"> </w:t>
      </w:r>
      <w:r w:rsidRPr="00FB735C">
        <w:rPr>
          <w:color w:val="000000" w:themeColor="text1"/>
        </w:rPr>
        <w:t xml:space="preserve">untuk melakukan proses dekripsi selanjutnya </w:t>
      </w:r>
      <w:r w:rsidRPr="00FB735C">
        <w:rPr>
          <w:color w:val="000000" w:themeColor="text1"/>
          <w:lang w:val="en-US"/>
        </w:rPr>
        <w:t>diperlukan pasangan bilangan prima</w:t>
      </w:r>
      <w:r w:rsidRPr="00FB735C">
        <w:rPr>
          <w:color w:val="000000" w:themeColor="text1"/>
        </w:rPr>
        <w:t xml:space="preserve"> (p dan q) adalah</w:t>
      </w:r>
      <w:r w:rsidRPr="00FB735C">
        <w:rPr>
          <w:color w:val="000000" w:themeColor="text1"/>
          <w:lang w:val="en-US"/>
        </w:rPr>
        <w:t xml:space="preserve"> 13 dan 17 dengan </w:t>
      </w:r>
      <w:r w:rsidR="001C2366" w:rsidRPr="00FB735C">
        <w:rPr>
          <w:color w:val="000000" w:themeColor="text1"/>
        </w:rPr>
        <w:t>kunci privat = 55.</w:t>
      </w:r>
      <w:r w:rsidR="001C2366" w:rsidRPr="00FB735C">
        <w:rPr>
          <w:color w:val="000000" w:themeColor="text1"/>
          <w:lang w:val="en-US"/>
        </w:rPr>
        <w:t xml:space="preserve"> </w:t>
      </w:r>
      <w:r w:rsidRPr="00FB735C">
        <w:rPr>
          <w:color w:val="000000" w:themeColor="text1"/>
        </w:rPr>
        <w:t>S</w:t>
      </w:r>
      <w:r w:rsidR="00D16BE3" w:rsidRPr="00FB735C">
        <w:rPr>
          <w:color w:val="000000" w:themeColor="text1"/>
        </w:rPr>
        <w:t xml:space="preserve">ehingga diperoleh data </w:t>
      </w:r>
      <w:r w:rsidR="0048608E" w:rsidRPr="004170D6">
        <w:rPr>
          <w:i/>
          <w:color w:val="000000" w:themeColor="text1"/>
          <w:lang w:val="en-US"/>
        </w:rPr>
        <w:t>plain</w:t>
      </w:r>
      <w:r w:rsidR="006D4C54" w:rsidRPr="004170D6">
        <w:rPr>
          <w:i/>
          <w:color w:val="000000" w:themeColor="text1"/>
          <w:lang w:val="en-US"/>
        </w:rPr>
        <w:t xml:space="preserve">text </w:t>
      </w:r>
      <w:r w:rsidR="006D4C54" w:rsidRPr="00FB735C">
        <w:rPr>
          <w:color w:val="000000" w:themeColor="text1"/>
          <w:lang w:val="en-US"/>
        </w:rPr>
        <w:t xml:space="preserve">“KRIPTOGRAFI” </w:t>
      </w:r>
      <w:r w:rsidR="00D16BE3" w:rsidRPr="00FB735C">
        <w:rPr>
          <w:color w:val="000000" w:themeColor="text1"/>
        </w:rPr>
        <w:t xml:space="preserve">dalam bentuk karakter </w:t>
      </w:r>
      <w:r w:rsidR="006C55A7" w:rsidRPr="00FB735C">
        <w:rPr>
          <w:color w:val="000000" w:themeColor="text1"/>
        </w:rPr>
        <w:t xml:space="preserve">seperti yang </w:t>
      </w:r>
      <w:r w:rsidR="007400D9" w:rsidRPr="00FB735C">
        <w:rPr>
          <w:color w:val="000000" w:themeColor="text1"/>
        </w:rPr>
        <w:t xml:space="preserve">ada </w:t>
      </w:r>
      <w:r w:rsidR="007B0BED" w:rsidRPr="00FB735C">
        <w:rPr>
          <w:color w:val="000000" w:themeColor="text1"/>
        </w:rPr>
        <w:t>pada Tabel 4.5</w:t>
      </w:r>
      <w:r w:rsidR="006C55A7" w:rsidRPr="00FB735C">
        <w:rPr>
          <w:color w:val="000000" w:themeColor="text1"/>
        </w:rPr>
        <w:t>.</w:t>
      </w:r>
    </w:p>
    <w:p w:rsidR="0036159A" w:rsidRPr="00FB735C" w:rsidRDefault="0036159A" w:rsidP="0036159A">
      <w:pPr>
        <w:spacing w:line="240" w:lineRule="auto"/>
        <w:rPr>
          <w:color w:val="000000" w:themeColor="text1"/>
        </w:rPr>
      </w:pPr>
    </w:p>
    <w:p w:rsidR="00476EC2" w:rsidRPr="00476EC2" w:rsidRDefault="00155916" w:rsidP="00476EC2">
      <w:pPr>
        <w:spacing w:line="480" w:lineRule="auto"/>
        <w:jc w:val="center"/>
        <w:rPr>
          <w:color w:val="000000" w:themeColor="text1"/>
        </w:rPr>
      </w:pPr>
      <w:r w:rsidRPr="00FB735C">
        <w:rPr>
          <w:color w:val="000000" w:themeColor="text1"/>
        </w:rPr>
        <w:t xml:space="preserve">Tabel 4.5 Hasil Dekripsi </w:t>
      </w:r>
      <w:r w:rsidR="00E113B0" w:rsidRPr="00FB735C">
        <w:rPr>
          <w:color w:val="000000" w:themeColor="text1"/>
          <w:lang w:val="en-US"/>
        </w:rPr>
        <w:t>Pada Program</w:t>
      </w:r>
      <w:r w:rsidR="00D96F6F" w:rsidRPr="00FB735C">
        <w:fldChar w:fldCharType="begin"/>
      </w:r>
      <w:r w:rsidR="00D96F6F" w:rsidRPr="00FB735C">
        <w:instrText xml:space="preserve"> LINK </w:instrText>
      </w:r>
      <w:r w:rsidR="005C56E6">
        <w:instrText xml:space="preserve">Excel.Sheet.12 "D:\\TA\\Enkripsi\\Revisi\\Laporan Tugas Akhir\\Simulasi program RSA.xlsx" Sheet3!R20C10:R32C13 </w:instrText>
      </w:r>
      <w:r w:rsidR="00D96F6F" w:rsidRPr="00FB735C">
        <w:instrText xml:space="preserve">\a \f 4 \h  \* MERGEFORMAT </w:instrText>
      </w:r>
      <w:r w:rsidR="00D96F6F" w:rsidRPr="00FB735C">
        <w:fldChar w:fldCharType="separate"/>
      </w:r>
    </w:p>
    <w:tbl>
      <w:tblPr>
        <w:tblW w:w="5340" w:type="dxa"/>
        <w:jc w:val="center"/>
        <w:tblLook w:val="04A0" w:firstRow="1" w:lastRow="0" w:firstColumn="1" w:lastColumn="0" w:noHBand="0" w:noVBand="1"/>
      </w:tblPr>
      <w:tblGrid>
        <w:gridCol w:w="1442"/>
        <w:gridCol w:w="1228"/>
        <w:gridCol w:w="1227"/>
        <w:gridCol w:w="1443"/>
      </w:tblGrid>
      <w:tr w:rsidR="00476EC2" w:rsidRPr="00476EC2" w:rsidTr="001B36B0">
        <w:trPr>
          <w:divId w:val="576204700"/>
          <w:trHeight w:val="288"/>
          <w:tblHeader/>
          <w:jc w:val="center"/>
        </w:trPr>
        <w:tc>
          <w:tcPr>
            <w:tcW w:w="26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CipherText</w:t>
            </w:r>
          </w:p>
        </w:tc>
        <w:tc>
          <w:tcPr>
            <w:tcW w:w="2670" w:type="dxa"/>
            <w:gridSpan w:val="2"/>
            <w:tcBorders>
              <w:top w:val="single" w:sz="4" w:space="0" w:color="auto"/>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PlainText</w:t>
            </w:r>
          </w:p>
        </w:tc>
      </w:tr>
      <w:tr w:rsidR="00476EC2" w:rsidRPr="00476EC2" w:rsidTr="001B36B0">
        <w:trPr>
          <w:divId w:val="576204700"/>
          <w:trHeight w:val="288"/>
          <w:tblHeader/>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ASCII</w:t>
            </w:r>
          </w:p>
        </w:tc>
        <w:tc>
          <w:tcPr>
            <w:tcW w:w="122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Char</w:t>
            </w:r>
          </w:p>
        </w:tc>
        <w:tc>
          <w:tcPr>
            <w:tcW w:w="122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Char</w:t>
            </w:r>
          </w:p>
        </w:tc>
        <w:tc>
          <w:tcPr>
            <w:tcW w:w="144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ASCII</w:t>
            </w:r>
          </w:p>
        </w:tc>
      </w:tr>
      <w:tr w:rsidR="00476EC2" w:rsidRPr="00476EC2" w:rsidTr="00476EC2">
        <w:trPr>
          <w:divId w:val="576204700"/>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114</w:t>
            </w:r>
          </w:p>
        </w:tc>
        <w:tc>
          <w:tcPr>
            <w:tcW w:w="122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r</w:t>
            </w:r>
          </w:p>
        </w:tc>
        <w:tc>
          <w:tcPr>
            <w:tcW w:w="122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K</w:t>
            </w:r>
          </w:p>
        </w:tc>
        <w:tc>
          <w:tcPr>
            <w:tcW w:w="144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75</w:t>
            </w:r>
          </w:p>
        </w:tc>
      </w:tr>
      <w:tr w:rsidR="00476EC2" w:rsidRPr="00476EC2" w:rsidTr="00476EC2">
        <w:trPr>
          <w:divId w:val="576204700"/>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108</w:t>
            </w:r>
          </w:p>
        </w:tc>
        <w:tc>
          <w:tcPr>
            <w:tcW w:w="122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l</w:t>
            </w:r>
          </w:p>
        </w:tc>
        <w:tc>
          <w:tcPr>
            <w:tcW w:w="122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R</w:t>
            </w:r>
          </w:p>
        </w:tc>
        <w:tc>
          <w:tcPr>
            <w:tcW w:w="144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82</w:t>
            </w:r>
          </w:p>
        </w:tc>
      </w:tr>
      <w:tr w:rsidR="00476EC2" w:rsidRPr="00476EC2" w:rsidTr="00476EC2">
        <w:trPr>
          <w:divId w:val="576204700"/>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44</w:t>
            </w:r>
          </w:p>
        </w:tc>
        <w:tc>
          <w:tcPr>
            <w:tcW w:w="122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c>
          <w:tcPr>
            <w:tcW w:w="122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I</w:t>
            </w:r>
          </w:p>
        </w:tc>
        <w:tc>
          <w:tcPr>
            <w:tcW w:w="144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73</w:t>
            </w:r>
          </w:p>
        </w:tc>
      </w:tr>
      <w:tr w:rsidR="00476EC2" w:rsidRPr="00476EC2" w:rsidTr="00476EC2">
        <w:trPr>
          <w:divId w:val="576204700"/>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24</w:t>
            </w:r>
          </w:p>
        </w:tc>
        <w:tc>
          <w:tcPr>
            <w:tcW w:w="122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p>
        </w:tc>
        <w:tc>
          <w:tcPr>
            <w:tcW w:w="122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P</w:t>
            </w:r>
          </w:p>
        </w:tc>
        <w:tc>
          <w:tcPr>
            <w:tcW w:w="144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80</w:t>
            </w:r>
          </w:p>
        </w:tc>
      </w:tr>
      <w:tr w:rsidR="00476EC2" w:rsidRPr="00476EC2" w:rsidTr="00476EC2">
        <w:trPr>
          <w:divId w:val="576204700"/>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33</w:t>
            </w:r>
          </w:p>
        </w:tc>
        <w:tc>
          <w:tcPr>
            <w:tcW w:w="122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c>
          <w:tcPr>
            <w:tcW w:w="122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T</w:t>
            </w:r>
          </w:p>
        </w:tc>
        <w:tc>
          <w:tcPr>
            <w:tcW w:w="144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84</w:t>
            </w:r>
          </w:p>
        </w:tc>
      </w:tr>
      <w:tr w:rsidR="00476EC2" w:rsidRPr="00476EC2" w:rsidTr="00476EC2">
        <w:trPr>
          <w:divId w:val="576204700"/>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105</w:t>
            </w:r>
          </w:p>
        </w:tc>
        <w:tc>
          <w:tcPr>
            <w:tcW w:w="122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i</w:t>
            </w:r>
          </w:p>
        </w:tc>
        <w:tc>
          <w:tcPr>
            <w:tcW w:w="122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O</w:t>
            </w:r>
          </w:p>
        </w:tc>
        <w:tc>
          <w:tcPr>
            <w:tcW w:w="144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w:t>
            </w:r>
          </w:p>
        </w:tc>
      </w:tr>
      <w:tr w:rsidR="00476EC2" w:rsidRPr="00476EC2" w:rsidTr="00476EC2">
        <w:trPr>
          <w:divId w:val="576204700"/>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215</w:t>
            </w:r>
          </w:p>
        </w:tc>
        <w:tc>
          <w:tcPr>
            <w:tcW w:w="122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c>
          <w:tcPr>
            <w:tcW w:w="122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G</w:t>
            </w:r>
          </w:p>
        </w:tc>
        <w:tc>
          <w:tcPr>
            <w:tcW w:w="144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71</w:t>
            </w:r>
          </w:p>
        </w:tc>
      </w:tr>
      <w:tr w:rsidR="00476EC2" w:rsidRPr="00476EC2" w:rsidTr="00476EC2">
        <w:trPr>
          <w:divId w:val="576204700"/>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lastRenderedPageBreak/>
              <w:t>108</w:t>
            </w:r>
          </w:p>
        </w:tc>
        <w:tc>
          <w:tcPr>
            <w:tcW w:w="122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l</w:t>
            </w:r>
          </w:p>
        </w:tc>
        <w:tc>
          <w:tcPr>
            <w:tcW w:w="122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R</w:t>
            </w:r>
          </w:p>
        </w:tc>
        <w:tc>
          <w:tcPr>
            <w:tcW w:w="144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82</w:t>
            </w:r>
          </w:p>
        </w:tc>
      </w:tr>
      <w:tr w:rsidR="00476EC2" w:rsidRPr="00476EC2" w:rsidTr="00476EC2">
        <w:trPr>
          <w:divId w:val="576204700"/>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91</w:t>
            </w:r>
          </w:p>
        </w:tc>
        <w:tc>
          <w:tcPr>
            <w:tcW w:w="122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c>
          <w:tcPr>
            <w:tcW w:w="122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A</w:t>
            </w:r>
          </w:p>
        </w:tc>
        <w:tc>
          <w:tcPr>
            <w:tcW w:w="144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65</w:t>
            </w:r>
          </w:p>
        </w:tc>
      </w:tr>
      <w:tr w:rsidR="00476EC2" w:rsidRPr="00476EC2" w:rsidTr="00476EC2">
        <w:trPr>
          <w:divId w:val="576204700"/>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60</w:t>
            </w:r>
          </w:p>
        </w:tc>
        <w:tc>
          <w:tcPr>
            <w:tcW w:w="122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&lt;</w:t>
            </w:r>
          </w:p>
        </w:tc>
        <w:tc>
          <w:tcPr>
            <w:tcW w:w="122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F</w:t>
            </w:r>
          </w:p>
        </w:tc>
        <w:tc>
          <w:tcPr>
            <w:tcW w:w="144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70</w:t>
            </w:r>
          </w:p>
        </w:tc>
      </w:tr>
      <w:tr w:rsidR="00476EC2" w:rsidRPr="00476EC2" w:rsidTr="00476EC2">
        <w:trPr>
          <w:divId w:val="576204700"/>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44</w:t>
            </w:r>
          </w:p>
        </w:tc>
        <w:tc>
          <w:tcPr>
            <w:tcW w:w="122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c>
          <w:tcPr>
            <w:tcW w:w="1227"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I</w:t>
            </w:r>
          </w:p>
        </w:tc>
        <w:tc>
          <w:tcPr>
            <w:tcW w:w="144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73</w:t>
            </w:r>
          </w:p>
        </w:tc>
      </w:tr>
    </w:tbl>
    <w:p w:rsidR="0098020F" w:rsidRPr="00FB735C" w:rsidRDefault="00D96F6F" w:rsidP="0098020F">
      <w:pPr>
        <w:spacing w:line="480" w:lineRule="auto"/>
        <w:ind w:firstLine="540"/>
        <w:rPr>
          <w:color w:val="000000" w:themeColor="text1"/>
        </w:rPr>
      </w:pPr>
      <w:r w:rsidRPr="00FB735C">
        <w:rPr>
          <w:color w:val="000000" w:themeColor="text1"/>
        </w:rPr>
        <w:fldChar w:fldCharType="end"/>
      </w:r>
    </w:p>
    <w:p w:rsidR="00605278" w:rsidRPr="00FB735C" w:rsidRDefault="0098020F" w:rsidP="00914507">
      <w:pPr>
        <w:spacing w:line="480" w:lineRule="auto"/>
        <w:ind w:firstLine="540"/>
        <w:rPr>
          <w:color w:val="000000" w:themeColor="text1"/>
        </w:rPr>
      </w:pPr>
      <w:r w:rsidRPr="00FB735C">
        <w:rPr>
          <w:color w:val="000000" w:themeColor="text1"/>
        </w:rPr>
        <w:t xml:space="preserve"> Setelah melakukan </w:t>
      </w:r>
      <w:r w:rsidRPr="00FB735C">
        <w:rPr>
          <w:color w:val="000000" w:themeColor="text1"/>
          <w:lang w:val="en-US"/>
        </w:rPr>
        <w:t xml:space="preserve">proses </w:t>
      </w:r>
      <w:r w:rsidR="0065078A" w:rsidRPr="00FB735C">
        <w:rPr>
          <w:color w:val="000000" w:themeColor="text1"/>
        </w:rPr>
        <w:t>dekripsi</w:t>
      </w:r>
      <w:r w:rsidRPr="00FB735C">
        <w:rPr>
          <w:color w:val="000000" w:themeColor="text1"/>
          <w:lang w:val="en-US"/>
        </w:rPr>
        <w:t xml:space="preserve"> seperti pada </w:t>
      </w:r>
      <w:r w:rsidRPr="00FB735C">
        <w:rPr>
          <w:color w:val="000000" w:themeColor="text1"/>
        </w:rPr>
        <w:t>Tabel</w:t>
      </w:r>
      <w:r w:rsidR="0065078A" w:rsidRPr="00FB735C">
        <w:rPr>
          <w:color w:val="000000" w:themeColor="text1"/>
          <w:lang w:val="en-US"/>
        </w:rPr>
        <w:t xml:space="preserve"> 4.5</w:t>
      </w:r>
      <w:r w:rsidR="004170D6">
        <w:rPr>
          <w:color w:val="000000" w:themeColor="text1"/>
        </w:rPr>
        <w:t>. Dihasilkan teks</w:t>
      </w:r>
      <w:r w:rsidR="0065078A" w:rsidRPr="00FB735C">
        <w:rPr>
          <w:color w:val="000000" w:themeColor="text1"/>
        </w:rPr>
        <w:t xml:space="preserve"> proses</w:t>
      </w:r>
      <w:r w:rsidRPr="00FB735C">
        <w:rPr>
          <w:color w:val="000000" w:themeColor="text1"/>
        </w:rPr>
        <w:t xml:space="preserve"> dekripsi adalah “</w:t>
      </w:r>
      <w:r w:rsidR="0065078A" w:rsidRPr="00FB735C">
        <w:rPr>
          <w:color w:val="000000" w:themeColor="text1"/>
        </w:rPr>
        <w:t>KRIPTOGRAFI</w:t>
      </w:r>
      <w:r w:rsidRPr="00FB735C">
        <w:rPr>
          <w:color w:val="000000" w:themeColor="text1"/>
        </w:rPr>
        <w:t>”</w:t>
      </w:r>
      <w:r w:rsidR="0065078A" w:rsidRPr="00FB735C">
        <w:rPr>
          <w:color w:val="000000" w:themeColor="text1"/>
        </w:rPr>
        <w:t>.</w:t>
      </w:r>
    </w:p>
    <w:p w:rsidR="0036159A" w:rsidRPr="00FB735C" w:rsidRDefault="0036159A" w:rsidP="0036159A">
      <w:pPr>
        <w:spacing w:line="240" w:lineRule="auto"/>
        <w:rPr>
          <w:color w:val="000000" w:themeColor="text1"/>
        </w:rPr>
      </w:pPr>
    </w:p>
    <w:p w:rsidR="00A7333D" w:rsidRPr="00FB735C" w:rsidRDefault="003770F9" w:rsidP="0036159A">
      <w:pPr>
        <w:spacing w:line="480" w:lineRule="auto"/>
        <w:ind w:firstLine="567"/>
        <w:rPr>
          <w:color w:val="000000" w:themeColor="text1"/>
        </w:rPr>
      </w:pPr>
      <w:r w:rsidRPr="00FB735C">
        <w:rPr>
          <w:noProof/>
        </w:rPr>
        <w:t xml:space="preserve">Pengujian </w:t>
      </w:r>
      <w:r w:rsidRPr="00FB735C">
        <w:rPr>
          <w:noProof/>
          <w:lang w:val="en-US"/>
        </w:rPr>
        <w:t xml:space="preserve">lain </w:t>
      </w:r>
      <w:r w:rsidR="000B7BEF" w:rsidRPr="00FB735C">
        <w:rPr>
          <w:noProof/>
        </w:rPr>
        <w:t xml:space="preserve">dilakukan dengan membuat </w:t>
      </w:r>
      <w:r w:rsidRPr="00FB735C">
        <w:rPr>
          <w:noProof/>
        </w:rPr>
        <w:t xml:space="preserve">data </w:t>
      </w:r>
      <w:r w:rsidR="000B7BEF" w:rsidRPr="004170D6">
        <w:rPr>
          <w:i/>
          <w:noProof/>
          <w:lang w:val="en-US"/>
        </w:rPr>
        <w:t>text</w:t>
      </w:r>
      <w:r w:rsidR="000B7BEF" w:rsidRPr="00FB735C">
        <w:rPr>
          <w:noProof/>
          <w:lang w:val="en-US"/>
        </w:rPr>
        <w:t xml:space="preserve"> </w:t>
      </w:r>
      <w:r w:rsidRPr="00FB735C">
        <w:rPr>
          <w:noProof/>
        </w:rPr>
        <w:t>berisi huruf dan angka pada notepad</w:t>
      </w:r>
      <w:r w:rsidR="0065078A" w:rsidRPr="00FB735C">
        <w:rPr>
          <w:noProof/>
        </w:rPr>
        <w:t xml:space="preserve"> dengan data </w:t>
      </w:r>
      <w:r w:rsidRPr="00FB735C">
        <w:rPr>
          <w:noProof/>
        </w:rPr>
        <w:t>yang tersimpan kedalam notepad dengan jumlah data yang berbeda deng</w:t>
      </w:r>
      <w:r w:rsidR="000B7BEF" w:rsidRPr="00FB735C">
        <w:rPr>
          <w:noProof/>
        </w:rPr>
        <w:t xml:space="preserve">an data </w:t>
      </w:r>
      <w:r w:rsidR="00D96F6F" w:rsidRPr="00FB735C">
        <w:rPr>
          <w:noProof/>
        </w:rPr>
        <w:t>pada Tabel</w:t>
      </w:r>
      <w:r w:rsidR="00D96F6F" w:rsidRPr="00FB735C">
        <w:rPr>
          <w:noProof/>
          <w:lang w:val="en-US"/>
        </w:rPr>
        <w:t xml:space="preserve"> 4.3</w:t>
      </w:r>
      <w:r w:rsidR="006C55A7" w:rsidRPr="00FB735C">
        <w:rPr>
          <w:noProof/>
        </w:rPr>
        <w:t>.</w:t>
      </w:r>
      <w:r w:rsidR="000B7BEF" w:rsidRPr="00FB735C">
        <w:rPr>
          <w:noProof/>
          <w:lang w:val="en-US"/>
        </w:rPr>
        <w:t xml:space="preserve"> </w:t>
      </w:r>
      <w:r w:rsidR="00D96F6F" w:rsidRPr="00FB735C">
        <w:t xml:space="preserve">Contoh data yang </w:t>
      </w:r>
      <w:r w:rsidR="0065078A" w:rsidRPr="00FB735C">
        <w:t xml:space="preserve">akan </w:t>
      </w:r>
      <w:r w:rsidR="00D96F6F" w:rsidRPr="00FB735C">
        <w:t>digunakan untuk proses enkripsi adalah teks “</w:t>
      </w:r>
      <w:r w:rsidR="00947F19" w:rsidRPr="00FB735C">
        <w:rPr>
          <w:lang w:val="en-US"/>
        </w:rPr>
        <w:t xml:space="preserve">Samarinda </w:t>
      </w:r>
      <w:r w:rsidR="001C2366" w:rsidRPr="00FB735C">
        <w:t xml:space="preserve">Angkatan </w:t>
      </w:r>
      <w:r w:rsidR="00D96F6F" w:rsidRPr="00FB735C">
        <w:rPr>
          <w:lang w:val="en-US"/>
        </w:rPr>
        <w:t>2014</w:t>
      </w:r>
      <w:r w:rsidR="00D96F6F" w:rsidRPr="00FB735C">
        <w:t xml:space="preserve">”. </w:t>
      </w:r>
      <w:r w:rsidR="00D96F6F" w:rsidRPr="00FB735C">
        <w:rPr>
          <w:color w:val="000000" w:themeColor="text1"/>
        </w:rPr>
        <w:t xml:space="preserve">Selanjutnya data teks yang ada pada noteped diproses </w:t>
      </w:r>
      <w:r w:rsidR="00D96F6F" w:rsidRPr="00FB735C">
        <w:rPr>
          <w:color w:val="000000" w:themeColor="text1"/>
          <w:lang w:val="en-US"/>
        </w:rPr>
        <w:t xml:space="preserve">lagi </w:t>
      </w:r>
      <w:r w:rsidR="00D96F6F" w:rsidRPr="00FB735C">
        <w:rPr>
          <w:color w:val="000000" w:themeColor="text1"/>
        </w:rPr>
        <w:t xml:space="preserve">untuk mencari ASCII Number </w:t>
      </w:r>
      <w:r w:rsidR="00D96F6F" w:rsidRPr="00FB735C">
        <w:rPr>
          <w:color w:val="000000" w:themeColor="text1"/>
          <w:lang w:val="en-US"/>
        </w:rPr>
        <w:t xml:space="preserve">dengan </w:t>
      </w:r>
      <w:r w:rsidR="00D96F6F" w:rsidRPr="004170D6">
        <w:rPr>
          <w:i/>
          <w:color w:val="000000" w:themeColor="text1"/>
          <w:lang w:val="en-US"/>
        </w:rPr>
        <w:t>Plain Char</w:t>
      </w:r>
      <w:r w:rsidR="00D96F6F" w:rsidRPr="00FB735C">
        <w:rPr>
          <w:color w:val="000000" w:themeColor="text1"/>
          <w:lang w:val="en-US"/>
        </w:rPr>
        <w:t xml:space="preserve"> “</w:t>
      </w:r>
      <w:r w:rsidR="00947F19" w:rsidRPr="00FB735C">
        <w:rPr>
          <w:color w:val="000000" w:themeColor="text1"/>
        </w:rPr>
        <w:t>Samarinda</w:t>
      </w:r>
      <w:r w:rsidR="00D96F6F" w:rsidRPr="00FB735C">
        <w:rPr>
          <w:color w:val="000000" w:themeColor="text1"/>
        </w:rPr>
        <w:t xml:space="preserve"> </w:t>
      </w:r>
      <w:r w:rsidR="001C2366" w:rsidRPr="00FB735C">
        <w:rPr>
          <w:color w:val="000000" w:themeColor="text1"/>
        </w:rPr>
        <w:t xml:space="preserve">Angkatan </w:t>
      </w:r>
      <w:r w:rsidR="00D96F6F" w:rsidRPr="00FB735C">
        <w:rPr>
          <w:color w:val="000000" w:themeColor="text1"/>
        </w:rPr>
        <w:t>2014</w:t>
      </w:r>
      <w:r w:rsidR="00D96F6F" w:rsidRPr="00FB735C">
        <w:rPr>
          <w:color w:val="000000" w:themeColor="text1"/>
          <w:lang w:val="en-US"/>
        </w:rPr>
        <w:t xml:space="preserve">” </w:t>
      </w:r>
      <w:r w:rsidR="00D96F6F" w:rsidRPr="00FB735C">
        <w:rPr>
          <w:color w:val="000000" w:themeColor="text1"/>
        </w:rPr>
        <w:t xml:space="preserve">menggunakan pemrograman yang telah dibuat. Sehingga diperoleh </w:t>
      </w:r>
      <w:r w:rsidR="00D96F6F" w:rsidRPr="004170D6">
        <w:rPr>
          <w:i/>
          <w:color w:val="000000" w:themeColor="text1"/>
        </w:rPr>
        <w:t xml:space="preserve">ASCII Number </w:t>
      </w:r>
      <w:r w:rsidR="00D96F6F" w:rsidRPr="00FB735C">
        <w:rPr>
          <w:color w:val="000000" w:themeColor="text1"/>
        </w:rPr>
        <w:t>seperti yang</w:t>
      </w:r>
      <w:r w:rsidR="0065078A" w:rsidRPr="00FB735C">
        <w:rPr>
          <w:color w:val="000000" w:themeColor="text1"/>
        </w:rPr>
        <w:t xml:space="preserve"> ada pada Tabel 4.6</w:t>
      </w:r>
      <w:r w:rsidR="00A7333D" w:rsidRPr="00FB735C">
        <w:rPr>
          <w:color w:val="000000" w:themeColor="text1"/>
        </w:rPr>
        <w:t>.</w:t>
      </w:r>
    </w:p>
    <w:p w:rsidR="0036159A" w:rsidRPr="00FB735C" w:rsidRDefault="0036159A" w:rsidP="0036159A">
      <w:pPr>
        <w:spacing w:line="240" w:lineRule="auto"/>
        <w:rPr>
          <w:color w:val="000000" w:themeColor="text1"/>
        </w:rPr>
      </w:pPr>
    </w:p>
    <w:p w:rsidR="001C241C" w:rsidRPr="00FB735C" w:rsidRDefault="001C241C" w:rsidP="001C241C">
      <w:pPr>
        <w:spacing w:after="160" w:line="259" w:lineRule="auto"/>
        <w:jc w:val="center"/>
        <w:rPr>
          <w:color w:val="000000" w:themeColor="text1"/>
        </w:rPr>
      </w:pPr>
      <w:r w:rsidRPr="00FB735C">
        <w:t>Tabel 4.</w:t>
      </w:r>
      <w:r w:rsidRPr="00FB735C">
        <w:rPr>
          <w:lang w:val="en-US"/>
        </w:rPr>
        <w:t xml:space="preserve">6 </w:t>
      </w:r>
      <w:r w:rsidR="001C2366" w:rsidRPr="004170D6">
        <w:rPr>
          <w:i/>
          <w:color w:val="000000" w:themeColor="text1"/>
          <w:lang w:val="en-US"/>
        </w:rPr>
        <w:t>Plain Char</w:t>
      </w:r>
      <w:r w:rsidR="001C2366" w:rsidRPr="00FB735C">
        <w:rPr>
          <w:color w:val="000000" w:themeColor="text1"/>
          <w:lang w:val="en-US"/>
        </w:rPr>
        <w:t xml:space="preserve"> </w:t>
      </w:r>
      <w:r w:rsidR="00E113B0" w:rsidRPr="00FB735C">
        <w:rPr>
          <w:color w:val="000000" w:themeColor="text1"/>
          <w:lang w:val="en-US"/>
        </w:rPr>
        <w:t xml:space="preserve">Dan </w:t>
      </w:r>
      <w:r w:rsidR="001C2366" w:rsidRPr="004170D6">
        <w:rPr>
          <w:i/>
          <w:color w:val="000000" w:themeColor="text1"/>
          <w:lang w:val="en-US"/>
        </w:rPr>
        <w:t xml:space="preserve">ASCII </w:t>
      </w:r>
      <w:r w:rsidR="001C2366" w:rsidRPr="004170D6">
        <w:rPr>
          <w:i/>
          <w:color w:val="000000" w:themeColor="text1"/>
        </w:rPr>
        <w:t>Number</w:t>
      </w:r>
    </w:p>
    <w:tbl>
      <w:tblPr>
        <w:tblW w:w="2830" w:type="dxa"/>
        <w:jc w:val="center"/>
        <w:tblLook w:val="04A0" w:firstRow="1" w:lastRow="0" w:firstColumn="1" w:lastColumn="0" w:noHBand="0" w:noVBand="1"/>
      </w:tblPr>
      <w:tblGrid>
        <w:gridCol w:w="1310"/>
        <w:gridCol w:w="1520"/>
      </w:tblGrid>
      <w:tr w:rsidR="001C241C" w:rsidRPr="00FB735C" w:rsidTr="00E2298C">
        <w:trPr>
          <w:trHeight w:val="300"/>
          <w:tblHeader/>
          <w:jc w:val="center"/>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41C" w:rsidRPr="00FB735C" w:rsidRDefault="001C2366" w:rsidP="001C241C">
            <w:pPr>
              <w:spacing w:line="240" w:lineRule="auto"/>
              <w:jc w:val="center"/>
              <w:rPr>
                <w:rFonts w:ascii="Courier New" w:eastAsia="Times New Roman" w:hAnsi="Courier New" w:cs="Courier New"/>
                <w:iCs/>
                <w:color w:val="000000"/>
                <w:szCs w:val="24"/>
                <w:lang w:eastAsia="id-ID"/>
              </w:rPr>
            </w:pPr>
            <w:r w:rsidRPr="00FB735C">
              <w:rPr>
                <w:rFonts w:ascii="Courier New" w:eastAsia="Times New Roman" w:hAnsi="Courier New" w:cs="Courier New"/>
                <w:iCs/>
                <w:color w:val="000000"/>
                <w:szCs w:val="24"/>
                <w:lang w:eastAsia="id-ID"/>
              </w:rPr>
              <w:t xml:space="preserve">Plain </w:t>
            </w:r>
            <w:r w:rsidR="001C241C" w:rsidRPr="00FB735C">
              <w:rPr>
                <w:rFonts w:ascii="Courier New" w:eastAsia="Times New Roman" w:hAnsi="Courier New" w:cs="Courier New"/>
                <w:iCs/>
                <w:color w:val="000000"/>
                <w:szCs w:val="24"/>
                <w:lang w:eastAsia="id-ID"/>
              </w:rPr>
              <w:t>Char</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1C241C" w:rsidRPr="00FB735C" w:rsidRDefault="001C241C" w:rsidP="001C241C">
            <w:pPr>
              <w:spacing w:line="240" w:lineRule="auto"/>
              <w:jc w:val="center"/>
              <w:rPr>
                <w:rFonts w:ascii="Courier New" w:eastAsia="Times New Roman" w:hAnsi="Courier New" w:cs="Courier New"/>
                <w:iCs/>
                <w:color w:val="000000"/>
                <w:szCs w:val="24"/>
                <w:lang w:eastAsia="id-ID"/>
              </w:rPr>
            </w:pPr>
            <w:r w:rsidRPr="00FB735C">
              <w:rPr>
                <w:rFonts w:ascii="Courier New" w:eastAsia="Times New Roman" w:hAnsi="Courier New" w:cs="Courier New"/>
                <w:iCs/>
                <w:color w:val="000000"/>
                <w:szCs w:val="24"/>
                <w:lang w:eastAsia="id-ID"/>
              </w:rPr>
              <w:t>ASCII Number</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S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83</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a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97</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m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109</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a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97</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r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114</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i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105</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n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110</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d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100</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a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97</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32</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A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65</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n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110</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g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103</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k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107</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a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97</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lastRenderedPageBreak/>
              <w:t xml:space="preserve">t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116</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a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97</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n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110</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32</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2</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50</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0</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48</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w:t>
            </w:r>
          </w:p>
        </w:tc>
        <w:tc>
          <w:tcPr>
            <w:tcW w:w="1520" w:type="dxa"/>
            <w:tcBorders>
              <w:top w:val="nil"/>
              <w:left w:val="nil"/>
              <w:bottom w:val="single" w:sz="4" w:space="0" w:color="auto"/>
              <w:right w:val="single" w:sz="4" w:space="0" w:color="auto"/>
            </w:tcBorders>
            <w:shd w:val="clear" w:color="auto" w:fill="auto"/>
            <w:noWrap/>
            <w:vAlign w:val="center"/>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49</w:t>
            </w:r>
          </w:p>
        </w:tc>
      </w:tr>
      <w:tr w:rsidR="001C241C" w:rsidRPr="00FB735C" w:rsidTr="001C2366">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4</w:t>
            </w:r>
          </w:p>
        </w:tc>
        <w:tc>
          <w:tcPr>
            <w:tcW w:w="1520" w:type="dxa"/>
            <w:tcBorders>
              <w:top w:val="nil"/>
              <w:left w:val="nil"/>
              <w:bottom w:val="single" w:sz="4" w:space="0" w:color="auto"/>
              <w:right w:val="single" w:sz="4" w:space="0" w:color="auto"/>
            </w:tcBorders>
            <w:shd w:val="clear" w:color="auto" w:fill="auto"/>
            <w:noWrap/>
            <w:vAlign w:val="bottom"/>
            <w:hideMark/>
          </w:tcPr>
          <w:p w:rsidR="001C241C" w:rsidRPr="00FB735C" w:rsidRDefault="001C241C" w:rsidP="001C241C">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52</w:t>
            </w:r>
          </w:p>
        </w:tc>
      </w:tr>
    </w:tbl>
    <w:p w:rsidR="001C2366" w:rsidRPr="00FB735C" w:rsidRDefault="001C2366" w:rsidP="001C241C">
      <w:pPr>
        <w:spacing w:after="160" w:line="259" w:lineRule="auto"/>
        <w:rPr>
          <w:color w:val="000000" w:themeColor="text1"/>
        </w:rPr>
      </w:pPr>
    </w:p>
    <w:p w:rsidR="001C2366" w:rsidRPr="00FB735C" w:rsidRDefault="001C241C" w:rsidP="0036159A">
      <w:pPr>
        <w:spacing w:line="480" w:lineRule="auto"/>
        <w:ind w:firstLine="540"/>
        <w:rPr>
          <w:color w:val="000000" w:themeColor="text1"/>
        </w:rPr>
      </w:pPr>
      <w:r w:rsidRPr="00FB735C">
        <w:rPr>
          <w:color w:val="000000" w:themeColor="text1"/>
        </w:rPr>
        <w:t xml:space="preserve">Setelah mendapatkan </w:t>
      </w:r>
      <w:r w:rsidRPr="004170D6">
        <w:rPr>
          <w:i/>
          <w:color w:val="000000" w:themeColor="text1"/>
        </w:rPr>
        <w:t>ASCII Number</w:t>
      </w:r>
      <w:r w:rsidRPr="00FB735C">
        <w:rPr>
          <w:color w:val="000000" w:themeColor="text1"/>
        </w:rPr>
        <w:t xml:space="preserve"> </w:t>
      </w:r>
      <w:r w:rsidRPr="00FB735C">
        <w:rPr>
          <w:color w:val="000000" w:themeColor="text1"/>
          <w:lang w:val="en-US"/>
        </w:rPr>
        <w:t xml:space="preserve">seperti pada Tabel 4.6 </w:t>
      </w:r>
      <w:r w:rsidRPr="00FB735C">
        <w:rPr>
          <w:color w:val="000000" w:themeColor="text1"/>
        </w:rPr>
        <w:t xml:space="preserve">untuk melakukan proses enkripsi selanjutnya </w:t>
      </w:r>
      <w:r w:rsidRPr="00FB735C">
        <w:rPr>
          <w:color w:val="000000" w:themeColor="text1"/>
          <w:lang w:val="en-US"/>
        </w:rPr>
        <w:t>diperlukan pasangan bilangan prima</w:t>
      </w:r>
      <w:r w:rsidRPr="00FB735C">
        <w:rPr>
          <w:color w:val="000000" w:themeColor="text1"/>
        </w:rPr>
        <w:t xml:space="preserve"> (p dan q) adalah</w:t>
      </w:r>
      <w:r w:rsidRPr="00FB735C">
        <w:rPr>
          <w:color w:val="000000" w:themeColor="text1"/>
          <w:lang w:val="en-US"/>
        </w:rPr>
        <w:t xml:space="preserve"> 31 dan 37. </w:t>
      </w:r>
      <w:r w:rsidRPr="00FB735C">
        <w:rPr>
          <w:color w:val="000000" w:themeColor="text1"/>
        </w:rPr>
        <w:t>Dari pasangan bilangan prima yang digunakan diperoleh n = 1147, qn = 1080, dan kunci publik = 7. Kemudian proses enk</w:t>
      </w:r>
      <w:r w:rsidRPr="00FB735C">
        <w:rPr>
          <w:color w:val="000000" w:themeColor="text1"/>
          <w:lang w:val="en-US"/>
        </w:rPr>
        <w:t>r</w:t>
      </w:r>
      <w:r w:rsidRPr="00FB735C">
        <w:rPr>
          <w:color w:val="000000" w:themeColor="text1"/>
        </w:rPr>
        <w:t xml:space="preserve">ipsi dilakukan dengan mengikuti alur pada Gambar </w:t>
      </w:r>
      <w:r w:rsidRPr="00FB735C">
        <w:rPr>
          <w:color w:val="000000" w:themeColor="text1"/>
          <w:lang w:val="en-US"/>
        </w:rPr>
        <w:t>4.4</w:t>
      </w:r>
      <w:r w:rsidRPr="00FB735C">
        <w:rPr>
          <w:color w:val="000000" w:themeColor="text1"/>
        </w:rPr>
        <w:t xml:space="preserve">. Sehingga diperoleh hasil enkripsi berupa numerik seperti yang </w:t>
      </w:r>
      <w:r w:rsidR="007C4F3E" w:rsidRPr="00FB735C">
        <w:rPr>
          <w:color w:val="000000" w:themeColor="text1"/>
        </w:rPr>
        <w:t>ditunjukan pada Tabel 4.7</w:t>
      </w:r>
      <w:r w:rsidR="0036159A" w:rsidRPr="00FB735C">
        <w:rPr>
          <w:color w:val="000000" w:themeColor="text1"/>
        </w:rPr>
        <w:t>.</w:t>
      </w:r>
    </w:p>
    <w:p w:rsidR="0036159A" w:rsidRPr="00FB735C" w:rsidRDefault="0036159A" w:rsidP="0036159A">
      <w:pPr>
        <w:spacing w:line="240" w:lineRule="auto"/>
        <w:rPr>
          <w:color w:val="000000" w:themeColor="text1"/>
        </w:rPr>
      </w:pPr>
    </w:p>
    <w:p w:rsidR="00476EC2" w:rsidRPr="00476EC2" w:rsidRDefault="000338D7" w:rsidP="00476EC2">
      <w:pPr>
        <w:spacing w:line="480" w:lineRule="auto"/>
        <w:jc w:val="center"/>
        <w:rPr>
          <w:color w:val="000000" w:themeColor="text1"/>
          <w:szCs w:val="24"/>
        </w:rPr>
      </w:pPr>
      <w:r w:rsidRPr="00FB735C">
        <w:rPr>
          <w:color w:val="000000" w:themeColor="text1"/>
        </w:rPr>
        <w:t xml:space="preserve">Tabel 4.7 Hasil Enkripsi </w:t>
      </w:r>
      <w:r w:rsidR="00E113B0" w:rsidRPr="00FB735C">
        <w:rPr>
          <w:color w:val="000000" w:themeColor="text1"/>
          <w:lang w:val="en-US"/>
        </w:rPr>
        <w:t>Pada Program</w:t>
      </w:r>
      <w:r w:rsidR="007C4F3E" w:rsidRPr="00FB735C">
        <w:rPr>
          <w:szCs w:val="24"/>
        </w:rPr>
        <w:fldChar w:fldCharType="begin"/>
      </w:r>
      <w:r w:rsidR="007C4F3E" w:rsidRPr="00FB735C">
        <w:rPr>
          <w:szCs w:val="24"/>
        </w:rPr>
        <w:instrText xml:space="preserve"> LINK </w:instrText>
      </w:r>
      <w:r w:rsidR="005C56E6">
        <w:rPr>
          <w:szCs w:val="24"/>
        </w:rPr>
        <w:instrText xml:space="preserve">Excel.Sheet.12 "D:\\TA\\Enkripsi\\Revisi\\Laporan Tugas Akhir\\Simulasi program RSA.xlsx" Sheet3!R3C5:R27C8 </w:instrText>
      </w:r>
      <w:r w:rsidR="007C4F3E" w:rsidRPr="00FB735C">
        <w:rPr>
          <w:szCs w:val="24"/>
        </w:rPr>
        <w:instrText xml:space="preserve">\a \f 4 \h  \* MERGEFORMAT </w:instrText>
      </w:r>
      <w:r w:rsidR="007C4F3E" w:rsidRPr="00FB735C">
        <w:rPr>
          <w:szCs w:val="24"/>
        </w:rPr>
        <w:fldChar w:fldCharType="separate"/>
      </w:r>
    </w:p>
    <w:tbl>
      <w:tblPr>
        <w:tblW w:w="8784" w:type="dxa"/>
        <w:jc w:val="center"/>
        <w:tblLook w:val="04A0" w:firstRow="1" w:lastRow="0" w:firstColumn="1" w:lastColumn="0" w:noHBand="0" w:noVBand="1"/>
      </w:tblPr>
      <w:tblGrid>
        <w:gridCol w:w="1838"/>
        <w:gridCol w:w="1802"/>
        <w:gridCol w:w="2451"/>
        <w:gridCol w:w="2693"/>
      </w:tblGrid>
      <w:tr w:rsidR="00476EC2" w:rsidRPr="00476EC2" w:rsidTr="001B36B0">
        <w:trPr>
          <w:divId w:val="1127354225"/>
          <w:trHeight w:val="300"/>
          <w:tblHeader/>
          <w:jc w:val="center"/>
        </w:trPr>
        <w:tc>
          <w:tcPr>
            <w:tcW w:w="36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PlainText</w:t>
            </w:r>
          </w:p>
        </w:tc>
        <w:tc>
          <w:tcPr>
            <w:tcW w:w="5144" w:type="dxa"/>
            <w:gridSpan w:val="2"/>
            <w:tcBorders>
              <w:top w:val="single" w:sz="4" w:space="0" w:color="auto"/>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CipherText</w:t>
            </w:r>
          </w:p>
        </w:tc>
      </w:tr>
      <w:tr w:rsidR="00476EC2" w:rsidRPr="00476EC2" w:rsidTr="001B36B0">
        <w:trPr>
          <w:divId w:val="1127354225"/>
          <w:trHeight w:val="300"/>
          <w:tblHeader/>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Char</w:t>
            </w:r>
          </w:p>
        </w:tc>
        <w:tc>
          <w:tcPr>
            <w:tcW w:w="1802"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eastAsia="Times New Roman" w:cs="Times New Roman"/>
                <w:i/>
                <w:iCs/>
                <w:color w:val="000000"/>
                <w:sz w:val="22"/>
                <w:lang w:eastAsia="id-ID"/>
              </w:rPr>
            </w:pPr>
            <w:r w:rsidRPr="00476EC2">
              <w:rPr>
                <w:rFonts w:ascii="Courier New" w:eastAsia="Times New Roman" w:hAnsi="Courier New" w:cs="Courier New"/>
                <w:iCs/>
                <w:color w:val="000000"/>
                <w:szCs w:val="24"/>
                <w:lang w:eastAsia="id-ID"/>
              </w:rPr>
              <w:t xml:space="preserve">ASCII </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ASCII</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Char</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S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83</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941</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έ</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m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109</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1093</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х</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r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114</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1003</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ϫ</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i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105</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117</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u</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n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110</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1035</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Ћ</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d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100</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803</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32</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1055</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П</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65</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761</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n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110</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1035</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Ћ</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g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103</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82</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R</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k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107</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81</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Q</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t</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116</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277</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ĕ</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lastRenderedPageBreak/>
              <w:t xml:space="preserve">n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110</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1035</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Ћ</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32</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1055</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П</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2</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50</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69</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E</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0</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48</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973</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ύ</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w:t>
            </w:r>
          </w:p>
        </w:tc>
        <w:tc>
          <w:tcPr>
            <w:tcW w:w="1802"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49</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\t</w:t>
            </w:r>
          </w:p>
        </w:tc>
      </w:tr>
      <w:tr w:rsidR="00476EC2" w:rsidRPr="00476EC2" w:rsidTr="001B36B0">
        <w:trPr>
          <w:divId w:val="1127354225"/>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4</w:t>
            </w:r>
          </w:p>
        </w:tc>
        <w:tc>
          <w:tcPr>
            <w:tcW w:w="1802"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52</w:t>
            </w:r>
          </w:p>
        </w:tc>
        <w:tc>
          <w:tcPr>
            <w:tcW w:w="2451"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1034</w:t>
            </w:r>
          </w:p>
        </w:tc>
        <w:tc>
          <w:tcPr>
            <w:tcW w:w="269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Њ</w:t>
            </w:r>
          </w:p>
        </w:tc>
      </w:tr>
    </w:tbl>
    <w:p w:rsidR="007C4F3E" w:rsidRPr="00FB735C" w:rsidRDefault="007C4F3E" w:rsidP="007C4F3E">
      <w:pPr>
        <w:spacing w:line="480" w:lineRule="auto"/>
        <w:ind w:firstLine="540"/>
        <w:rPr>
          <w:color w:val="000000" w:themeColor="text1"/>
          <w:szCs w:val="24"/>
        </w:rPr>
      </w:pPr>
      <w:r w:rsidRPr="00FB735C">
        <w:rPr>
          <w:szCs w:val="24"/>
        </w:rPr>
        <w:fldChar w:fldCharType="end"/>
      </w:r>
      <w:r w:rsidRPr="00FB735C">
        <w:rPr>
          <w:color w:val="000000" w:themeColor="text1"/>
          <w:szCs w:val="24"/>
        </w:rPr>
        <w:t xml:space="preserve"> </w:t>
      </w:r>
    </w:p>
    <w:p w:rsidR="00605278" w:rsidRPr="00FB735C" w:rsidRDefault="007C4F3E" w:rsidP="00914507">
      <w:pPr>
        <w:spacing w:line="480" w:lineRule="auto"/>
        <w:ind w:firstLine="540"/>
        <w:rPr>
          <w:color w:val="000000" w:themeColor="text1"/>
        </w:rPr>
      </w:pPr>
      <w:r w:rsidRPr="00FB735C">
        <w:rPr>
          <w:color w:val="000000" w:themeColor="text1"/>
        </w:rPr>
        <w:t xml:space="preserve">Setelah melakukan </w:t>
      </w:r>
      <w:r w:rsidRPr="00FB735C">
        <w:rPr>
          <w:color w:val="000000" w:themeColor="text1"/>
          <w:lang w:val="en-US"/>
        </w:rPr>
        <w:t xml:space="preserve">proses </w:t>
      </w:r>
      <w:r w:rsidRPr="00FB735C">
        <w:rPr>
          <w:color w:val="000000" w:themeColor="text1"/>
        </w:rPr>
        <w:t>enkripsi</w:t>
      </w:r>
      <w:r w:rsidRPr="00FB735C">
        <w:rPr>
          <w:color w:val="000000" w:themeColor="text1"/>
          <w:lang w:val="en-US"/>
        </w:rPr>
        <w:t xml:space="preserve"> seperti pada </w:t>
      </w:r>
      <w:r w:rsidRPr="00FB735C">
        <w:rPr>
          <w:color w:val="000000" w:themeColor="text1"/>
        </w:rPr>
        <w:t>Tabel</w:t>
      </w:r>
      <w:r w:rsidR="00D13893" w:rsidRPr="00FB735C">
        <w:rPr>
          <w:color w:val="000000" w:themeColor="text1"/>
          <w:lang w:val="en-US"/>
        </w:rPr>
        <w:t xml:space="preserve"> 4.7</w:t>
      </w:r>
      <w:r w:rsidR="001C2366" w:rsidRPr="00FB735C">
        <w:rPr>
          <w:color w:val="000000" w:themeColor="text1"/>
        </w:rPr>
        <w:t>. Dihasilkan teks</w:t>
      </w:r>
      <w:r w:rsidRPr="00FB735C">
        <w:rPr>
          <w:color w:val="000000" w:themeColor="text1"/>
        </w:rPr>
        <w:t xml:space="preserve"> proses enkripsi adalah “</w:t>
      </w:r>
      <w:r w:rsidRPr="00FB735C">
        <w:rPr>
          <w:rFonts w:ascii="Courier New" w:hAnsi="Courier New" w:cs="Courier New"/>
          <w:color w:val="000000" w:themeColor="text1"/>
        </w:rPr>
        <w:t>έ̗'х̗'ϫuЋ</w:t>
      </w:r>
      <w:r w:rsidR="00B156E3" w:rsidRPr="00FB735C">
        <w:rPr>
          <w:rFonts w:ascii="Courier New" w:hAnsi="Courier New" w:cs="Courier New"/>
          <w:color w:val="000000" w:themeColor="text1"/>
        </w:rPr>
        <w:t xml:space="preserve"> </w:t>
      </w:r>
      <w:r w:rsidRPr="00FB735C">
        <w:rPr>
          <w:rFonts w:ascii="Courier New" w:hAnsi="Courier New" w:cs="Courier New"/>
          <w:color w:val="000000" w:themeColor="text1"/>
        </w:rPr>
        <w:t>̣'̗'П˹ЋRQ̗'ĕ̗'</w:t>
      </w:r>
      <w:r w:rsidR="00D13893" w:rsidRPr="00FB735C">
        <w:rPr>
          <w:rFonts w:ascii="Courier New" w:eastAsia="Times New Roman" w:hAnsi="Courier New" w:cs="Courier New"/>
          <w:color w:val="000000"/>
          <w:sz w:val="22"/>
          <w:lang w:eastAsia="id-ID"/>
        </w:rPr>
        <w:t>Ћ</w:t>
      </w:r>
      <w:r w:rsidRPr="00FB735C">
        <w:rPr>
          <w:rFonts w:ascii="Courier New" w:hAnsi="Courier New" w:cs="Courier New"/>
          <w:color w:val="000000" w:themeColor="text1"/>
        </w:rPr>
        <w:t>ПEύ\tЊ</w:t>
      </w:r>
      <w:r w:rsidRPr="00FB735C">
        <w:rPr>
          <w:color w:val="000000" w:themeColor="text1"/>
        </w:rPr>
        <w:t>”.</w:t>
      </w:r>
    </w:p>
    <w:p w:rsidR="0036159A" w:rsidRPr="00FB735C" w:rsidRDefault="0036159A" w:rsidP="00E2298C">
      <w:pPr>
        <w:spacing w:line="240" w:lineRule="auto"/>
        <w:rPr>
          <w:color w:val="000000" w:themeColor="text1"/>
        </w:rPr>
      </w:pPr>
    </w:p>
    <w:p w:rsidR="004A7840" w:rsidRPr="00FB735C" w:rsidRDefault="005E4E9A" w:rsidP="0036159A">
      <w:pPr>
        <w:spacing w:line="480" w:lineRule="auto"/>
        <w:ind w:firstLine="540"/>
        <w:rPr>
          <w:color w:val="000000" w:themeColor="text1"/>
        </w:rPr>
      </w:pPr>
      <w:r w:rsidRPr="00FB735C">
        <w:rPr>
          <w:color w:val="000000" w:themeColor="text1"/>
        </w:rPr>
        <w:t xml:space="preserve">Setelah melakukan </w:t>
      </w:r>
      <w:r w:rsidRPr="00FB735C">
        <w:rPr>
          <w:color w:val="000000" w:themeColor="text1"/>
          <w:lang w:val="en-US"/>
        </w:rPr>
        <w:t xml:space="preserve">proses </w:t>
      </w:r>
      <w:r w:rsidRPr="00FB735C">
        <w:rPr>
          <w:color w:val="000000" w:themeColor="text1"/>
        </w:rPr>
        <w:t>enkripsi</w:t>
      </w:r>
      <w:r w:rsidRPr="00FB735C">
        <w:rPr>
          <w:color w:val="000000" w:themeColor="text1"/>
          <w:lang w:val="en-US"/>
        </w:rPr>
        <w:t xml:space="preserve"> </w:t>
      </w:r>
      <w:r w:rsidR="0048608E" w:rsidRPr="00FB735C">
        <w:rPr>
          <w:color w:val="000000" w:themeColor="text1"/>
          <w:lang w:val="en-US"/>
        </w:rPr>
        <w:t xml:space="preserve">seperti pada </w:t>
      </w:r>
      <w:r w:rsidR="00B85005" w:rsidRPr="00FB735C">
        <w:rPr>
          <w:color w:val="000000" w:themeColor="text1"/>
        </w:rPr>
        <w:t>T</w:t>
      </w:r>
      <w:r w:rsidR="000325BB" w:rsidRPr="00FB735C">
        <w:rPr>
          <w:color w:val="000000" w:themeColor="text1"/>
          <w:lang w:val="en-US"/>
        </w:rPr>
        <w:t>abel 4.7</w:t>
      </w:r>
      <w:r w:rsidRPr="00FB735C">
        <w:rPr>
          <w:color w:val="000000" w:themeColor="text1"/>
        </w:rPr>
        <w:t xml:space="preserve"> </w:t>
      </w:r>
      <w:r w:rsidR="00D13893" w:rsidRPr="00FB735C">
        <w:rPr>
          <w:color w:val="000000" w:themeColor="text1"/>
        </w:rPr>
        <w:t xml:space="preserve">Selanjutnya proses dekripsi dilakukan dengan </w:t>
      </w:r>
      <w:r w:rsidR="00D13893" w:rsidRPr="00FB735C">
        <w:rPr>
          <w:color w:val="000000" w:themeColor="text1"/>
          <w:lang w:val="en-US"/>
        </w:rPr>
        <w:t xml:space="preserve">mengikuti alur pada </w:t>
      </w:r>
      <w:r w:rsidR="00D13893" w:rsidRPr="00FB735C">
        <w:rPr>
          <w:color w:val="000000" w:themeColor="text1"/>
        </w:rPr>
        <w:t>G</w:t>
      </w:r>
      <w:r w:rsidR="00D13893" w:rsidRPr="00FB735C">
        <w:rPr>
          <w:color w:val="000000" w:themeColor="text1"/>
          <w:lang w:val="en-US"/>
        </w:rPr>
        <w:t>ambar 4.6</w:t>
      </w:r>
      <w:r w:rsidR="00D13893" w:rsidRPr="00FB735C">
        <w:rPr>
          <w:color w:val="000000" w:themeColor="text1"/>
        </w:rPr>
        <w:t>.</w:t>
      </w:r>
      <w:r w:rsidR="00D13893" w:rsidRPr="00FB735C">
        <w:rPr>
          <w:color w:val="000000" w:themeColor="text1"/>
          <w:lang w:val="en-US"/>
        </w:rPr>
        <w:t xml:space="preserve"> </w:t>
      </w:r>
      <w:r w:rsidR="00D13893" w:rsidRPr="00FB735C">
        <w:rPr>
          <w:color w:val="000000" w:themeColor="text1"/>
        </w:rPr>
        <w:t xml:space="preserve">untuk melakukan proses dekripsi selanjutnya </w:t>
      </w:r>
      <w:r w:rsidR="00D13893" w:rsidRPr="00FB735C">
        <w:rPr>
          <w:color w:val="000000" w:themeColor="text1"/>
          <w:lang w:val="en-US"/>
        </w:rPr>
        <w:t>diperlukan pasangan bilangan prima</w:t>
      </w:r>
      <w:r w:rsidR="00D13893" w:rsidRPr="00FB735C">
        <w:rPr>
          <w:color w:val="000000" w:themeColor="text1"/>
        </w:rPr>
        <w:t xml:space="preserve"> (p dan q) adalah</w:t>
      </w:r>
      <w:r w:rsidR="00D13893" w:rsidRPr="00FB735C">
        <w:rPr>
          <w:color w:val="000000" w:themeColor="text1"/>
          <w:lang w:val="en-US"/>
        </w:rPr>
        <w:t xml:space="preserve"> 31 dan 37 dengan </w:t>
      </w:r>
      <w:r w:rsidR="001C2366" w:rsidRPr="00FB735C">
        <w:rPr>
          <w:color w:val="000000" w:themeColor="text1"/>
        </w:rPr>
        <w:t xml:space="preserve">kunci privat = 463. </w:t>
      </w:r>
      <w:r w:rsidR="00D13893" w:rsidRPr="00FB735C">
        <w:rPr>
          <w:color w:val="000000" w:themeColor="text1"/>
        </w:rPr>
        <w:t xml:space="preserve">Sehingga diperoleh data </w:t>
      </w:r>
      <w:r w:rsidR="00D13893" w:rsidRPr="004170D6">
        <w:rPr>
          <w:i/>
          <w:color w:val="000000" w:themeColor="text1"/>
          <w:lang w:val="en-US"/>
        </w:rPr>
        <w:t>plaintext</w:t>
      </w:r>
      <w:r w:rsidR="001C2366" w:rsidRPr="00FB735C">
        <w:rPr>
          <w:color w:val="000000" w:themeColor="text1"/>
        </w:rPr>
        <w:t xml:space="preserve"> </w:t>
      </w:r>
      <w:r w:rsidR="00D13893" w:rsidRPr="00FB735C">
        <w:rPr>
          <w:color w:val="000000" w:themeColor="text1"/>
          <w:lang w:val="en-US"/>
        </w:rPr>
        <w:t xml:space="preserve">“Samarinda Angkatan 2014” </w:t>
      </w:r>
      <w:r w:rsidR="00D13893" w:rsidRPr="00FB735C">
        <w:rPr>
          <w:color w:val="000000" w:themeColor="text1"/>
        </w:rPr>
        <w:t>dalam bentuk karakter seperti yang ada pada Tabel 4.8.</w:t>
      </w:r>
    </w:p>
    <w:p w:rsidR="0036159A" w:rsidRPr="00FB735C" w:rsidRDefault="0036159A" w:rsidP="0036159A">
      <w:pPr>
        <w:spacing w:line="240" w:lineRule="auto"/>
        <w:rPr>
          <w:color w:val="000000" w:themeColor="text1"/>
        </w:rPr>
      </w:pPr>
    </w:p>
    <w:p w:rsidR="00476EC2" w:rsidRPr="00476EC2" w:rsidRDefault="000338D7" w:rsidP="00476EC2">
      <w:pPr>
        <w:spacing w:line="480" w:lineRule="auto"/>
        <w:jc w:val="center"/>
        <w:rPr>
          <w:color w:val="000000" w:themeColor="text1"/>
          <w:lang w:val="en-US"/>
        </w:rPr>
      </w:pPr>
      <w:r w:rsidRPr="00FB735C">
        <w:rPr>
          <w:color w:val="000000" w:themeColor="text1"/>
        </w:rPr>
        <w:t xml:space="preserve">Tabel 4.8 Hasil Dekripsi </w:t>
      </w:r>
      <w:r w:rsidR="00E113B0" w:rsidRPr="00FB735C">
        <w:rPr>
          <w:color w:val="000000" w:themeColor="text1"/>
          <w:lang w:val="en-US"/>
        </w:rPr>
        <w:t>Pada Program</w:t>
      </w:r>
      <w:r w:rsidR="002F4DA1" w:rsidRPr="00FB735C">
        <w:rPr>
          <w:noProof/>
          <w:lang w:eastAsia="id-ID"/>
        </w:rPr>
        <w:fldChar w:fldCharType="begin"/>
      </w:r>
      <w:r w:rsidR="002F4DA1" w:rsidRPr="00FB735C">
        <w:rPr>
          <w:noProof/>
          <w:lang w:eastAsia="id-ID"/>
        </w:rPr>
        <w:instrText xml:space="preserve"> LINK </w:instrText>
      </w:r>
      <w:r w:rsidR="005C56E6">
        <w:rPr>
          <w:noProof/>
          <w:lang w:eastAsia="id-ID"/>
        </w:rPr>
        <w:instrText xml:space="preserve">Excel.Sheet.12 "D:\\TA\\Enkripsi\\Revisi\\Laporan Tugas Akhir\\Simulasi program RSA.xlsx" Sheet3!R29C3:R53C6 </w:instrText>
      </w:r>
      <w:r w:rsidR="002F4DA1" w:rsidRPr="00FB735C">
        <w:rPr>
          <w:noProof/>
          <w:lang w:eastAsia="id-ID"/>
        </w:rPr>
        <w:instrText xml:space="preserve">\a \f 4 \h  \* MERGEFORMAT </w:instrText>
      </w:r>
      <w:r w:rsidR="002F4DA1" w:rsidRPr="00FB735C">
        <w:rPr>
          <w:noProof/>
          <w:lang w:eastAsia="id-ID"/>
        </w:rPr>
        <w:fldChar w:fldCharType="separate"/>
      </w:r>
    </w:p>
    <w:tbl>
      <w:tblPr>
        <w:tblW w:w="7966" w:type="dxa"/>
        <w:jc w:val="center"/>
        <w:tblLook w:val="04A0" w:firstRow="1" w:lastRow="0" w:firstColumn="1" w:lastColumn="0" w:noHBand="0" w:noVBand="1"/>
      </w:tblPr>
      <w:tblGrid>
        <w:gridCol w:w="1980"/>
        <w:gridCol w:w="2158"/>
        <w:gridCol w:w="1953"/>
        <w:gridCol w:w="1875"/>
      </w:tblGrid>
      <w:tr w:rsidR="00476EC2" w:rsidRPr="00476EC2" w:rsidTr="001B36B0">
        <w:trPr>
          <w:divId w:val="328758352"/>
          <w:trHeight w:val="300"/>
          <w:tblHeader/>
          <w:jc w:val="center"/>
        </w:trPr>
        <w:tc>
          <w:tcPr>
            <w:tcW w:w="41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1B36B0">
            <w:pPr>
              <w:spacing w:line="240" w:lineRule="auto"/>
              <w:jc w:val="center"/>
              <w:rPr>
                <w:rFonts w:ascii="Courier New" w:eastAsia="Times New Roman" w:hAnsi="Courier New" w:cs="Courier New"/>
                <w:iCs/>
                <w:color w:val="000000"/>
                <w:sz w:val="22"/>
                <w:lang w:eastAsia="id-ID"/>
              </w:rPr>
            </w:pPr>
            <w:r w:rsidRPr="00476EC2">
              <w:rPr>
                <w:rFonts w:ascii="Courier New" w:eastAsia="Times New Roman" w:hAnsi="Courier New" w:cs="Courier New"/>
                <w:iCs/>
                <w:color w:val="000000"/>
                <w:sz w:val="22"/>
                <w:lang w:eastAsia="id-ID"/>
              </w:rPr>
              <w:t>CipherText</w:t>
            </w:r>
          </w:p>
        </w:tc>
        <w:tc>
          <w:tcPr>
            <w:tcW w:w="3828" w:type="dxa"/>
            <w:gridSpan w:val="2"/>
            <w:tcBorders>
              <w:top w:val="single" w:sz="4" w:space="0" w:color="auto"/>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 w:val="22"/>
                <w:lang w:eastAsia="id-ID"/>
              </w:rPr>
            </w:pPr>
            <w:r w:rsidRPr="00476EC2">
              <w:rPr>
                <w:rFonts w:ascii="Courier New" w:eastAsia="Times New Roman" w:hAnsi="Courier New" w:cs="Courier New"/>
                <w:iCs/>
                <w:color w:val="000000"/>
                <w:sz w:val="22"/>
                <w:lang w:eastAsia="id-ID"/>
              </w:rPr>
              <w:t>PlainText</w:t>
            </w:r>
          </w:p>
        </w:tc>
      </w:tr>
      <w:tr w:rsidR="00476EC2" w:rsidRPr="00476EC2" w:rsidTr="001B36B0">
        <w:trPr>
          <w:divId w:val="328758352"/>
          <w:trHeight w:val="300"/>
          <w:tblHeader/>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 w:val="22"/>
                <w:lang w:eastAsia="id-ID"/>
              </w:rPr>
            </w:pPr>
            <w:r w:rsidRPr="00476EC2">
              <w:rPr>
                <w:rFonts w:ascii="Courier New" w:eastAsia="Times New Roman" w:hAnsi="Courier New" w:cs="Courier New"/>
                <w:iCs/>
                <w:color w:val="000000"/>
                <w:sz w:val="22"/>
                <w:lang w:eastAsia="id-ID"/>
              </w:rPr>
              <w:t>ASCII</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 w:val="22"/>
                <w:lang w:eastAsia="id-ID"/>
              </w:rPr>
            </w:pPr>
            <w:r w:rsidRPr="00476EC2">
              <w:rPr>
                <w:rFonts w:ascii="Courier New" w:eastAsia="Times New Roman" w:hAnsi="Courier New" w:cs="Courier New"/>
                <w:iCs/>
                <w:color w:val="000000"/>
                <w:sz w:val="22"/>
                <w:lang w:eastAsia="id-ID"/>
              </w:rPr>
              <w:t>Char</w:t>
            </w:r>
          </w:p>
        </w:tc>
        <w:tc>
          <w:tcPr>
            <w:tcW w:w="195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iCs/>
                <w:color w:val="000000"/>
                <w:sz w:val="22"/>
                <w:lang w:eastAsia="id-ID"/>
              </w:rPr>
            </w:pPr>
            <w:r w:rsidRPr="00476EC2">
              <w:rPr>
                <w:rFonts w:ascii="Courier New" w:eastAsia="Times New Roman" w:hAnsi="Courier New" w:cs="Courier New"/>
                <w:iCs/>
                <w:color w:val="000000"/>
                <w:sz w:val="22"/>
                <w:lang w:eastAsia="id-ID"/>
              </w:rPr>
              <w:t>Char</w:t>
            </w:r>
          </w:p>
        </w:tc>
        <w:tc>
          <w:tcPr>
            <w:tcW w:w="1875"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eastAsia="Times New Roman" w:cs="Times New Roman"/>
                <w:i/>
                <w:iCs/>
                <w:color w:val="000000"/>
                <w:sz w:val="22"/>
                <w:lang w:eastAsia="id-ID"/>
              </w:rPr>
            </w:pPr>
            <w:r w:rsidRPr="00476EC2">
              <w:rPr>
                <w:rFonts w:ascii="Courier New" w:eastAsia="Times New Roman" w:hAnsi="Courier New" w:cs="Courier New"/>
                <w:iCs/>
                <w:color w:val="000000"/>
                <w:sz w:val="22"/>
                <w:lang w:eastAsia="id-ID"/>
              </w:rPr>
              <w:t xml:space="preserve">ASCII </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941</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έ</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S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83</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791</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a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97</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1093</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х</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m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109</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791</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a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97</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1003</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ϫ</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r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114</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117</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u</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i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105</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1035</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Ћ</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n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110</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803</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d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100</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791</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a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97</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1055</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П</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32</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761</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A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65</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1035</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Ћ</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n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110</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82</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R</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g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103</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81</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Q</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k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107</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791</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a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97</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277</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ĕ</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t</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116</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lastRenderedPageBreak/>
              <w:t>791</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a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97</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1035</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Ћ</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n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110</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1055</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П</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32</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69</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E</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2</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50</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973</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ύ</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0</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48</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\t</w:t>
            </w:r>
          </w:p>
        </w:tc>
        <w:tc>
          <w:tcPr>
            <w:tcW w:w="1953"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w:t>
            </w:r>
          </w:p>
        </w:tc>
        <w:tc>
          <w:tcPr>
            <w:tcW w:w="1875" w:type="dxa"/>
            <w:tcBorders>
              <w:top w:val="nil"/>
              <w:left w:val="nil"/>
              <w:bottom w:val="single" w:sz="4" w:space="0" w:color="auto"/>
              <w:right w:val="single" w:sz="4" w:space="0" w:color="auto"/>
            </w:tcBorders>
            <w:shd w:val="clear" w:color="auto" w:fill="auto"/>
            <w:noWrap/>
            <w:vAlign w:val="center"/>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49</w:t>
            </w:r>
          </w:p>
        </w:tc>
      </w:tr>
      <w:tr w:rsidR="00476EC2" w:rsidRPr="00476EC2" w:rsidTr="001B36B0">
        <w:trPr>
          <w:divId w:val="328758352"/>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1034</w:t>
            </w:r>
          </w:p>
        </w:tc>
        <w:tc>
          <w:tcPr>
            <w:tcW w:w="2158"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Њ</w:t>
            </w:r>
          </w:p>
        </w:tc>
        <w:tc>
          <w:tcPr>
            <w:tcW w:w="1953"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4</w:t>
            </w:r>
          </w:p>
        </w:tc>
        <w:tc>
          <w:tcPr>
            <w:tcW w:w="1875" w:type="dxa"/>
            <w:tcBorders>
              <w:top w:val="nil"/>
              <w:left w:val="nil"/>
              <w:bottom w:val="single" w:sz="4" w:space="0" w:color="auto"/>
              <w:right w:val="single" w:sz="4" w:space="0" w:color="auto"/>
            </w:tcBorders>
            <w:shd w:val="clear" w:color="auto" w:fill="auto"/>
            <w:noWrap/>
            <w:vAlign w:val="bottom"/>
            <w:hideMark/>
          </w:tcPr>
          <w:p w:rsidR="00476EC2" w:rsidRPr="00476EC2" w:rsidRDefault="00476EC2" w:rsidP="00476EC2">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52</w:t>
            </w:r>
          </w:p>
        </w:tc>
      </w:tr>
    </w:tbl>
    <w:p w:rsidR="002F4DA1" w:rsidRPr="00FB735C" w:rsidRDefault="002F4DA1" w:rsidP="001C2366">
      <w:pPr>
        <w:spacing w:line="480" w:lineRule="auto"/>
        <w:ind w:left="1440" w:firstLine="720"/>
        <w:rPr>
          <w:noProof/>
          <w:lang w:eastAsia="id-ID"/>
        </w:rPr>
      </w:pPr>
      <w:r w:rsidRPr="00FB735C">
        <w:rPr>
          <w:noProof/>
          <w:lang w:eastAsia="id-ID"/>
        </w:rPr>
        <w:fldChar w:fldCharType="end"/>
      </w:r>
    </w:p>
    <w:p w:rsidR="00F3560B" w:rsidRPr="00FB735C" w:rsidRDefault="00F3560B" w:rsidP="0036159A">
      <w:pPr>
        <w:spacing w:line="480" w:lineRule="auto"/>
        <w:ind w:firstLine="540"/>
        <w:rPr>
          <w:color w:val="000000" w:themeColor="text1"/>
        </w:rPr>
      </w:pPr>
      <w:r w:rsidRPr="00FB735C">
        <w:rPr>
          <w:color w:val="000000" w:themeColor="text1"/>
        </w:rPr>
        <w:t xml:space="preserve">Setelah melakukan </w:t>
      </w:r>
      <w:r w:rsidRPr="00FB735C">
        <w:rPr>
          <w:color w:val="000000" w:themeColor="text1"/>
          <w:lang w:val="en-US"/>
        </w:rPr>
        <w:t xml:space="preserve">proses </w:t>
      </w:r>
      <w:r w:rsidRPr="00FB735C">
        <w:rPr>
          <w:color w:val="000000" w:themeColor="text1"/>
        </w:rPr>
        <w:t>dekripsi</w:t>
      </w:r>
      <w:r w:rsidRPr="00FB735C">
        <w:rPr>
          <w:color w:val="000000" w:themeColor="text1"/>
          <w:lang w:val="en-US"/>
        </w:rPr>
        <w:t xml:space="preserve"> seperti pada </w:t>
      </w:r>
      <w:r w:rsidRPr="00FB735C">
        <w:rPr>
          <w:color w:val="000000" w:themeColor="text1"/>
        </w:rPr>
        <w:t>Tabel</w:t>
      </w:r>
      <w:r w:rsidRPr="00FB735C">
        <w:rPr>
          <w:color w:val="000000" w:themeColor="text1"/>
          <w:lang w:val="en-US"/>
        </w:rPr>
        <w:t xml:space="preserve"> 4.8</w:t>
      </w:r>
      <w:r w:rsidRPr="00FB735C">
        <w:rPr>
          <w:color w:val="000000" w:themeColor="text1"/>
        </w:rPr>
        <w:t>. Dihasilkan teks proses dekripsi adalah “</w:t>
      </w:r>
      <w:r w:rsidRPr="00FB735C">
        <w:rPr>
          <w:rFonts w:ascii="Courier New" w:hAnsi="Courier New" w:cs="Courier New"/>
          <w:color w:val="000000" w:themeColor="text1"/>
        </w:rPr>
        <w:t>Samarinda Angkatan 2014</w:t>
      </w:r>
      <w:r w:rsidR="0036159A" w:rsidRPr="00FB735C">
        <w:rPr>
          <w:color w:val="000000" w:themeColor="text1"/>
        </w:rPr>
        <w:t>”.</w:t>
      </w:r>
    </w:p>
    <w:p w:rsidR="0036159A" w:rsidRPr="00FB735C" w:rsidRDefault="0036159A" w:rsidP="0036159A">
      <w:pPr>
        <w:spacing w:line="240" w:lineRule="auto"/>
        <w:rPr>
          <w:color w:val="000000" w:themeColor="text1"/>
        </w:rPr>
      </w:pPr>
    </w:p>
    <w:p w:rsidR="006C4242" w:rsidRPr="00FB735C" w:rsidRDefault="00BC76EF" w:rsidP="006C4242">
      <w:pPr>
        <w:pStyle w:val="ListParagraph"/>
        <w:keepNext/>
        <w:keepLines/>
        <w:numPr>
          <w:ilvl w:val="0"/>
          <w:numId w:val="37"/>
        </w:numPr>
        <w:spacing w:line="480" w:lineRule="auto"/>
        <w:ind w:left="540" w:hanging="540"/>
        <w:jc w:val="left"/>
        <w:outlineLvl w:val="1"/>
        <w:rPr>
          <w:rFonts w:eastAsia="Times New Roman" w:cs="Times New Roman"/>
          <w:b/>
          <w:bCs/>
          <w:szCs w:val="26"/>
        </w:rPr>
      </w:pPr>
      <w:bookmarkStart w:id="218" w:name="_Toc491704719"/>
      <w:r w:rsidRPr="00FB735C">
        <w:rPr>
          <w:rFonts w:eastAsia="Times New Roman" w:cs="Times New Roman"/>
          <w:b/>
          <w:bCs/>
          <w:szCs w:val="26"/>
          <w:lang w:val="en-US"/>
        </w:rPr>
        <w:t>Analisa Hasil</w:t>
      </w:r>
      <w:bookmarkEnd w:id="218"/>
    </w:p>
    <w:p w:rsidR="007F7EC6" w:rsidRPr="00FB735C" w:rsidRDefault="00BB303B" w:rsidP="00CA4C4B">
      <w:pPr>
        <w:spacing w:line="480" w:lineRule="auto"/>
        <w:ind w:firstLine="567"/>
        <w:rPr>
          <w:szCs w:val="24"/>
        </w:rPr>
      </w:pPr>
      <w:r w:rsidRPr="00FB735C">
        <w:rPr>
          <w:lang w:val="en-US"/>
        </w:rPr>
        <w:t>Berdasarkan hasil</w:t>
      </w:r>
      <w:r w:rsidR="006C4242" w:rsidRPr="00FB735C">
        <w:rPr>
          <w:lang w:val="en-US"/>
        </w:rPr>
        <w:t xml:space="preserve"> </w:t>
      </w:r>
      <w:r w:rsidR="008E59FA" w:rsidRPr="00FB735C">
        <w:t xml:space="preserve">pada contoh </w:t>
      </w:r>
      <w:r w:rsidR="006C4242" w:rsidRPr="00FB735C">
        <w:rPr>
          <w:lang w:val="en-US"/>
        </w:rPr>
        <w:t xml:space="preserve">pengujian </w:t>
      </w:r>
      <w:r w:rsidR="00914507" w:rsidRPr="00FB735C">
        <w:t>Algoritma</w:t>
      </w:r>
      <w:r w:rsidR="007F7EC6" w:rsidRPr="00FB735C">
        <w:t xml:space="preserve"> </w:t>
      </w:r>
      <w:r w:rsidR="007F7EC6" w:rsidRPr="00FB735C">
        <w:rPr>
          <w:szCs w:val="24"/>
        </w:rPr>
        <w:t>RSA</w:t>
      </w:r>
      <w:r w:rsidR="006A2090" w:rsidRPr="00FB735C">
        <w:t xml:space="preserve"> </w:t>
      </w:r>
      <w:r w:rsidR="006A2090" w:rsidRPr="00FB735C">
        <w:rPr>
          <w:szCs w:val="24"/>
        </w:rPr>
        <w:t>menggunakan kunci asimteris. Kunc</w:t>
      </w:r>
      <w:r w:rsidR="004868BF" w:rsidRPr="00FB735C">
        <w:rPr>
          <w:szCs w:val="24"/>
        </w:rPr>
        <w:t>i asimetris dibangun menggunakan</w:t>
      </w:r>
      <w:r w:rsidR="0057060A" w:rsidRPr="00FB735C">
        <w:rPr>
          <w:szCs w:val="24"/>
        </w:rPr>
        <w:t xml:space="preserve"> pasangan bilangan prima</w:t>
      </w:r>
      <w:r w:rsidR="006A2090" w:rsidRPr="00FB735C">
        <w:t xml:space="preserve">. </w:t>
      </w:r>
      <w:r w:rsidR="006A2090" w:rsidRPr="00FB735C">
        <w:rPr>
          <w:szCs w:val="24"/>
        </w:rPr>
        <w:t xml:space="preserve">Pada penelitian ini diterapkan </w:t>
      </w:r>
      <w:r w:rsidR="00914507" w:rsidRPr="00FB735C">
        <w:rPr>
          <w:szCs w:val="24"/>
        </w:rPr>
        <w:t>algoritma</w:t>
      </w:r>
      <w:r w:rsidR="0057060A" w:rsidRPr="00FB735C">
        <w:rPr>
          <w:szCs w:val="24"/>
        </w:rPr>
        <w:t xml:space="preserve"> RSA dalam</w:t>
      </w:r>
      <w:r w:rsidR="006A2090" w:rsidRPr="00FB735C">
        <w:rPr>
          <w:szCs w:val="24"/>
        </w:rPr>
        <w:t xml:space="preserve"> melakukan proses enkripsi pesan </w:t>
      </w:r>
      <w:r w:rsidR="0057060A" w:rsidRPr="00FB735C">
        <w:rPr>
          <w:szCs w:val="24"/>
        </w:rPr>
        <w:t>teks</w:t>
      </w:r>
      <w:r w:rsidR="006A2090" w:rsidRPr="00FB735C">
        <w:rPr>
          <w:szCs w:val="24"/>
        </w:rPr>
        <w:t xml:space="preserve"> (</w:t>
      </w:r>
      <w:r w:rsidR="006A2090" w:rsidRPr="004170D6">
        <w:rPr>
          <w:i/>
          <w:szCs w:val="24"/>
        </w:rPr>
        <w:t>plaintext</w:t>
      </w:r>
      <w:r w:rsidR="006A2090" w:rsidRPr="00FB735C">
        <w:rPr>
          <w:szCs w:val="24"/>
        </w:rPr>
        <w:t>) menjadi pesan acak (</w:t>
      </w:r>
      <w:r w:rsidR="006A2090" w:rsidRPr="004170D6">
        <w:rPr>
          <w:i/>
          <w:szCs w:val="24"/>
        </w:rPr>
        <w:t>ciphertext</w:t>
      </w:r>
      <w:r w:rsidR="006A2090" w:rsidRPr="00FB735C">
        <w:rPr>
          <w:szCs w:val="24"/>
        </w:rPr>
        <w:t>) dan proses dekripsi pesan acak menjadi pesan t</w:t>
      </w:r>
      <w:r w:rsidR="0057060A" w:rsidRPr="00FB735C">
        <w:rPr>
          <w:szCs w:val="24"/>
        </w:rPr>
        <w:t>eks</w:t>
      </w:r>
      <w:r w:rsidR="00CA4C4B" w:rsidRPr="00FB735C">
        <w:rPr>
          <w:szCs w:val="24"/>
        </w:rPr>
        <w:t xml:space="preserve"> aslinya berhasil dilakukan.</w:t>
      </w:r>
      <w:r w:rsidR="00F214DA" w:rsidRPr="00FB735C">
        <w:rPr>
          <w:szCs w:val="24"/>
        </w:rPr>
        <w:t xml:space="preserve"> Adapun kekurangan </w:t>
      </w:r>
      <w:r w:rsidR="00503A3E" w:rsidRPr="00FB735C">
        <w:rPr>
          <w:szCs w:val="24"/>
        </w:rPr>
        <w:t xml:space="preserve">implementasi </w:t>
      </w:r>
      <w:r w:rsidR="00914507" w:rsidRPr="00FB735C">
        <w:rPr>
          <w:szCs w:val="24"/>
        </w:rPr>
        <w:t>algoritma</w:t>
      </w:r>
      <w:r w:rsidR="00503A3E" w:rsidRPr="00FB735C">
        <w:rPr>
          <w:szCs w:val="24"/>
        </w:rPr>
        <w:t xml:space="preserve"> RSA dalam penelitian ini</w:t>
      </w:r>
      <w:r w:rsidR="00F214DA" w:rsidRPr="00FB735C">
        <w:rPr>
          <w:szCs w:val="24"/>
        </w:rPr>
        <w:t xml:space="preserve"> </w:t>
      </w:r>
      <w:r w:rsidR="00730369" w:rsidRPr="00FB735C">
        <w:rPr>
          <w:szCs w:val="24"/>
        </w:rPr>
        <w:t xml:space="preserve">adalah </w:t>
      </w:r>
      <w:r w:rsidR="00D5338A" w:rsidRPr="00FB735C">
        <w:rPr>
          <w:szCs w:val="24"/>
        </w:rPr>
        <w:t>pasangan bilangan prima berurutan terkecil y</w:t>
      </w:r>
      <w:r w:rsidR="00503A3E" w:rsidRPr="00FB735C">
        <w:rPr>
          <w:szCs w:val="24"/>
        </w:rPr>
        <w:t>ang dapat</w:t>
      </w:r>
      <w:r w:rsidR="00F214DA" w:rsidRPr="00FB735C">
        <w:rPr>
          <w:szCs w:val="24"/>
        </w:rPr>
        <w:t xml:space="preserve"> digunakan</w:t>
      </w:r>
      <w:r w:rsidR="00D5338A" w:rsidRPr="00FB735C">
        <w:rPr>
          <w:szCs w:val="24"/>
        </w:rPr>
        <w:t xml:space="preserve"> </w:t>
      </w:r>
      <w:r w:rsidR="00503A3E" w:rsidRPr="00FB735C">
        <w:rPr>
          <w:szCs w:val="24"/>
        </w:rPr>
        <w:t>untuk menentukan kunci publik dan kunci privat adalah</w:t>
      </w:r>
      <w:r w:rsidR="00D5338A" w:rsidRPr="00FB735C">
        <w:rPr>
          <w:szCs w:val="24"/>
        </w:rPr>
        <w:t xml:space="preserve"> 11 dan 13</w:t>
      </w:r>
      <w:r w:rsidR="007C03EA" w:rsidRPr="00FB735C">
        <w:rPr>
          <w:szCs w:val="24"/>
        </w:rPr>
        <w:t>.</w:t>
      </w:r>
      <w:r w:rsidR="001B7C71" w:rsidRPr="00FB735C">
        <w:rPr>
          <w:szCs w:val="24"/>
        </w:rPr>
        <w:t xml:space="preserve"> Kemudian untuk pasangan bilangan prima terbesar pada pen</w:t>
      </w:r>
      <w:r w:rsidR="00802EE9" w:rsidRPr="00FB735C">
        <w:rPr>
          <w:szCs w:val="24"/>
        </w:rPr>
        <w:t>elitian ini dibatasi sampai maksimal 997.</w:t>
      </w:r>
    </w:p>
    <w:p w:rsidR="006B0D69" w:rsidRPr="00D34336" w:rsidRDefault="00734CEA" w:rsidP="00D34336">
      <w:pPr>
        <w:pStyle w:val="Heading1"/>
        <w:numPr>
          <w:ilvl w:val="0"/>
          <w:numId w:val="0"/>
        </w:numPr>
        <w:spacing w:line="480" w:lineRule="auto"/>
        <w:rPr>
          <w:sz w:val="28"/>
        </w:rPr>
      </w:pPr>
      <w:r w:rsidRPr="00FB735C">
        <w:br w:type="page"/>
      </w:r>
      <w:bookmarkStart w:id="219" w:name="_Toc491704720"/>
      <w:r w:rsidR="006B0D69" w:rsidRPr="00FB735C">
        <w:rPr>
          <w:sz w:val="2"/>
        </w:rPr>
        <w:lastRenderedPageBreak/>
        <w:t>BAB V PENUTUP</w:t>
      </w:r>
      <w:bookmarkEnd w:id="219"/>
    </w:p>
    <w:p w:rsidR="006B0D69" w:rsidRPr="008D7E83" w:rsidRDefault="006B0D69" w:rsidP="008D7E83">
      <w:pPr>
        <w:pStyle w:val="Subtitle"/>
        <w:spacing w:line="480" w:lineRule="auto"/>
        <w:rPr>
          <w:szCs w:val="28"/>
        </w:rPr>
      </w:pPr>
      <w:r w:rsidRPr="008D7E83">
        <w:rPr>
          <w:szCs w:val="28"/>
        </w:rPr>
        <w:t>BAB V</w:t>
      </w:r>
    </w:p>
    <w:p w:rsidR="00E2298C" w:rsidRPr="008D7E83" w:rsidRDefault="006B0D69" w:rsidP="00D34336">
      <w:pPr>
        <w:spacing w:line="240" w:lineRule="auto"/>
        <w:jc w:val="center"/>
        <w:rPr>
          <w:b/>
          <w:sz w:val="28"/>
          <w:szCs w:val="28"/>
        </w:rPr>
      </w:pPr>
      <w:r w:rsidRPr="008D7E83">
        <w:rPr>
          <w:b/>
          <w:sz w:val="28"/>
          <w:szCs w:val="28"/>
        </w:rPr>
        <w:t>PENUTUP</w:t>
      </w:r>
    </w:p>
    <w:p w:rsidR="00E2298C" w:rsidRPr="00FB735C" w:rsidRDefault="00E2298C" w:rsidP="00D34336">
      <w:pPr>
        <w:spacing w:line="240" w:lineRule="auto"/>
        <w:jc w:val="center"/>
        <w:rPr>
          <w:b/>
          <w:sz w:val="28"/>
        </w:rPr>
      </w:pPr>
    </w:p>
    <w:p w:rsidR="00E2298C" w:rsidRPr="00FB735C" w:rsidRDefault="00E2298C" w:rsidP="00D34336">
      <w:pPr>
        <w:spacing w:line="240" w:lineRule="auto"/>
        <w:jc w:val="center"/>
        <w:rPr>
          <w:b/>
          <w:sz w:val="28"/>
        </w:rPr>
      </w:pPr>
    </w:p>
    <w:p w:rsidR="006B0D69" w:rsidRPr="00FB735C" w:rsidRDefault="006B0D69" w:rsidP="00DA2F33">
      <w:pPr>
        <w:pStyle w:val="Heading2"/>
        <w:numPr>
          <w:ilvl w:val="1"/>
          <w:numId w:val="28"/>
        </w:numPr>
      </w:pPr>
      <w:bookmarkStart w:id="220" w:name="_Toc481219750"/>
      <w:bookmarkStart w:id="221" w:name="_Toc491704721"/>
      <w:r w:rsidRPr="00FB735C">
        <w:t>Kesimpulan</w:t>
      </w:r>
      <w:bookmarkEnd w:id="220"/>
      <w:bookmarkEnd w:id="221"/>
    </w:p>
    <w:p w:rsidR="006B0D69" w:rsidRPr="00FB735C" w:rsidRDefault="006B0D69" w:rsidP="006B0D69">
      <w:pPr>
        <w:pStyle w:val="ListParagraph"/>
        <w:numPr>
          <w:ilvl w:val="0"/>
          <w:numId w:val="0"/>
        </w:numPr>
        <w:spacing w:line="240" w:lineRule="auto"/>
        <w:ind w:left="567"/>
        <w:rPr>
          <w:b/>
        </w:rPr>
      </w:pPr>
      <w:r w:rsidRPr="00FB735C">
        <w:rPr>
          <w:b/>
        </w:rPr>
        <w:t xml:space="preserve"> </w:t>
      </w:r>
    </w:p>
    <w:p w:rsidR="005E740B" w:rsidRPr="00FB735C" w:rsidRDefault="006B0D69" w:rsidP="00DE77CD">
      <w:pPr>
        <w:spacing w:line="480" w:lineRule="auto"/>
        <w:ind w:firstLine="567"/>
        <w:rPr>
          <w:rFonts w:cs="Times New Roman"/>
          <w:szCs w:val="24"/>
        </w:rPr>
      </w:pPr>
      <w:r w:rsidRPr="00FB735C">
        <w:t>Berdasarkan hasil</w:t>
      </w:r>
      <w:r w:rsidR="005D369F" w:rsidRPr="00FB735C">
        <w:rPr>
          <w:lang w:val="en-US"/>
        </w:rPr>
        <w:t xml:space="preserve"> pene</w:t>
      </w:r>
      <w:r w:rsidR="00DE77CD" w:rsidRPr="00FB735C">
        <w:rPr>
          <w:lang w:val="en-US"/>
        </w:rPr>
        <w:t>litian</w:t>
      </w:r>
      <w:r w:rsidRPr="00FB735C">
        <w:t xml:space="preserve">, </w:t>
      </w:r>
      <w:r w:rsidRPr="00FB735C">
        <w:rPr>
          <w:rFonts w:cs="Times New Roman"/>
          <w:szCs w:val="24"/>
        </w:rPr>
        <w:t>maka diperoleh kesimpulan sebagai berikut :</w:t>
      </w:r>
    </w:p>
    <w:p w:rsidR="005E740B" w:rsidRPr="00FB735C" w:rsidRDefault="005E740B" w:rsidP="004A7840">
      <w:pPr>
        <w:pStyle w:val="ListParagraph"/>
        <w:numPr>
          <w:ilvl w:val="0"/>
          <w:numId w:val="31"/>
        </w:numPr>
        <w:spacing w:line="480" w:lineRule="auto"/>
        <w:ind w:left="993" w:hanging="426"/>
        <w:rPr>
          <w:rFonts w:cs="Times New Roman"/>
          <w:szCs w:val="24"/>
        </w:rPr>
      </w:pPr>
      <w:r w:rsidRPr="00FB735C">
        <w:rPr>
          <w:rFonts w:cs="Times New Roman"/>
          <w:szCs w:val="24"/>
        </w:rPr>
        <w:t>RSA dapat digunakan untuk enkripsi suatu</w:t>
      </w:r>
      <w:r w:rsidRPr="00FB735C">
        <w:rPr>
          <w:rFonts w:cs="Times New Roman"/>
          <w:szCs w:val="24"/>
          <w:lang w:val="en-US"/>
        </w:rPr>
        <w:t xml:space="preserve"> </w:t>
      </w:r>
      <w:r w:rsidR="0000043B" w:rsidRPr="00FB735C">
        <w:rPr>
          <w:rFonts w:cs="Times New Roman"/>
          <w:szCs w:val="24"/>
        </w:rPr>
        <w:t>data dalam bentuk file teks</w:t>
      </w:r>
      <w:r w:rsidR="007400D9" w:rsidRPr="00FB735C">
        <w:rPr>
          <w:rFonts w:cs="Times New Roman"/>
          <w:szCs w:val="24"/>
        </w:rPr>
        <w:t>.</w:t>
      </w:r>
    </w:p>
    <w:p w:rsidR="00DE77CD" w:rsidRPr="00FB735C" w:rsidRDefault="00DE77CD" w:rsidP="004A7840">
      <w:pPr>
        <w:pStyle w:val="ListParagraph"/>
        <w:numPr>
          <w:ilvl w:val="0"/>
          <w:numId w:val="31"/>
        </w:numPr>
        <w:spacing w:line="480" w:lineRule="auto"/>
        <w:ind w:left="993" w:hanging="426"/>
        <w:rPr>
          <w:rFonts w:cs="Times New Roman"/>
          <w:szCs w:val="24"/>
        </w:rPr>
      </w:pPr>
      <w:r w:rsidRPr="00FB735C">
        <w:rPr>
          <w:rFonts w:cs="Times New Roman"/>
          <w:szCs w:val="24"/>
          <w:lang w:val="en-US"/>
        </w:rPr>
        <w:t xml:space="preserve">Kunci privat di peroleh dari hasil perhitungan kunci </w:t>
      </w:r>
      <w:r w:rsidR="007400D9" w:rsidRPr="00FB735C">
        <w:rPr>
          <w:rFonts w:cs="Times New Roman"/>
          <w:szCs w:val="24"/>
          <w:lang w:val="en-US"/>
        </w:rPr>
        <w:t>publi</w:t>
      </w:r>
      <w:r w:rsidR="007400D9" w:rsidRPr="00FB735C">
        <w:rPr>
          <w:rFonts w:cs="Times New Roman"/>
          <w:szCs w:val="24"/>
        </w:rPr>
        <w:t>k.</w:t>
      </w:r>
    </w:p>
    <w:p w:rsidR="008E59FA" w:rsidRPr="00FB735C" w:rsidRDefault="00CA4C4B" w:rsidP="004A7840">
      <w:pPr>
        <w:pStyle w:val="ListParagraph"/>
        <w:numPr>
          <w:ilvl w:val="0"/>
          <w:numId w:val="31"/>
        </w:numPr>
        <w:spacing w:line="480" w:lineRule="auto"/>
        <w:ind w:left="993" w:hanging="426"/>
        <w:rPr>
          <w:rFonts w:cs="Times New Roman"/>
          <w:szCs w:val="24"/>
        </w:rPr>
      </w:pPr>
      <w:r w:rsidRPr="00FB735C">
        <w:rPr>
          <w:rFonts w:cs="Times New Roman"/>
          <w:szCs w:val="24"/>
        </w:rPr>
        <w:t>RSA menggunakan kunci asimetris dalam melakukan proses enkripsi dan dekripsi</w:t>
      </w:r>
      <w:r w:rsidR="00521577" w:rsidRPr="00FB735C">
        <w:rPr>
          <w:rFonts w:cs="Times New Roman"/>
          <w:szCs w:val="24"/>
        </w:rPr>
        <w:t>.</w:t>
      </w:r>
    </w:p>
    <w:p w:rsidR="00CA4C4B" w:rsidRPr="00FB735C" w:rsidRDefault="00CA4C4B" w:rsidP="004A7840">
      <w:pPr>
        <w:pStyle w:val="ListParagraph"/>
        <w:numPr>
          <w:ilvl w:val="0"/>
          <w:numId w:val="31"/>
        </w:numPr>
        <w:spacing w:line="480" w:lineRule="auto"/>
        <w:ind w:left="993" w:hanging="426"/>
        <w:rPr>
          <w:rFonts w:cs="Times New Roman"/>
          <w:szCs w:val="24"/>
        </w:rPr>
      </w:pPr>
      <w:r w:rsidRPr="00FB735C">
        <w:rPr>
          <w:rFonts w:cs="Times New Roman"/>
          <w:szCs w:val="24"/>
        </w:rPr>
        <w:t>Kunci Asimetris dibangun berdasarkan pasangan bilangan prima</w:t>
      </w:r>
      <w:r w:rsidR="007400D9" w:rsidRPr="00FB735C">
        <w:rPr>
          <w:rFonts w:cs="Times New Roman"/>
          <w:szCs w:val="24"/>
        </w:rPr>
        <w:t>.</w:t>
      </w:r>
    </w:p>
    <w:p w:rsidR="00D5338A" w:rsidRPr="00FB735C" w:rsidRDefault="00D5338A" w:rsidP="004A7840">
      <w:pPr>
        <w:pStyle w:val="ListParagraph"/>
        <w:numPr>
          <w:ilvl w:val="0"/>
          <w:numId w:val="31"/>
        </w:numPr>
        <w:spacing w:line="480" w:lineRule="auto"/>
        <w:ind w:left="993" w:hanging="426"/>
        <w:rPr>
          <w:rFonts w:cs="Times New Roman"/>
          <w:szCs w:val="24"/>
        </w:rPr>
      </w:pPr>
      <w:r w:rsidRPr="00FB735C">
        <w:rPr>
          <w:rFonts w:cs="Times New Roman"/>
          <w:szCs w:val="24"/>
        </w:rPr>
        <w:t>Pasangan bilangan prima berurutan terkecil yang bisa digunakan pada aplikasi yaitu 11 dan 13.</w:t>
      </w:r>
      <w:r w:rsidR="008853A1" w:rsidRPr="00FB735C">
        <w:rPr>
          <w:rFonts w:cs="Times New Roman"/>
          <w:szCs w:val="24"/>
        </w:rPr>
        <w:t xml:space="preserve"> Pasangan bilangan prima terbesar yan</w:t>
      </w:r>
      <w:r w:rsidR="00B7766B" w:rsidRPr="00FB735C">
        <w:rPr>
          <w:rFonts w:cs="Times New Roman"/>
          <w:szCs w:val="24"/>
        </w:rPr>
        <w:t>g digunakan dibatasi sampai  997</w:t>
      </w:r>
      <w:r w:rsidR="00784D8D" w:rsidRPr="00FB735C">
        <w:rPr>
          <w:rFonts w:cs="Times New Roman"/>
          <w:szCs w:val="24"/>
        </w:rPr>
        <w:t>.</w:t>
      </w:r>
    </w:p>
    <w:p w:rsidR="00236511" w:rsidRPr="00FB735C" w:rsidRDefault="00236511" w:rsidP="0036159A">
      <w:pPr>
        <w:spacing w:line="240" w:lineRule="auto"/>
        <w:rPr>
          <w:rFonts w:cs="Times New Roman"/>
          <w:szCs w:val="24"/>
        </w:rPr>
      </w:pPr>
    </w:p>
    <w:p w:rsidR="006B0D69" w:rsidRPr="00FB735C" w:rsidRDefault="006B0D69" w:rsidP="00DA2F33">
      <w:pPr>
        <w:pStyle w:val="Heading2"/>
        <w:numPr>
          <w:ilvl w:val="1"/>
          <w:numId w:val="29"/>
        </w:numPr>
      </w:pPr>
      <w:bookmarkStart w:id="222" w:name="_Toc481219751"/>
      <w:bookmarkStart w:id="223" w:name="_Toc491704722"/>
      <w:r w:rsidRPr="00FB735C">
        <w:t>Saran</w:t>
      </w:r>
      <w:bookmarkEnd w:id="222"/>
      <w:bookmarkEnd w:id="223"/>
    </w:p>
    <w:p w:rsidR="006B0D69" w:rsidRPr="00FB735C" w:rsidRDefault="006B0D69" w:rsidP="004A7840">
      <w:pPr>
        <w:spacing w:line="480" w:lineRule="auto"/>
        <w:ind w:left="567"/>
      </w:pPr>
      <w:r w:rsidRPr="00FB735C">
        <w:t>Berikut adalah beberapa saran untuk pengembangan lebih lanjut tentang tug</w:t>
      </w:r>
      <w:bookmarkStart w:id="224" w:name="_Toc339377893"/>
      <w:r w:rsidR="005E740B" w:rsidRPr="00FB735C">
        <w:t>as akhir ini :</w:t>
      </w:r>
    </w:p>
    <w:p w:rsidR="00DE77CD" w:rsidRPr="00FB735C" w:rsidRDefault="008A255C" w:rsidP="004A7840">
      <w:pPr>
        <w:pStyle w:val="ListParagraph"/>
        <w:numPr>
          <w:ilvl w:val="0"/>
          <w:numId w:val="32"/>
        </w:numPr>
        <w:spacing w:line="480" w:lineRule="auto"/>
        <w:ind w:left="993" w:hanging="426"/>
        <w:rPr>
          <w:szCs w:val="24"/>
        </w:rPr>
      </w:pPr>
      <w:r w:rsidRPr="00FB735C">
        <w:rPr>
          <w:szCs w:val="24"/>
          <w:lang w:val="en-US"/>
        </w:rPr>
        <w:t>Penggunaan RSA digunakan untuk melakukan enkripsi dan dekripsi pada jenis data selain teks</w:t>
      </w:r>
      <w:r w:rsidR="007400D9" w:rsidRPr="00FB735C">
        <w:rPr>
          <w:szCs w:val="24"/>
        </w:rPr>
        <w:t>.</w:t>
      </w:r>
    </w:p>
    <w:p w:rsidR="008A255C" w:rsidRPr="00FB735C" w:rsidRDefault="008A255C" w:rsidP="004A7840">
      <w:pPr>
        <w:pStyle w:val="ListParagraph"/>
        <w:numPr>
          <w:ilvl w:val="0"/>
          <w:numId w:val="32"/>
        </w:numPr>
        <w:spacing w:line="480" w:lineRule="auto"/>
        <w:ind w:left="993" w:hanging="426"/>
        <w:rPr>
          <w:szCs w:val="24"/>
        </w:rPr>
      </w:pPr>
      <w:r w:rsidRPr="00FB735C">
        <w:rPr>
          <w:szCs w:val="24"/>
          <w:lang w:val="en-US"/>
        </w:rPr>
        <w:t>Membangun aplikasi untuk mengimplementasikan RSA</w:t>
      </w:r>
      <w:r w:rsidR="007400D9" w:rsidRPr="00FB735C">
        <w:rPr>
          <w:szCs w:val="24"/>
        </w:rPr>
        <w:t>.</w:t>
      </w:r>
    </w:p>
    <w:p w:rsidR="008A255C" w:rsidRPr="00FB735C" w:rsidRDefault="008A255C" w:rsidP="008A255C">
      <w:pPr>
        <w:spacing w:line="480" w:lineRule="auto"/>
        <w:rPr>
          <w:szCs w:val="24"/>
        </w:rPr>
      </w:pPr>
    </w:p>
    <w:p w:rsidR="008A255C" w:rsidRPr="00FB735C" w:rsidRDefault="008A255C" w:rsidP="008A255C">
      <w:pPr>
        <w:spacing w:line="480" w:lineRule="auto"/>
        <w:rPr>
          <w:szCs w:val="24"/>
        </w:rPr>
      </w:pPr>
    </w:p>
    <w:p w:rsidR="008A255C" w:rsidRPr="00FB735C" w:rsidRDefault="008A255C" w:rsidP="008A255C">
      <w:pPr>
        <w:spacing w:line="480" w:lineRule="auto"/>
        <w:rPr>
          <w:szCs w:val="24"/>
        </w:rPr>
      </w:pPr>
    </w:p>
    <w:p w:rsidR="008A255C" w:rsidRPr="00FB735C" w:rsidRDefault="008A255C" w:rsidP="008A255C">
      <w:pPr>
        <w:spacing w:line="480" w:lineRule="auto"/>
        <w:rPr>
          <w:szCs w:val="24"/>
        </w:rPr>
      </w:pPr>
    </w:p>
    <w:p w:rsidR="00061DF4" w:rsidRDefault="00061DF4" w:rsidP="008A255C">
      <w:pPr>
        <w:rPr>
          <w:szCs w:val="24"/>
        </w:rPr>
      </w:pPr>
    </w:p>
    <w:p w:rsidR="008D7E83" w:rsidRPr="00FB735C" w:rsidRDefault="008D7E83" w:rsidP="008A255C">
      <w:pPr>
        <w:rPr>
          <w:szCs w:val="24"/>
        </w:rPr>
      </w:pPr>
    </w:p>
    <w:p w:rsidR="00D262BD" w:rsidRPr="00D34336" w:rsidRDefault="00BF0DE6" w:rsidP="00D262BD">
      <w:pPr>
        <w:pStyle w:val="Subtitle"/>
        <w:spacing w:line="240" w:lineRule="auto"/>
        <w:rPr>
          <w:szCs w:val="28"/>
        </w:rPr>
      </w:pPr>
      <w:bookmarkStart w:id="225" w:name="_GoBack"/>
      <w:r w:rsidRPr="00D34336">
        <w:rPr>
          <w:szCs w:val="28"/>
        </w:rPr>
        <w:lastRenderedPageBreak/>
        <w:t>DAFTAR PUSTAKA</w:t>
      </w:r>
      <w:bookmarkEnd w:id="224"/>
    </w:p>
    <w:p w:rsidR="00D262BD" w:rsidRDefault="00D262BD" w:rsidP="006B4225">
      <w:pPr>
        <w:spacing w:line="240" w:lineRule="auto"/>
      </w:pPr>
    </w:p>
    <w:p w:rsidR="00D262BD" w:rsidRPr="00D262BD" w:rsidRDefault="00D262BD" w:rsidP="006B4225">
      <w:pPr>
        <w:spacing w:line="240" w:lineRule="auto"/>
      </w:pPr>
    </w:p>
    <w:p w:rsidR="004E3124" w:rsidRPr="00FB735C" w:rsidRDefault="004E3124" w:rsidP="00D262BD">
      <w:pPr>
        <w:ind w:left="720" w:hanging="720"/>
        <w:rPr>
          <w:color w:val="000000"/>
          <w:szCs w:val="24"/>
          <w:lang w:val="en-US"/>
        </w:rPr>
      </w:pPr>
      <w:r w:rsidRPr="00FB735C">
        <w:rPr>
          <w:lang w:val="en-US"/>
        </w:rPr>
        <w:t xml:space="preserve">Andriyamto. T, Pardede C.L.D. 2008. </w:t>
      </w:r>
      <w:r w:rsidRPr="00D262BD">
        <w:rPr>
          <w:i/>
          <w:lang w:val="en-US"/>
        </w:rPr>
        <w:t xml:space="preserve">Studi Dan Perbandingan </w:t>
      </w:r>
      <w:r w:rsidR="00914507" w:rsidRPr="00D262BD">
        <w:rPr>
          <w:i/>
          <w:lang w:val="en-US"/>
        </w:rPr>
        <w:t>Algoritma</w:t>
      </w:r>
      <w:r w:rsidRPr="00D262BD">
        <w:rPr>
          <w:i/>
          <w:lang w:val="en-US"/>
        </w:rPr>
        <w:t xml:space="preserve"> IDEA Dan </w:t>
      </w:r>
      <w:r w:rsidR="00914507" w:rsidRPr="00D262BD">
        <w:rPr>
          <w:i/>
          <w:lang w:val="en-US"/>
        </w:rPr>
        <w:t>Algoritma</w:t>
      </w:r>
      <w:r w:rsidRPr="00D262BD">
        <w:rPr>
          <w:i/>
          <w:lang w:val="en-US"/>
        </w:rPr>
        <w:t xml:space="preserve"> Blowfish</w:t>
      </w:r>
      <w:r w:rsidRPr="00FB735C">
        <w:rPr>
          <w:lang w:val="en-US"/>
        </w:rPr>
        <w:t xml:space="preserve">. </w:t>
      </w:r>
      <w:r w:rsidRPr="00FB735C">
        <w:rPr>
          <w:color w:val="000000"/>
          <w:szCs w:val="24"/>
        </w:rPr>
        <w:t>Seminar Ilmiah Nasional Komputer dan Sistem Intelijen (KOMMIT 2008)</w:t>
      </w:r>
      <w:r w:rsidRPr="00FB735C">
        <w:rPr>
          <w:color w:val="000000"/>
          <w:szCs w:val="24"/>
          <w:lang w:val="en-US"/>
        </w:rPr>
        <w:t>. ISSN 1411-6286.</w:t>
      </w:r>
    </w:p>
    <w:p w:rsidR="004E3124" w:rsidRPr="00FB735C" w:rsidRDefault="004E3124" w:rsidP="00D262BD">
      <w:pPr>
        <w:ind w:left="720" w:hanging="720"/>
        <w:rPr>
          <w:szCs w:val="24"/>
          <w:lang w:val="en-US"/>
        </w:rPr>
      </w:pPr>
    </w:p>
    <w:p w:rsidR="006B0D69" w:rsidRPr="00FB735C" w:rsidRDefault="006B0D69" w:rsidP="00D262BD">
      <w:pPr>
        <w:ind w:left="709" w:hanging="709"/>
        <w:rPr>
          <w:rFonts w:cs="Times New Roman"/>
        </w:rPr>
      </w:pPr>
      <w:r w:rsidRPr="00FB735C">
        <w:rPr>
          <w:rFonts w:cs="Times New Roman"/>
        </w:rPr>
        <w:t>Arief A, Saputra R. 2016</w:t>
      </w:r>
      <w:r w:rsidRPr="00D262BD">
        <w:rPr>
          <w:rFonts w:cs="Times New Roman"/>
          <w:i/>
        </w:rPr>
        <w:t xml:space="preserve">. </w:t>
      </w:r>
      <w:r w:rsidR="00671368" w:rsidRPr="00D262BD">
        <w:rPr>
          <w:rFonts w:cs="Times New Roman"/>
          <w:i/>
        </w:rPr>
        <w:t xml:space="preserve">Implementasi Kriptografi Kunci Publik Dengan </w:t>
      </w:r>
      <w:r w:rsidR="00914507" w:rsidRPr="00D262BD">
        <w:rPr>
          <w:rFonts w:cs="Times New Roman"/>
          <w:i/>
        </w:rPr>
        <w:t>Algoritma</w:t>
      </w:r>
      <w:r w:rsidR="00671368" w:rsidRPr="00D262BD">
        <w:rPr>
          <w:rFonts w:cs="Times New Roman"/>
          <w:i/>
        </w:rPr>
        <w:t xml:space="preserve"> RSA-CRT Pada Aplikasi Instant Messaging</w:t>
      </w:r>
      <w:r w:rsidRPr="00FB735C">
        <w:rPr>
          <w:rFonts w:cs="Times New Roman"/>
        </w:rPr>
        <w:t xml:space="preserve">. </w:t>
      </w:r>
      <w:r w:rsidR="00671368" w:rsidRPr="00FB735C">
        <w:rPr>
          <w:rFonts w:cs="Times New Roman"/>
        </w:rPr>
        <w:t>Scientific Journal Of Information. Volume 3. Nomor 1. Hal 46-5</w:t>
      </w:r>
      <w:r w:rsidRPr="00FB735C">
        <w:rPr>
          <w:rFonts w:cs="Times New Roman"/>
        </w:rPr>
        <w:t>4.</w:t>
      </w:r>
    </w:p>
    <w:p w:rsidR="0038256F" w:rsidRPr="00FB735C" w:rsidRDefault="0038256F" w:rsidP="00D262BD">
      <w:pPr>
        <w:ind w:left="709" w:hanging="709"/>
        <w:rPr>
          <w:rFonts w:cs="Times New Roman"/>
        </w:rPr>
      </w:pPr>
    </w:p>
    <w:p w:rsidR="004A13BF" w:rsidRPr="00FB735C" w:rsidRDefault="0038256F" w:rsidP="00D262BD">
      <w:pPr>
        <w:ind w:left="709" w:hanging="709"/>
        <w:rPr>
          <w:rFonts w:cs="Times New Roman"/>
        </w:rPr>
      </w:pPr>
      <w:r w:rsidRPr="00FB735C">
        <w:rPr>
          <w:lang w:val="en-US"/>
        </w:rPr>
        <w:t xml:space="preserve">Arief M, Fitriyani, Ikhsan N. 2015. </w:t>
      </w:r>
      <w:r w:rsidRPr="00D262BD">
        <w:rPr>
          <w:i/>
          <w:lang w:val="en-US"/>
        </w:rPr>
        <w:t>Kriptografi RSA Pada Aplikasi File Transfer Client-Server Based</w:t>
      </w:r>
      <w:r w:rsidRPr="00FB735C">
        <w:rPr>
          <w:lang w:val="en-US"/>
        </w:rPr>
        <w:t>. Jurnal Ilmiah Teknolog informasi Terapan. Volume 1, No 3, ISSN 2407-3911.</w:t>
      </w:r>
    </w:p>
    <w:p w:rsidR="0038256F" w:rsidRPr="00FB735C" w:rsidRDefault="0038256F" w:rsidP="00D262BD">
      <w:pPr>
        <w:ind w:left="709" w:hanging="709"/>
        <w:rPr>
          <w:rFonts w:cs="Times New Roman"/>
        </w:rPr>
      </w:pPr>
    </w:p>
    <w:p w:rsidR="004A13BF" w:rsidRPr="00FB735C" w:rsidRDefault="004A13BF" w:rsidP="00D262BD">
      <w:pPr>
        <w:ind w:left="709" w:hanging="709"/>
        <w:rPr>
          <w:rFonts w:cs="Times New Roman"/>
          <w:lang w:val="en-US"/>
        </w:rPr>
      </w:pPr>
      <w:r w:rsidRPr="00FB735C">
        <w:rPr>
          <w:rFonts w:cs="Times New Roman"/>
          <w:lang w:val="en-US"/>
        </w:rPr>
        <w:t xml:space="preserve">Arifin. Z. 2009. </w:t>
      </w:r>
      <w:r w:rsidRPr="00D262BD">
        <w:rPr>
          <w:rFonts w:cs="Times New Roman"/>
          <w:i/>
          <w:lang w:val="en-US"/>
        </w:rPr>
        <w:t xml:space="preserve">Studi Kasus Penggunaan </w:t>
      </w:r>
      <w:r w:rsidR="00914507" w:rsidRPr="00D262BD">
        <w:rPr>
          <w:rFonts w:cs="Times New Roman"/>
          <w:i/>
          <w:lang w:val="en-US"/>
        </w:rPr>
        <w:t>Algoritma</w:t>
      </w:r>
      <w:r w:rsidRPr="00D262BD">
        <w:rPr>
          <w:rFonts w:cs="Times New Roman"/>
          <w:i/>
          <w:lang w:val="en-US"/>
        </w:rPr>
        <w:t xml:space="preserve"> RSA Sebagai </w:t>
      </w:r>
      <w:r w:rsidR="00914507" w:rsidRPr="00D262BD">
        <w:rPr>
          <w:rFonts w:cs="Times New Roman"/>
          <w:i/>
          <w:lang w:val="en-US"/>
        </w:rPr>
        <w:t>Algoritma</w:t>
      </w:r>
      <w:r w:rsidRPr="00D262BD">
        <w:rPr>
          <w:rFonts w:cs="Times New Roman"/>
          <w:i/>
          <w:lang w:val="en-US"/>
        </w:rPr>
        <w:t xml:space="preserve"> Kriptografi Yang Aman</w:t>
      </w:r>
      <w:r w:rsidR="005F2F0C" w:rsidRPr="00FB735C">
        <w:rPr>
          <w:rFonts w:cs="Times New Roman"/>
          <w:lang w:val="en-US"/>
        </w:rPr>
        <w:t>.</w:t>
      </w:r>
      <w:r w:rsidRPr="00FB735C">
        <w:rPr>
          <w:rFonts w:cs="Times New Roman"/>
          <w:lang w:val="en-US"/>
        </w:rPr>
        <w:t xml:space="preserve"> Jurnal Informatika Mulawarman. Vol 4, No. 3, Universitas Mulawarman.</w:t>
      </w:r>
    </w:p>
    <w:p w:rsidR="005F2F0C" w:rsidRPr="00FB735C" w:rsidRDefault="005F2F0C" w:rsidP="00D262BD">
      <w:pPr>
        <w:ind w:left="709" w:hanging="709"/>
        <w:rPr>
          <w:rFonts w:cs="Times New Roman"/>
          <w:lang w:val="en-US"/>
        </w:rPr>
      </w:pPr>
    </w:p>
    <w:p w:rsidR="00DB691F" w:rsidRPr="00FB735C" w:rsidRDefault="00DB691F" w:rsidP="00D262BD">
      <w:pPr>
        <w:ind w:left="709" w:hanging="709"/>
        <w:rPr>
          <w:rFonts w:cs="Times New Roman"/>
          <w:lang w:val="en-US"/>
        </w:rPr>
      </w:pPr>
      <w:r w:rsidRPr="00FB735C">
        <w:rPr>
          <w:rFonts w:cs="Times New Roman"/>
          <w:lang w:val="en-US"/>
        </w:rPr>
        <w:t xml:space="preserve">Busran, Putra A.N. 2014. </w:t>
      </w:r>
      <w:r w:rsidRPr="00D262BD">
        <w:rPr>
          <w:rFonts w:cs="Times New Roman"/>
          <w:i/>
          <w:lang w:val="en-US"/>
        </w:rPr>
        <w:t xml:space="preserve">Rekayasa Perangkat Lunak Kriptografi Menggunakan </w:t>
      </w:r>
      <w:r w:rsidR="00914507" w:rsidRPr="00D262BD">
        <w:rPr>
          <w:rFonts w:cs="Times New Roman"/>
          <w:i/>
          <w:lang w:val="en-US"/>
        </w:rPr>
        <w:t>Algoritma</w:t>
      </w:r>
      <w:r w:rsidRPr="00D262BD">
        <w:rPr>
          <w:rFonts w:cs="Times New Roman"/>
          <w:i/>
          <w:lang w:val="en-US"/>
        </w:rPr>
        <w:t xml:space="preserve"> RSA Pada Sistem Kemanan File Berbasis Java</w:t>
      </w:r>
      <w:r w:rsidRPr="00FB735C">
        <w:rPr>
          <w:rFonts w:cs="Times New Roman"/>
          <w:lang w:val="en-US"/>
        </w:rPr>
        <w:t>. Jurnal TEKNOIF. Vol. 2 No. 1, ISSN 2338-2724</w:t>
      </w:r>
      <w:r w:rsidR="00610331" w:rsidRPr="00FB735C">
        <w:rPr>
          <w:rFonts w:cs="Times New Roman"/>
          <w:lang w:val="en-US"/>
        </w:rPr>
        <w:t>.</w:t>
      </w:r>
    </w:p>
    <w:p w:rsidR="00DB691F" w:rsidRPr="00FB735C" w:rsidRDefault="00DB691F" w:rsidP="00D262BD">
      <w:pPr>
        <w:ind w:left="709" w:hanging="709"/>
        <w:rPr>
          <w:rFonts w:cs="Times New Roman"/>
          <w:lang w:val="en-US"/>
        </w:rPr>
      </w:pPr>
    </w:p>
    <w:p w:rsidR="005F2F0C" w:rsidRPr="00FB735C" w:rsidRDefault="005F2F0C" w:rsidP="00D262BD">
      <w:pPr>
        <w:ind w:left="709" w:hanging="709"/>
        <w:rPr>
          <w:rFonts w:cs="Times New Roman"/>
          <w:lang w:val="en-US"/>
        </w:rPr>
      </w:pPr>
      <w:r w:rsidRPr="00FB735C">
        <w:rPr>
          <w:rFonts w:cs="Times New Roman"/>
          <w:lang w:val="en-US"/>
        </w:rPr>
        <w:t xml:space="preserve">Ginting A, Isnanto R.R, Windasari P.I. 2015. </w:t>
      </w:r>
      <w:r w:rsidRPr="00D262BD">
        <w:rPr>
          <w:rFonts w:cs="Times New Roman"/>
          <w:i/>
          <w:lang w:val="en-US"/>
        </w:rPr>
        <w:t xml:space="preserve">Implementasi </w:t>
      </w:r>
      <w:r w:rsidR="00914507" w:rsidRPr="00D262BD">
        <w:rPr>
          <w:rFonts w:cs="Times New Roman"/>
          <w:i/>
          <w:lang w:val="en-US"/>
        </w:rPr>
        <w:t>Algoritma</w:t>
      </w:r>
      <w:r w:rsidRPr="00D262BD">
        <w:rPr>
          <w:rFonts w:cs="Times New Roman"/>
          <w:i/>
          <w:lang w:val="en-US"/>
        </w:rPr>
        <w:t xml:space="preserve"> Kriptografi RSA Untuk Enkripsi Dan Dekripsi Email</w:t>
      </w:r>
      <w:r w:rsidRPr="00FB735C">
        <w:rPr>
          <w:rFonts w:cs="Times New Roman"/>
          <w:lang w:val="en-US"/>
        </w:rPr>
        <w:t xml:space="preserve">. Jurnal Teknologi Dan Sistem komputer. Vol. 3, No. 2, ISSN 2338-0403. </w:t>
      </w:r>
    </w:p>
    <w:p w:rsidR="005F2F0C" w:rsidRPr="00FB735C" w:rsidRDefault="005F2F0C" w:rsidP="00D262BD">
      <w:pPr>
        <w:ind w:left="709" w:hanging="709"/>
        <w:rPr>
          <w:rFonts w:cs="Times New Roman"/>
          <w:lang w:val="en-US"/>
        </w:rPr>
      </w:pPr>
    </w:p>
    <w:p w:rsidR="004B0739" w:rsidRPr="00FB735C" w:rsidRDefault="005F2F0C" w:rsidP="00D262BD">
      <w:pPr>
        <w:ind w:left="720" w:hanging="720"/>
        <w:rPr>
          <w:rFonts w:cs="Times New Roman"/>
          <w:lang w:val="en-US"/>
        </w:rPr>
      </w:pPr>
      <w:r w:rsidRPr="00FB735C">
        <w:rPr>
          <w:rFonts w:cs="Times New Roman"/>
          <w:lang w:val="en-US"/>
        </w:rPr>
        <w:t xml:space="preserve">Listiyono. H. 2009. </w:t>
      </w:r>
      <w:r w:rsidRPr="00D262BD">
        <w:rPr>
          <w:rFonts w:cs="Times New Roman"/>
          <w:i/>
          <w:lang w:val="en-US"/>
        </w:rPr>
        <w:t xml:space="preserve">Implementasi </w:t>
      </w:r>
      <w:r w:rsidR="00914507" w:rsidRPr="00D262BD">
        <w:rPr>
          <w:rFonts w:cs="Times New Roman"/>
          <w:i/>
          <w:lang w:val="en-US"/>
        </w:rPr>
        <w:t>Algoritma</w:t>
      </w:r>
      <w:r w:rsidRPr="00D262BD">
        <w:rPr>
          <w:rFonts w:cs="Times New Roman"/>
          <w:i/>
          <w:lang w:val="en-US"/>
        </w:rPr>
        <w:t xml:space="preserve"> Kunci Public Pada </w:t>
      </w:r>
      <w:r w:rsidR="00914507" w:rsidRPr="00D262BD">
        <w:rPr>
          <w:rFonts w:cs="Times New Roman"/>
          <w:i/>
          <w:lang w:val="en-US"/>
        </w:rPr>
        <w:t>Algoritma</w:t>
      </w:r>
      <w:r w:rsidRPr="00D262BD">
        <w:rPr>
          <w:rFonts w:cs="Times New Roman"/>
          <w:i/>
          <w:lang w:val="en-US"/>
        </w:rPr>
        <w:t xml:space="preserve"> RSA. Dinamika Informatika</w:t>
      </w:r>
      <w:r w:rsidRPr="00FB735C">
        <w:rPr>
          <w:rFonts w:cs="Times New Roman"/>
          <w:lang w:val="en-US"/>
        </w:rPr>
        <w:t>. Vol 1 No. 2, ISSN 2085-3343.</w:t>
      </w:r>
    </w:p>
    <w:p w:rsidR="005F2F0C" w:rsidRPr="00FB735C" w:rsidRDefault="004B0739" w:rsidP="00D262BD">
      <w:pPr>
        <w:pStyle w:val="NormalWeb"/>
        <w:spacing w:line="360" w:lineRule="auto"/>
        <w:ind w:left="720" w:hanging="720"/>
        <w:jc w:val="both"/>
        <w:rPr>
          <w:rFonts w:eastAsiaTheme="minorHAnsi"/>
          <w:szCs w:val="22"/>
          <w:lang w:val="en-US" w:eastAsia="en-US"/>
        </w:rPr>
      </w:pPr>
      <w:r w:rsidRPr="00FB735C">
        <w:rPr>
          <w:rFonts w:eastAsiaTheme="minorHAnsi"/>
          <w:szCs w:val="22"/>
          <w:lang w:val="en-US" w:eastAsia="en-US"/>
        </w:rPr>
        <w:t xml:space="preserve">Pradipta. A. 2016. </w:t>
      </w:r>
      <w:r w:rsidRPr="00D262BD">
        <w:rPr>
          <w:rFonts w:eastAsiaTheme="minorHAnsi"/>
          <w:i/>
          <w:szCs w:val="22"/>
          <w:lang w:val="en-US" w:eastAsia="en-US"/>
        </w:rPr>
        <w:t>Implementasi Metode Caesar Chiper Alphabet Majemuk Dalam Kriptografi Untuk Pengamanan Informasi</w:t>
      </w:r>
      <w:r w:rsidRPr="00FB735C">
        <w:rPr>
          <w:rFonts w:eastAsiaTheme="minorHAnsi"/>
          <w:szCs w:val="22"/>
          <w:lang w:val="en-US" w:eastAsia="en-US"/>
        </w:rPr>
        <w:t>. Indonesian Journal on Networking and Security. Vol. 5 No. 2, ISSN 2345-6654.</w:t>
      </w:r>
    </w:p>
    <w:p w:rsidR="00D664E0" w:rsidRPr="00FB735C" w:rsidRDefault="00D664E0" w:rsidP="00D262BD">
      <w:pPr>
        <w:ind w:left="720" w:hanging="720"/>
        <w:rPr>
          <w:rFonts w:ascii="Cambria" w:hAnsi="Cambria"/>
          <w:color w:val="000000"/>
          <w:szCs w:val="24"/>
          <w:lang w:val="en-US"/>
        </w:rPr>
      </w:pPr>
      <w:r w:rsidRPr="00FB735C">
        <w:rPr>
          <w:color w:val="000000"/>
          <w:szCs w:val="24"/>
        </w:rPr>
        <w:lastRenderedPageBreak/>
        <w:t>Pahrizal</w:t>
      </w:r>
      <w:r w:rsidRPr="00FB735C">
        <w:rPr>
          <w:color w:val="000000"/>
          <w:szCs w:val="24"/>
          <w:lang w:val="en-US"/>
        </w:rPr>
        <w:t xml:space="preserve"> dan Pratama D, 2016. </w:t>
      </w:r>
      <w:r w:rsidRPr="00D262BD">
        <w:rPr>
          <w:i/>
          <w:color w:val="000000"/>
          <w:szCs w:val="24"/>
          <w:lang w:val="en-US"/>
        </w:rPr>
        <w:t xml:space="preserve">Implementasi </w:t>
      </w:r>
      <w:r w:rsidR="00914507" w:rsidRPr="00D262BD">
        <w:rPr>
          <w:i/>
          <w:color w:val="000000"/>
          <w:szCs w:val="24"/>
          <w:lang w:val="en-US"/>
        </w:rPr>
        <w:t>Algoritma</w:t>
      </w:r>
      <w:r w:rsidRPr="00D262BD">
        <w:rPr>
          <w:i/>
          <w:color w:val="000000"/>
          <w:szCs w:val="24"/>
          <w:lang w:val="en-US"/>
        </w:rPr>
        <w:t xml:space="preserve"> RSA untuk Pengamanan Data Berbentuk Teks</w:t>
      </w:r>
      <w:r w:rsidRPr="00FB735C">
        <w:rPr>
          <w:color w:val="000000"/>
          <w:szCs w:val="24"/>
          <w:lang w:val="en-US"/>
        </w:rPr>
        <w:t xml:space="preserve">. </w:t>
      </w:r>
      <w:r w:rsidRPr="00FB735C">
        <w:rPr>
          <w:rFonts w:ascii="Cambria" w:hAnsi="Cambria"/>
          <w:color w:val="000000"/>
          <w:szCs w:val="24"/>
        </w:rPr>
        <w:t>Jurnal Pseudocode, Volume III Nomor 1, Februari 2016, ISSN 2355 – 5920</w:t>
      </w:r>
      <w:r w:rsidRPr="00FB735C">
        <w:rPr>
          <w:rFonts w:ascii="Cambria" w:hAnsi="Cambria"/>
          <w:color w:val="000000"/>
          <w:szCs w:val="24"/>
          <w:lang w:val="en-US"/>
        </w:rPr>
        <w:t>.</w:t>
      </w:r>
    </w:p>
    <w:p w:rsidR="00D664E0" w:rsidRPr="00FB735C" w:rsidRDefault="00D664E0" w:rsidP="00D262BD">
      <w:pPr>
        <w:ind w:left="709" w:hanging="709"/>
        <w:rPr>
          <w:rFonts w:cs="Times New Roman"/>
        </w:rPr>
      </w:pPr>
    </w:p>
    <w:p w:rsidR="00AC6718" w:rsidRPr="00FB735C" w:rsidRDefault="00AC6718" w:rsidP="00D262BD">
      <w:pPr>
        <w:ind w:left="709" w:hanging="709"/>
        <w:rPr>
          <w:rFonts w:cs="Times New Roman"/>
        </w:rPr>
      </w:pPr>
      <w:r w:rsidRPr="00FB735C">
        <w:rPr>
          <w:rFonts w:cs="Times New Roman"/>
        </w:rPr>
        <w:t xml:space="preserve">Prayudi Y, Halik I. 2005. </w:t>
      </w:r>
      <w:r w:rsidRPr="00D262BD">
        <w:rPr>
          <w:rFonts w:cs="Times New Roman"/>
          <w:i/>
        </w:rPr>
        <w:t xml:space="preserve">Studi Dan Analisis </w:t>
      </w:r>
      <w:r w:rsidR="00914507" w:rsidRPr="00D262BD">
        <w:rPr>
          <w:rFonts w:cs="Times New Roman"/>
          <w:i/>
        </w:rPr>
        <w:t>Algoritma</w:t>
      </w:r>
      <w:r w:rsidRPr="00D262BD">
        <w:rPr>
          <w:rFonts w:cs="Times New Roman"/>
          <w:i/>
        </w:rPr>
        <w:t xml:space="preserve"> Rivest Code 6 (RC6) Dalam Enkripsi/Dekripsi Data</w:t>
      </w:r>
      <w:r w:rsidRPr="00FB735C">
        <w:rPr>
          <w:rFonts w:cs="Times New Roman"/>
        </w:rPr>
        <w:t>. Seminar Nasional Aplikasi Teknologi Informasi 2005 (SNATI 2005). Hal 149-158.</w:t>
      </w:r>
    </w:p>
    <w:p w:rsidR="005F2F0C" w:rsidRPr="00FB735C" w:rsidRDefault="005F2F0C" w:rsidP="00D262BD">
      <w:pPr>
        <w:ind w:left="709" w:hanging="709"/>
        <w:rPr>
          <w:rFonts w:cs="Times New Roman"/>
        </w:rPr>
      </w:pPr>
    </w:p>
    <w:p w:rsidR="005F2F0C" w:rsidRPr="00FB735C" w:rsidRDefault="005F2F0C" w:rsidP="00D262BD">
      <w:pPr>
        <w:ind w:left="720" w:hanging="720"/>
        <w:rPr>
          <w:rFonts w:cs="Times New Roman"/>
        </w:rPr>
      </w:pPr>
      <w:r w:rsidRPr="00FB735C">
        <w:rPr>
          <w:rFonts w:cs="Times New Roman"/>
          <w:lang w:val="en-US"/>
        </w:rPr>
        <w:t xml:space="preserve">Primartha. R. 2011. </w:t>
      </w:r>
      <w:r w:rsidRPr="00D262BD">
        <w:rPr>
          <w:rFonts w:cs="Times New Roman"/>
          <w:i/>
          <w:lang w:val="en-US"/>
        </w:rPr>
        <w:t xml:space="preserve">Penerapan Enkripsi Dan Dekripsi File Menggunakan </w:t>
      </w:r>
      <w:r w:rsidR="00914507" w:rsidRPr="00D262BD">
        <w:rPr>
          <w:rFonts w:cs="Times New Roman"/>
          <w:i/>
          <w:lang w:val="en-US"/>
        </w:rPr>
        <w:t>Algoritma</w:t>
      </w:r>
      <w:r w:rsidRPr="00D262BD">
        <w:rPr>
          <w:rFonts w:cs="Times New Roman"/>
          <w:i/>
          <w:lang w:val="en-US"/>
        </w:rPr>
        <w:t xml:space="preserve"> Data Encryption Standard (DES)</w:t>
      </w:r>
      <w:r w:rsidRPr="00FB735C">
        <w:rPr>
          <w:rFonts w:cs="Times New Roman"/>
          <w:lang w:val="en-US"/>
        </w:rPr>
        <w:t>. Jurnal Sistem Informasi (JSI). Vol 3, No. 2, ISSN 2355-4641.</w:t>
      </w:r>
    </w:p>
    <w:p w:rsidR="00DC0760" w:rsidRPr="00FB735C" w:rsidRDefault="00DC0760" w:rsidP="00D262BD">
      <w:pPr>
        <w:ind w:left="709" w:hanging="709"/>
        <w:rPr>
          <w:rFonts w:cs="Times New Roman"/>
        </w:rPr>
      </w:pPr>
    </w:p>
    <w:p w:rsidR="004A13BF" w:rsidRDefault="004A13BF" w:rsidP="00D262BD">
      <w:pPr>
        <w:ind w:left="720" w:hanging="720"/>
        <w:rPr>
          <w:rFonts w:cs="Times New Roman"/>
          <w:szCs w:val="24"/>
          <w:lang w:val="en-US"/>
        </w:rPr>
      </w:pPr>
      <w:r w:rsidRPr="00FB735C">
        <w:rPr>
          <w:rFonts w:cs="Times New Roman"/>
          <w:szCs w:val="24"/>
          <w:lang w:val="en-US"/>
        </w:rPr>
        <w:t>Rivest</w:t>
      </w:r>
      <w:r w:rsidR="00DC0760" w:rsidRPr="00FB735C">
        <w:rPr>
          <w:rFonts w:cs="Times New Roman"/>
          <w:szCs w:val="24"/>
          <w:lang w:val="en-US"/>
        </w:rPr>
        <w:t xml:space="preserve"> R.L, </w:t>
      </w:r>
      <w:r w:rsidRPr="00FB735C">
        <w:rPr>
          <w:rFonts w:cs="Times New Roman"/>
          <w:szCs w:val="24"/>
          <w:lang w:val="en-US"/>
        </w:rPr>
        <w:t>Shami</w:t>
      </w:r>
      <w:r w:rsidR="00DC0760" w:rsidRPr="00FB735C">
        <w:rPr>
          <w:rFonts w:cs="Times New Roman"/>
          <w:szCs w:val="24"/>
          <w:lang w:val="en-US"/>
        </w:rPr>
        <w:t>r A, dan</w:t>
      </w:r>
      <w:r w:rsidRPr="00FB735C">
        <w:rPr>
          <w:rFonts w:cs="Times New Roman"/>
          <w:szCs w:val="24"/>
          <w:lang w:val="en-US"/>
        </w:rPr>
        <w:t xml:space="preserve"> Adleman</w:t>
      </w:r>
      <w:r w:rsidR="00DC0760" w:rsidRPr="00FB735C">
        <w:rPr>
          <w:rFonts w:cs="Times New Roman"/>
          <w:szCs w:val="24"/>
          <w:lang w:val="en-US"/>
        </w:rPr>
        <w:t xml:space="preserve"> L</w:t>
      </w:r>
      <w:r w:rsidRPr="00FB735C">
        <w:rPr>
          <w:rFonts w:cs="Times New Roman"/>
          <w:szCs w:val="24"/>
          <w:lang w:val="en-US"/>
        </w:rPr>
        <w:t>.</w:t>
      </w:r>
      <w:r w:rsidR="00DC0760" w:rsidRPr="00FB735C">
        <w:rPr>
          <w:rFonts w:cs="Times New Roman"/>
          <w:szCs w:val="24"/>
          <w:lang w:val="en-US"/>
        </w:rPr>
        <w:t xml:space="preserve"> 1977.</w:t>
      </w:r>
      <w:r w:rsidRPr="00FB735C">
        <w:rPr>
          <w:rFonts w:cs="Times New Roman"/>
          <w:szCs w:val="24"/>
          <w:lang w:val="en-US"/>
        </w:rPr>
        <w:t xml:space="preserve"> </w:t>
      </w:r>
      <w:r w:rsidRPr="00D262BD">
        <w:rPr>
          <w:rFonts w:cs="Times New Roman"/>
          <w:i/>
          <w:szCs w:val="24"/>
          <w:lang w:val="en-US"/>
        </w:rPr>
        <w:t>A Method For Obtaining Digital Signatures and Public-Key Cryptosystems</w:t>
      </w:r>
      <w:r w:rsidRPr="00FB735C">
        <w:rPr>
          <w:rFonts w:cs="Times New Roman"/>
          <w:szCs w:val="24"/>
          <w:lang w:val="en-US"/>
        </w:rPr>
        <w:t xml:space="preserve">. Laboratory for Computer Science, Massachusetts Institute of </w:t>
      </w:r>
      <w:r w:rsidR="00DC0760" w:rsidRPr="00FB735C">
        <w:rPr>
          <w:rFonts w:cs="Times New Roman"/>
          <w:szCs w:val="24"/>
          <w:lang w:val="en-US"/>
        </w:rPr>
        <w:t>Technology.Cambridge.</w:t>
      </w:r>
    </w:p>
    <w:p w:rsidR="00D262BD" w:rsidRPr="00FB735C" w:rsidRDefault="00D262BD" w:rsidP="00D262BD">
      <w:pPr>
        <w:ind w:left="720" w:hanging="720"/>
        <w:rPr>
          <w:rFonts w:cs="Times New Roman"/>
          <w:szCs w:val="24"/>
          <w:lang w:val="en-US"/>
        </w:rPr>
      </w:pPr>
    </w:p>
    <w:p w:rsidR="00D262BD" w:rsidRDefault="00E44A47" w:rsidP="00D262BD">
      <w:pPr>
        <w:ind w:left="709" w:hanging="709"/>
        <w:rPr>
          <w:rFonts w:cs="Times New Roman"/>
        </w:rPr>
      </w:pPr>
      <w:r w:rsidRPr="00FB735C">
        <w:rPr>
          <w:rFonts w:cs="Times New Roman"/>
        </w:rPr>
        <w:t>S</w:t>
      </w:r>
      <w:r w:rsidR="005D6C02" w:rsidRPr="00FB735C">
        <w:rPr>
          <w:rFonts w:cs="Times New Roman"/>
        </w:rPr>
        <w:t xml:space="preserve">atriawan I.W.D, Sasmita </w:t>
      </w:r>
      <w:r w:rsidR="00384CDC" w:rsidRPr="00FB735C">
        <w:rPr>
          <w:rFonts w:cs="Times New Roman"/>
        </w:rPr>
        <w:t>I.G.M.A, Bayupati I.P.A. 2014</w:t>
      </w:r>
      <w:r w:rsidR="006B0D69" w:rsidRPr="00FB735C">
        <w:rPr>
          <w:rFonts w:cs="Times New Roman"/>
        </w:rPr>
        <w:t xml:space="preserve">. </w:t>
      </w:r>
      <w:r w:rsidR="00384CDC" w:rsidRPr="00D262BD">
        <w:rPr>
          <w:rFonts w:cs="Times New Roman"/>
          <w:i/>
        </w:rPr>
        <w:t>Aplikasi Enkripsi SMS Dengan Metode RSA Pada Smartphone Berbasis Android. Merpati</w:t>
      </w:r>
      <w:r w:rsidR="00384CDC" w:rsidRPr="00FB735C">
        <w:rPr>
          <w:rFonts w:cs="Times New Roman"/>
        </w:rPr>
        <w:t>. Volume 2. Nomor 2. Hal 127-134</w:t>
      </w:r>
      <w:r w:rsidR="006B0D69" w:rsidRPr="00FB735C">
        <w:rPr>
          <w:rFonts w:cs="Times New Roman"/>
        </w:rPr>
        <w:t>.</w:t>
      </w:r>
    </w:p>
    <w:p w:rsidR="006B0D69" w:rsidRPr="00FB735C" w:rsidRDefault="006B0D69" w:rsidP="00D262BD">
      <w:pPr>
        <w:ind w:left="709" w:hanging="709"/>
        <w:rPr>
          <w:rFonts w:cs="Times New Roman"/>
        </w:rPr>
      </w:pPr>
      <w:r w:rsidRPr="00FB735C">
        <w:rPr>
          <w:rFonts w:cs="Times New Roman"/>
        </w:rPr>
        <w:t xml:space="preserve">  </w:t>
      </w:r>
    </w:p>
    <w:p w:rsidR="00D16BE3" w:rsidRPr="00FB735C" w:rsidRDefault="00D16BE3" w:rsidP="00D262BD">
      <w:pPr>
        <w:ind w:left="709" w:hanging="709"/>
        <w:rPr>
          <w:rFonts w:cs="Times New Roman"/>
          <w:lang w:val="en-US"/>
        </w:rPr>
      </w:pPr>
      <w:r w:rsidRPr="00FB735C">
        <w:rPr>
          <w:rFonts w:cs="Times New Roman"/>
          <w:lang w:val="en-US"/>
        </w:rPr>
        <w:t xml:space="preserve">Susanto A, Tritanto R. 2011. </w:t>
      </w:r>
      <w:r w:rsidRPr="00D262BD">
        <w:rPr>
          <w:rFonts w:cs="Times New Roman"/>
          <w:i/>
          <w:lang w:val="en-US"/>
        </w:rPr>
        <w:t xml:space="preserve">Kombinasi </w:t>
      </w:r>
      <w:r w:rsidR="00914507" w:rsidRPr="00D262BD">
        <w:rPr>
          <w:rFonts w:cs="Times New Roman"/>
          <w:i/>
          <w:lang w:val="en-US"/>
        </w:rPr>
        <w:t>Algoritma</w:t>
      </w:r>
      <w:r w:rsidRPr="00D262BD">
        <w:rPr>
          <w:rFonts w:cs="Times New Roman"/>
          <w:i/>
          <w:lang w:val="en-US"/>
        </w:rPr>
        <w:t xml:space="preserve"> RSA Dan </w:t>
      </w:r>
      <w:r w:rsidR="00914507" w:rsidRPr="00D262BD">
        <w:rPr>
          <w:rFonts w:cs="Times New Roman"/>
          <w:i/>
          <w:lang w:val="en-US"/>
        </w:rPr>
        <w:t>Algoritma</w:t>
      </w:r>
      <w:r w:rsidRPr="00D262BD">
        <w:rPr>
          <w:rFonts w:cs="Times New Roman"/>
          <w:i/>
          <w:lang w:val="en-US"/>
        </w:rPr>
        <w:t xml:space="preserve"> Cipher Transposisi Untuk Keamanan Database</w:t>
      </w:r>
      <w:r w:rsidRPr="00FB735C">
        <w:rPr>
          <w:rFonts w:cs="Times New Roman"/>
          <w:lang w:val="en-US"/>
        </w:rPr>
        <w:t>. Jurnal Dian. Volume 11. Nomor 3.</w:t>
      </w:r>
    </w:p>
    <w:p w:rsidR="00784D8D" w:rsidRPr="00FB735C" w:rsidRDefault="00784D8D" w:rsidP="00D262BD">
      <w:pPr>
        <w:pStyle w:val="NormalWeb"/>
        <w:spacing w:line="360" w:lineRule="auto"/>
        <w:ind w:left="720" w:hanging="720"/>
        <w:jc w:val="both"/>
        <w:rPr>
          <w:rFonts w:eastAsiaTheme="minorHAnsi"/>
          <w:szCs w:val="22"/>
          <w:lang w:val="en-US" w:eastAsia="en-US"/>
        </w:rPr>
        <w:sectPr w:rsidR="00784D8D" w:rsidRPr="00FB735C" w:rsidSect="00FD1CFF">
          <w:pgSz w:w="11906" w:h="16838" w:code="9"/>
          <w:pgMar w:top="1440" w:right="1440" w:bottom="1440" w:left="2007" w:header="1135" w:footer="709" w:gutter="0"/>
          <w:cols w:space="708"/>
          <w:titlePg/>
          <w:docGrid w:linePitch="360"/>
        </w:sectPr>
      </w:pPr>
    </w:p>
    <w:bookmarkEnd w:id="225"/>
    <w:p w:rsidR="009605FD" w:rsidRPr="00FB735C" w:rsidRDefault="009605FD" w:rsidP="00784D8D">
      <w:pPr>
        <w:pStyle w:val="NormalWeb"/>
        <w:ind w:left="720" w:hanging="720"/>
        <w:jc w:val="center"/>
        <w:rPr>
          <w:rFonts w:eastAsiaTheme="minorHAnsi"/>
          <w:sz w:val="96"/>
          <w:szCs w:val="96"/>
          <w:lang w:eastAsia="en-US"/>
        </w:rPr>
      </w:pPr>
    </w:p>
    <w:p w:rsidR="009605FD" w:rsidRPr="00FB735C" w:rsidRDefault="009605FD" w:rsidP="00784D8D">
      <w:pPr>
        <w:pStyle w:val="NormalWeb"/>
        <w:ind w:left="720" w:hanging="720"/>
        <w:jc w:val="center"/>
        <w:rPr>
          <w:rFonts w:eastAsiaTheme="minorHAnsi"/>
          <w:sz w:val="96"/>
          <w:szCs w:val="96"/>
          <w:lang w:eastAsia="en-US"/>
        </w:rPr>
      </w:pPr>
    </w:p>
    <w:p w:rsidR="009605FD" w:rsidRPr="00FB735C" w:rsidRDefault="009605FD" w:rsidP="00D25582">
      <w:pPr>
        <w:pStyle w:val="NormalWeb"/>
        <w:rPr>
          <w:rFonts w:eastAsiaTheme="minorHAnsi"/>
          <w:sz w:val="96"/>
          <w:szCs w:val="96"/>
          <w:lang w:eastAsia="en-US"/>
        </w:rPr>
      </w:pPr>
    </w:p>
    <w:p w:rsidR="00894854" w:rsidRPr="00FB735C" w:rsidRDefault="00784D8D" w:rsidP="00784D8D">
      <w:pPr>
        <w:pStyle w:val="NormalWeb"/>
        <w:ind w:left="720" w:hanging="720"/>
        <w:jc w:val="center"/>
        <w:rPr>
          <w:rFonts w:eastAsiaTheme="minorHAnsi"/>
          <w:sz w:val="96"/>
          <w:szCs w:val="96"/>
          <w:lang w:eastAsia="en-US"/>
        </w:rPr>
      </w:pPr>
      <w:r w:rsidRPr="00FB735C">
        <w:rPr>
          <w:rFonts w:eastAsiaTheme="minorHAnsi"/>
          <w:sz w:val="96"/>
          <w:szCs w:val="96"/>
          <w:lang w:eastAsia="en-US"/>
        </w:rPr>
        <w:t>LAMPIRAN</w:t>
      </w:r>
    </w:p>
    <w:p w:rsidR="00894854" w:rsidRPr="00FB735C" w:rsidRDefault="00894854" w:rsidP="0038256F">
      <w:pPr>
        <w:pStyle w:val="NormalWeb"/>
        <w:ind w:left="720" w:hanging="720"/>
        <w:jc w:val="both"/>
        <w:rPr>
          <w:rFonts w:eastAsiaTheme="minorHAnsi"/>
          <w:szCs w:val="22"/>
          <w:lang w:val="en-US" w:eastAsia="en-US"/>
        </w:rPr>
      </w:pPr>
    </w:p>
    <w:p w:rsidR="00894854" w:rsidRPr="00FB735C" w:rsidRDefault="00894854" w:rsidP="0038256F">
      <w:pPr>
        <w:pStyle w:val="NormalWeb"/>
        <w:ind w:left="720" w:hanging="720"/>
        <w:jc w:val="both"/>
        <w:rPr>
          <w:rFonts w:eastAsiaTheme="minorHAnsi"/>
          <w:szCs w:val="22"/>
          <w:lang w:val="en-US" w:eastAsia="en-US"/>
        </w:rPr>
      </w:pPr>
    </w:p>
    <w:p w:rsidR="00894854" w:rsidRPr="00FB735C" w:rsidRDefault="00894854" w:rsidP="0038256F">
      <w:pPr>
        <w:pStyle w:val="NormalWeb"/>
        <w:ind w:left="720" w:hanging="720"/>
        <w:jc w:val="both"/>
        <w:rPr>
          <w:rFonts w:eastAsiaTheme="minorHAnsi"/>
          <w:szCs w:val="22"/>
          <w:lang w:val="en-US" w:eastAsia="en-US"/>
        </w:rPr>
      </w:pPr>
    </w:p>
    <w:p w:rsidR="00894854" w:rsidRPr="00FB735C" w:rsidRDefault="00894854" w:rsidP="0038256F">
      <w:pPr>
        <w:pStyle w:val="NormalWeb"/>
        <w:ind w:left="720" w:hanging="720"/>
        <w:jc w:val="both"/>
        <w:rPr>
          <w:rFonts w:eastAsiaTheme="minorHAnsi"/>
          <w:szCs w:val="22"/>
          <w:lang w:val="en-US" w:eastAsia="en-US"/>
        </w:rPr>
      </w:pPr>
    </w:p>
    <w:p w:rsidR="00894854" w:rsidRPr="00FB735C" w:rsidRDefault="00894854" w:rsidP="0038256F">
      <w:pPr>
        <w:pStyle w:val="NormalWeb"/>
        <w:ind w:left="720" w:hanging="720"/>
        <w:jc w:val="both"/>
        <w:rPr>
          <w:rFonts w:eastAsiaTheme="minorHAnsi"/>
          <w:szCs w:val="22"/>
          <w:lang w:val="en-US" w:eastAsia="en-US"/>
        </w:rPr>
      </w:pPr>
    </w:p>
    <w:p w:rsidR="00894854" w:rsidRPr="00FB735C" w:rsidRDefault="00894854" w:rsidP="0038256F">
      <w:pPr>
        <w:pStyle w:val="NormalWeb"/>
        <w:ind w:left="720" w:hanging="720"/>
        <w:jc w:val="both"/>
        <w:rPr>
          <w:rFonts w:eastAsiaTheme="minorHAnsi"/>
          <w:szCs w:val="22"/>
          <w:lang w:val="en-US" w:eastAsia="en-US"/>
        </w:rPr>
      </w:pPr>
    </w:p>
    <w:p w:rsidR="00894854" w:rsidRPr="00FB735C" w:rsidRDefault="00894854" w:rsidP="0038256F">
      <w:pPr>
        <w:pStyle w:val="NormalWeb"/>
        <w:ind w:left="720" w:hanging="720"/>
        <w:jc w:val="both"/>
        <w:rPr>
          <w:rFonts w:eastAsiaTheme="minorHAnsi"/>
          <w:szCs w:val="22"/>
          <w:lang w:val="en-US" w:eastAsia="en-US"/>
        </w:rPr>
      </w:pPr>
    </w:p>
    <w:p w:rsidR="00894854" w:rsidRPr="00FB735C" w:rsidRDefault="00894854" w:rsidP="0038256F">
      <w:pPr>
        <w:pStyle w:val="NormalWeb"/>
        <w:ind w:left="720" w:hanging="720"/>
        <w:jc w:val="both"/>
        <w:rPr>
          <w:rFonts w:eastAsiaTheme="minorHAnsi"/>
          <w:szCs w:val="22"/>
          <w:lang w:val="en-US" w:eastAsia="en-US"/>
        </w:rPr>
      </w:pPr>
    </w:p>
    <w:p w:rsidR="00894854" w:rsidRPr="00FB735C" w:rsidRDefault="00894854" w:rsidP="0038256F">
      <w:pPr>
        <w:pStyle w:val="NormalWeb"/>
        <w:ind w:left="720" w:hanging="720"/>
        <w:jc w:val="both"/>
        <w:rPr>
          <w:rFonts w:eastAsiaTheme="minorHAnsi"/>
          <w:szCs w:val="22"/>
          <w:lang w:val="en-US" w:eastAsia="en-US"/>
        </w:rPr>
      </w:pPr>
    </w:p>
    <w:p w:rsidR="00894854" w:rsidRPr="00FB735C" w:rsidRDefault="00894854" w:rsidP="0038256F">
      <w:pPr>
        <w:pStyle w:val="NormalWeb"/>
        <w:ind w:left="720" w:hanging="720"/>
        <w:jc w:val="both"/>
        <w:rPr>
          <w:rFonts w:eastAsiaTheme="minorHAnsi"/>
          <w:szCs w:val="22"/>
          <w:lang w:val="en-US" w:eastAsia="en-US"/>
        </w:rPr>
      </w:pPr>
    </w:p>
    <w:p w:rsidR="00894854" w:rsidRPr="00FB735C" w:rsidRDefault="00894854" w:rsidP="0038256F">
      <w:pPr>
        <w:pStyle w:val="NormalWeb"/>
        <w:ind w:left="720" w:hanging="720"/>
        <w:jc w:val="both"/>
        <w:rPr>
          <w:rFonts w:eastAsiaTheme="minorHAnsi"/>
          <w:szCs w:val="22"/>
          <w:lang w:val="en-US" w:eastAsia="en-US"/>
        </w:rPr>
      </w:pPr>
    </w:p>
    <w:p w:rsidR="00894854" w:rsidRPr="00FB735C" w:rsidRDefault="00894854" w:rsidP="0038256F">
      <w:pPr>
        <w:pStyle w:val="NormalWeb"/>
        <w:ind w:left="720" w:hanging="720"/>
        <w:jc w:val="both"/>
        <w:rPr>
          <w:rFonts w:eastAsiaTheme="minorHAnsi"/>
          <w:szCs w:val="22"/>
          <w:lang w:val="en-US" w:eastAsia="en-US"/>
        </w:rPr>
      </w:pPr>
    </w:p>
    <w:p w:rsidR="00784D8D" w:rsidRPr="00FB735C" w:rsidRDefault="00784D8D" w:rsidP="0038256F">
      <w:pPr>
        <w:pStyle w:val="NormalWeb"/>
        <w:ind w:left="720" w:hanging="720"/>
        <w:jc w:val="both"/>
        <w:rPr>
          <w:rFonts w:eastAsiaTheme="minorHAnsi"/>
          <w:szCs w:val="22"/>
          <w:lang w:val="en-US" w:eastAsia="en-US"/>
        </w:rPr>
        <w:sectPr w:rsidR="00784D8D" w:rsidRPr="00FB735C" w:rsidSect="00FD1CFF">
          <w:pgSz w:w="11906" w:h="16838" w:code="9"/>
          <w:pgMar w:top="1440" w:right="1440" w:bottom="1440" w:left="2007" w:header="1135" w:footer="709" w:gutter="0"/>
          <w:cols w:space="708"/>
          <w:titlePg/>
          <w:docGrid w:linePitch="360"/>
        </w:sectPr>
      </w:pPr>
    </w:p>
    <w:p w:rsidR="00CE6911" w:rsidRPr="008D7E83" w:rsidRDefault="008C0B3D" w:rsidP="0038256F">
      <w:pPr>
        <w:pStyle w:val="NormalWeb"/>
        <w:ind w:left="720" w:hanging="720"/>
        <w:jc w:val="both"/>
        <w:rPr>
          <w:rFonts w:eastAsiaTheme="minorHAnsi"/>
          <w:sz w:val="28"/>
          <w:szCs w:val="28"/>
          <w:lang w:eastAsia="en-US"/>
        </w:rPr>
      </w:pPr>
      <w:r w:rsidRPr="00FB735C">
        <w:rPr>
          <w:rFonts w:eastAsiaTheme="minorHAnsi"/>
          <w:szCs w:val="22"/>
          <w:lang w:val="en-US" w:eastAsia="en-US"/>
        </w:rPr>
        <w:lastRenderedPageBreak/>
        <w:tab/>
      </w:r>
      <w:r w:rsidRPr="008D7E83">
        <w:rPr>
          <w:rFonts w:eastAsiaTheme="minorHAnsi"/>
          <w:sz w:val="28"/>
          <w:szCs w:val="28"/>
          <w:lang w:eastAsia="en-US"/>
        </w:rPr>
        <w:t>Kode Program :</w:t>
      </w:r>
    </w:p>
    <w:tbl>
      <w:tblPr>
        <w:tblStyle w:val="TableGrid"/>
        <w:tblW w:w="7780" w:type="dxa"/>
        <w:tblInd w:w="720" w:type="dxa"/>
        <w:tblLook w:val="04A0" w:firstRow="1" w:lastRow="0" w:firstColumn="1" w:lastColumn="0" w:noHBand="0" w:noVBand="1"/>
      </w:tblPr>
      <w:tblGrid>
        <w:gridCol w:w="7780"/>
      </w:tblGrid>
      <w:tr w:rsidR="00CE6911" w:rsidRPr="00FB735C" w:rsidTr="003649D6">
        <w:tc>
          <w:tcPr>
            <w:tcW w:w="7780" w:type="dxa"/>
          </w:tcPr>
          <w:p w:rsidR="008F1917" w:rsidRPr="00FB735C" w:rsidRDefault="008C0B3D" w:rsidP="008F1917">
            <w:pPr>
              <w:autoSpaceDE w:val="0"/>
              <w:autoSpaceDN w:val="0"/>
              <w:adjustRightInd w:val="0"/>
              <w:jc w:val="left"/>
              <w:rPr>
                <w:rFonts w:ascii="Consolas" w:hAnsi="Consolas" w:cs="Consolas"/>
                <w:color w:val="000000"/>
                <w:sz w:val="22"/>
              </w:rPr>
            </w:pPr>
            <w:r w:rsidRPr="00FB735C">
              <w:rPr>
                <w:rFonts w:ascii="Consolas" w:hAnsi="Consolas" w:cs="Consolas"/>
                <w:color w:val="0000FF"/>
                <w:sz w:val="22"/>
              </w:rPr>
              <w:t>I</w:t>
            </w:r>
            <w:r w:rsidR="008F1917" w:rsidRPr="00FB735C">
              <w:rPr>
                <w:rFonts w:ascii="Consolas" w:hAnsi="Consolas" w:cs="Consolas"/>
                <w:color w:val="0000FF"/>
                <w:sz w:val="22"/>
              </w:rPr>
              <w:t>mport</w:t>
            </w:r>
            <w:r w:rsidR="008F1917" w:rsidRPr="00FB735C">
              <w:rPr>
                <w:rFonts w:ascii="Consolas" w:hAnsi="Consolas" w:cs="Consolas"/>
                <w:color w:val="000000"/>
                <w:sz w:val="22"/>
              </w:rPr>
              <w:t xml:space="preserve"> math </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FF00FF"/>
                <w:sz w:val="22"/>
              </w:rPr>
              <w:t xml:space="preserve"># Pembangkit Kunci </w:t>
            </w:r>
            <w:r w:rsidR="00914507" w:rsidRPr="00FB735C">
              <w:rPr>
                <w:rFonts w:ascii="Consolas" w:hAnsi="Consolas" w:cs="Consolas"/>
                <w:color w:val="FF00FF"/>
                <w:sz w:val="22"/>
              </w:rPr>
              <w:t>Algoritma</w:t>
            </w:r>
            <w:r w:rsidRPr="00FB735C">
              <w:rPr>
                <w:rFonts w:ascii="Consolas" w:hAnsi="Consolas" w:cs="Consolas"/>
                <w:color w:val="FF00FF"/>
                <w:sz w:val="22"/>
              </w:rPr>
              <w:t xml:space="preserve"> RSA</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FF00FF"/>
                <w:sz w:val="22"/>
              </w:rPr>
              <w:t xml:space="preserve"># </w:t>
            </w:r>
            <w:r w:rsidRPr="00FB735C">
              <w:rPr>
                <w:rFonts w:ascii="Consolas" w:hAnsi="Consolas" w:cs="Consolas"/>
                <w:color w:val="FF00FF"/>
                <w:sz w:val="22"/>
                <w:u w:val="single"/>
              </w:rPr>
              <w:t>pilih</w:t>
            </w:r>
            <w:r w:rsidRPr="00FB735C">
              <w:rPr>
                <w:rFonts w:ascii="Consolas" w:hAnsi="Consolas" w:cs="Consolas"/>
                <w:color w:val="FF00FF"/>
                <w:sz w:val="22"/>
              </w:rPr>
              <w:t xml:space="preserve"> </w:t>
            </w:r>
            <w:r w:rsidRPr="00FB735C">
              <w:rPr>
                <w:rFonts w:ascii="Consolas" w:hAnsi="Consolas" w:cs="Consolas"/>
                <w:color w:val="FF00FF"/>
                <w:sz w:val="22"/>
                <w:u w:val="single"/>
              </w:rPr>
              <w:t>dua</w:t>
            </w:r>
            <w:r w:rsidRPr="00FB735C">
              <w:rPr>
                <w:rFonts w:ascii="Consolas" w:hAnsi="Consolas" w:cs="Consolas"/>
                <w:color w:val="FF00FF"/>
                <w:sz w:val="22"/>
              </w:rPr>
              <w:t xml:space="preserve"> </w:t>
            </w:r>
            <w:r w:rsidRPr="00FB735C">
              <w:rPr>
                <w:rFonts w:ascii="Consolas" w:hAnsi="Consolas" w:cs="Consolas"/>
                <w:color w:val="FF00FF"/>
                <w:sz w:val="22"/>
                <w:u w:val="single"/>
              </w:rPr>
              <w:t>bilangan</w:t>
            </w:r>
            <w:r w:rsidRPr="00FB735C">
              <w:rPr>
                <w:rFonts w:ascii="Consolas" w:hAnsi="Consolas" w:cs="Consolas"/>
                <w:color w:val="FF00FF"/>
                <w:sz w:val="22"/>
              </w:rPr>
              <w:t xml:space="preserve"> </w:t>
            </w:r>
            <w:r w:rsidRPr="00FB735C">
              <w:rPr>
                <w:rFonts w:ascii="Consolas" w:hAnsi="Consolas" w:cs="Consolas"/>
                <w:color w:val="FF00FF"/>
                <w:sz w:val="22"/>
                <w:u w:val="single"/>
              </w:rPr>
              <w:t>prima</w:t>
            </w:r>
            <w:r w:rsidRPr="00FB735C">
              <w:rPr>
                <w:rFonts w:ascii="Consolas" w:hAnsi="Consolas" w:cs="Consolas"/>
                <w:color w:val="FF00FF"/>
                <w:sz w:val="22"/>
              </w:rPr>
              <w:t xml:space="preserve"> p </w:t>
            </w:r>
            <w:r w:rsidRPr="00FB735C">
              <w:rPr>
                <w:rFonts w:ascii="Consolas" w:hAnsi="Consolas" w:cs="Consolas"/>
                <w:color w:val="FF00FF"/>
                <w:sz w:val="22"/>
                <w:u w:val="single"/>
              </w:rPr>
              <w:t>dan</w:t>
            </w:r>
            <w:r w:rsidRPr="00FB735C">
              <w:rPr>
                <w:rFonts w:ascii="Consolas" w:hAnsi="Consolas" w:cs="Consolas"/>
                <w:color w:val="FF00FF"/>
                <w:sz w:val="22"/>
              </w:rPr>
              <w:t xml:space="preserve"> q</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p = int(input(</w:t>
            </w:r>
            <w:r w:rsidRPr="00FB735C">
              <w:rPr>
                <w:rFonts w:ascii="Consolas" w:hAnsi="Consolas" w:cs="Consolas"/>
                <w:iCs/>
                <w:color w:val="C9802B"/>
                <w:sz w:val="22"/>
              </w:rPr>
              <w:t>"</w:t>
            </w:r>
            <w:r w:rsidRPr="00FB735C">
              <w:rPr>
                <w:rFonts w:ascii="Consolas" w:hAnsi="Consolas" w:cs="Consolas"/>
                <w:iCs/>
                <w:color w:val="C9802B"/>
                <w:sz w:val="22"/>
                <w:u w:val="single"/>
              </w:rPr>
              <w:t>Masukkan</w:t>
            </w:r>
            <w:r w:rsidRPr="00FB735C">
              <w:rPr>
                <w:rFonts w:ascii="Consolas" w:hAnsi="Consolas" w:cs="Consolas"/>
                <w:iCs/>
                <w:color w:val="C9802B"/>
                <w:sz w:val="22"/>
              </w:rPr>
              <w:t xml:space="preserve"> </w:t>
            </w:r>
            <w:r w:rsidRPr="00FB735C">
              <w:rPr>
                <w:rFonts w:ascii="Consolas" w:hAnsi="Consolas" w:cs="Consolas"/>
                <w:iCs/>
                <w:color w:val="C9802B"/>
                <w:sz w:val="22"/>
                <w:u w:val="single"/>
              </w:rPr>
              <w:t>nilai</w:t>
            </w:r>
            <w:r w:rsidRPr="00FB735C">
              <w:rPr>
                <w:rFonts w:ascii="Consolas" w:hAnsi="Consolas" w:cs="Consolas"/>
                <w:iCs/>
                <w:color w:val="C9802B"/>
                <w:sz w:val="22"/>
              </w:rPr>
              <w:t xml:space="preserve"> p: "</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q = int(input(</w:t>
            </w:r>
            <w:r w:rsidRPr="00FB735C">
              <w:rPr>
                <w:rFonts w:ascii="Consolas" w:hAnsi="Consolas" w:cs="Consolas"/>
                <w:iCs/>
                <w:color w:val="C9802B"/>
                <w:sz w:val="22"/>
              </w:rPr>
              <w:t>"</w:t>
            </w:r>
            <w:r w:rsidRPr="00FB735C">
              <w:rPr>
                <w:rFonts w:ascii="Consolas" w:hAnsi="Consolas" w:cs="Consolas"/>
                <w:iCs/>
                <w:color w:val="C9802B"/>
                <w:sz w:val="22"/>
                <w:u w:val="single"/>
              </w:rPr>
              <w:t>Masukkan</w:t>
            </w:r>
            <w:r w:rsidRPr="00FB735C">
              <w:rPr>
                <w:rFonts w:ascii="Consolas" w:hAnsi="Consolas" w:cs="Consolas"/>
                <w:iCs/>
                <w:color w:val="C9802B"/>
                <w:sz w:val="22"/>
              </w:rPr>
              <w:t xml:space="preserve"> </w:t>
            </w:r>
            <w:r w:rsidRPr="00FB735C">
              <w:rPr>
                <w:rFonts w:ascii="Consolas" w:hAnsi="Consolas" w:cs="Consolas"/>
                <w:iCs/>
                <w:color w:val="C9802B"/>
                <w:sz w:val="22"/>
                <w:u w:val="single"/>
              </w:rPr>
              <w:t>nilai</w:t>
            </w:r>
            <w:r w:rsidRPr="00FB735C">
              <w:rPr>
                <w:rFonts w:ascii="Consolas" w:hAnsi="Consolas" w:cs="Consolas"/>
                <w:iCs/>
                <w:color w:val="C9802B"/>
                <w:sz w:val="22"/>
              </w:rPr>
              <w:t xml:space="preserve"> q: "</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print</w:t>
            </w:r>
            <w:r w:rsidRPr="00FB735C">
              <w:rPr>
                <w:rFonts w:ascii="Consolas" w:hAnsi="Consolas" w:cs="Consolas"/>
                <w:color w:val="000000"/>
                <w:sz w:val="22"/>
              </w:rPr>
              <w:t>(</w:t>
            </w:r>
            <w:r w:rsidRPr="00FB735C">
              <w:rPr>
                <w:rFonts w:ascii="Consolas" w:hAnsi="Consolas" w:cs="Consolas"/>
                <w:iCs/>
                <w:color w:val="C9802B"/>
                <w:sz w:val="22"/>
              </w:rPr>
              <w:t>"p:"</w:t>
            </w:r>
            <w:r w:rsidRPr="00FB735C">
              <w:rPr>
                <w:rFonts w:ascii="Consolas" w:hAnsi="Consolas" w:cs="Consolas"/>
                <w:color w:val="000000"/>
                <w:sz w:val="22"/>
              </w:rPr>
              <w:t xml:space="preserve">, p, </w:t>
            </w:r>
            <w:r w:rsidRPr="00FB735C">
              <w:rPr>
                <w:rFonts w:ascii="Consolas" w:hAnsi="Consolas" w:cs="Consolas"/>
                <w:iCs/>
                <w:color w:val="C9802B"/>
                <w:sz w:val="22"/>
              </w:rPr>
              <w:t>" q:"</w:t>
            </w:r>
            <w:r w:rsidRPr="00FB735C">
              <w:rPr>
                <w:rFonts w:ascii="Consolas" w:hAnsi="Consolas" w:cs="Consolas"/>
                <w:color w:val="000000"/>
                <w:sz w:val="22"/>
              </w:rPr>
              <w:t>, q)</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FF00FF"/>
                <w:sz w:val="22"/>
              </w:rPr>
              <w:t xml:space="preserve"># </w:t>
            </w:r>
            <w:r w:rsidRPr="00FB735C">
              <w:rPr>
                <w:rFonts w:ascii="Consolas" w:hAnsi="Consolas" w:cs="Consolas"/>
                <w:color w:val="FF00FF"/>
                <w:sz w:val="22"/>
                <w:u w:val="single"/>
              </w:rPr>
              <w:t>hitung</w:t>
            </w:r>
            <w:r w:rsidRPr="00FB735C">
              <w:rPr>
                <w:rFonts w:ascii="Consolas" w:hAnsi="Consolas" w:cs="Consolas"/>
                <w:color w:val="FF00FF"/>
                <w:sz w:val="22"/>
              </w:rPr>
              <w:t xml:space="preserve"> </w:t>
            </w:r>
            <w:r w:rsidRPr="00FB735C">
              <w:rPr>
                <w:rFonts w:ascii="Consolas" w:hAnsi="Consolas" w:cs="Consolas"/>
                <w:color w:val="FF00FF"/>
                <w:sz w:val="22"/>
                <w:u w:val="single"/>
              </w:rPr>
              <w:t>qn</w:t>
            </w:r>
            <w:r w:rsidRPr="00FB735C">
              <w:rPr>
                <w:rFonts w:ascii="Consolas" w:hAnsi="Consolas" w:cs="Consolas"/>
                <w:color w:val="FF00FF"/>
                <w:sz w:val="22"/>
              </w:rPr>
              <w:t xml:space="preserve"> = (p-1)(q-1)</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qn = (p - </w:t>
            </w:r>
            <w:r w:rsidRPr="00FB735C">
              <w:rPr>
                <w:rFonts w:ascii="Consolas" w:hAnsi="Consolas" w:cs="Consolas"/>
                <w:color w:val="800000"/>
                <w:sz w:val="22"/>
              </w:rPr>
              <w:t>1</w:t>
            </w:r>
            <w:r w:rsidRPr="00FB735C">
              <w:rPr>
                <w:rFonts w:ascii="Consolas" w:hAnsi="Consolas" w:cs="Consolas"/>
                <w:color w:val="000000"/>
                <w:sz w:val="22"/>
              </w:rPr>
              <w:t xml:space="preserve">) * (q - </w:t>
            </w:r>
            <w:r w:rsidRPr="00FB735C">
              <w:rPr>
                <w:rFonts w:ascii="Consolas" w:hAnsi="Consolas" w:cs="Consolas"/>
                <w:color w:val="800000"/>
                <w:sz w:val="22"/>
              </w:rPr>
              <w:t>1</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print</w:t>
            </w:r>
            <w:r w:rsidRPr="00FB735C">
              <w:rPr>
                <w:rFonts w:ascii="Consolas" w:hAnsi="Consolas" w:cs="Consolas"/>
                <w:color w:val="000000"/>
                <w:sz w:val="22"/>
              </w:rPr>
              <w:t>(</w:t>
            </w:r>
            <w:r w:rsidRPr="00FB735C">
              <w:rPr>
                <w:rFonts w:ascii="Consolas" w:hAnsi="Consolas" w:cs="Consolas"/>
                <w:iCs/>
                <w:color w:val="C9802B"/>
                <w:sz w:val="22"/>
              </w:rPr>
              <w:t>"</w:t>
            </w:r>
            <w:r w:rsidRPr="00FB735C">
              <w:rPr>
                <w:rFonts w:ascii="Consolas" w:hAnsi="Consolas" w:cs="Consolas"/>
                <w:iCs/>
                <w:color w:val="C9802B"/>
                <w:sz w:val="22"/>
                <w:u w:val="single"/>
              </w:rPr>
              <w:t>qn</w:t>
            </w:r>
            <w:r w:rsidRPr="00FB735C">
              <w:rPr>
                <w:rFonts w:ascii="Consolas" w:hAnsi="Consolas" w:cs="Consolas"/>
                <w:iCs/>
                <w:color w:val="C9802B"/>
                <w:sz w:val="22"/>
              </w:rPr>
              <w:t>: "</w:t>
            </w:r>
            <w:r w:rsidRPr="00FB735C">
              <w:rPr>
                <w:rFonts w:ascii="Consolas" w:hAnsi="Consolas" w:cs="Consolas"/>
                <w:color w:val="000000"/>
                <w:sz w:val="22"/>
              </w:rPr>
              <w:t>, qn)</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FF00FF"/>
                <w:sz w:val="22"/>
              </w:rPr>
              <w:t xml:space="preserve"># </w:t>
            </w:r>
            <w:r w:rsidRPr="00FB735C">
              <w:rPr>
                <w:rFonts w:ascii="Consolas" w:hAnsi="Consolas" w:cs="Consolas"/>
                <w:color w:val="FF00FF"/>
                <w:sz w:val="22"/>
                <w:u w:val="single"/>
              </w:rPr>
              <w:t>pilih</w:t>
            </w:r>
            <w:r w:rsidRPr="00FB735C">
              <w:rPr>
                <w:rFonts w:ascii="Consolas" w:hAnsi="Consolas" w:cs="Consolas"/>
                <w:color w:val="FF00FF"/>
                <w:sz w:val="22"/>
              </w:rPr>
              <w:t xml:space="preserve"> e </w:t>
            </w:r>
            <w:r w:rsidRPr="00FB735C">
              <w:rPr>
                <w:rFonts w:ascii="Consolas" w:hAnsi="Consolas" w:cs="Consolas"/>
                <w:color w:val="FF00FF"/>
                <w:sz w:val="22"/>
                <w:u w:val="single"/>
              </w:rPr>
              <w:t>coprime</w:t>
            </w:r>
            <w:r w:rsidRPr="00FB735C">
              <w:rPr>
                <w:rFonts w:ascii="Consolas" w:hAnsi="Consolas" w:cs="Consolas"/>
                <w:color w:val="FF00FF"/>
                <w:sz w:val="22"/>
              </w:rPr>
              <w:t xml:space="preserve"> </w:t>
            </w:r>
            <w:r w:rsidRPr="00FB735C">
              <w:rPr>
                <w:rFonts w:ascii="Consolas" w:hAnsi="Consolas" w:cs="Consolas"/>
                <w:color w:val="FF00FF"/>
                <w:sz w:val="22"/>
                <w:u w:val="single"/>
              </w:rPr>
              <w:t>dari</w:t>
            </w:r>
            <w:r w:rsidRPr="00FB735C">
              <w:rPr>
                <w:rFonts w:ascii="Consolas" w:hAnsi="Consolas" w:cs="Consolas"/>
                <w:color w:val="FF00FF"/>
                <w:sz w:val="22"/>
              </w:rPr>
              <w:t xml:space="preserve"> </w:t>
            </w:r>
            <w:r w:rsidRPr="00FB735C">
              <w:rPr>
                <w:rFonts w:ascii="Consolas" w:hAnsi="Consolas" w:cs="Consolas"/>
                <w:color w:val="FF00FF"/>
                <w:sz w:val="22"/>
                <w:u w:val="single"/>
              </w:rPr>
              <w:t>qn</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e = </w:t>
            </w:r>
            <w:r w:rsidRPr="00FB735C">
              <w:rPr>
                <w:rFonts w:ascii="Consolas" w:hAnsi="Consolas" w:cs="Consolas"/>
                <w:color w:val="800000"/>
                <w:sz w:val="22"/>
              </w:rPr>
              <w:t>7</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while</w:t>
            </w:r>
            <w:r w:rsidRPr="00FB735C">
              <w:rPr>
                <w:rFonts w:ascii="Consolas" w:hAnsi="Consolas" w:cs="Consolas"/>
                <w:color w:val="000000"/>
                <w:sz w:val="22"/>
              </w:rPr>
              <w:t xml:space="preserve"> (math.gcd(e, qn) != </w:t>
            </w:r>
            <w:r w:rsidRPr="00FB735C">
              <w:rPr>
                <w:rFonts w:ascii="Consolas" w:hAnsi="Consolas" w:cs="Consolas"/>
                <w:color w:val="800000"/>
                <w:sz w:val="22"/>
              </w:rPr>
              <w:t>1</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e += </w:t>
            </w:r>
            <w:r w:rsidRPr="00FB735C">
              <w:rPr>
                <w:rFonts w:ascii="Consolas" w:hAnsi="Consolas" w:cs="Consolas"/>
                <w:color w:val="800000"/>
                <w:sz w:val="22"/>
              </w:rPr>
              <w:t>1</w:t>
            </w:r>
            <w:r w:rsidRPr="00FB735C">
              <w:rPr>
                <w:rFonts w:ascii="Consolas" w:hAnsi="Consolas" w:cs="Consolas"/>
                <w:color w:val="000000"/>
                <w:sz w:val="22"/>
              </w:rPr>
              <w:t xml:space="preserve">; </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print</w:t>
            </w:r>
            <w:r w:rsidRPr="00FB735C">
              <w:rPr>
                <w:rFonts w:ascii="Consolas" w:hAnsi="Consolas" w:cs="Consolas"/>
                <w:color w:val="000000"/>
                <w:sz w:val="22"/>
              </w:rPr>
              <w:t>(</w:t>
            </w:r>
            <w:r w:rsidRPr="00FB735C">
              <w:rPr>
                <w:rFonts w:ascii="Consolas" w:hAnsi="Consolas" w:cs="Consolas"/>
                <w:iCs/>
                <w:color w:val="C9802B"/>
                <w:sz w:val="22"/>
              </w:rPr>
              <w:t>"e: "</w:t>
            </w:r>
            <w:r w:rsidRPr="00FB735C">
              <w:rPr>
                <w:rFonts w:ascii="Consolas" w:hAnsi="Consolas" w:cs="Consolas"/>
                <w:color w:val="000000"/>
                <w:sz w:val="22"/>
              </w:rPr>
              <w:t>, e)</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FF00FF"/>
                <w:sz w:val="22"/>
              </w:rPr>
              <w:t xml:space="preserve"># </w:t>
            </w:r>
            <w:r w:rsidRPr="00FB735C">
              <w:rPr>
                <w:rFonts w:ascii="Consolas" w:hAnsi="Consolas" w:cs="Consolas"/>
                <w:color w:val="FF00FF"/>
                <w:sz w:val="22"/>
                <w:u w:val="single"/>
              </w:rPr>
              <w:t>hitung</w:t>
            </w:r>
            <w:r w:rsidRPr="00FB735C">
              <w:rPr>
                <w:rFonts w:ascii="Consolas" w:hAnsi="Consolas" w:cs="Consolas"/>
                <w:color w:val="FF00FF"/>
                <w:sz w:val="22"/>
              </w:rPr>
              <w:t xml:space="preserve"> d </w:t>
            </w:r>
            <w:r w:rsidRPr="00FB735C">
              <w:rPr>
                <w:rFonts w:ascii="Consolas" w:hAnsi="Consolas" w:cs="Consolas"/>
                <w:color w:val="FF00FF"/>
                <w:sz w:val="22"/>
                <w:u w:val="single"/>
              </w:rPr>
              <w:t>sehingga</w:t>
            </w:r>
            <w:r w:rsidRPr="00FB735C">
              <w:rPr>
                <w:rFonts w:ascii="Consolas" w:hAnsi="Consolas" w:cs="Consolas"/>
                <w:color w:val="FF00FF"/>
                <w:sz w:val="22"/>
              </w:rPr>
              <w:t xml:space="preserve"> d*e congruent </w:t>
            </w:r>
            <w:r w:rsidRPr="00FB735C">
              <w:rPr>
                <w:rFonts w:ascii="Consolas" w:hAnsi="Consolas" w:cs="Consolas"/>
                <w:color w:val="FF00FF"/>
                <w:sz w:val="22"/>
                <w:u w:val="single"/>
              </w:rPr>
              <w:t>dengan</w:t>
            </w:r>
            <w:r w:rsidRPr="00FB735C">
              <w:rPr>
                <w:rFonts w:ascii="Consolas" w:hAnsi="Consolas" w:cs="Consolas"/>
                <w:color w:val="FF00FF"/>
                <w:sz w:val="22"/>
              </w:rPr>
              <w:t xml:space="preserve"> 1 </w:t>
            </w:r>
            <w:r w:rsidRPr="00FB735C">
              <w:rPr>
                <w:rFonts w:ascii="Consolas" w:hAnsi="Consolas" w:cs="Consolas"/>
                <w:color w:val="FF00FF"/>
                <w:sz w:val="22"/>
                <w:u w:val="single"/>
              </w:rPr>
              <w:t>mod</w:t>
            </w:r>
            <w:r w:rsidRPr="00FB735C">
              <w:rPr>
                <w:rFonts w:ascii="Consolas" w:hAnsi="Consolas" w:cs="Consolas"/>
                <w:color w:val="FF00FF"/>
                <w:sz w:val="22"/>
              </w:rPr>
              <w:t xml:space="preserve"> </w:t>
            </w:r>
            <w:r w:rsidRPr="00FB735C">
              <w:rPr>
                <w:rFonts w:ascii="Consolas" w:hAnsi="Consolas" w:cs="Consolas"/>
                <w:color w:val="FF00FF"/>
                <w:sz w:val="22"/>
                <w:u w:val="single"/>
              </w:rPr>
              <w:t>qn</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d = </w:t>
            </w:r>
            <w:r w:rsidRPr="00FB735C">
              <w:rPr>
                <w:rFonts w:ascii="Consolas" w:hAnsi="Consolas" w:cs="Consolas"/>
                <w:color w:val="800000"/>
                <w:sz w:val="22"/>
              </w:rPr>
              <w:t>2</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while</w:t>
            </w:r>
            <w:r w:rsidRPr="00FB735C">
              <w:rPr>
                <w:rFonts w:ascii="Consolas" w:hAnsi="Consolas" w:cs="Consolas"/>
                <w:color w:val="000000"/>
                <w:sz w:val="22"/>
              </w:rPr>
              <w:t xml:space="preserve"> d * e % qn != </w:t>
            </w:r>
            <w:r w:rsidRPr="00FB735C">
              <w:rPr>
                <w:rFonts w:ascii="Consolas" w:hAnsi="Consolas" w:cs="Consolas"/>
                <w:color w:val="800000"/>
                <w:sz w:val="22"/>
              </w:rPr>
              <w:t>1</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d += </w:t>
            </w:r>
            <w:r w:rsidRPr="00FB735C">
              <w:rPr>
                <w:rFonts w:ascii="Consolas" w:hAnsi="Consolas" w:cs="Consolas"/>
                <w:color w:val="800000"/>
                <w:sz w:val="22"/>
              </w:rPr>
              <w:t>1</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print</w:t>
            </w:r>
            <w:r w:rsidRPr="00FB735C">
              <w:rPr>
                <w:rFonts w:ascii="Consolas" w:hAnsi="Consolas" w:cs="Consolas"/>
                <w:color w:val="000000"/>
                <w:sz w:val="22"/>
              </w:rPr>
              <w:t>(</w:t>
            </w:r>
            <w:r w:rsidRPr="00FB735C">
              <w:rPr>
                <w:rFonts w:ascii="Consolas" w:hAnsi="Consolas" w:cs="Consolas"/>
                <w:iCs/>
                <w:color w:val="C9802B"/>
                <w:sz w:val="22"/>
              </w:rPr>
              <w:t>"d:"</w:t>
            </w:r>
            <w:r w:rsidRPr="00FB735C">
              <w:rPr>
                <w:rFonts w:ascii="Consolas" w:hAnsi="Consolas" w:cs="Consolas"/>
                <w:color w:val="000000"/>
                <w:sz w:val="22"/>
              </w:rPr>
              <w:t>, d)</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FF00FF"/>
                <w:sz w:val="22"/>
              </w:rPr>
              <w:t xml:space="preserve"># </w:t>
            </w:r>
            <w:r w:rsidRPr="00FB735C">
              <w:rPr>
                <w:rFonts w:ascii="Consolas" w:hAnsi="Consolas" w:cs="Consolas"/>
                <w:color w:val="FF00FF"/>
                <w:sz w:val="22"/>
                <w:u w:val="single"/>
              </w:rPr>
              <w:t>kunci</w:t>
            </w:r>
            <w:r w:rsidRPr="00FB735C">
              <w:rPr>
                <w:rFonts w:ascii="Consolas" w:hAnsi="Consolas" w:cs="Consolas"/>
                <w:color w:val="FF00FF"/>
                <w:sz w:val="22"/>
              </w:rPr>
              <w:t xml:space="preserve"> </w:t>
            </w:r>
            <w:r w:rsidRPr="00FB735C">
              <w:rPr>
                <w:rFonts w:ascii="Consolas" w:hAnsi="Consolas" w:cs="Consolas"/>
                <w:color w:val="FF00FF"/>
                <w:sz w:val="22"/>
                <w:u w:val="single"/>
              </w:rPr>
              <w:t>publik</w:t>
            </w:r>
            <w:r w:rsidRPr="00FB735C">
              <w:rPr>
                <w:rFonts w:ascii="Consolas" w:hAnsi="Consolas" w:cs="Consolas"/>
                <w:color w:val="FF00FF"/>
                <w:sz w:val="22"/>
              </w:rPr>
              <w:t xml:space="preserve"> </w:t>
            </w:r>
            <w:r w:rsidRPr="00FB735C">
              <w:rPr>
                <w:rFonts w:ascii="Consolas" w:hAnsi="Consolas" w:cs="Consolas"/>
                <w:color w:val="FF00FF"/>
                <w:sz w:val="22"/>
                <w:u w:val="single"/>
              </w:rPr>
              <w:t>dan</w:t>
            </w:r>
            <w:r w:rsidRPr="00FB735C">
              <w:rPr>
                <w:rFonts w:ascii="Consolas" w:hAnsi="Consolas" w:cs="Consolas"/>
                <w:color w:val="FF00FF"/>
                <w:sz w:val="22"/>
              </w:rPr>
              <w:t xml:space="preserve"> private</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print</w:t>
            </w:r>
            <w:r w:rsidRPr="00FB735C">
              <w:rPr>
                <w:rFonts w:ascii="Consolas" w:hAnsi="Consolas" w:cs="Consolas"/>
                <w:color w:val="000000"/>
                <w:sz w:val="22"/>
              </w:rPr>
              <w:t>(</w:t>
            </w:r>
            <w:r w:rsidRPr="00FB735C">
              <w:rPr>
                <w:rFonts w:ascii="Consolas" w:hAnsi="Consolas" w:cs="Consolas"/>
                <w:iCs/>
                <w:color w:val="C9802B"/>
                <w:sz w:val="22"/>
              </w:rPr>
              <w:t xml:space="preserve">"\nJadi \nK </w:t>
            </w:r>
            <w:r w:rsidRPr="00FB735C">
              <w:rPr>
                <w:rFonts w:ascii="Consolas" w:hAnsi="Consolas" w:cs="Consolas"/>
                <w:iCs/>
                <w:color w:val="C9802B"/>
                <w:sz w:val="22"/>
                <w:u w:val="single"/>
              </w:rPr>
              <w:t>publik</w:t>
            </w:r>
            <w:r w:rsidRPr="00FB735C">
              <w:rPr>
                <w:rFonts w:ascii="Consolas" w:hAnsi="Consolas" w:cs="Consolas"/>
                <w:iCs/>
                <w:color w:val="C9802B"/>
                <w:sz w:val="22"/>
              </w:rPr>
              <w:t>: "</w:t>
            </w:r>
            <w:r w:rsidRPr="00FB735C">
              <w:rPr>
                <w:rFonts w:ascii="Consolas" w:hAnsi="Consolas" w:cs="Consolas"/>
                <w:color w:val="000000"/>
                <w:sz w:val="22"/>
              </w:rPr>
              <w:t>, e)</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print</w:t>
            </w:r>
            <w:r w:rsidRPr="00FB735C">
              <w:rPr>
                <w:rFonts w:ascii="Consolas" w:hAnsi="Consolas" w:cs="Consolas"/>
                <w:color w:val="000000"/>
                <w:sz w:val="22"/>
              </w:rPr>
              <w:t>(</w:t>
            </w:r>
            <w:r w:rsidRPr="00FB735C">
              <w:rPr>
                <w:rFonts w:ascii="Consolas" w:hAnsi="Consolas" w:cs="Consolas"/>
                <w:iCs/>
                <w:color w:val="C9802B"/>
                <w:sz w:val="22"/>
              </w:rPr>
              <w:t>"K private: "</w:t>
            </w:r>
            <w:r w:rsidRPr="00FB735C">
              <w:rPr>
                <w:rFonts w:ascii="Consolas" w:hAnsi="Consolas" w:cs="Consolas"/>
                <w:color w:val="000000"/>
                <w:sz w:val="22"/>
              </w:rPr>
              <w:t>, d)</w:t>
            </w:r>
          </w:p>
          <w:p w:rsidR="008F1917" w:rsidRPr="00FB735C" w:rsidRDefault="008F1917" w:rsidP="008F1917">
            <w:pPr>
              <w:autoSpaceDE w:val="0"/>
              <w:autoSpaceDN w:val="0"/>
              <w:adjustRightInd w:val="0"/>
              <w:jc w:val="left"/>
              <w:rPr>
                <w:rFonts w:ascii="Consolas" w:hAnsi="Consolas" w:cs="Consolas"/>
                <w:sz w:val="22"/>
              </w:rPr>
            </w:pPr>
          </w:p>
          <w:p w:rsidR="00CE6911" w:rsidRPr="00FB735C" w:rsidRDefault="008F1917" w:rsidP="00DC67C6">
            <w:pPr>
              <w:autoSpaceDE w:val="0"/>
              <w:autoSpaceDN w:val="0"/>
              <w:adjustRightInd w:val="0"/>
              <w:jc w:val="left"/>
              <w:rPr>
                <w:rFonts w:ascii="Consolas" w:hAnsi="Consolas" w:cs="Consolas"/>
                <w:sz w:val="22"/>
              </w:rPr>
            </w:pPr>
            <w:r w:rsidRPr="00FB735C">
              <w:rPr>
                <w:rFonts w:ascii="Consolas" w:hAnsi="Consolas" w:cs="Consolas"/>
                <w:color w:val="FF00FF"/>
                <w:sz w:val="22"/>
              </w:rPr>
              <w:t xml:space="preserve"># </w:t>
            </w:r>
            <w:r w:rsidRPr="00FB735C">
              <w:rPr>
                <w:rFonts w:ascii="Consolas" w:hAnsi="Consolas" w:cs="Consolas"/>
                <w:color w:val="FF00FF"/>
                <w:sz w:val="22"/>
                <w:u w:val="single"/>
              </w:rPr>
              <w:t>enkripsi</w:t>
            </w:r>
          </w:p>
        </w:tc>
      </w:tr>
    </w:tbl>
    <w:p w:rsidR="008F1917" w:rsidRPr="00FB735C" w:rsidRDefault="008F1917" w:rsidP="008F1917">
      <w:pPr>
        <w:pStyle w:val="NormalWeb"/>
        <w:jc w:val="both"/>
        <w:rPr>
          <w:rFonts w:eastAsiaTheme="minorHAnsi"/>
          <w:szCs w:val="22"/>
          <w:lang w:val="en-US" w:eastAsia="en-US"/>
        </w:rPr>
      </w:pPr>
    </w:p>
    <w:p w:rsidR="008F1917" w:rsidRPr="00FB735C" w:rsidRDefault="008F1917" w:rsidP="008F1917">
      <w:pPr>
        <w:pStyle w:val="NormalWeb"/>
        <w:jc w:val="both"/>
        <w:rPr>
          <w:rFonts w:eastAsiaTheme="minorHAnsi"/>
          <w:szCs w:val="22"/>
          <w:lang w:val="en-US" w:eastAsia="en-US"/>
        </w:rPr>
      </w:pPr>
    </w:p>
    <w:p w:rsidR="008F1917" w:rsidRPr="00FB735C" w:rsidRDefault="008F1917" w:rsidP="008F1917">
      <w:pPr>
        <w:pStyle w:val="NormalWeb"/>
        <w:jc w:val="both"/>
        <w:rPr>
          <w:rFonts w:eastAsiaTheme="minorHAnsi"/>
          <w:szCs w:val="22"/>
          <w:lang w:val="en-US" w:eastAsia="en-US"/>
        </w:rPr>
      </w:pPr>
    </w:p>
    <w:p w:rsidR="008F1917" w:rsidRPr="00FB735C" w:rsidRDefault="008F1917" w:rsidP="008F1917">
      <w:pPr>
        <w:pStyle w:val="NormalWeb"/>
        <w:jc w:val="both"/>
        <w:rPr>
          <w:rFonts w:eastAsiaTheme="minorHAnsi"/>
          <w:szCs w:val="22"/>
          <w:lang w:val="en-US" w:eastAsia="en-US"/>
        </w:rPr>
      </w:pPr>
    </w:p>
    <w:p w:rsidR="008F1917" w:rsidRPr="00FB735C" w:rsidRDefault="008F1917" w:rsidP="008F1917">
      <w:pPr>
        <w:pStyle w:val="NormalWeb"/>
        <w:jc w:val="both"/>
        <w:rPr>
          <w:rFonts w:eastAsiaTheme="minorHAnsi"/>
          <w:szCs w:val="22"/>
          <w:lang w:val="en-US" w:eastAsia="en-US"/>
        </w:rPr>
      </w:pPr>
    </w:p>
    <w:p w:rsidR="008F1917" w:rsidRPr="00FB735C" w:rsidRDefault="008F1917" w:rsidP="008F1917">
      <w:pPr>
        <w:pStyle w:val="NormalWeb"/>
        <w:jc w:val="both"/>
        <w:rPr>
          <w:rFonts w:eastAsiaTheme="minorHAnsi"/>
          <w:szCs w:val="22"/>
          <w:lang w:val="en-US" w:eastAsia="en-US"/>
        </w:rPr>
      </w:pPr>
    </w:p>
    <w:p w:rsidR="008F1917" w:rsidRPr="00FB735C" w:rsidRDefault="008F1917" w:rsidP="008F1917">
      <w:pPr>
        <w:pStyle w:val="NormalWeb"/>
        <w:jc w:val="both"/>
        <w:rPr>
          <w:rFonts w:eastAsiaTheme="minorHAnsi"/>
          <w:szCs w:val="22"/>
          <w:lang w:val="en-US" w:eastAsia="en-US"/>
        </w:rPr>
      </w:pPr>
    </w:p>
    <w:p w:rsidR="008F1917" w:rsidRPr="00FB735C" w:rsidRDefault="008F1917" w:rsidP="008F1917">
      <w:pPr>
        <w:pStyle w:val="NormalWeb"/>
        <w:jc w:val="both"/>
        <w:rPr>
          <w:rFonts w:eastAsiaTheme="minorHAnsi"/>
          <w:szCs w:val="22"/>
          <w:lang w:val="en-US" w:eastAsia="en-US"/>
        </w:rPr>
      </w:pPr>
    </w:p>
    <w:tbl>
      <w:tblPr>
        <w:tblStyle w:val="TableGrid"/>
        <w:tblW w:w="0" w:type="auto"/>
        <w:tblInd w:w="720" w:type="dxa"/>
        <w:tblLook w:val="04A0" w:firstRow="1" w:lastRow="0" w:firstColumn="1" w:lastColumn="0" w:noHBand="0" w:noVBand="1"/>
      </w:tblPr>
      <w:tblGrid>
        <w:gridCol w:w="7729"/>
      </w:tblGrid>
      <w:tr w:rsidR="008F1917" w:rsidRPr="00FB735C" w:rsidTr="00DC67C6">
        <w:trPr>
          <w:trHeight w:val="70"/>
        </w:trPr>
        <w:tc>
          <w:tcPr>
            <w:tcW w:w="8449" w:type="dxa"/>
          </w:tcPr>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import</w:t>
            </w:r>
            <w:r w:rsidRPr="00FB735C">
              <w:rPr>
                <w:rFonts w:ascii="Consolas" w:hAnsi="Consolas" w:cs="Consolas"/>
                <w:color w:val="000000"/>
                <w:sz w:val="22"/>
              </w:rPr>
              <w:t xml:space="preserve"> math</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color w:val="FF00FF"/>
                <w:sz w:val="22"/>
              </w:rPr>
            </w:pPr>
            <w:r w:rsidRPr="00FB735C">
              <w:rPr>
                <w:rFonts w:ascii="Consolas" w:hAnsi="Consolas" w:cs="Consolas"/>
                <w:color w:val="FF00FF"/>
                <w:sz w:val="22"/>
              </w:rPr>
              <w:t xml:space="preserve"># Enkripsi </w:t>
            </w:r>
            <w:r w:rsidR="00914507" w:rsidRPr="00FB735C">
              <w:rPr>
                <w:rFonts w:ascii="Consolas" w:hAnsi="Consolas" w:cs="Consolas"/>
                <w:color w:val="FF00FF"/>
                <w:sz w:val="22"/>
              </w:rPr>
              <w:t>Algoritma</w:t>
            </w:r>
            <w:r w:rsidRPr="00FB735C">
              <w:rPr>
                <w:rFonts w:ascii="Consolas" w:hAnsi="Consolas" w:cs="Consolas"/>
                <w:color w:val="FF00FF"/>
                <w:sz w:val="22"/>
              </w:rPr>
              <w:t xml:space="preserve"> RSA </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p = int(input(</w:t>
            </w:r>
            <w:r w:rsidRPr="00FB735C">
              <w:rPr>
                <w:rFonts w:ascii="Consolas" w:hAnsi="Consolas" w:cs="Consolas"/>
                <w:iCs/>
                <w:color w:val="C9802B"/>
                <w:sz w:val="22"/>
              </w:rPr>
              <w:t>"</w:t>
            </w:r>
            <w:r w:rsidRPr="00FB735C">
              <w:rPr>
                <w:rFonts w:ascii="Consolas" w:hAnsi="Consolas" w:cs="Consolas"/>
                <w:iCs/>
                <w:color w:val="C9802B"/>
                <w:sz w:val="22"/>
                <w:u w:val="single"/>
              </w:rPr>
              <w:t>Masukkan</w:t>
            </w:r>
            <w:r w:rsidRPr="00FB735C">
              <w:rPr>
                <w:rFonts w:ascii="Consolas" w:hAnsi="Consolas" w:cs="Consolas"/>
                <w:iCs/>
                <w:color w:val="C9802B"/>
                <w:sz w:val="22"/>
              </w:rPr>
              <w:t xml:space="preserve"> </w:t>
            </w:r>
            <w:r w:rsidRPr="00FB735C">
              <w:rPr>
                <w:rFonts w:ascii="Consolas" w:hAnsi="Consolas" w:cs="Consolas"/>
                <w:iCs/>
                <w:color w:val="C9802B"/>
                <w:sz w:val="22"/>
                <w:u w:val="single"/>
              </w:rPr>
              <w:t>nilai</w:t>
            </w:r>
            <w:r w:rsidRPr="00FB735C">
              <w:rPr>
                <w:rFonts w:ascii="Consolas" w:hAnsi="Consolas" w:cs="Consolas"/>
                <w:iCs/>
                <w:color w:val="C9802B"/>
                <w:sz w:val="22"/>
              </w:rPr>
              <w:t xml:space="preserve"> p: "</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q = int(input(</w:t>
            </w:r>
            <w:r w:rsidRPr="00FB735C">
              <w:rPr>
                <w:rFonts w:ascii="Consolas" w:hAnsi="Consolas" w:cs="Consolas"/>
                <w:iCs/>
                <w:color w:val="C9802B"/>
                <w:sz w:val="22"/>
              </w:rPr>
              <w:t>"</w:t>
            </w:r>
            <w:r w:rsidRPr="00FB735C">
              <w:rPr>
                <w:rFonts w:ascii="Consolas" w:hAnsi="Consolas" w:cs="Consolas"/>
                <w:iCs/>
                <w:color w:val="C9802B"/>
                <w:sz w:val="22"/>
                <w:u w:val="single"/>
              </w:rPr>
              <w:t>Masukkan</w:t>
            </w:r>
            <w:r w:rsidRPr="00FB735C">
              <w:rPr>
                <w:rFonts w:ascii="Consolas" w:hAnsi="Consolas" w:cs="Consolas"/>
                <w:iCs/>
                <w:color w:val="C9802B"/>
                <w:sz w:val="22"/>
              </w:rPr>
              <w:t xml:space="preserve"> </w:t>
            </w:r>
            <w:r w:rsidRPr="00FB735C">
              <w:rPr>
                <w:rFonts w:ascii="Consolas" w:hAnsi="Consolas" w:cs="Consolas"/>
                <w:iCs/>
                <w:color w:val="C9802B"/>
                <w:sz w:val="22"/>
                <w:u w:val="single"/>
              </w:rPr>
              <w:t>nilai</w:t>
            </w:r>
            <w:r w:rsidRPr="00FB735C">
              <w:rPr>
                <w:rFonts w:ascii="Consolas" w:hAnsi="Consolas" w:cs="Consolas"/>
                <w:iCs/>
                <w:color w:val="C9802B"/>
                <w:sz w:val="22"/>
              </w:rPr>
              <w:t xml:space="preserve"> q: "</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n = p * q </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print</w:t>
            </w:r>
            <w:r w:rsidRPr="00FB735C">
              <w:rPr>
                <w:rFonts w:ascii="Consolas" w:hAnsi="Consolas" w:cs="Consolas"/>
                <w:color w:val="000000"/>
                <w:sz w:val="22"/>
              </w:rPr>
              <w:t>(</w:t>
            </w:r>
            <w:r w:rsidRPr="00FB735C">
              <w:rPr>
                <w:rFonts w:ascii="Consolas" w:hAnsi="Consolas" w:cs="Consolas"/>
                <w:iCs/>
                <w:color w:val="C9802B"/>
                <w:sz w:val="22"/>
              </w:rPr>
              <w:t>"n: "</w:t>
            </w:r>
            <w:r w:rsidRPr="00FB735C">
              <w:rPr>
                <w:rFonts w:ascii="Consolas" w:hAnsi="Consolas" w:cs="Consolas"/>
                <w:color w:val="000000"/>
                <w:sz w:val="22"/>
              </w:rPr>
              <w:t>, n)</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qn = (p - </w:t>
            </w:r>
            <w:r w:rsidRPr="00FB735C">
              <w:rPr>
                <w:rFonts w:ascii="Consolas" w:hAnsi="Consolas" w:cs="Consolas"/>
                <w:color w:val="800000"/>
                <w:sz w:val="22"/>
              </w:rPr>
              <w:t>1</w:t>
            </w:r>
            <w:r w:rsidRPr="00FB735C">
              <w:rPr>
                <w:rFonts w:ascii="Consolas" w:hAnsi="Consolas" w:cs="Consolas"/>
                <w:color w:val="000000"/>
                <w:sz w:val="22"/>
              </w:rPr>
              <w:t xml:space="preserve">) * (q - </w:t>
            </w:r>
            <w:r w:rsidRPr="00FB735C">
              <w:rPr>
                <w:rFonts w:ascii="Consolas" w:hAnsi="Consolas" w:cs="Consolas"/>
                <w:color w:val="800000"/>
                <w:sz w:val="22"/>
              </w:rPr>
              <w:t>1</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print</w:t>
            </w:r>
            <w:r w:rsidRPr="00FB735C">
              <w:rPr>
                <w:rFonts w:ascii="Consolas" w:hAnsi="Consolas" w:cs="Consolas"/>
                <w:color w:val="000000"/>
                <w:sz w:val="22"/>
              </w:rPr>
              <w:t>(</w:t>
            </w:r>
            <w:r w:rsidRPr="00FB735C">
              <w:rPr>
                <w:rFonts w:ascii="Consolas" w:hAnsi="Consolas" w:cs="Consolas"/>
                <w:iCs/>
                <w:color w:val="C9802B"/>
                <w:sz w:val="22"/>
              </w:rPr>
              <w:t>"</w:t>
            </w:r>
            <w:r w:rsidRPr="00FB735C">
              <w:rPr>
                <w:rFonts w:ascii="Consolas" w:hAnsi="Consolas" w:cs="Consolas"/>
                <w:iCs/>
                <w:color w:val="C9802B"/>
                <w:sz w:val="22"/>
                <w:u w:val="single"/>
              </w:rPr>
              <w:t>qn</w:t>
            </w:r>
            <w:r w:rsidRPr="00FB735C">
              <w:rPr>
                <w:rFonts w:ascii="Consolas" w:hAnsi="Consolas" w:cs="Consolas"/>
                <w:iCs/>
                <w:color w:val="C9802B"/>
                <w:sz w:val="22"/>
              </w:rPr>
              <w:t>: "</w:t>
            </w:r>
            <w:r w:rsidRPr="00FB735C">
              <w:rPr>
                <w:rFonts w:ascii="Consolas" w:hAnsi="Consolas" w:cs="Consolas"/>
                <w:color w:val="000000"/>
                <w:sz w:val="22"/>
              </w:rPr>
              <w:t>, qn)</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e = </w:t>
            </w:r>
            <w:r w:rsidRPr="00FB735C">
              <w:rPr>
                <w:rFonts w:ascii="Consolas" w:hAnsi="Consolas" w:cs="Consolas"/>
                <w:color w:val="800000"/>
                <w:sz w:val="22"/>
              </w:rPr>
              <w:t>7</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while</w:t>
            </w:r>
            <w:r w:rsidRPr="00FB735C">
              <w:rPr>
                <w:rFonts w:ascii="Consolas" w:hAnsi="Consolas" w:cs="Consolas"/>
                <w:color w:val="000000"/>
                <w:sz w:val="22"/>
              </w:rPr>
              <w:t xml:space="preserve"> (math.gcd(e, qn) != </w:t>
            </w:r>
            <w:r w:rsidRPr="00FB735C">
              <w:rPr>
                <w:rFonts w:ascii="Consolas" w:hAnsi="Consolas" w:cs="Consolas"/>
                <w:color w:val="800000"/>
                <w:sz w:val="22"/>
              </w:rPr>
              <w:t>1</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e += </w:t>
            </w:r>
            <w:r w:rsidRPr="00FB735C">
              <w:rPr>
                <w:rFonts w:ascii="Consolas" w:hAnsi="Consolas" w:cs="Consolas"/>
                <w:color w:val="800000"/>
                <w:sz w:val="22"/>
              </w:rPr>
              <w:t>1</w:t>
            </w:r>
            <w:r w:rsidRPr="00FB735C">
              <w:rPr>
                <w:rFonts w:ascii="Consolas" w:hAnsi="Consolas" w:cs="Consolas"/>
                <w:color w:val="000000"/>
                <w:sz w:val="22"/>
              </w:rPr>
              <w:t xml:space="preserve">; </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print</w:t>
            </w:r>
            <w:r w:rsidRPr="00FB735C">
              <w:rPr>
                <w:rFonts w:ascii="Consolas" w:hAnsi="Consolas" w:cs="Consolas"/>
                <w:color w:val="000000"/>
                <w:sz w:val="22"/>
              </w:rPr>
              <w:t>(</w:t>
            </w:r>
            <w:r w:rsidRPr="00FB735C">
              <w:rPr>
                <w:rFonts w:ascii="Consolas" w:hAnsi="Consolas" w:cs="Consolas"/>
                <w:iCs/>
                <w:color w:val="C9802B"/>
                <w:sz w:val="22"/>
              </w:rPr>
              <w:t>"e: "</w:t>
            </w:r>
            <w:r w:rsidRPr="00FB735C">
              <w:rPr>
                <w:rFonts w:ascii="Consolas" w:hAnsi="Consolas" w:cs="Consolas"/>
                <w:color w:val="000000"/>
                <w:sz w:val="22"/>
              </w:rPr>
              <w:t>, e)</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m = []</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cryp = []</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f = open(</w:t>
            </w:r>
            <w:r w:rsidRPr="00FB735C">
              <w:rPr>
                <w:rFonts w:ascii="Consolas" w:hAnsi="Consolas" w:cs="Consolas"/>
                <w:iCs/>
                <w:color w:val="C9802B"/>
                <w:sz w:val="22"/>
              </w:rPr>
              <w:t>'</w:t>
            </w:r>
            <w:r w:rsidR="00914507" w:rsidRPr="00FB735C">
              <w:rPr>
                <w:rFonts w:ascii="Consolas" w:hAnsi="Consolas" w:cs="Consolas"/>
                <w:iCs/>
                <w:color w:val="C9802B"/>
                <w:sz w:val="22"/>
              </w:rPr>
              <w:t>algoritma</w:t>
            </w:r>
            <w:r w:rsidRPr="00FB735C">
              <w:rPr>
                <w:rFonts w:ascii="Consolas" w:hAnsi="Consolas" w:cs="Consolas"/>
                <w:iCs/>
                <w:color w:val="C9802B"/>
                <w:sz w:val="22"/>
              </w:rPr>
              <w:t>rsa.txt'</w:t>
            </w:r>
            <w:r w:rsidRPr="00FB735C">
              <w:rPr>
                <w:rFonts w:ascii="Consolas" w:hAnsi="Consolas" w:cs="Consolas"/>
                <w:color w:val="000000"/>
                <w:sz w:val="22"/>
              </w:rPr>
              <w:t xml:space="preserve">, </w:t>
            </w:r>
            <w:r w:rsidRPr="00FB735C">
              <w:rPr>
                <w:rFonts w:ascii="Consolas" w:hAnsi="Consolas" w:cs="Consolas"/>
                <w:iCs/>
                <w:color w:val="C9802B"/>
                <w:sz w:val="22"/>
              </w:rPr>
              <w:t>'r'</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for</w:t>
            </w:r>
            <w:r w:rsidRPr="00FB735C">
              <w:rPr>
                <w:rFonts w:ascii="Consolas" w:hAnsi="Consolas" w:cs="Consolas"/>
                <w:color w:val="000000"/>
                <w:sz w:val="22"/>
              </w:rPr>
              <w:t xml:space="preserve"> i </w:t>
            </w:r>
            <w:r w:rsidRPr="00FB735C">
              <w:rPr>
                <w:rFonts w:ascii="Consolas" w:hAnsi="Consolas" w:cs="Consolas"/>
                <w:color w:val="0000FF"/>
                <w:sz w:val="22"/>
              </w:rPr>
              <w:t>in</w:t>
            </w:r>
            <w:r w:rsidRPr="00FB735C">
              <w:rPr>
                <w:rFonts w:ascii="Consolas" w:hAnsi="Consolas" w:cs="Consolas"/>
                <w:color w:val="000000"/>
                <w:sz w:val="22"/>
              </w:rPr>
              <w:t xml:space="preserve"> f:</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data = i</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f.close()</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jmlhuruf = len(data)</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for</w:t>
            </w:r>
            <w:r w:rsidRPr="00FB735C">
              <w:rPr>
                <w:rFonts w:ascii="Consolas" w:hAnsi="Consolas" w:cs="Consolas"/>
                <w:color w:val="000000"/>
                <w:sz w:val="22"/>
              </w:rPr>
              <w:t xml:space="preserve"> i </w:t>
            </w:r>
            <w:r w:rsidRPr="00FB735C">
              <w:rPr>
                <w:rFonts w:ascii="Consolas" w:hAnsi="Consolas" w:cs="Consolas"/>
                <w:color w:val="0000FF"/>
                <w:sz w:val="22"/>
              </w:rPr>
              <w:t>in</w:t>
            </w:r>
            <w:r w:rsidRPr="00FB735C">
              <w:rPr>
                <w:rFonts w:ascii="Consolas" w:hAnsi="Consolas" w:cs="Consolas"/>
                <w:color w:val="000000"/>
                <w:sz w:val="22"/>
              </w:rPr>
              <w:t xml:space="preserve"> range(jmlhuruf):</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m.append(data[i])</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print</w:t>
            </w:r>
            <w:r w:rsidRPr="00FB735C">
              <w:rPr>
                <w:rFonts w:ascii="Consolas" w:hAnsi="Consolas" w:cs="Consolas"/>
                <w:color w:val="000000"/>
                <w:sz w:val="22"/>
              </w:rPr>
              <w:t>(m)</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for</w:t>
            </w:r>
            <w:r w:rsidRPr="00FB735C">
              <w:rPr>
                <w:rFonts w:ascii="Consolas" w:hAnsi="Consolas" w:cs="Consolas"/>
                <w:color w:val="000000"/>
                <w:sz w:val="22"/>
              </w:rPr>
              <w:t xml:space="preserve"> i </w:t>
            </w:r>
            <w:r w:rsidRPr="00FB735C">
              <w:rPr>
                <w:rFonts w:ascii="Consolas" w:hAnsi="Consolas" w:cs="Consolas"/>
                <w:color w:val="0000FF"/>
                <w:sz w:val="22"/>
              </w:rPr>
              <w:t>in</w:t>
            </w:r>
            <w:r w:rsidRPr="00FB735C">
              <w:rPr>
                <w:rFonts w:ascii="Consolas" w:hAnsi="Consolas" w:cs="Consolas"/>
                <w:color w:val="000000"/>
                <w:sz w:val="22"/>
              </w:rPr>
              <w:t xml:space="preserve"> range(jmlhuruf):</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ab = ord(m[i]) ** e</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ba = ab % n </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w:t>
            </w:r>
            <w:r w:rsidRPr="00FB735C">
              <w:rPr>
                <w:rFonts w:ascii="Consolas" w:hAnsi="Consolas" w:cs="Consolas"/>
                <w:color w:val="0000FF"/>
                <w:sz w:val="22"/>
              </w:rPr>
              <w:t>print</w:t>
            </w:r>
            <w:r w:rsidRPr="00FB735C">
              <w:rPr>
                <w:rFonts w:ascii="Consolas" w:hAnsi="Consolas" w:cs="Consolas"/>
                <w:color w:val="000000"/>
                <w:sz w:val="22"/>
              </w:rPr>
              <w:t>(m[i], ord(m[i]), ba)</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cryp.append(ba)</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print</w:t>
            </w:r>
            <w:r w:rsidRPr="00FB735C">
              <w:rPr>
                <w:rFonts w:ascii="Consolas" w:hAnsi="Consolas" w:cs="Consolas"/>
                <w:color w:val="000000"/>
                <w:sz w:val="22"/>
              </w:rPr>
              <w:t>(cryp)</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f = open(</w:t>
            </w:r>
            <w:r w:rsidRPr="00FB735C">
              <w:rPr>
                <w:rFonts w:ascii="Consolas" w:hAnsi="Consolas" w:cs="Consolas"/>
                <w:iCs/>
                <w:color w:val="C9802B"/>
                <w:sz w:val="22"/>
              </w:rPr>
              <w:t>'enkriprsa.txt'</w:t>
            </w:r>
            <w:r w:rsidRPr="00FB735C">
              <w:rPr>
                <w:rFonts w:ascii="Consolas" w:hAnsi="Consolas" w:cs="Consolas"/>
                <w:color w:val="000000"/>
                <w:sz w:val="22"/>
              </w:rPr>
              <w:t xml:space="preserve">, </w:t>
            </w:r>
            <w:r w:rsidRPr="00FB735C">
              <w:rPr>
                <w:rFonts w:ascii="Consolas" w:hAnsi="Consolas" w:cs="Consolas"/>
                <w:iCs/>
                <w:color w:val="C9802B"/>
                <w:sz w:val="22"/>
              </w:rPr>
              <w:t>'w'</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for</w:t>
            </w:r>
            <w:r w:rsidRPr="00FB735C">
              <w:rPr>
                <w:rFonts w:ascii="Consolas" w:hAnsi="Consolas" w:cs="Consolas"/>
                <w:color w:val="000000"/>
                <w:sz w:val="22"/>
              </w:rPr>
              <w:t xml:space="preserve"> i </w:t>
            </w:r>
            <w:r w:rsidRPr="00FB735C">
              <w:rPr>
                <w:rFonts w:ascii="Consolas" w:hAnsi="Consolas" w:cs="Consolas"/>
                <w:color w:val="0000FF"/>
                <w:sz w:val="22"/>
              </w:rPr>
              <w:t>in</w:t>
            </w:r>
            <w:r w:rsidRPr="00FB735C">
              <w:rPr>
                <w:rFonts w:ascii="Consolas" w:hAnsi="Consolas" w:cs="Consolas"/>
                <w:color w:val="000000"/>
                <w:sz w:val="22"/>
              </w:rPr>
              <w:t xml:space="preserve"> cryp:</w:t>
            </w:r>
          </w:p>
          <w:p w:rsidR="008F1917" w:rsidRPr="00FB735C" w:rsidRDefault="008F1917" w:rsidP="00DC67C6">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f.write(str(i) + </w:t>
            </w:r>
            <w:r w:rsidRPr="00FB735C">
              <w:rPr>
                <w:rFonts w:ascii="Consolas" w:hAnsi="Consolas" w:cs="Consolas"/>
                <w:iCs/>
                <w:color w:val="C9802B"/>
                <w:sz w:val="22"/>
              </w:rPr>
              <w:t>'\n'</w:t>
            </w:r>
            <w:r w:rsidRPr="00FB735C">
              <w:rPr>
                <w:rFonts w:ascii="Consolas" w:hAnsi="Consolas" w:cs="Consolas"/>
                <w:color w:val="000000"/>
                <w:sz w:val="22"/>
              </w:rPr>
              <w:t>)</w:t>
            </w:r>
          </w:p>
        </w:tc>
      </w:tr>
    </w:tbl>
    <w:p w:rsidR="008F1917" w:rsidRPr="00FB735C" w:rsidRDefault="008F1917" w:rsidP="008F1917">
      <w:pPr>
        <w:pStyle w:val="NormalWeb"/>
        <w:jc w:val="both"/>
        <w:rPr>
          <w:rFonts w:eastAsiaTheme="minorHAnsi"/>
          <w:szCs w:val="22"/>
          <w:lang w:val="en-US" w:eastAsia="en-US"/>
        </w:rPr>
      </w:pPr>
    </w:p>
    <w:tbl>
      <w:tblPr>
        <w:tblStyle w:val="TableGrid"/>
        <w:tblW w:w="0" w:type="auto"/>
        <w:tblInd w:w="704" w:type="dxa"/>
        <w:tblLook w:val="04A0" w:firstRow="1" w:lastRow="0" w:firstColumn="1" w:lastColumn="0" w:noHBand="0" w:noVBand="1"/>
      </w:tblPr>
      <w:tblGrid>
        <w:gridCol w:w="7745"/>
      </w:tblGrid>
      <w:tr w:rsidR="008F1917" w:rsidRPr="00FB735C" w:rsidTr="00DC67C6">
        <w:trPr>
          <w:trHeight w:val="7407"/>
        </w:trPr>
        <w:tc>
          <w:tcPr>
            <w:tcW w:w="7745" w:type="dxa"/>
          </w:tcPr>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FF00FF"/>
                <w:sz w:val="22"/>
              </w:rPr>
              <w:t xml:space="preserve"># Dekripsi </w:t>
            </w:r>
            <w:r w:rsidR="00914507" w:rsidRPr="00FB735C">
              <w:rPr>
                <w:rFonts w:ascii="Consolas" w:hAnsi="Consolas" w:cs="Consolas"/>
                <w:color w:val="FF00FF"/>
                <w:sz w:val="22"/>
              </w:rPr>
              <w:t>Algoritma</w:t>
            </w:r>
            <w:r w:rsidRPr="00FB735C">
              <w:rPr>
                <w:rFonts w:ascii="Consolas" w:hAnsi="Consolas" w:cs="Consolas"/>
                <w:color w:val="FF00FF"/>
                <w:sz w:val="22"/>
              </w:rPr>
              <w:t xml:space="preserve"> RSA</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p = int(input(</w:t>
            </w:r>
            <w:r w:rsidRPr="00FB735C">
              <w:rPr>
                <w:rFonts w:ascii="Consolas" w:hAnsi="Consolas" w:cs="Consolas"/>
                <w:iCs/>
                <w:color w:val="C9802B"/>
                <w:sz w:val="22"/>
              </w:rPr>
              <w:t>"</w:t>
            </w:r>
            <w:r w:rsidRPr="00FB735C">
              <w:rPr>
                <w:rFonts w:ascii="Consolas" w:hAnsi="Consolas" w:cs="Consolas"/>
                <w:iCs/>
                <w:color w:val="C9802B"/>
                <w:sz w:val="22"/>
                <w:u w:val="single"/>
              </w:rPr>
              <w:t>Masukkan</w:t>
            </w:r>
            <w:r w:rsidRPr="00FB735C">
              <w:rPr>
                <w:rFonts w:ascii="Consolas" w:hAnsi="Consolas" w:cs="Consolas"/>
                <w:iCs/>
                <w:color w:val="C9802B"/>
                <w:sz w:val="22"/>
              </w:rPr>
              <w:t xml:space="preserve"> </w:t>
            </w:r>
            <w:r w:rsidRPr="00FB735C">
              <w:rPr>
                <w:rFonts w:ascii="Consolas" w:hAnsi="Consolas" w:cs="Consolas"/>
                <w:iCs/>
                <w:color w:val="C9802B"/>
                <w:sz w:val="22"/>
                <w:u w:val="single"/>
              </w:rPr>
              <w:t>nilai</w:t>
            </w:r>
            <w:r w:rsidRPr="00FB735C">
              <w:rPr>
                <w:rFonts w:ascii="Consolas" w:hAnsi="Consolas" w:cs="Consolas"/>
                <w:iCs/>
                <w:color w:val="C9802B"/>
                <w:sz w:val="22"/>
              </w:rPr>
              <w:t xml:space="preserve"> p: "</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q = int(input(</w:t>
            </w:r>
            <w:r w:rsidRPr="00FB735C">
              <w:rPr>
                <w:rFonts w:ascii="Consolas" w:hAnsi="Consolas" w:cs="Consolas"/>
                <w:iCs/>
                <w:color w:val="C9802B"/>
                <w:sz w:val="22"/>
              </w:rPr>
              <w:t>"</w:t>
            </w:r>
            <w:r w:rsidRPr="00FB735C">
              <w:rPr>
                <w:rFonts w:ascii="Consolas" w:hAnsi="Consolas" w:cs="Consolas"/>
                <w:iCs/>
                <w:color w:val="C9802B"/>
                <w:sz w:val="22"/>
                <w:u w:val="single"/>
              </w:rPr>
              <w:t>Masukkan</w:t>
            </w:r>
            <w:r w:rsidRPr="00FB735C">
              <w:rPr>
                <w:rFonts w:ascii="Consolas" w:hAnsi="Consolas" w:cs="Consolas"/>
                <w:iCs/>
                <w:color w:val="C9802B"/>
                <w:sz w:val="22"/>
              </w:rPr>
              <w:t xml:space="preserve"> </w:t>
            </w:r>
            <w:r w:rsidRPr="00FB735C">
              <w:rPr>
                <w:rFonts w:ascii="Consolas" w:hAnsi="Consolas" w:cs="Consolas"/>
                <w:iCs/>
                <w:color w:val="C9802B"/>
                <w:sz w:val="22"/>
                <w:u w:val="single"/>
              </w:rPr>
              <w:t>nilai</w:t>
            </w:r>
            <w:r w:rsidRPr="00FB735C">
              <w:rPr>
                <w:rFonts w:ascii="Consolas" w:hAnsi="Consolas" w:cs="Consolas"/>
                <w:iCs/>
                <w:color w:val="C9802B"/>
                <w:sz w:val="22"/>
              </w:rPr>
              <w:t xml:space="preserve"> q: "</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k = int(input(</w:t>
            </w:r>
            <w:r w:rsidRPr="00FB735C">
              <w:rPr>
                <w:rFonts w:ascii="Consolas" w:hAnsi="Consolas" w:cs="Consolas"/>
                <w:iCs/>
                <w:color w:val="C9802B"/>
                <w:sz w:val="22"/>
              </w:rPr>
              <w:t>"</w:t>
            </w:r>
            <w:r w:rsidRPr="00FB735C">
              <w:rPr>
                <w:rFonts w:ascii="Consolas" w:hAnsi="Consolas" w:cs="Consolas"/>
                <w:iCs/>
                <w:color w:val="C9802B"/>
                <w:sz w:val="22"/>
                <w:u w:val="single"/>
              </w:rPr>
              <w:t>Masukkan</w:t>
            </w:r>
            <w:r w:rsidRPr="00FB735C">
              <w:rPr>
                <w:rFonts w:ascii="Consolas" w:hAnsi="Consolas" w:cs="Consolas"/>
                <w:iCs/>
                <w:color w:val="C9802B"/>
                <w:sz w:val="22"/>
              </w:rPr>
              <w:t xml:space="preserve"> </w:t>
            </w:r>
            <w:r w:rsidRPr="00FB735C">
              <w:rPr>
                <w:rFonts w:ascii="Consolas" w:hAnsi="Consolas" w:cs="Consolas"/>
                <w:iCs/>
                <w:color w:val="C9802B"/>
                <w:sz w:val="22"/>
                <w:u w:val="single"/>
              </w:rPr>
              <w:t>kunci</w:t>
            </w:r>
            <w:r w:rsidRPr="00FB735C">
              <w:rPr>
                <w:rFonts w:ascii="Consolas" w:hAnsi="Consolas" w:cs="Consolas"/>
                <w:iCs/>
                <w:color w:val="C9802B"/>
                <w:sz w:val="22"/>
              </w:rPr>
              <w:t xml:space="preserve"> </w:t>
            </w:r>
            <w:r w:rsidRPr="00FB735C">
              <w:rPr>
                <w:rFonts w:ascii="Consolas" w:hAnsi="Consolas" w:cs="Consolas"/>
                <w:iCs/>
                <w:color w:val="C9802B"/>
                <w:sz w:val="22"/>
                <w:u w:val="single"/>
              </w:rPr>
              <w:t>privat</w:t>
            </w:r>
            <w:r w:rsidRPr="00FB735C">
              <w:rPr>
                <w:rFonts w:ascii="Consolas" w:hAnsi="Consolas" w:cs="Consolas"/>
                <w:iCs/>
                <w:color w:val="C9802B"/>
                <w:sz w:val="22"/>
              </w:rPr>
              <w:t>: "</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m = []</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cryp = []</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f = open(</w:t>
            </w:r>
            <w:r w:rsidRPr="00FB735C">
              <w:rPr>
                <w:rFonts w:ascii="Consolas" w:hAnsi="Consolas" w:cs="Consolas"/>
                <w:iCs/>
                <w:color w:val="C9802B"/>
                <w:sz w:val="22"/>
              </w:rPr>
              <w:t>'enkriprsa.txt'</w:t>
            </w:r>
            <w:r w:rsidRPr="00FB735C">
              <w:rPr>
                <w:rFonts w:ascii="Consolas" w:hAnsi="Consolas" w:cs="Consolas"/>
                <w:color w:val="000000"/>
                <w:sz w:val="22"/>
              </w:rPr>
              <w:t xml:space="preserve">, </w:t>
            </w:r>
            <w:r w:rsidRPr="00FB735C">
              <w:rPr>
                <w:rFonts w:ascii="Consolas" w:hAnsi="Consolas" w:cs="Consolas"/>
                <w:iCs/>
                <w:color w:val="C9802B"/>
                <w:sz w:val="22"/>
              </w:rPr>
              <w:t>'r'</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for</w:t>
            </w:r>
            <w:r w:rsidRPr="00FB735C">
              <w:rPr>
                <w:rFonts w:ascii="Consolas" w:hAnsi="Consolas" w:cs="Consolas"/>
                <w:color w:val="000000"/>
                <w:sz w:val="22"/>
              </w:rPr>
              <w:t xml:space="preserve"> i </w:t>
            </w:r>
            <w:r w:rsidRPr="00FB735C">
              <w:rPr>
                <w:rFonts w:ascii="Consolas" w:hAnsi="Consolas" w:cs="Consolas"/>
                <w:color w:val="0000FF"/>
                <w:sz w:val="22"/>
              </w:rPr>
              <w:t>in</w:t>
            </w:r>
            <w:r w:rsidRPr="00FB735C">
              <w:rPr>
                <w:rFonts w:ascii="Consolas" w:hAnsi="Consolas" w:cs="Consolas"/>
                <w:color w:val="000000"/>
                <w:sz w:val="22"/>
              </w:rPr>
              <w:t xml:space="preserve"> f:</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cryp.append(eval(i))</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f.close()</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print</w:t>
            </w:r>
            <w:r w:rsidRPr="00FB735C">
              <w:rPr>
                <w:rFonts w:ascii="Consolas" w:hAnsi="Consolas" w:cs="Consolas"/>
                <w:color w:val="000000"/>
                <w:sz w:val="22"/>
              </w:rPr>
              <w:t>(cryp)</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n = p * q</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f = open(</w:t>
            </w:r>
            <w:r w:rsidRPr="00FB735C">
              <w:rPr>
                <w:rFonts w:ascii="Consolas" w:hAnsi="Consolas" w:cs="Consolas"/>
                <w:iCs/>
                <w:color w:val="C9802B"/>
                <w:sz w:val="22"/>
              </w:rPr>
              <w:t>'dekriprsa.txt'</w:t>
            </w:r>
            <w:r w:rsidRPr="00FB735C">
              <w:rPr>
                <w:rFonts w:ascii="Consolas" w:hAnsi="Consolas" w:cs="Consolas"/>
                <w:color w:val="000000"/>
                <w:sz w:val="22"/>
              </w:rPr>
              <w:t xml:space="preserve">, </w:t>
            </w:r>
            <w:r w:rsidRPr="00FB735C">
              <w:rPr>
                <w:rFonts w:ascii="Consolas" w:hAnsi="Consolas" w:cs="Consolas"/>
                <w:iCs/>
                <w:color w:val="C9802B"/>
                <w:sz w:val="22"/>
              </w:rPr>
              <w:t>'w'</w:t>
            </w:r>
            <w:r w:rsidRPr="00FB735C">
              <w:rPr>
                <w:rFonts w:ascii="Consolas" w:hAnsi="Consolas" w:cs="Consolas"/>
                <w:color w:val="000000"/>
                <w:sz w:val="22"/>
              </w:rPr>
              <w:t>)</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for</w:t>
            </w:r>
            <w:r w:rsidRPr="00FB735C">
              <w:rPr>
                <w:rFonts w:ascii="Consolas" w:hAnsi="Consolas" w:cs="Consolas"/>
                <w:color w:val="000000"/>
                <w:sz w:val="22"/>
              </w:rPr>
              <w:t xml:space="preserve"> i </w:t>
            </w:r>
            <w:r w:rsidRPr="00FB735C">
              <w:rPr>
                <w:rFonts w:ascii="Consolas" w:hAnsi="Consolas" w:cs="Consolas"/>
                <w:color w:val="0000FF"/>
                <w:sz w:val="22"/>
              </w:rPr>
              <w:t>in</w:t>
            </w:r>
            <w:r w:rsidRPr="00FB735C">
              <w:rPr>
                <w:rFonts w:ascii="Consolas" w:hAnsi="Consolas" w:cs="Consolas"/>
                <w:color w:val="000000"/>
                <w:sz w:val="22"/>
              </w:rPr>
              <w:t xml:space="preserve"> cryp:</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FF00FF"/>
                <w:sz w:val="22"/>
              </w:rPr>
              <w:t xml:space="preserve">    # print(i[0])</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c = i ** k % n</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m.append(chr(c))</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00"/>
                <w:sz w:val="22"/>
              </w:rPr>
              <w:t xml:space="preserve">    f.write(chr(c))</w:t>
            </w:r>
          </w:p>
          <w:p w:rsidR="008F1917" w:rsidRPr="00FB735C" w:rsidRDefault="008F1917" w:rsidP="008F1917">
            <w:pPr>
              <w:autoSpaceDE w:val="0"/>
              <w:autoSpaceDN w:val="0"/>
              <w:adjustRightInd w:val="0"/>
              <w:jc w:val="left"/>
              <w:rPr>
                <w:rFonts w:ascii="Consolas" w:hAnsi="Consolas" w:cs="Consolas"/>
                <w:sz w:val="22"/>
              </w:rPr>
            </w:pPr>
            <w:r w:rsidRPr="00FB735C">
              <w:rPr>
                <w:rFonts w:ascii="Consolas" w:hAnsi="Consolas" w:cs="Consolas"/>
                <w:color w:val="0000FF"/>
                <w:sz w:val="22"/>
              </w:rPr>
              <w:t>print</w:t>
            </w:r>
            <w:r w:rsidRPr="00FB735C">
              <w:rPr>
                <w:rFonts w:ascii="Consolas" w:hAnsi="Consolas" w:cs="Consolas"/>
                <w:color w:val="000000"/>
                <w:sz w:val="22"/>
              </w:rPr>
              <w:t>(m)</w:t>
            </w:r>
          </w:p>
          <w:p w:rsidR="008F1917" w:rsidRPr="00FB735C" w:rsidRDefault="008F1917" w:rsidP="008F1917">
            <w:pPr>
              <w:autoSpaceDE w:val="0"/>
              <w:autoSpaceDN w:val="0"/>
              <w:adjustRightInd w:val="0"/>
              <w:jc w:val="left"/>
              <w:rPr>
                <w:rFonts w:ascii="Consolas" w:hAnsi="Consolas" w:cs="Consolas"/>
                <w:sz w:val="22"/>
              </w:rPr>
            </w:pPr>
          </w:p>
          <w:p w:rsidR="008F1917" w:rsidRPr="00FB735C" w:rsidRDefault="008F1917" w:rsidP="00DC67C6">
            <w:pPr>
              <w:autoSpaceDE w:val="0"/>
              <w:autoSpaceDN w:val="0"/>
              <w:adjustRightInd w:val="0"/>
              <w:jc w:val="left"/>
              <w:rPr>
                <w:rFonts w:ascii="Consolas" w:hAnsi="Consolas" w:cs="Consolas"/>
                <w:sz w:val="22"/>
              </w:rPr>
            </w:pPr>
            <w:r w:rsidRPr="00FB735C">
              <w:rPr>
                <w:rFonts w:ascii="Consolas" w:hAnsi="Consolas" w:cs="Consolas"/>
                <w:color w:val="000000"/>
                <w:sz w:val="22"/>
              </w:rPr>
              <w:t>f.close()</w:t>
            </w:r>
          </w:p>
        </w:tc>
      </w:tr>
    </w:tbl>
    <w:p w:rsidR="008F1917" w:rsidRPr="00FB735C" w:rsidRDefault="008F1917" w:rsidP="008F1917">
      <w:pPr>
        <w:pStyle w:val="NormalWeb"/>
        <w:jc w:val="both"/>
        <w:rPr>
          <w:rFonts w:eastAsiaTheme="minorHAnsi"/>
          <w:szCs w:val="22"/>
          <w:lang w:val="en-US" w:eastAsia="en-US"/>
        </w:rPr>
      </w:pPr>
    </w:p>
    <w:sectPr w:rsidR="008F1917" w:rsidRPr="00FB735C" w:rsidSect="00FD1CFF">
      <w:pgSz w:w="11906" w:h="16838" w:code="9"/>
      <w:pgMar w:top="1440" w:right="1440" w:bottom="1440" w:left="2007" w:header="113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C71" w:rsidRDefault="005C5C71" w:rsidP="00E8070F">
      <w:pPr>
        <w:spacing w:line="240" w:lineRule="auto"/>
      </w:pPr>
      <w:r>
        <w:separator/>
      </w:r>
    </w:p>
  </w:endnote>
  <w:endnote w:type="continuationSeparator" w:id="0">
    <w:p w:rsidR="005C5C71" w:rsidRDefault="005C5C71" w:rsidP="00E80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Italic">
    <w:altName w:val="MV Bol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572195"/>
      <w:docPartObj>
        <w:docPartGallery w:val="Page Numbers (Bottom of Page)"/>
        <w:docPartUnique/>
      </w:docPartObj>
    </w:sdtPr>
    <w:sdtContent>
      <w:p w:rsidR="005C56E6" w:rsidRDefault="005C56E6">
        <w:pPr>
          <w:pStyle w:val="Footer"/>
          <w:jc w:val="center"/>
        </w:pPr>
        <w:r>
          <w:fldChar w:fldCharType="begin"/>
        </w:r>
        <w:r w:rsidRPr="00214275">
          <w:instrText xml:space="preserve"> PAGE   \* MERGEFORMAT </w:instrText>
        </w:r>
        <w:r>
          <w:fldChar w:fldCharType="separate"/>
        </w:r>
        <w:r w:rsidR="000C37AA">
          <w:rPr>
            <w:noProof/>
          </w:rPr>
          <w:t>xii</w:t>
        </w:r>
        <w:r>
          <w:fldChar w:fldCharType="end"/>
        </w:r>
      </w:p>
    </w:sdtContent>
  </w:sdt>
  <w:p w:rsidR="005C56E6" w:rsidRDefault="005C56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1423791712"/>
      <w:docPartObj>
        <w:docPartGallery w:val="Page Numbers (Bottom of Page)"/>
        <w:docPartUnique/>
      </w:docPartObj>
    </w:sdtPr>
    <w:sdtEndPr>
      <w:rPr>
        <w:noProof/>
      </w:rPr>
    </w:sdtEndPr>
    <w:sdtContent>
      <w:p w:rsidR="005C56E6" w:rsidRPr="00F56A70" w:rsidRDefault="005C56E6">
        <w:pPr>
          <w:pStyle w:val="Footer"/>
          <w:jc w:val="center"/>
          <w:rPr>
            <w:color w:val="000000" w:themeColor="text1"/>
          </w:rPr>
        </w:pPr>
        <w:r w:rsidRPr="00F56A70">
          <w:rPr>
            <w:color w:val="000000" w:themeColor="text1"/>
          </w:rPr>
          <w:fldChar w:fldCharType="begin"/>
        </w:r>
        <w:r w:rsidRPr="00F56A70">
          <w:rPr>
            <w:color w:val="000000" w:themeColor="text1"/>
          </w:rPr>
          <w:instrText xml:space="preserve"> PAGE   \* MERGEFORMAT </w:instrText>
        </w:r>
        <w:r w:rsidRPr="00F56A70">
          <w:rPr>
            <w:color w:val="000000" w:themeColor="text1"/>
          </w:rPr>
          <w:fldChar w:fldCharType="separate"/>
        </w:r>
        <w:r w:rsidR="000C37AA">
          <w:rPr>
            <w:noProof/>
            <w:color w:val="000000" w:themeColor="text1"/>
          </w:rPr>
          <w:t>48</w:t>
        </w:r>
        <w:r w:rsidRPr="00F56A70">
          <w:rPr>
            <w:noProof/>
            <w:color w:val="000000" w:themeColor="text1"/>
          </w:rPr>
          <w:fldChar w:fldCharType="end"/>
        </w:r>
      </w:p>
    </w:sdtContent>
  </w:sdt>
  <w:p w:rsidR="005C56E6" w:rsidRPr="000763D1" w:rsidRDefault="005C56E6" w:rsidP="000763D1">
    <w:pPr>
      <w:pStyle w:val="Footer"/>
      <w:jc w:val="cen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E6" w:rsidRDefault="005C56E6">
    <w:pPr>
      <w:pStyle w:val="Footer"/>
      <w:jc w:val="center"/>
    </w:pPr>
  </w:p>
  <w:p w:rsidR="005C56E6" w:rsidRDefault="005C5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C71" w:rsidRDefault="005C5C71" w:rsidP="00E8070F">
      <w:pPr>
        <w:spacing w:line="240" w:lineRule="auto"/>
      </w:pPr>
      <w:r>
        <w:separator/>
      </w:r>
    </w:p>
  </w:footnote>
  <w:footnote w:type="continuationSeparator" w:id="0">
    <w:p w:rsidR="005C5C71" w:rsidRDefault="005C5C71" w:rsidP="00E807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E6" w:rsidRDefault="005C56E6">
    <w:pPr>
      <w:pStyle w:val="Header"/>
      <w:jc w:val="right"/>
    </w:pPr>
  </w:p>
  <w:p w:rsidR="005C56E6" w:rsidRDefault="005C56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E6" w:rsidRDefault="005C56E6">
    <w:pPr>
      <w:pStyle w:val="Header"/>
      <w:jc w:val="right"/>
    </w:pPr>
  </w:p>
  <w:p w:rsidR="005C56E6" w:rsidRDefault="005C56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845971"/>
      <w:docPartObj>
        <w:docPartGallery w:val="Page Numbers (Top of Page)"/>
        <w:docPartUnique/>
      </w:docPartObj>
    </w:sdtPr>
    <w:sdtEndPr>
      <w:rPr>
        <w:color w:val="000000" w:themeColor="text1"/>
      </w:rPr>
    </w:sdtEndPr>
    <w:sdtContent>
      <w:p w:rsidR="005C56E6" w:rsidRPr="008A4BA2" w:rsidRDefault="005C56E6">
        <w:pPr>
          <w:pStyle w:val="Header"/>
          <w:jc w:val="right"/>
          <w:rPr>
            <w:color w:val="000000" w:themeColor="text1"/>
          </w:rPr>
        </w:pPr>
        <w:r w:rsidRPr="008A4BA2">
          <w:rPr>
            <w:color w:val="000000" w:themeColor="text1"/>
          </w:rPr>
          <w:fldChar w:fldCharType="begin"/>
        </w:r>
        <w:r w:rsidRPr="008A4BA2">
          <w:rPr>
            <w:color w:val="000000" w:themeColor="text1"/>
          </w:rPr>
          <w:instrText xml:space="preserve"> PAGE   \* MERGEFORMAT </w:instrText>
        </w:r>
        <w:r w:rsidRPr="008A4BA2">
          <w:rPr>
            <w:color w:val="000000" w:themeColor="text1"/>
          </w:rPr>
          <w:fldChar w:fldCharType="separate"/>
        </w:r>
        <w:r w:rsidR="000C37AA">
          <w:rPr>
            <w:noProof/>
            <w:color w:val="000000" w:themeColor="text1"/>
          </w:rPr>
          <w:t>16</w:t>
        </w:r>
        <w:r w:rsidRPr="008A4BA2">
          <w:rPr>
            <w:color w:val="000000" w:themeColor="text1"/>
          </w:rPr>
          <w:fldChar w:fldCharType="end"/>
        </w:r>
      </w:p>
    </w:sdtContent>
  </w:sdt>
  <w:p w:rsidR="005C56E6" w:rsidRDefault="005C56E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766663"/>
      <w:docPartObj>
        <w:docPartGallery w:val="Page Numbers (Top of Page)"/>
        <w:docPartUnique/>
      </w:docPartObj>
    </w:sdtPr>
    <w:sdtEndPr>
      <w:rPr>
        <w:color w:val="000000" w:themeColor="text1"/>
      </w:rPr>
    </w:sdtEndPr>
    <w:sdtContent>
      <w:p w:rsidR="005C56E6" w:rsidRPr="003A01A1" w:rsidRDefault="005C56E6">
        <w:pPr>
          <w:pStyle w:val="Header"/>
          <w:jc w:val="right"/>
          <w:rPr>
            <w:color w:val="000000" w:themeColor="text1"/>
          </w:rPr>
        </w:pPr>
        <w:r w:rsidRPr="003A01A1">
          <w:rPr>
            <w:color w:val="000000" w:themeColor="text1"/>
          </w:rPr>
          <w:fldChar w:fldCharType="begin"/>
        </w:r>
        <w:r w:rsidRPr="003A01A1">
          <w:rPr>
            <w:color w:val="000000" w:themeColor="text1"/>
          </w:rPr>
          <w:instrText xml:space="preserve"> PAGE   \* MERGEFORMAT </w:instrText>
        </w:r>
        <w:r w:rsidRPr="003A01A1">
          <w:rPr>
            <w:color w:val="000000" w:themeColor="text1"/>
          </w:rPr>
          <w:fldChar w:fldCharType="separate"/>
        </w:r>
        <w:r w:rsidR="000C37AA">
          <w:rPr>
            <w:noProof/>
            <w:color w:val="000000" w:themeColor="text1"/>
          </w:rPr>
          <w:t>46</w:t>
        </w:r>
        <w:r w:rsidRPr="003A01A1">
          <w:rPr>
            <w:noProof/>
            <w:color w:val="000000" w:themeColor="text1"/>
          </w:rPr>
          <w:fldChar w:fldCharType="end"/>
        </w:r>
      </w:p>
    </w:sdtContent>
  </w:sdt>
  <w:p w:rsidR="005C56E6" w:rsidRDefault="005C56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0E55"/>
    <w:multiLevelType w:val="multilevel"/>
    <w:tmpl w:val="AE823BC4"/>
    <w:lvl w:ilvl="0">
      <w:start w:val="1"/>
      <w:numFmt w:val="decimal"/>
      <w:pStyle w:val="Heading1"/>
      <w:lvlText w:val="%1."/>
      <w:lvlJc w:val="left"/>
      <w:pPr>
        <w:ind w:left="432" w:hanging="432"/>
      </w:pPr>
      <w:rPr>
        <w:rFonts w:ascii="Times New Roman" w:eastAsiaTheme="majorEastAsia" w:hAnsi="Times New Roman" w:cstheme="majorBidi" w:hint="default"/>
      </w:rPr>
    </w:lvl>
    <w:lvl w:ilvl="1">
      <w:start w:val="1"/>
      <w:numFmt w:val="decimal"/>
      <w:pStyle w:val="Heading2"/>
      <w:lvlText w:val="2.%2"/>
      <w:lvlJc w:val="left"/>
      <w:pPr>
        <w:ind w:left="576" w:hanging="576"/>
      </w:pPr>
      <w:rPr>
        <w:rFonts w:hint="default"/>
        <w:b/>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6464984"/>
    <w:multiLevelType w:val="hybridMultilevel"/>
    <w:tmpl w:val="FEB632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1A3ED7"/>
    <w:multiLevelType w:val="hybridMultilevel"/>
    <w:tmpl w:val="C3BA3920"/>
    <w:lvl w:ilvl="0" w:tplc="23F6D83E">
      <w:start w:val="1"/>
      <w:numFmt w:val="lowerLetter"/>
      <w:pStyle w:val="ListParagraph"/>
      <w:lvlText w:val="%1."/>
      <w:lvlJc w:val="left"/>
      <w:pPr>
        <w:ind w:left="363" w:hanging="360"/>
      </w:pPr>
      <w:rPr>
        <w:rFonts w:ascii="Times New Roman" w:hAnsi="Times New Roman" w:hint="default"/>
        <w:b w:val="0"/>
        <w:i w:val="0"/>
        <w:sz w:val="24"/>
      </w:rPr>
    </w:lvl>
    <w:lvl w:ilvl="1" w:tplc="04210019">
      <w:start w:val="1"/>
      <w:numFmt w:val="lowerLetter"/>
      <w:lvlText w:val="%2."/>
      <w:lvlJc w:val="left"/>
      <w:pPr>
        <w:ind w:left="1083" w:hanging="360"/>
      </w:pPr>
    </w:lvl>
    <w:lvl w:ilvl="2" w:tplc="74D81584">
      <w:start w:val="1"/>
      <w:numFmt w:val="decimal"/>
      <w:lvlText w:val="%3)"/>
      <w:lvlJc w:val="left"/>
      <w:pPr>
        <w:ind w:left="1983" w:hanging="360"/>
      </w:pPr>
      <w:rPr>
        <w:rFonts w:hint="default"/>
      </w:rPr>
    </w:lvl>
    <w:lvl w:ilvl="3" w:tplc="0421000F">
      <w:start w:val="1"/>
      <w:numFmt w:val="decimal"/>
      <w:lvlText w:val="%4."/>
      <w:lvlJc w:val="left"/>
      <w:pPr>
        <w:ind w:left="2523" w:hanging="360"/>
      </w:pPr>
    </w:lvl>
    <w:lvl w:ilvl="4" w:tplc="04210019">
      <w:start w:val="1"/>
      <w:numFmt w:val="lowerLetter"/>
      <w:lvlText w:val="%5."/>
      <w:lvlJc w:val="left"/>
      <w:pPr>
        <w:ind w:left="3243" w:hanging="360"/>
      </w:pPr>
    </w:lvl>
    <w:lvl w:ilvl="5" w:tplc="0421001B" w:tentative="1">
      <w:start w:val="1"/>
      <w:numFmt w:val="lowerRoman"/>
      <w:lvlText w:val="%6."/>
      <w:lvlJc w:val="right"/>
      <w:pPr>
        <w:ind w:left="3963" w:hanging="180"/>
      </w:pPr>
    </w:lvl>
    <w:lvl w:ilvl="6" w:tplc="0421000F" w:tentative="1">
      <w:start w:val="1"/>
      <w:numFmt w:val="decimal"/>
      <w:lvlText w:val="%7."/>
      <w:lvlJc w:val="left"/>
      <w:pPr>
        <w:ind w:left="4683" w:hanging="360"/>
      </w:pPr>
    </w:lvl>
    <w:lvl w:ilvl="7" w:tplc="04210019" w:tentative="1">
      <w:start w:val="1"/>
      <w:numFmt w:val="lowerLetter"/>
      <w:lvlText w:val="%8."/>
      <w:lvlJc w:val="left"/>
      <w:pPr>
        <w:ind w:left="5403" w:hanging="360"/>
      </w:pPr>
    </w:lvl>
    <w:lvl w:ilvl="8" w:tplc="0421001B" w:tentative="1">
      <w:start w:val="1"/>
      <w:numFmt w:val="lowerRoman"/>
      <w:lvlText w:val="%9."/>
      <w:lvlJc w:val="right"/>
      <w:pPr>
        <w:ind w:left="6123" w:hanging="180"/>
      </w:pPr>
    </w:lvl>
  </w:abstractNum>
  <w:abstractNum w:abstractNumId="3">
    <w:nsid w:val="10275EF6"/>
    <w:multiLevelType w:val="hybridMultilevel"/>
    <w:tmpl w:val="E6304754"/>
    <w:lvl w:ilvl="0" w:tplc="0409000F">
      <w:start w:val="1"/>
      <w:numFmt w:val="decimal"/>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4">
    <w:nsid w:val="14A10A2D"/>
    <w:multiLevelType w:val="multilevel"/>
    <w:tmpl w:val="A754BE0A"/>
    <w:lvl w:ilvl="0">
      <w:start w:val="2"/>
      <w:numFmt w:val="none"/>
      <w:lvlText w:val="5.2"/>
      <w:lvlJc w:val="left"/>
      <w:pPr>
        <w:ind w:left="1145" w:hanging="360"/>
      </w:pPr>
      <w:rPr>
        <w:rFonts w:hint="default"/>
        <w:b/>
        <w:spacing w:val="0"/>
        <w14:numForm w14:val="default"/>
      </w:rPr>
    </w:lvl>
    <w:lvl w:ilvl="1">
      <w:start w:val="1"/>
      <w:numFmt w:val="none"/>
      <w:lvlText w:val="5.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9812923"/>
    <w:multiLevelType w:val="hybridMultilevel"/>
    <w:tmpl w:val="DE644DC0"/>
    <w:lvl w:ilvl="0" w:tplc="0409000F">
      <w:start w:val="1"/>
      <w:numFmt w:val="decimal"/>
      <w:lvlText w:val="%1."/>
      <w:lvlJc w:val="left"/>
      <w:pPr>
        <w:ind w:left="1262" w:hanging="360"/>
      </w:p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6">
    <w:nsid w:val="226704E7"/>
    <w:multiLevelType w:val="hybridMultilevel"/>
    <w:tmpl w:val="C0D41226"/>
    <w:lvl w:ilvl="0" w:tplc="51BCF020">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3C58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D679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2A3A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9817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98D8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32E4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7E19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B2F7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249115CF"/>
    <w:multiLevelType w:val="hybridMultilevel"/>
    <w:tmpl w:val="A1DCF1FE"/>
    <w:lvl w:ilvl="0" w:tplc="B48A9F24">
      <w:start w:val="1"/>
      <w:numFmt w:val="decimal"/>
      <w:lvlText w:val="%1."/>
      <w:lvlJc w:val="left"/>
      <w:pPr>
        <w:ind w:left="1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6B4719F"/>
    <w:multiLevelType w:val="hybridMultilevel"/>
    <w:tmpl w:val="C158F5F4"/>
    <w:lvl w:ilvl="0" w:tplc="63EA75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162604"/>
    <w:multiLevelType w:val="hybridMultilevel"/>
    <w:tmpl w:val="2546677E"/>
    <w:lvl w:ilvl="0" w:tplc="EC08976A">
      <w:start w:val="1"/>
      <w:numFmt w:val="decimal"/>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004C4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42F9FE">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B698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88B228">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C6C1E4">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90E42E">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365936">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B2805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99B583D"/>
    <w:multiLevelType w:val="hybridMultilevel"/>
    <w:tmpl w:val="D91EF930"/>
    <w:lvl w:ilvl="0" w:tplc="73D4F27C">
      <w:start w:val="2"/>
      <w:numFmt w:val="decimal"/>
      <w:lvlText w:val="4.%1"/>
      <w:lvlJc w:val="left"/>
      <w:pPr>
        <w:ind w:left="960" w:hanging="360"/>
      </w:pPr>
      <w:rPr>
        <w:rFonts w:hint="default"/>
        <w:b/>
        <w:spacing w:val="0"/>
        <w14:numForm w14:val="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nsid w:val="29B24519"/>
    <w:multiLevelType w:val="hybridMultilevel"/>
    <w:tmpl w:val="D0447EB4"/>
    <w:lvl w:ilvl="0" w:tplc="792037F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20D3F"/>
    <w:multiLevelType w:val="hybridMultilevel"/>
    <w:tmpl w:val="1E68EA10"/>
    <w:lvl w:ilvl="0" w:tplc="A85C475E">
      <w:start w:val="1"/>
      <w:numFmt w:val="decimal"/>
      <w:lvlText w:val="%1."/>
      <w:lvlJc w:val="left"/>
      <w:pPr>
        <w:ind w:left="720"/>
      </w:pPr>
      <w:rPr>
        <w:rFonts w:ascii="Times New Roman" w:eastAsia="Times New Roman" w:hAnsi="Times New Roman" w:cs="Times New Roman"/>
        <w:b w:val="0"/>
        <w:i w:val="0"/>
        <w:iCs/>
        <w:strike w:val="0"/>
        <w:dstrike w:val="0"/>
        <w:color w:val="000000"/>
        <w:sz w:val="24"/>
        <w:szCs w:val="24"/>
        <w:u w:val="none" w:color="000000"/>
        <w:bdr w:val="none" w:sz="0" w:space="0" w:color="auto"/>
        <w:shd w:val="clear" w:color="auto" w:fill="auto"/>
        <w:vertAlign w:val="baseline"/>
      </w:rPr>
    </w:lvl>
    <w:lvl w:ilvl="1" w:tplc="04210019">
      <w:start w:val="1"/>
      <w:numFmt w:val="lowerLetter"/>
      <w:lvlText w:val="%2."/>
      <w:lvlJc w:val="left"/>
      <w:pPr>
        <w:ind w:left="1440"/>
      </w:pPr>
      <w:rPr>
        <w:b w:val="0"/>
        <w:i w:val="0"/>
        <w:strike w:val="0"/>
        <w:dstrike w:val="0"/>
        <w:color w:val="000000"/>
        <w:sz w:val="24"/>
        <w:szCs w:val="24"/>
        <w:u w:val="none" w:color="000000"/>
        <w:bdr w:val="none" w:sz="0" w:space="0" w:color="auto"/>
        <w:shd w:val="clear" w:color="auto" w:fill="auto"/>
        <w:vertAlign w:val="baseline"/>
      </w:rPr>
    </w:lvl>
    <w:lvl w:ilvl="2" w:tplc="5F98B69C">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B8CEA2">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1A6D76">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8E05F2">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66052">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5CD218">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C0DC88">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2E69277C"/>
    <w:multiLevelType w:val="hybridMultilevel"/>
    <w:tmpl w:val="BE542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F256B5"/>
    <w:multiLevelType w:val="hybridMultilevel"/>
    <w:tmpl w:val="2982A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61E06"/>
    <w:multiLevelType w:val="hybridMultilevel"/>
    <w:tmpl w:val="F5767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F90FE3"/>
    <w:multiLevelType w:val="hybridMultilevel"/>
    <w:tmpl w:val="240C38C6"/>
    <w:lvl w:ilvl="0" w:tplc="78FCC0D6">
      <w:start w:val="1"/>
      <w:numFmt w:val="decimal"/>
      <w:lvlText w:val="3.%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126A2A"/>
    <w:multiLevelType w:val="hybridMultilevel"/>
    <w:tmpl w:val="4C5CB3AC"/>
    <w:lvl w:ilvl="0" w:tplc="65C257C6">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E0DEE2">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B2709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6C23F2">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580488">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F27B2C">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E2EA5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5CF74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A66EDE">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4D29615A"/>
    <w:multiLevelType w:val="multilevel"/>
    <w:tmpl w:val="FA18124A"/>
    <w:lvl w:ilvl="0">
      <w:start w:val="1"/>
      <w:numFmt w:val="decimal"/>
      <w:lvlText w:val="%1."/>
      <w:lvlJc w:val="left"/>
      <w:pPr>
        <w:ind w:left="432" w:hanging="432"/>
      </w:pPr>
      <w:rPr>
        <w:rFonts w:ascii="Times New Roman" w:eastAsiaTheme="majorEastAsia" w:hAnsi="Times New Roman" w:cstheme="majorBidi" w:hint="default"/>
        <w:color w:val="FFFFFF" w:themeColor="background1"/>
        <w:sz w:val="24"/>
        <w:szCs w:val="24"/>
      </w:rPr>
    </w:lvl>
    <w:lvl w:ilvl="1">
      <w:start w:val="1"/>
      <w:numFmt w:val="decimal"/>
      <w:lvlText w:val="5.%2"/>
      <w:lvlJc w:val="left"/>
      <w:pPr>
        <w:ind w:left="576" w:hanging="576"/>
      </w:pPr>
      <w:rPr>
        <w:rFonts w:hint="default"/>
      </w:rPr>
    </w:lvl>
    <w:lvl w:ilvl="2">
      <w:start w:val="1"/>
      <w:numFmt w:val="decimal"/>
      <w:lvlText w:val="2.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EE86018"/>
    <w:multiLevelType w:val="hybridMultilevel"/>
    <w:tmpl w:val="CBBECB3C"/>
    <w:lvl w:ilvl="0" w:tplc="37589132">
      <w:start w:val="1"/>
      <w:numFmt w:val="decimal"/>
      <w:lvlText w:val="1.%1"/>
      <w:lvlJc w:val="left"/>
      <w:pPr>
        <w:ind w:left="720" w:hanging="360"/>
      </w:pPr>
      <w:rPr>
        <w:rFonts w:hint="default"/>
        <w:spacing w:val="0"/>
        <w14:numForm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087816"/>
    <w:multiLevelType w:val="hybridMultilevel"/>
    <w:tmpl w:val="76C869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528F07D4"/>
    <w:multiLevelType w:val="hybridMultilevel"/>
    <w:tmpl w:val="E2D49E96"/>
    <w:lvl w:ilvl="0" w:tplc="107013D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527FC"/>
    <w:multiLevelType w:val="hybridMultilevel"/>
    <w:tmpl w:val="0AFCC81E"/>
    <w:lvl w:ilvl="0" w:tplc="C7800198">
      <w:start w:val="1"/>
      <w:numFmt w:val="decimal"/>
      <w:lvlText w:val="3.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104CFB"/>
    <w:multiLevelType w:val="hybridMultilevel"/>
    <w:tmpl w:val="19A67128"/>
    <w:lvl w:ilvl="0" w:tplc="AEEAEDBE">
      <w:start w:val="1"/>
      <w:numFmt w:val="decimal"/>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C83A92">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667E0">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BCF020">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D8A0D6">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B467BA">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1202CA">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46B28A">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B27C1C">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560368A2"/>
    <w:multiLevelType w:val="hybridMultilevel"/>
    <w:tmpl w:val="70FCFCBC"/>
    <w:lvl w:ilvl="0" w:tplc="B48A9F24">
      <w:start w:val="1"/>
      <w:numFmt w:val="decimal"/>
      <w:lvlText w:val="%1."/>
      <w:lvlJc w:val="left"/>
      <w:pPr>
        <w:ind w:left="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328876">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00BC0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CE50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C482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AC137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A244E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063D98">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C432B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5B9D5A12"/>
    <w:multiLevelType w:val="hybridMultilevel"/>
    <w:tmpl w:val="4768AE96"/>
    <w:lvl w:ilvl="0" w:tplc="C4DA511A">
      <w:start w:val="1"/>
      <w:numFmt w:val="decimal"/>
      <w:lvlText w:val="3.1.%1"/>
      <w:lvlJc w:val="left"/>
      <w:pPr>
        <w:ind w:left="7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873F8"/>
    <w:multiLevelType w:val="hybridMultilevel"/>
    <w:tmpl w:val="7E4EF16C"/>
    <w:lvl w:ilvl="0" w:tplc="C232B39A">
      <w:start w:val="6"/>
      <w:numFmt w:val="decimal"/>
      <w:lvlText w:val="4.%1"/>
      <w:lvlJc w:val="left"/>
      <w:pPr>
        <w:ind w:left="720" w:hanging="360"/>
      </w:pPr>
      <w:rPr>
        <w:rFonts w:hint="default"/>
        <w:b/>
        <w:spacing w:val="0"/>
        <w14:numForm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464BF3"/>
    <w:multiLevelType w:val="hybridMultilevel"/>
    <w:tmpl w:val="740458E2"/>
    <w:lvl w:ilvl="0" w:tplc="0409000F">
      <w:start w:val="1"/>
      <w:numFmt w:val="decimal"/>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28">
    <w:nsid w:val="652B7CF6"/>
    <w:multiLevelType w:val="hybridMultilevel"/>
    <w:tmpl w:val="EE6AFC58"/>
    <w:lvl w:ilvl="0" w:tplc="F00A3F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405B4">
      <w:start w:val="1"/>
      <w:numFmt w:val="lowerLetter"/>
      <w:lvlText w:val="%2"/>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210019">
      <w:start w:val="1"/>
      <w:numFmt w:val="lowerLetter"/>
      <w:lvlText w:val="%3."/>
      <w:lvlJc w:val="left"/>
      <w:pPr>
        <w:ind w:left="1853"/>
      </w:pPr>
      <w:rPr>
        <w:b w:val="0"/>
        <w:i w:val="0"/>
        <w:strike w:val="0"/>
        <w:dstrike w:val="0"/>
        <w:color w:val="000000"/>
        <w:sz w:val="24"/>
        <w:szCs w:val="24"/>
        <w:u w:val="none" w:color="000000"/>
        <w:bdr w:val="none" w:sz="0" w:space="0" w:color="auto"/>
        <w:shd w:val="clear" w:color="auto" w:fill="auto"/>
        <w:vertAlign w:val="baseline"/>
      </w:rPr>
    </w:lvl>
    <w:lvl w:ilvl="3" w:tplc="BA46A10A">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02D0D4">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CE01D6">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B8C906">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786D86">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92CEAC">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657454FA"/>
    <w:multiLevelType w:val="hybridMultilevel"/>
    <w:tmpl w:val="635069DA"/>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66146731"/>
    <w:multiLevelType w:val="hybridMultilevel"/>
    <w:tmpl w:val="20001826"/>
    <w:lvl w:ilvl="0" w:tplc="73D4F27C">
      <w:start w:val="2"/>
      <w:numFmt w:val="decimal"/>
      <w:lvlText w:val="4.%1"/>
      <w:lvlJc w:val="left"/>
      <w:pPr>
        <w:ind w:left="789" w:hanging="360"/>
      </w:pPr>
      <w:rPr>
        <w:rFonts w:hint="default"/>
        <w:b/>
        <w:spacing w:val="0"/>
        <w14:numForm w14:val="default"/>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1">
    <w:nsid w:val="67BC574C"/>
    <w:multiLevelType w:val="hybridMultilevel"/>
    <w:tmpl w:val="8856BBB2"/>
    <w:lvl w:ilvl="0" w:tplc="165C2C60">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8C2A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B44908">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9CDA4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8ABAF0">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A4E9C">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4A7D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EA16C4">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9AEB38">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696340B2"/>
    <w:multiLevelType w:val="hybridMultilevel"/>
    <w:tmpl w:val="61AA4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A73172C"/>
    <w:multiLevelType w:val="hybridMultilevel"/>
    <w:tmpl w:val="558E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7817FD"/>
    <w:multiLevelType w:val="hybridMultilevel"/>
    <w:tmpl w:val="14E8519A"/>
    <w:lvl w:ilvl="0" w:tplc="1EB0BCFE">
      <w:start w:val="5"/>
      <w:numFmt w:val="decimal"/>
      <w:lvlText w:val="4.%1"/>
      <w:lvlJc w:val="left"/>
      <w:pPr>
        <w:ind w:left="720" w:hanging="360"/>
      </w:pPr>
      <w:rPr>
        <w:rFonts w:hint="default"/>
        <w:b/>
        <w:spacing w:val="0"/>
        <w14:numForm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E16D1D"/>
    <w:multiLevelType w:val="hybridMultilevel"/>
    <w:tmpl w:val="83F25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815541"/>
    <w:multiLevelType w:val="multilevel"/>
    <w:tmpl w:val="BFFA7DD2"/>
    <w:lvl w:ilvl="0">
      <w:start w:val="1"/>
      <w:numFmt w:val="decimal"/>
      <w:lvlText w:val="%1."/>
      <w:lvlJc w:val="left"/>
      <w:pPr>
        <w:ind w:left="432" w:hanging="432"/>
      </w:pPr>
      <w:rPr>
        <w:rFonts w:ascii="Times New Roman" w:eastAsiaTheme="majorEastAsia" w:hAnsi="Times New Roman" w:cstheme="majorBidi" w:hint="default"/>
        <w:color w:val="FFFFFF" w:themeColor="background1"/>
        <w:sz w:val="24"/>
        <w:szCs w:val="24"/>
      </w:rPr>
    </w:lvl>
    <w:lvl w:ilvl="1">
      <w:start w:val="2"/>
      <w:numFmt w:val="decimal"/>
      <w:lvlText w:val="5.%2"/>
      <w:lvlJc w:val="left"/>
      <w:pPr>
        <w:ind w:left="576" w:hanging="576"/>
      </w:pPr>
      <w:rPr>
        <w:rFonts w:hint="default"/>
      </w:rPr>
    </w:lvl>
    <w:lvl w:ilvl="2">
      <w:start w:val="1"/>
      <w:numFmt w:val="decimal"/>
      <w:lvlText w:val="2.2.%3"/>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766B2A85"/>
    <w:multiLevelType w:val="hybridMultilevel"/>
    <w:tmpl w:val="EDA80D00"/>
    <w:lvl w:ilvl="0" w:tplc="36745CC4">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62C83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9A56DA">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A0F214">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B09144">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0743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262A2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DAF03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52416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76CB18F2"/>
    <w:multiLevelType w:val="hybridMultilevel"/>
    <w:tmpl w:val="E6304754"/>
    <w:lvl w:ilvl="0" w:tplc="0409000F">
      <w:start w:val="1"/>
      <w:numFmt w:val="decimal"/>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39">
    <w:nsid w:val="7DF156A5"/>
    <w:multiLevelType w:val="multilevel"/>
    <w:tmpl w:val="B3649FAC"/>
    <w:lvl w:ilvl="0">
      <w:start w:val="1"/>
      <w:numFmt w:val="none"/>
      <w:lvlText w:val="4.1.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23"/>
  </w:num>
  <w:num w:numId="4">
    <w:abstractNumId w:val="17"/>
  </w:num>
  <w:num w:numId="5">
    <w:abstractNumId w:val="31"/>
  </w:num>
  <w:num w:numId="6">
    <w:abstractNumId w:val="9"/>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28"/>
  </w:num>
  <w:num w:numId="11">
    <w:abstractNumId w:val="6"/>
  </w:num>
  <w:num w:numId="12">
    <w:abstractNumId w:val="16"/>
  </w:num>
  <w:num w:numId="13">
    <w:abstractNumId w:val="37"/>
  </w:num>
  <w:num w:numId="14">
    <w:abstractNumId w:val="8"/>
  </w:num>
  <w:num w:numId="15">
    <w:abstractNumId w:val="25"/>
  </w:num>
  <w:num w:numId="16">
    <w:abstractNumId w:val="5"/>
  </w:num>
  <w:num w:numId="17">
    <w:abstractNumId w:val="39"/>
  </w:num>
  <w:num w:numId="18">
    <w:abstractNumId w:val="22"/>
  </w:num>
  <w:num w:numId="19">
    <w:abstractNumId w:val="13"/>
  </w:num>
  <w:num w:numId="20">
    <w:abstractNumId w:val="27"/>
  </w:num>
  <w:num w:numId="21">
    <w:abstractNumId w:val="15"/>
  </w:num>
  <w:num w:numId="22">
    <w:abstractNumId w:val="4"/>
  </w:num>
  <w:num w:numId="23">
    <w:abstractNumId w:val="38"/>
  </w:num>
  <w:num w:numId="24">
    <w:abstractNumId w:val="33"/>
  </w:num>
  <w:num w:numId="25">
    <w:abstractNumId w:val="3"/>
  </w:num>
  <w:num w:numId="26">
    <w:abstractNumId w:val="21"/>
  </w:num>
  <w:num w:numId="27">
    <w:abstractNumId w:val="11"/>
  </w:num>
  <w:num w:numId="28">
    <w:abstractNumId w:val="18"/>
  </w:num>
  <w:num w:numId="29">
    <w:abstractNumId w:val="36"/>
  </w:num>
  <w:num w:numId="30">
    <w:abstractNumId w:val="19"/>
  </w:num>
  <w:num w:numId="31">
    <w:abstractNumId w:val="29"/>
  </w:num>
  <w:num w:numId="32">
    <w:abstractNumId w:val="20"/>
  </w:num>
  <w:num w:numId="33">
    <w:abstractNumId w:val="7"/>
  </w:num>
  <w:num w:numId="34">
    <w:abstractNumId w:val="14"/>
  </w:num>
  <w:num w:numId="35">
    <w:abstractNumId w:val="35"/>
  </w:num>
  <w:num w:numId="36">
    <w:abstractNumId w:val="30"/>
  </w:num>
  <w:num w:numId="37">
    <w:abstractNumId w:val="26"/>
  </w:num>
  <w:num w:numId="38">
    <w:abstractNumId w:val="10"/>
  </w:num>
  <w:num w:numId="39">
    <w:abstractNumId w:val="34"/>
  </w:num>
  <w:num w:numId="40">
    <w:abstractNumId w:val="1"/>
  </w:num>
  <w:num w:numId="41">
    <w:abstractNumId w:val="3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1C"/>
    <w:rsid w:val="0000043B"/>
    <w:rsid w:val="0000084C"/>
    <w:rsid w:val="0000136D"/>
    <w:rsid w:val="00002696"/>
    <w:rsid w:val="00002B04"/>
    <w:rsid w:val="00003CEA"/>
    <w:rsid w:val="000070D3"/>
    <w:rsid w:val="00011E87"/>
    <w:rsid w:val="00012704"/>
    <w:rsid w:val="00012DDC"/>
    <w:rsid w:val="000131C9"/>
    <w:rsid w:val="00014E0F"/>
    <w:rsid w:val="00016459"/>
    <w:rsid w:val="00016C5C"/>
    <w:rsid w:val="00017E4E"/>
    <w:rsid w:val="0002073F"/>
    <w:rsid w:val="00020AA8"/>
    <w:rsid w:val="00020EF9"/>
    <w:rsid w:val="0002141F"/>
    <w:rsid w:val="00022540"/>
    <w:rsid w:val="00022C22"/>
    <w:rsid w:val="0002531C"/>
    <w:rsid w:val="000255BC"/>
    <w:rsid w:val="00026A4B"/>
    <w:rsid w:val="0002731A"/>
    <w:rsid w:val="00030297"/>
    <w:rsid w:val="00030C6E"/>
    <w:rsid w:val="000310B2"/>
    <w:rsid w:val="00031133"/>
    <w:rsid w:val="0003209D"/>
    <w:rsid w:val="000325BB"/>
    <w:rsid w:val="00033109"/>
    <w:rsid w:val="0003344A"/>
    <w:rsid w:val="000338D7"/>
    <w:rsid w:val="00034617"/>
    <w:rsid w:val="000365E1"/>
    <w:rsid w:val="000366FC"/>
    <w:rsid w:val="00036AD3"/>
    <w:rsid w:val="0004056C"/>
    <w:rsid w:val="00042448"/>
    <w:rsid w:val="000434E0"/>
    <w:rsid w:val="00044203"/>
    <w:rsid w:val="000446A1"/>
    <w:rsid w:val="00044D6C"/>
    <w:rsid w:val="00045589"/>
    <w:rsid w:val="00045670"/>
    <w:rsid w:val="00046F4D"/>
    <w:rsid w:val="000477E9"/>
    <w:rsid w:val="0005035A"/>
    <w:rsid w:val="00051D7C"/>
    <w:rsid w:val="00054339"/>
    <w:rsid w:val="0005493C"/>
    <w:rsid w:val="00055657"/>
    <w:rsid w:val="000557D7"/>
    <w:rsid w:val="00055FCD"/>
    <w:rsid w:val="00056044"/>
    <w:rsid w:val="00057172"/>
    <w:rsid w:val="00060690"/>
    <w:rsid w:val="00060996"/>
    <w:rsid w:val="00060D92"/>
    <w:rsid w:val="00061BCA"/>
    <w:rsid w:val="00061DF4"/>
    <w:rsid w:val="00063CBB"/>
    <w:rsid w:val="000653A3"/>
    <w:rsid w:val="00066000"/>
    <w:rsid w:val="00066EFA"/>
    <w:rsid w:val="00067DE7"/>
    <w:rsid w:val="000705F8"/>
    <w:rsid w:val="00071FDD"/>
    <w:rsid w:val="00073CCF"/>
    <w:rsid w:val="00075638"/>
    <w:rsid w:val="000759FD"/>
    <w:rsid w:val="00076203"/>
    <w:rsid w:val="000763D1"/>
    <w:rsid w:val="00076F2B"/>
    <w:rsid w:val="00077D18"/>
    <w:rsid w:val="0008114E"/>
    <w:rsid w:val="00082A5B"/>
    <w:rsid w:val="000845FF"/>
    <w:rsid w:val="0008466C"/>
    <w:rsid w:val="000846F9"/>
    <w:rsid w:val="00084D85"/>
    <w:rsid w:val="00087704"/>
    <w:rsid w:val="00091BB7"/>
    <w:rsid w:val="000929F8"/>
    <w:rsid w:val="00092B54"/>
    <w:rsid w:val="00092CBF"/>
    <w:rsid w:val="00093B92"/>
    <w:rsid w:val="000944DA"/>
    <w:rsid w:val="00094B32"/>
    <w:rsid w:val="00094B7B"/>
    <w:rsid w:val="00094E76"/>
    <w:rsid w:val="00096534"/>
    <w:rsid w:val="00097F8F"/>
    <w:rsid w:val="000A258C"/>
    <w:rsid w:val="000A2661"/>
    <w:rsid w:val="000A26EA"/>
    <w:rsid w:val="000A324D"/>
    <w:rsid w:val="000A4789"/>
    <w:rsid w:val="000A5105"/>
    <w:rsid w:val="000B0214"/>
    <w:rsid w:val="000B1063"/>
    <w:rsid w:val="000B20C0"/>
    <w:rsid w:val="000B23EB"/>
    <w:rsid w:val="000B2C24"/>
    <w:rsid w:val="000B3E0B"/>
    <w:rsid w:val="000B473B"/>
    <w:rsid w:val="000B6458"/>
    <w:rsid w:val="000B7480"/>
    <w:rsid w:val="000B7566"/>
    <w:rsid w:val="000B7BEF"/>
    <w:rsid w:val="000C1394"/>
    <w:rsid w:val="000C1A4E"/>
    <w:rsid w:val="000C279A"/>
    <w:rsid w:val="000C35DB"/>
    <w:rsid w:val="000C37AA"/>
    <w:rsid w:val="000C4ED7"/>
    <w:rsid w:val="000C53FD"/>
    <w:rsid w:val="000C7A40"/>
    <w:rsid w:val="000C7D8B"/>
    <w:rsid w:val="000C7F4E"/>
    <w:rsid w:val="000D11B0"/>
    <w:rsid w:val="000D2D29"/>
    <w:rsid w:val="000D3594"/>
    <w:rsid w:val="000D3808"/>
    <w:rsid w:val="000D3DAB"/>
    <w:rsid w:val="000D5AC3"/>
    <w:rsid w:val="000D6F31"/>
    <w:rsid w:val="000D774B"/>
    <w:rsid w:val="000E028C"/>
    <w:rsid w:val="000E030F"/>
    <w:rsid w:val="000E055A"/>
    <w:rsid w:val="000E2011"/>
    <w:rsid w:val="000E2561"/>
    <w:rsid w:val="000E261F"/>
    <w:rsid w:val="000E31C7"/>
    <w:rsid w:val="000E43E0"/>
    <w:rsid w:val="000E49A7"/>
    <w:rsid w:val="000E50F1"/>
    <w:rsid w:val="000E5DC1"/>
    <w:rsid w:val="000E61BB"/>
    <w:rsid w:val="000E67C3"/>
    <w:rsid w:val="000E6A6A"/>
    <w:rsid w:val="000E6F0E"/>
    <w:rsid w:val="000F1348"/>
    <w:rsid w:val="000F2DA6"/>
    <w:rsid w:val="000F457C"/>
    <w:rsid w:val="000F61F7"/>
    <w:rsid w:val="000F633B"/>
    <w:rsid w:val="000F6D59"/>
    <w:rsid w:val="000F735F"/>
    <w:rsid w:val="000F75D5"/>
    <w:rsid w:val="00100A45"/>
    <w:rsid w:val="00101215"/>
    <w:rsid w:val="00104121"/>
    <w:rsid w:val="00105FA7"/>
    <w:rsid w:val="001063B0"/>
    <w:rsid w:val="00106815"/>
    <w:rsid w:val="001069FC"/>
    <w:rsid w:val="00107BF5"/>
    <w:rsid w:val="00107CC2"/>
    <w:rsid w:val="001105C7"/>
    <w:rsid w:val="00110E92"/>
    <w:rsid w:val="001122AC"/>
    <w:rsid w:val="001136C6"/>
    <w:rsid w:val="0011386D"/>
    <w:rsid w:val="0011498F"/>
    <w:rsid w:val="00114AF2"/>
    <w:rsid w:val="00115C16"/>
    <w:rsid w:val="001210DD"/>
    <w:rsid w:val="001230DB"/>
    <w:rsid w:val="00124191"/>
    <w:rsid w:val="0012493F"/>
    <w:rsid w:val="00125845"/>
    <w:rsid w:val="001276F0"/>
    <w:rsid w:val="00131A1E"/>
    <w:rsid w:val="00131F42"/>
    <w:rsid w:val="00132F9D"/>
    <w:rsid w:val="00133BF6"/>
    <w:rsid w:val="00134976"/>
    <w:rsid w:val="00134C0C"/>
    <w:rsid w:val="00134E34"/>
    <w:rsid w:val="001368BD"/>
    <w:rsid w:val="00137777"/>
    <w:rsid w:val="00140122"/>
    <w:rsid w:val="00140AA0"/>
    <w:rsid w:val="00140AAF"/>
    <w:rsid w:val="001414B1"/>
    <w:rsid w:val="00141659"/>
    <w:rsid w:val="00142CC3"/>
    <w:rsid w:val="00142EB8"/>
    <w:rsid w:val="001441D2"/>
    <w:rsid w:val="001448D2"/>
    <w:rsid w:val="0014580D"/>
    <w:rsid w:val="001467EC"/>
    <w:rsid w:val="00146929"/>
    <w:rsid w:val="00147609"/>
    <w:rsid w:val="00152537"/>
    <w:rsid w:val="0015341E"/>
    <w:rsid w:val="00153C26"/>
    <w:rsid w:val="00154057"/>
    <w:rsid w:val="00155916"/>
    <w:rsid w:val="00156717"/>
    <w:rsid w:val="00156929"/>
    <w:rsid w:val="00157101"/>
    <w:rsid w:val="001576DE"/>
    <w:rsid w:val="00157A9E"/>
    <w:rsid w:val="001600DE"/>
    <w:rsid w:val="001618E3"/>
    <w:rsid w:val="00161F88"/>
    <w:rsid w:val="00162405"/>
    <w:rsid w:val="00162F93"/>
    <w:rsid w:val="00163412"/>
    <w:rsid w:val="0016343E"/>
    <w:rsid w:val="0016371E"/>
    <w:rsid w:val="0016372B"/>
    <w:rsid w:val="00163ACA"/>
    <w:rsid w:val="00164863"/>
    <w:rsid w:val="00164B11"/>
    <w:rsid w:val="00165ACA"/>
    <w:rsid w:val="00170A90"/>
    <w:rsid w:val="00171DBD"/>
    <w:rsid w:val="00172246"/>
    <w:rsid w:val="00172625"/>
    <w:rsid w:val="00172C9F"/>
    <w:rsid w:val="00172DB8"/>
    <w:rsid w:val="00173013"/>
    <w:rsid w:val="0017477E"/>
    <w:rsid w:val="00175A04"/>
    <w:rsid w:val="0018246B"/>
    <w:rsid w:val="00182CBE"/>
    <w:rsid w:val="00182CFC"/>
    <w:rsid w:val="00183BCF"/>
    <w:rsid w:val="00184189"/>
    <w:rsid w:val="00186D81"/>
    <w:rsid w:val="00186EAD"/>
    <w:rsid w:val="0019072C"/>
    <w:rsid w:val="0019151B"/>
    <w:rsid w:val="0019153F"/>
    <w:rsid w:val="001923EC"/>
    <w:rsid w:val="00192AA7"/>
    <w:rsid w:val="001945F5"/>
    <w:rsid w:val="00195C33"/>
    <w:rsid w:val="00196317"/>
    <w:rsid w:val="00196510"/>
    <w:rsid w:val="00197AF9"/>
    <w:rsid w:val="00197EED"/>
    <w:rsid w:val="001A05E9"/>
    <w:rsid w:val="001A1043"/>
    <w:rsid w:val="001A1E53"/>
    <w:rsid w:val="001A2A3F"/>
    <w:rsid w:val="001A3B0A"/>
    <w:rsid w:val="001A5075"/>
    <w:rsid w:val="001A5F5C"/>
    <w:rsid w:val="001B0C49"/>
    <w:rsid w:val="001B1533"/>
    <w:rsid w:val="001B1894"/>
    <w:rsid w:val="001B3355"/>
    <w:rsid w:val="001B36B0"/>
    <w:rsid w:val="001B39CB"/>
    <w:rsid w:val="001B44BC"/>
    <w:rsid w:val="001B51AA"/>
    <w:rsid w:val="001B53FB"/>
    <w:rsid w:val="001B66D0"/>
    <w:rsid w:val="001B67A1"/>
    <w:rsid w:val="001B7C71"/>
    <w:rsid w:val="001C0908"/>
    <w:rsid w:val="001C213F"/>
    <w:rsid w:val="001C2366"/>
    <w:rsid w:val="001C241C"/>
    <w:rsid w:val="001C2760"/>
    <w:rsid w:val="001C2C7C"/>
    <w:rsid w:val="001C3253"/>
    <w:rsid w:val="001C3A5D"/>
    <w:rsid w:val="001C3E54"/>
    <w:rsid w:val="001C3ED3"/>
    <w:rsid w:val="001C5C09"/>
    <w:rsid w:val="001C6946"/>
    <w:rsid w:val="001D2569"/>
    <w:rsid w:val="001D26B8"/>
    <w:rsid w:val="001D2EF6"/>
    <w:rsid w:val="001D3A8E"/>
    <w:rsid w:val="001D5765"/>
    <w:rsid w:val="001D6274"/>
    <w:rsid w:val="001D64AC"/>
    <w:rsid w:val="001E0C43"/>
    <w:rsid w:val="001E262A"/>
    <w:rsid w:val="001E2AF9"/>
    <w:rsid w:val="001E3485"/>
    <w:rsid w:val="001E51F5"/>
    <w:rsid w:val="001E58E2"/>
    <w:rsid w:val="001E6CB8"/>
    <w:rsid w:val="001E7B21"/>
    <w:rsid w:val="001F0BFD"/>
    <w:rsid w:val="001F1384"/>
    <w:rsid w:val="001F3928"/>
    <w:rsid w:val="001F5919"/>
    <w:rsid w:val="001F693F"/>
    <w:rsid w:val="00203A2A"/>
    <w:rsid w:val="00203C3C"/>
    <w:rsid w:val="00204460"/>
    <w:rsid w:val="002076F3"/>
    <w:rsid w:val="00207D03"/>
    <w:rsid w:val="002106DE"/>
    <w:rsid w:val="00211082"/>
    <w:rsid w:val="00212C57"/>
    <w:rsid w:val="00214275"/>
    <w:rsid w:val="002158A2"/>
    <w:rsid w:val="002165F7"/>
    <w:rsid w:val="002170B5"/>
    <w:rsid w:val="002228B9"/>
    <w:rsid w:val="00222AF3"/>
    <w:rsid w:val="002239B6"/>
    <w:rsid w:val="00223EA0"/>
    <w:rsid w:val="002243ED"/>
    <w:rsid w:val="00224619"/>
    <w:rsid w:val="00224D3A"/>
    <w:rsid w:val="00225209"/>
    <w:rsid w:val="00226900"/>
    <w:rsid w:val="0022726D"/>
    <w:rsid w:val="00227A53"/>
    <w:rsid w:val="00232274"/>
    <w:rsid w:val="00232A52"/>
    <w:rsid w:val="0023499D"/>
    <w:rsid w:val="00235506"/>
    <w:rsid w:val="00235CF5"/>
    <w:rsid w:val="002360AA"/>
    <w:rsid w:val="00236511"/>
    <w:rsid w:val="0023657C"/>
    <w:rsid w:val="0024037D"/>
    <w:rsid w:val="00242701"/>
    <w:rsid w:val="00242E6F"/>
    <w:rsid w:val="00243D6D"/>
    <w:rsid w:val="0024441F"/>
    <w:rsid w:val="002463E6"/>
    <w:rsid w:val="00247477"/>
    <w:rsid w:val="0024750F"/>
    <w:rsid w:val="00250420"/>
    <w:rsid w:val="002508BF"/>
    <w:rsid w:val="00251526"/>
    <w:rsid w:val="002518A6"/>
    <w:rsid w:val="00251EA9"/>
    <w:rsid w:val="002521C8"/>
    <w:rsid w:val="00252243"/>
    <w:rsid w:val="00256FBC"/>
    <w:rsid w:val="002579E2"/>
    <w:rsid w:val="00260F96"/>
    <w:rsid w:val="00261DA0"/>
    <w:rsid w:val="00264406"/>
    <w:rsid w:val="00264810"/>
    <w:rsid w:val="002656E9"/>
    <w:rsid w:val="00266FE9"/>
    <w:rsid w:val="0027026C"/>
    <w:rsid w:val="00270284"/>
    <w:rsid w:val="00270369"/>
    <w:rsid w:val="00271A66"/>
    <w:rsid w:val="002731B9"/>
    <w:rsid w:val="002740D6"/>
    <w:rsid w:val="00274E35"/>
    <w:rsid w:val="0027577E"/>
    <w:rsid w:val="00276FD6"/>
    <w:rsid w:val="002774E4"/>
    <w:rsid w:val="00282027"/>
    <w:rsid w:val="00282126"/>
    <w:rsid w:val="00283F15"/>
    <w:rsid w:val="00284BF4"/>
    <w:rsid w:val="002855D0"/>
    <w:rsid w:val="00286DEF"/>
    <w:rsid w:val="002870E4"/>
    <w:rsid w:val="0028784A"/>
    <w:rsid w:val="00287F98"/>
    <w:rsid w:val="002909EB"/>
    <w:rsid w:val="00292614"/>
    <w:rsid w:val="00292986"/>
    <w:rsid w:val="00292C44"/>
    <w:rsid w:val="00293689"/>
    <w:rsid w:val="00296214"/>
    <w:rsid w:val="0029760D"/>
    <w:rsid w:val="002A09BB"/>
    <w:rsid w:val="002A10B9"/>
    <w:rsid w:val="002A137B"/>
    <w:rsid w:val="002A16E1"/>
    <w:rsid w:val="002A24EE"/>
    <w:rsid w:val="002A27D2"/>
    <w:rsid w:val="002A2A98"/>
    <w:rsid w:val="002A2F6B"/>
    <w:rsid w:val="002A3C4F"/>
    <w:rsid w:val="002A3EE1"/>
    <w:rsid w:val="002A48EC"/>
    <w:rsid w:val="002A693D"/>
    <w:rsid w:val="002A75C4"/>
    <w:rsid w:val="002B0E5E"/>
    <w:rsid w:val="002B12CC"/>
    <w:rsid w:val="002B20A9"/>
    <w:rsid w:val="002B261F"/>
    <w:rsid w:val="002B2E2E"/>
    <w:rsid w:val="002B3A89"/>
    <w:rsid w:val="002B467F"/>
    <w:rsid w:val="002B77EB"/>
    <w:rsid w:val="002C1103"/>
    <w:rsid w:val="002C23D9"/>
    <w:rsid w:val="002C2A44"/>
    <w:rsid w:val="002C2DB9"/>
    <w:rsid w:val="002C2DFE"/>
    <w:rsid w:val="002C386D"/>
    <w:rsid w:val="002C3D1D"/>
    <w:rsid w:val="002C63B1"/>
    <w:rsid w:val="002C6720"/>
    <w:rsid w:val="002C67E2"/>
    <w:rsid w:val="002C6FD1"/>
    <w:rsid w:val="002D260A"/>
    <w:rsid w:val="002D4173"/>
    <w:rsid w:val="002D4380"/>
    <w:rsid w:val="002D4B00"/>
    <w:rsid w:val="002D5DF9"/>
    <w:rsid w:val="002D7C9C"/>
    <w:rsid w:val="002E0282"/>
    <w:rsid w:val="002E1D3C"/>
    <w:rsid w:val="002E28C2"/>
    <w:rsid w:val="002E2FCE"/>
    <w:rsid w:val="002E3471"/>
    <w:rsid w:val="002E6806"/>
    <w:rsid w:val="002F1171"/>
    <w:rsid w:val="002F2A10"/>
    <w:rsid w:val="002F2C33"/>
    <w:rsid w:val="002F32CB"/>
    <w:rsid w:val="002F3937"/>
    <w:rsid w:val="002F4029"/>
    <w:rsid w:val="002F42E7"/>
    <w:rsid w:val="002F4DA1"/>
    <w:rsid w:val="002F54DF"/>
    <w:rsid w:val="002F5DA0"/>
    <w:rsid w:val="002F60CB"/>
    <w:rsid w:val="002F64EE"/>
    <w:rsid w:val="00301524"/>
    <w:rsid w:val="00302631"/>
    <w:rsid w:val="003042BC"/>
    <w:rsid w:val="00307EC6"/>
    <w:rsid w:val="0031035B"/>
    <w:rsid w:val="00310D39"/>
    <w:rsid w:val="00311007"/>
    <w:rsid w:val="00312578"/>
    <w:rsid w:val="00312879"/>
    <w:rsid w:val="00312E34"/>
    <w:rsid w:val="00313307"/>
    <w:rsid w:val="003155C7"/>
    <w:rsid w:val="00316860"/>
    <w:rsid w:val="00316CD1"/>
    <w:rsid w:val="00321B9D"/>
    <w:rsid w:val="0032247F"/>
    <w:rsid w:val="0032248B"/>
    <w:rsid w:val="00322929"/>
    <w:rsid w:val="00322C65"/>
    <w:rsid w:val="00323F0C"/>
    <w:rsid w:val="00324680"/>
    <w:rsid w:val="00325260"/>
    <w:rsid w:val="00326323"/>
    <w:rsid w:val="003265B7"/>
    <w:rsid w:val="00331525"/>
    <w:rsid w:val="00332827"/>
    <w:rsid w:val="00332FE8"/>
    <w:rsid w:val="0033338F"/>
    <w:rsid w:val="00333788"/>
    <w:rsid w:val="00334B34"/>
    <w:rsid w:val="00341672"/>
    <w:rsid w:val="00343096"/>
    <w:rsid w:val="00344683"/>
    <w:rsid w:val="00344C00"/>
    <w:rsid w:val="00344DDD"/>
    <w:rsid w:val="00345931"/>
    <w:rsid w:val="00345AAE"/>
    <w:rsid w:val="00347732"/>
    <w:rsid w:val="00350185"/>
    <w:rsid w:val="00350547"/>
    <w:rsid w:val="00350EA4"/>
    <w:rsid w:val="00351DA0"/>
    <w:rsid w:val="00351E4A"/>
    <w:rsid w:val="00352544"/>
    <w:rsid w:val="00352C32"/>
    <w:rsid w:val="00352D0E"/>
    <w:rsid w:val="00353E0D"/>
    <w:rsid w:val="00354E97"/>
    <w:rsid w:val="00356838"/>
    <w:rsid w:val="00360879"/>
    <w:rsid w:val="00361208"/>
    <w:rsid w:val="0036159A"/>
    <w:rsid w:val="0036167B"/>
    <w:rsid w:val="00361B54"/>
    <w:rsid w:val="0036271E"/>
    <w:rsid w:val="00364468"/>
    <w:rsid w:val="00364700"/>
    <w:rsid w:val="0036482B"/>
    <w:rsid w:val="00364843"/>
    <w:rsid w:val="003649D6"/>
    <w:rsid w:val="00365282"/>
    <w:rsid w:val="0036736B"/>
    <w:rsid w:val="003673E0"/>
    <w:rsid w:val="003677C7"/>
    <w:rsid w:val="003679E8"/>
    <w:rsid w:val="003700AC"/>
    <w:rsid w:val="003707E0"/>
    <w:rsid w:val="00370A2A"/>
    <w:rsid w:val="00370DE7"/>
    <w:rsid w:val="00372AA9"/>
    <w:rsid w:val="00375C6E"/>
    <w:rsid w:val="00376001"/>
    <w:rsid w:val="003770F9"/>
    <w:rsid w:val="00377286"/>
    <w:rsid w:val="00377715"/>
    <w:rsid w:val="003803EA"/>
    <w:rsid w:val="00381F01"/>
    <w:rsid w:val="0038256F"/>
    <w:rsid w:val="00382D45"/>
    <w:rsid w:val="00383545"/>
    <w:rsid w:val="0038381E"/>
    <w:rsid w:val="003838EE"/>
    <w:rsid w:val="00384CDC"/>
    <w:rsid w:val="003852B2"/>
    <w:rsid w:val="00385BBB"/>
    <w:rsid w:val="0038600A"/>
    <w:rsid w:val="003907AC"/>
    <w:rsid w:val="00390D81"/>
    <w:rsid w:val="00392F4B"/>
    <w:rsid w:val="003935FB"/>
    <w:rsid w:val="003946C1"/>
    <w:rsid w:val="00396263"/>
    <w:rsid w:val="0039708D"/>
    <w:rsid w:val="003A005C"/>
    <w:rsid w:val="003A01A1"/>
    <w:rsid w:val="003A1733"/>
    <w:rsid w:val="003A25E0"/>
    <w:rsid w:val="003A2EA4"/>
    <w:rsid w:val="003A3AA8"/>
    <w:rsid w:val="003A428C"/>
    <w:rsid w:val="003A75AB"/>
    <w:rsid w:val="003A768F"/>
    <w:rsid w:val="003A7825"/>
    <w:rsid w:val="003A7BF6"/>
    <w:rsid w:val="003B0530"/>
    <w:rsid w:val="003B0B95"/>
    <w:rsid w:val="003B0C85"/>
    <w:rsid w:val="003B16EF"/>
    <w:rsid w:val="003B582E"/>
    <w:rsid w:val="003B6889"/>
    <w:rsid w:val="003B68DC"/>
    <w:rsid w:val="003C0EBB"/>
    <w:rsid w:val="003C12A6"/>
    <w:rsid w:val="003C1734"/>
    <w:rsid w:val="003C18C2"/>
    <w:rsid w:val="003C2EA4"/>
    <w:rsid w:val="003C3943"/>
    <w:rsid w:val="003C3F6B"/>
    <w:rsid w:val="003C4133"/>
    <w:rsid w:val="003C42BE"/>
    <w:rsid w:val="003C4ADA"/>
    <w:rsid w:val="003C50F1"/>
    <w:rsid w:val="003C5925"/>
    <w:rsid w:val="003C7BDF"/>
    <w:rsid w:val="003C7BFF"/>
    <w:rsid w:val="003D3785"/>
    <w:rsid w:val="003D3B3A"/>
    <w:rsid w:val="003D42FF"/>
    <w:rsid w:val="003D5BFF"/>
    <w:rsid w:val="003D7F46"/>
    <w:rsid w:val="003E010A"/>
    <w:rsid w:val="003E0A9E"/>
    <w:rsid w:val="003E2A54"/>
    <w:rsid w:val="003E451A"/>
    <w:rsid w:val="003E45AB"/>
    <w:rsid w:val="003E4963"/>
    <w:rsid w:val="003E4D45"/>
    <w:rsid w:val="003E523B"/>
    <w:rsid w:val="003E5D52"/>
    <w:rsid w:val="003F001D"/>
    <w:rsid w:val="003F1F85"/>
    <w:rsid w:val="003F4648"/>
    <w:rsid w:val="003F4A54"/>
    <w:rsid w:val="003F5ACD"/>
    <w:rsid w:val="003F6B22"/>
    <w:rsid w:val="004013F0"/>
    <w:rsid w:val="00405254"/>
    <w:rsid w:val="0040650B"/>
    <w:rsid w:val="004070A0"/>
    <w:rsid w:val="00407873"/>
    <w:rsid w:val="00411F8F"/>
    <w:rsid w:val="004121A8"/>
    <w:rsid w:val="00416AF4"/>
    <w:rsid w:val="00416DCD"/>
    <w:rsid w:val="00416FB3"/>
    <w:rsid w:val="004170D6"/>
    <w:rsid w:val="00417DA5"/>
    <w:rsid w:val="0042043D"/>
    <w:rsid w:val="0042054E"/>
    <w:rsid w:val="00421599"/>
    <w:rsid w:val="00421DA9"/>
    <w:rsid w:val="00422F30"/>
    <w:rsid w:val="00427A73"/>
    <w:rsid w:val="0043104E"/>
    <w:rsid w:val="00432FCB"/>
    <w:rsid w:val="004332D8"/>
    <w:rsid w:val="00433923"/>
    <w:rsid w:val="00433FA0"/>
    <w:rsid w:val="00434606"/>
    <w:rsid w:val="00434D7E"/>
    <w:rsid w:val="004367AE"/>
    <w:rsid w:val="00436AA9"/>
    <w:rsid w:val="00436C8A"/>
    <w:rsid w:val="00437BE3"/>
    <w:rsid w:val="0044235F"/>
    <w:rsid w:val="00442794"/>
    <w:rsid w:val="004434BA"/>
    <w:rsid w:val="00443E6F"/>
    <w:rsid w:val="0044454D"/>
    <w:rsid w:val="0044590C"/>
    <w:rsid w:val="00445F84"/>
    <w:rsid w:val="00446150"/>
    <w:rsid w:val="004469E6"/>
    <w:rsid w:val="00446AF7"/>
    <w:rsid w:val="004477E9"/>
    <w:rsid w:val="00451E7D"/>
    <w:rsid w:val="0045207B"/>
    <w:rsid w:val="00453468"/>
    <w:rsid w:val="004537F4"/>
    <w:rsid w:val="00456E75"/>
    <w:rsid w:val="004616BC"/>
    <w:rsid w:val="00462507"/>
    <w:rsid w:val="004640B3"/>
    <w:rsid w:val="00464C6D"/>
    <w:rsid w:val="004666A0"/>
    <w:rsid w:val="004705C3"/>
    <w:rsid w:val="0047074B"/>
    <w:rsid w:val="00470E6A"/>
    <w:rsid w:val="00471450"/>
    <w:rsid w:val="0047256D"/>
    <w:rsid w:val="00472B74"/>
    <w:rsid w:val="00473CE3"/>
    <w:rsid w:val="00476EC2"/>
    <w:rsid w:val="004771D7"/>
    <w:rsid w:val="0047733C"/>
    <w:rsid w:val="00481C1E"/>
    <w:rsid w:val="004838BE"/>
    <w:rsid w:val="00484901"/>
    <w:rsid w:val="004859E9"/>
    <w:rsid w:val="00485C09"/>
    <w:rsid w:val="00485FB1"/>
    <w:rsid w:val="0048608E"/>
    <w:rsid w:val="004868BF"/>
    <w:rsid w:val="00486DFE"/>
    <w:rsid w:val="00492D5B"/>
    <w:rsid w:val="00494540"/>
    <w:rsid w:val="004959B3"/>
    <w:rsid w:val="004A08DE"/>
    <w:rsid w:val="004A13BF"/>
    <w:rsid w:val="004A18B6"/>
    <w:rsid w:val="004A19A5"/>
    <w:rsid w:val="004A1DBB"/>
    <w:rsid w:val="004A1FBF"/>
    <w:rsid w:val="004A210E"/>
    <w:rsid w:val="004A3B6B"/>
    <w:rsid w:val="004A4EDA"/>
    <w:rsid w:val="004A516E"/>
    <w:rsid w:val="004A571E"/>
    <w:rsid w:val="004A585D"/>
    <w:rsid w:val="004A6ABA"/>
    <w:rsid w:val="004A7840"/>
    <w:rsid w:val="004B0739"/>
    <w:rsid w:val="004B07A0"/>
    <w:rsid w:val="004B08B3"/>
    <w:rsid w:val="004B0ACD"/>
    <w:rsid w:val="004B1339"/>
    <w:rsid w:val="004B1426"/>
    <w:rsid w:val="004B1C3E"/>
    <w:rsid w:val="004B2101"/>
    <w:rsid w:val="004B3558"/>
    <w:rsid w:val="004B3A2E"/>
    <w:rsid w:val="004B3DDA"/>
    <w:rsid w:val="004B3E22"/>
    <w:rsid w:val="004B69B8"/>
    <w:rsid w:val="004B6E9A"/>
    <w:rsid w:val="004B7E8F"/>
    <w:rsid w:val="004C5908"/>
    <w:rsid w:val="004C5962"/>
    <w:rsid w:val="004C5EB3"/>
    <w:rsid w:val="004C6E16"/>
    <w:rsid w:val="004D0C64"/>
    <w:rsid w:val="004D1F26"/>
    <w:rsid w:val="004D4DDA"/>
    <w:rsid w:val="004D5A40"/>
    <w:rsid w:val="004D65D2"/>
    <w:rsid w:val="004D664E"/>
    <w:rsid w:val="004D7419"/>
    <w:rsid w:val="004D7539"/>
    <w:rsid w:val="004E2DB5"/>
    <w:rsid w:val="004E2DD4"/>
    <w:rsid w:val="004E3124"/>
    <w:rsid w:val="004E769F"/>
    <w:rsid w:val="004E7DC5"/>
    <w:rsid w:val="004E7DED"/>
    <w:rsid w:val="004F1070"/>
    <w:rsid w:val="004F2F3C"/>
    <w:rsid w:val="004F30E7"/>
    <w:rsid w:val="005006EC"/>
    <w:rsid w:val="005007D2"/>
    <w:rsid w:val="005024AA"/>
    <w:rsid w:val="00503A3E"/>
    <w:rsid w:val="00504C15"/>
    <w:rsid w:val="005103E1"/>
    <w:rsid w:val="0051092C"/>
    <w:rsid w:val="00511251"/>
    <w:rsid w:val="00513339"/>
    <w:rsid w:val="005139B6"/>
    <w:rsid w:val="0051400D"/>
    <w:rsid w:val="00514F71"/>
    <w:rsid w:val="005153CE"/>
    <w:rsid w:val="005154EE"/>
    <w:rsid w:val="00520787"/>
    <w:rsid w:val="00521577"/>
    <w:rsid w:val="0052328E"/>
    <w:rsid w:val="00523A6C"/>
    <w:rsid w:val="005261B4"/>
    <w:rsid w:val="005261F2"/>
    <w:rsid w:val="005267E4"/>
    <w:rsid w:val="00526A1D"/>
    <w:rsid w:val="00526C13"/>
    <w:rsid w:val="0052708C"/>
    <w:rsid w:val="005274C1"/>
    <w:rsid w:val="005305DF"/>
    <w:rsid w:val="0053088A"/>
    <w:rsid w:val="0053174C"/>
    <w:rsid w:val="0053186F"/>
    <w:rsid w:val="00531965"/>
    <w:rsid w:val="005319D8"/>
    <w:rsid w:val="00531D2A"/>
    <w:rsid w:val="00532005"/>
    <w:rsid w:val="00533346"/>
    <w:rsid w:val="00534133"/>
    <w:rsid w:val="00534397"/>
    <w:rsid w:val="005350EE"/>
    <w:rsid w:val="005361D9"/>
    <w:rsid w:val="005402B0"/>
    <w:rsid w:val="005404BA"/>
    <w:rsid w:val="00540909"/>
    <w:rsid w:val="00540CA9"/>
    <w:rsid w:val="005427F3"/>
    <w:rsid w:val="00542A64"/>
    <w:rsid w:val="00544D75"/>
    <w:rsid w:val="005455BF"/>
    <w:rsid w:val="0054741F"/>
    <w:rsid w:val="00547D17"/>
    <w:rsid w:val="005505DF"/>
    <w:rsid w:val="0055261E"/>
    <w:rsid w:val="00552C03"/>
    <w:rsid w:val="0055307E"/>
    <w:rsid w:val="0055350D"/>
    <w:rsid w:val="00553785"/>
    <w:rsid w:val="00555C6C"/>
    <w:rsid w:val="00556941"/>
    <w:rsid w:val="005569CA"/>
    <w:rsid w:val="005606E8"/>
    <w:rsid w:val="0056146A"/>
    <w:rsid w:val="00561600"/>
    <w:rsid w:val="00561826"/>
    <w:rsid w:val="005632A0"/>
    <w:rsid w:val="005647D3"/>
    <w:rsid w:val="00565CFE"/>
    <w:rsid w:val="0057060A"/>
    <w:rsid w:val="00572074"/>
    <w:rsid w:val="00572FA9"/>
    <w:rsid w:val="00573872"/>
    <w:rsid w:val="00575212"/>
    <w:rsid w:val="0057556D"/>
    <w:rsid w:val="0057584E"/>
    <w:rsid w:val="00575CB8"/>
    <w:rsid w:val="005770EE"/>
    <w:rsid w:val="005773AD"/>
    <w:rsid w:val="005774A4"/>
    <w:rsid w:val="00581C86"/>
    <w:rsid w:val="0058313B"/>
    <w:rsid w:val="0058375F"/>
    <w:rsid w:val="0058523A"/>
    <w:rsid w:val="00586ABE"/>
    <w:rsid w:val="00587C3E"/>
    <w:rsid w:val="00587C5F"/>
    <w:rsid w:val="005909C0"/>
    <w:rsid w:val="00593794"/>
    <w:rsid w:val="00594505"/>
    <w:rsid w:val="00595D5D"/>
    <w:rsid w:val="005A1022"/>
    <w:rsid w:val="005A1C03"/>
    <w:rsid w:val="005A27AF"/>
    <w:rsid w:val="005A340B"/>
    <w:rsid w:val="005A344F"/>
    <w:rsid w:val="005B0524"/>
    <w:rsid w:val="005B075A"/>
    <w:rsid w:val="005B171C"/>
    <w:rsid w:val="005B1CDF"/>
    <w:rsid w:val="005B1ED3"/>
    <w:rsid w:val="005B2549"/>
    <w:rsid w:val="005B3CB1"/>
    <w:rsid w:val="005B4002"/>
    <w:rsid w:val="005B40D7"/>
    <w:rsid w:val="005C0936"/>
    <w:rsid w:val="005C2467"/>
    <w:rsid w:val="005C2B99"/>
    <w:rsid w:val="005C3039"/>
    <w:rsid w:val="005C3EFA"/>
    <w:rsid w:val="005C430E"/>
    <w:rsid w:val="005C508D"/>
    <w:rsid w:val="005C56E6"/>
    <w:rsid w:val="005C5C71"/>
    <w:rsid w:val="005C60D1"/>
    <w:rsid w:val="005C7736"/>
    <w:rsid w:val="005C7D20"/>
    <w:rsid w:val="005C7E44"/>
    <w:rsid w:val="005D0526"/>
    <w:rsid w:val="005D1A31"/>
    <w:rsid w:val="005D2D3E"/>
    <w:rsid w:val="005D369F"/>
    <w:rsid w:val="005D40B7"/>
    <w:rsid w:val="005D48EE"/>
    <w:rsid w:val="005D6C02"/>
    <w:rsid w:val="005D71FA"/>
    <w:rsid w:val="005E064C"/>
    <w:rsid w:val="005E0AD3"/>
    <w:rsid w:val="005E0AF2"/>
    <w:rsid w:val="005E19E2"/>
    <w:rsid w:val="005E3364"/>
    <w:rsid w:val="005E4922"/>
    <w:rsid w:val="005E4E9A"/>
    <w:rsid w:val="005E5933"/>
    <w:rsid w:val="005E6968"/>
    <w:rsid w:val="005E6D53"/>
    <w:rsid w:val="005E7168"/>
    <w:rsid w:val="005E740B"/>
    <w:rsid w:val="005E7BA0"/>
    <w:rsid w:val="005E7C90"/>
    <w:rsid w:val="005F03A6"/>
    <w:rsid w:val="005F1112"/>
    <w:rsid w:val="005F2091"/>
    <w:rsid w:val="005F2F0C"/>
    <w:rsid w:val="005F32BB"/>
    <w:rsid w:val="005F3950"/>
    <w:rsid w:val="005F43E8"/>
    <w:rsid w:val="005F4A6B"/>
    <w:rsid w:val="005F521C"/>
    <w:rsid w:val="005F565D"/>
    <w:rsid w:val="005F68BA"/>
    <w:rsid w:val="005F797E"/>
    <w:rsid w:val="0060096D"/>
    <w:rsid w:val="006036E2"/>
    <w:rsid w:val="00603923"/>
    <w:rsid w:val="00603A4A"/>
    <w:rsid w:val="00604FAA"/>
    <w:rsid w:val="00605278"/>
    <w:rsid w:val="00605349"/>
    <w:rsid w:val="00605686"/>
    <w:rsid w:val="00610331"/>
    <w:rsid w:val="00611317"/>
    <w:rsid w:val="00612980"/>
    <w:rsid w:val="00612E70"/>
    <w:rsid w:val="006138E4"/>
    <w:rsid w:val="00614213"/>
    <w:rsid w:val="0061478F"/>
    <w:rsid w:val="00616399"/>
    <w:rsid w:val="00617985"/>
    <w:rsid w:val="00617992"/>
    <w:rsid w:val="00620180"/>
    <w:rsid w:val="00621A63"/>
    <w:rsid w:val="00621B09"/>
    <w:rsid w:val="00621C1A"/>
    <w:rsid w:val="006221AB"/>
    <w:rsid w:val="0062254F"/>
    <w:rsid w:val="00623734"/>
    <w:rsid w:val="00623AD4"/>
    <w:rsid w:val="00624B4C"/>
    <w:rsid w:val="00624F70"/>
    <w:rsid w:val="00626D98"/>
    <w:rsid w:val="00626FFB"/>
    <w:rsid w:val="006272E8"/>
    <w:rsid w:val="0063227B"/>
    <w:rsid w:val="006335DD"/>
    <w:rsid w:val="006355E8"/>
    <w:rsid w:val="00640058"/>
    <w:rsid w:val="00640C30"/>
    <w:rsid w:val="0064137C"/>
    <w:rsid w:val="00641E59"/>
    <w:rsid w:val="00642CB9"/>
    <w:rsid w:val="006451DC"/>
    <w:rsid w:val="00646980"/>
    <w:rsid w:val="00647D91"/>
    <w:rsid w:val="0065078A"/>
    <w:rsid w:val="00651540"/>
    <w:rsid w:val="00652B21"/>
    <w:rsid w:val="0065345B"/>
    <w:rsid w:val="006544B8"/>
    <w:rsid w:val="00654656"/>
    <w:rsid w:val="006561FD"/>
    <w:rsid w:val="00660BC1"/>
    <w:rsid w:val="00661625"/>
    <w:rsid w:val="0066226C"/>
    <w:rsid w:val="0066235E"/>
    <w:rsid w:val="00662962"/>
    <w:rsid w:val="00663B0A"/>
    <w:rsid w:val="00664564"/>
    <w:rsid w:val="00665621"/>
    <w:rsid w:val="0067122C"/>
    <w:rsid w:val="00671368"/>
    <w:rsid w:val="006739CA"/>
    <w:rsid w:val="006740C6"/>
    <w:rsid w:val="00676EF4"/>
    <w:rsid w:val="0067774F"/>
    <w:rsid w:val="006778E2"/>
    <w:rsid w:val="00680743"/>
    <w:rsid w:val="006816A1"/>
    <w:rsid w:val="00685145"/>
    <w:rsid w:val="00685F4D"/>
    <w:rsid w:val="00690DC9"/>
    <w:rsid w:val="00691DD1"/>
    <w:rsid w:val="00691E76"/>
    <w:rsid w:val="00693342"/>
    <w:rsid w:val="00693793"/>
    <w:rsid w:val="00693CF4"/>
    <w:rsid w:val="0069681F"/>
    <w:rsid w:val="00697A77"/>
    <w:rsid w:val="006A071B"/>
    <w:rsid w:val="006A0B5C"/>
    <w:rsid w:val="006A0FA6"/>
    <w:rsid w:val="006A12FF"/>
    <w:rsid w:val="006A2010"/>
    <w:rsid w:val="006A2090"/>
    <w:rsid w:val="006A2117"/>
    <w:rsid w:val="006A336D"/>
    <w:rsid w:val="006A3D7E"/>
    <w:rsid w:val="006A3F2A"/>
    <w:rsid w:val="006A4098"/>
    <w:rsid w:val="006A6414"/>
    <w:rsid w:val="006B0D69"/>
    <w:rsid w:val="006B3424"/>
    <w:rsid w:val="006B3D12"/>
    <w:rsid w:val="006B4225"/>
    <w:rsid w:val="006B4578"/>
    <w:rsid w:val="006B4F71"/>
    <w:rsid w:val="006B781D"/>
    <w:rsid w:val="006C064F"/>
    <w:rsid w:val="006C09FE"/>
    <w:rsid w:val="006C2657"/>
    <w:rsid w:val="006C3602"/>
    <w:rsid w:val="006C3A77"/>
    <w:rsid w:val="006C421D"/>
    <w:rsid w:val="006C4242"/>
    <w:rsid w:val="006C543F"/>
    <w:rsid w:val="006C55A7"/>
    <w:rsid w:val="006C5A36"/>
    <w:rsid w:val="006C5C53"/>
    <w:rsid w:val="006C61BE"/>
    <w:rsid w:val="006C6990"/>
    <w:rsid w:val="006C6B80"/>
    <w:rsid w:val="006D0D7E"/>
    <w:rsid w:val="006D13FD"/>
    <w:rsid w:val="006D3536"/>
    <w:rsid w:val="006D35E8"/>
    <w:rsid w:val="006D3B1C"/>
    <w:rsid w:val="006D3C1B"/>
    <w:rsid w:val="006D3DFA"/>
    <w:rsid w:val="006D3FA0"/>
    <w:rsid w:val="006D4C54"/>
    <w:rsid w:val="006D4F45"/>
    <w:rsid w:val="006D6B0E"/>
    <w:rsid w:val="006D7FDA"/>
    <w:rsid w:val="006E1BA9"/>
    <w:rsid w:val="006E212E"/>
    <w:rsid w:val="006E220F"/>
    <w:rsid w:val="006E42E8"/>
    <w:rsid w:val="006E504B"/>
    <w:rsid w:val="006E69AF"/>
    <w:rsid w:val="006E7090"/>
    <w:rsid w:val="006E79DF"/>
    <w:rsid w:val="006F0125"/>
    <w:rsid w:val="006F0824"/>
    <w:rsid w:val="006F11A6"/>
    <w:rsid w:val="006F1872"/>
    <w:rsid w:val="006F1B95"/>
    <w:rsid w:val="006F24E2"/>
    <w:rsid w:val="006F2B0B"/>
    <w:rsid w:val="006F2EAF"/>
    <w:rsid w:val="006F4464"/>
    <w:rsid w:val="006F49B4"/>
    <w:rsid w:val="006F6635"/>
    <w:rsid w:val="006F714C"/>
    <w:rsid w:val="00700E9C"/>
    <w:rsid w:val="007019B7"/>
    <w:rsid w:val="00701FFA"/>
    <w:rsid w:val="007032B4"/>
    <w:rsid w:val="00703620"/>
    <w:rsid w:val="00703F9B"/>
    <w:rsid w:val="00704383"/>
    <w:rsid w:val="00707EC3"/>
    <w:rsid w:val="007100E2"/>
    <w:rsid w:val="00710462"/>
    <w:rsid w:val="00710791"/>
    <w:rsid w:val="007108D8"/>
    <w:rsid w:val="007109AC"/>
    <w:rsid w:val="00711066"/>
    <w:rsid w:val="00712A46"/>
    <w:rsid w:val="00712AE8"/>
    <w:rsid w:val="007130C7"/>
    <w:rsid w:val="00716D87"/>
    <w:rsid w:val="0071733E"/>
    <w:rsid w:val="007173A3"/>
    <w:rsid w:val="007176A5"/>
    <w:rsid w:val="0072257D"/>
    <w:rsid w:val="00722CD6"/>
    <w:rsid w:val="00722DA5"/>
    <w:rsid w:val="00723518"/>
    <w:rsid w:val="00723840"/>
    <w:rsid w:val="0072479D"/>
    <w:rsid w:val="00725DFE"/>
    <w:rsid w:val="00727C2F"/>
    <w:rsid w:val="00730369"/>
    <w:rsid w:val="00730555"/>
    <w:rsid w:val="007313AD"/>
    <w:rsid w:val="007327FE"/>
    <w:rsid w:val="00733412"/>
    <w:rsid w:val="0073382A"/>
    <w:rsid w:val="00734009"/>
    <w:rsid w:val="00734CEA"/>
    <w:rsid w:val="007354C0"/>
    <w:rsid w:val="00736396"/>
    <w:rsid w:val="0073707F"/>
    <w:rsid w:val="00737210"/>
    <w:rsid w:val="007372AA"/>
    <w:rsid w:val="00737559"/>
    <w:rsid w:val="007377E1"/>
    <w:rsid w:val="007400D9"/>
    <w:rsid w:val="00741BD5"/>
    <w:rsid w:val="0074245E"/>
    <w:rsid w:val="00742D19"/>
    <w:rsid w:val="00744948"/>
    <w:rsid w:val="00744998"/>
    <w:rsid w:val="007469AB"/>
    <w:rsid w:val="00746FC1"/>
    <w:rsid w:val="00751518"/>
    <w:rsid w:val="00751BDC"/>
    <w:rsid w:val="007551F4"/>
    <w:rsid w:val="00755596"/>
    <w:rsid w:val="00757C35"/>
    <w:rsid w:val="00757D9E"/>
    <w:rsid w:val="007613C1"/>
    <w:rsid w:val="00761ABA"/>
    <w:rsid w:val="00762CC5"/>
    <w:rsid w:val="007637C8"/>
    <w:rsid w:val="00763B99"/>
    <w:rsid w:val="00764920"/>
    <w:rsid w:val="007655EC"/>
    <w:rsid w:val="00765F16"/>
    <w:rsid w:val="00766D5A"/>
    <w:rsid w:val="007673B8"/>
    <w:rsid w:val="007700D7"/>
    <w:rsid w:val="0077020F"/>
    <w:rsid w:val="00770C8E"/>
    <w:rsid w:val="007724C5"/>
    <w:rsid w:val="00772A69"/>
    <w:rsid w:val="00772D7A"/>
    <w:rsid w:val="00773BE7"/>
    <w:rsid w:val="007748A2"/>
    <w:rsid w:val="00774CE7"/>
    <w:rsid w:val="0077513E"/>
    <w:rsid w:val="0077553E"/>
    <w:rsid w:val="0077632C"/>
    <w:rsid w:val="00776789"/>
    <w:rsid w:val="00777489"/>
    <w:rsid w:val="0078045A"/>
    <w:rsid w:val="00780D75"/>
    <w:rsid w:val="00781870"/>
    <w:rsid w:val="00781A4B"/>
    <w:rsid w:val="00782680"/>
    <w:rsid w:val="00784D8D"/>
    <w:rsid w:val="00784DAA"/>
    <w:rsid w:val="00786255"/>
    <w:rsid w:val="0078691D"/>
    <w:rsid w:val="0078755E"/>
    <w:rsid w:val="00790DE3"/>
    <w:rsid w:val="00790E94"/>
    <w:rsid w:val="00791CB8"/>
    <w:rsid w:val="00791D46"/>
    <w:rsid w:val="00791FFE"/>
    <w:rsid w:val="00792461"/>
    <w:rsid w:val="007929AA"/>
    <w:rsid w:val="00794131"/>
    <w:rsid w:val="007942F5"/>
    <w:rsid w:val="0079452B"/>
    <w:rsid w:val="007949F1"/>
    <w:rsid w:val="00795613"/>
    <w:rsid w:val="00795622"/>
    <w:rsid w:val="007956A1"/>
    <w:rsid w:val="007969C9"/>
    <w:rsid w:val="007A0B10"/>
    <w:rsid w:val="007A1D0F"/>
    <w:rsid w:val="007A2541"/>
    <w:rsid w:val="007A38AA"/>
    <w:rsid w:val="007A569D"/>
    <w:rsid w:val="007A56C8"/>
    <w:rsid w:val="007A5FD5"/>
    <w:rsid w:val="007A6216"/>
    <w:rsid w:val="007A6709"/>
    <w:rsid w:val="007A79C0"/>
    <w:rsid w:val="007A7A18"/>
    <w:rsid w:val="007B0BED"/>
    <w:rsid w:val="007B16CB"/>
    <w:rsid w:val="007B589E"/>
    <w:rsid w:val="007B64AB"/>
    <w:rsid w:val="007C03EA"/>
    <w:rsid w:val="007C0718"/>
    <w:rsid w:val="007C0ACB"/>
    <w:rsid w:val="007C1281"/>
    <w:rsid w:val="007C1864"/>
    <w:rsid w:val="007C2807"/>
    <w:rsid w:val="007C3513"/>
    <w:rsid w:val="007C4D69"/>
    <w:rsid w:val="007C4F3E"/>
    <w:rsid w:val="007C65C5"/>
    <w:rsid w:val="007C7091"/>
    <w:rsid w:val="007C76F6"/>
    <w:rsid w:val="007C792A"/>
    <w:rsid w:val="007D0208"/>
    <w:rsid w:val="007D19AB"/>
    <w:rsid w:val="007D1D4C"/>
    <w:rsid w:val="007D2C70"/>
    <w:rsid w:val="007D2F9C"/>
    <w:rsid w:val="007D2FA5"/>
    <w:rsid w:val="007D383A"/>
    <w:rsid w:val="007D4384"/>
    <w:rsid w:val="007D6BFF"/>
    <w:rsid w:val="007D6C8E"/>
    <w:rsid w:val="007E0734"/>
    <w:rsid w:val="007E098E"/>
    <w:rsid w:val="007E1DE7"/>
    <w:rsid w:val="007E2769"/>
    <w:rsid w:val="007E29BF"/>
    <w:rsid w:val="007E2A0F"/>
    <w:rsid w:val="007E2A55"/>
    <w:rsid w:val="007E2CA7"/>
    <w:rsid w:val="007E4841"/>
    <w:rsid w:val="007E54D9"/>
    <w:rsid w:val="007E7095"/>
    <w:rsid w:val="007E7D5D"/>
    <w:rsid w:val="007F14EA"/>
    <w:rsid w:val="007F203A"/>
    <w:rsid w:val="007F26F4"/>
    <w:rsid w:val="007F4326"/>
    <w:rsid w:val="007F6864"/>
    <w:rsid w:val="007F6987"/>
    <w:rsid w:val="007F71A7"/>
    <w:rsid w:val="007F7EC6"/>
    <w:rsid w:val="00800027"/>
    <w:rsid w:val="00801A07"/>
    <w:rsid w:val="00801B11"/>
    <w:rsid w:val="0080276A"/>
    <w:rsid w:val="00802EE9"/>
    <w:rsid w:val="00803DB1"/>
    <w:rsid w:val="008041F8"/>
    <w:rsid w:val="0080433B"/>
    <w:rsid w:val="00804686"/>
    <w:rsid w:val="00804CB4"/>
    <w:rsid w:val="00805968"/>
    <w:rsid w:val="00806599"/>
    <w:rsid w:val="00806A75"/>
    <w:rsid w:val="008075EB"/>
    <w:rsid w:val="008101A5"/>
    <w:rsid w:val="0081054F"/>
    <w:rsid w:val="008107B6"/>
    <w:rsid w:val="00810943"/>
    <w:rsid w:val="00811B2D"/>
    <w:rsid w:val="00811E8C"/>
    <w:rsid w:val="008122AB"/>
    <w:rsid w:val="00812358"/>
    <w:rsid w:val="00813088"/>
    <w:rsid w:val="0081318D"/>
    <w:rsid w:val="0081506F"/>
    <w:rsid w:val="00816947"/>
    <w:rsid w:val="00820EAE"/>
    <w:rsid w:val="0082207F"/>
    <w:rsid w:val="00822259"/>
    <w:rsid w:val="00822E88"/>
    <w:rsid w:val="008242A5"/>
    <w:rsid w:val="00827962"/>
    <w:rsid w:val="0083034C"/>
    <w:rsid w:val="00830F1C"/>
    <w:rsid w:val="00831CDC"/>
    <w:rsid w:val="0083211E"/>
    <w:rsid w:val="0083452F"/>
    <w:rsid w:val="00834A07"/>
    <w:rsid w:val="00835B2C"/>
    <w:rsid w:val="00836E97"/>
    <w:rsid w:val="00837018"/>
    <w:rsid w:val="00840660"/>
    <w:rsid w:val="00841E8B"/>
    <w:rsid w:val="00843125"/>
    <w:rsid w:val="00843CDB"/>
    <w:rsid w:val="008440D8"/>
    <w:rsid w:val="00844679"/>
    <w:rsid w:val="008456B7"/>
    <w:rsid w:val="00845DB0"/>
    <w:rsid w:val="00845E6E"/>
    <w:rsid w:val="00850E81"/>
    <w:rsid w:val="00850F06"/>
    <w:rsid w:val="00851BEC"/>
    <w:rsid w:val="00851D76"/>
    <w:rsid w:val="00852D86"/>
    <w:rsid w:val="00853BF8"/>
    <w:rsid w:val="00853E4B"/>
    <w:rsid w:val="00853FA2"/>
    <w:rsid w:val="00854138"/>
    <w:rsid w:val="00855132"/>
    <w:rsid w:val="0085566C"/>
    <w:rsid w:val="00855F11"/>
    <w:rsid w:val="00856DDD"/>
    <w:rsid w:val="008570B9"/>
    <w:rsid w:val="00860258"/>
    <w:rsid w:val="00860B32"/>
    <w:rsid w:val="00863135"/>
    <w:rsid w:val="0086324C"/>
    <w:rsid w:val="008637D9"/>
    <w:rsid w:val="00863EC4"/>
    <w:rsid w:val="00864667"/>
    <w:rsid w:val="0086549A"/>
    <w:rsid w:val="008702F0"/>
    <w:rsid w:val="00871508"/>
    <w:rsid w:val="00871B75"/>
    <w:rsid w:val="00872E48"/>
    <w:rsid w:val="008740C3"/>
    <w:rsid w:val="00874564"/>
    <w:rsid w:val="008746D8"/>
    <w:rsid w:val="00875190"/>
    <w:rsid w:val="00876570"/>
    <w:rsid w:val="00876A74"/>
    <w:rsid w:val="00876F63"/>
    <w:rsid w:val="00877206"/>
    <w:rsid w:val="00877372"/>
    <w:rsid w:val="00877506"/>
    <w:rsid w:val="00877C4D"/>
    <w:rsid w:val="00880177"/>
    <w:rsid w:val="00881506"/>
    <w:rsid w:val="008816F3"/>
    <w:rsid w:val="00881D54"/>
    <w:rsid w:val="00881FE0"/>
    <w:rsid w:val="0088433B"/>
    <w:rsid w:val="008843F8"/>
    <w:rsid w:val="008853A1"/>
    <w:rsid w:val="0088628F"/>
    <w:rsid w:val="00887025"/>
    <w:rsid w:val="00887921"/>
    <w:rsid w:val="00890ED0"/>
    <w:rsid w:val="00890FE0"/>
    <w:rsid w:val="0089107B"/>
    <w:rsid w:val="00891CB0"/>
    <w:rsid w:val="008927B5"/>
    <w:rsid w:val="00892DB5"/>
    <w:rsid w:val="00893DCA"/>
    <w:rsid w:val="00894854"/>
    <w:rsid w:val="00895905"/>
    <w:rsid w:val="0089751D"/>
    <w:rsid w:val="00897E02"/>
    <w:rsid w:val="008A0265"/>
    <w:rsid w:val="008A2352"/>
    <w:rsid w:val="008A255C"/>
    <w:rsid w:val="008A25F3"/>
    <w:rsid w:val="008A34E5"/>
    <w:rsid w:val="008A4115"/>
    <w:rsid w:val="008A4687"/>
    <w:rsid w:val="008A4A3D"/>
    <w:rsid w:val="008A4BA2"/>
    <w:rsid w:val="008A4EF8"/>
    <w:rsid w:val="008A570B"/>
    <w:rsid w:val="008A59A2"/>
    <w:rsid w:val="008A59BA"/>
    <w:rsid w:val="008A5DD2"/>
    <w:rsid w:val="008A7032"/>
    <w:rsid w:val="008A7B30"/>
    <w:rsid w:val="008B1213"/>
    <w:rsid w:val="008B1F1C"/>
    <w:rsid w:val="008B245A"/>
    <w:rsid w:val="008B2AAE"/>
    <w:rsid w:val="008B32A9"/>
    <w:rsid w:val="008B48D0"/>
    <w:rsid w:val="008B584C"/>
    <w:rsid w:val="008B5A17"/>
    <w:rsid w:val="008B5B20"/>
    <w:rsid w:val="008B762C"/>
    <w:rsid w:val="008C0B3D"/>
    <w:rsid w:val="008C2CB5"/>
    <w:rsid w:val="008C48C8"/>
    <w:rsid w:val="008C5F78"/>
    <w:rsid w:val="008D02E9"/>
    <w:rsid w:val="008D0862"/>
    <w:rsid w:val="008D3651"/>
    <w:rsid w:val="008D5BBF"/>
    <w:rsid w:val="008D5D29"/>
    <w:rsid w:val="008D6092"/>
    <w:rsid w:val="008D61D7"/>
    <w:rsid w:val="008D7E83"/>
    <w:rsid w:val="008E0DB2"/>
    <w:rsid w:val="008E2528"/>
    <w:rsid w:val="008E53E2"/>
    <w:rsid w:val="008E59CC"/>
    <w:rsid w:val="008E59FA"/>
    <w:rsid w:val="008E70F3"/>
    <w:rsid w:val="008E7910"/>
    <w:rsid w:val="008E7B13"/>
    <w:rsid w:val="008F0311"/>
    <w:rsid w:val="008F0595"/>
    <w:rsid w:val="008F082D"/>
    <w:rsid w:val="008F1917"/>
    <w:rsid w:val="008F26F3"/>
    <w:rsid w:val="008F2DB2"/>
    <w:rsid w:val="008F336E"/>
    <w:rsid w:val="008F36DE"/>
    <w:rsid w:val="008F428C"/>
    <w:rsid w:val="008F69CA"/>
    <w:rsid w:val="008F787C"/>
    <w:rsid w:val="008F7D27"/>
    <w:rsid w:val="00900B70"/>
    <w:rsid w:val="009028AB"/>
    <w:rsid w:val="00902E8E"/>
    <w:rsid w:val="00904211"/>
    <w:rsid w:val="00904929"/>
    <w:rsid w:val="00905CFC"/>
    <w:rsid w:val="0090738E"/>
    <w:rsid w:val="009112B4"/>
    <w:rsid w:val="00911B88"/>
    <w:rsid w:val="0091316A"/>
    <w:rsid w:val="00914507"/>
    <w:rsid w:val="00914E0C"/>
    <w:rsid w:val="00916FD2"/>
    <w:rsid w:val="009173CB"/>
    <w:rsid w:val="00917D9A"/>
    <w:rsid w:val="009201BF"/>
    <w:rsid w:val="0092180A"/>
    <w:rsid w:val="00922862"/>
    <w:rsid w:val="0092399C"/>
    <w:rsid w:val="009241BE"/>
    <w:rsid w:val="00924BF6"/>
    <w:rsid w:val="009251DD"/>
    <w:rsid w:val="00927BDF"/>
    <w:rsid w:val="009318CC"/>
    <w:rsid w:val="00931B15"/>
    <w:rsid w:val="009322A6"/>
    <w:rsid w:val="00933584"/>
    <w:rsid w:val="00934698"/>
    <w:rsid w:val="00935221"/>
    <w:rsid w:val="00935F60"/>
    <w:rsid w:val="00936596"/>
    <w:rsid w:val="00937BC7"/>
    <w:rsid w:val="00937E7D"/>
    <w:rsid w:val="009400FA"/>
    <w:rsid w:val="00941103"/>
    <w:rsid w:val="00941691"/>
    <w:rsid w:val="0094274C"/>
    <w:rsid w:val="00943A8B"/>
    <w:rsid w:val="00944FEF"/>
    <w:rsid w:val="0094563A"/>
    <w:rsid w:val="00945DE4"/>
    <w:rsid w:val="00945FE2"/>
    <w:rsid w:val="00946048"/>
    <w:rsid w:val="00946E9E"/>
    <w:rsid w:val="009473DD"/>
    <w:rsid w:val="00947667"/>
    <w:rsid w:val="009478D6"/>
    <w:rsid w:val="00947F19"/>
    <w:rsid w:val="00951E7B"/>
    <w:rsid w:val="009523FC"/>
    <w:rsid w:val="00953655"/>
    <w:rsid w:val="00954B93"/>
    <w:rsid w:val="00954DF1"/>
    <w:rsid w:val="00954E5C"/>
    <w:rsid w:val="00957028"/>
    <w:rsid w:val="0095735A"/>
    <w:rsid w:val="009578A6"/>
    <w:rsid w:val="00957F14"/>
    <w:rsid w:val="009605FD"/>
    <w:rsid w:val="009606F1"/>
    <w:rsid w:val="009613FC"/>
    <w:rsid w:val="00963C63"/>
    <w:rsid w:val="0096527E"/>
    <w:rsid w:val="00965583"/>
    <w:rsid w:val="0096713F"/>
    <w:rsid w:val="009672F4"/>
    <w:rsid w:val="009677E1"/>
    <w:rsid w:val="009678B7"/>
    <w:rsid w:val="00967954"/>
    <w:rsid w:val="00970495"/>
    <w:rsid w:val="00970F43"/>
    <w:rsid w:val="00970F86"/>
    <w:rsid w:val="00971145"/>
    <w:rsid w:val="0097166B"/>
    <w:rsid w:val="0097168D"/>
    <w:rsid w:val="00971FCC"/>
    <w:rsid w:val="00973178"/>
    <w:rsid w:val="00975E4F"/>
    <w:rsid w:val="00975F25"/>
    <w:rsid w:val="00976627"/>
    <w:rsid w:val="00977DCB"/>
    <w:rsid w:val="00977FDD"/>
    <w:rsid w:val="0098020F"/>
    <w:rsid w:val="009814FF"/>
    <w:rsid w:val="009833DD"/>
    <w:rsid w:val="00983B3F"/>
    <w:rsid w:val="00983BFD"/>
    <w:rsid w:val="00984FC9"/>
    <w:rsid w:val="009854EA"/>
    <w:rsid w:val="00986030"/>
    <w:rsid w:val="00987B4A"/>
    <w:rsid w:val="009905EF"/>
    <w:rsid w:val="009908F5"/>
    <w:rsid w:val="009911AD"/>
    <w:rsid w:val="0099147A"/>
    <w:rsid w:val="00991A94"/>
    <w:rsid w:val="00993232"/>
    <w:rsid w:val="009937D6"/>
    <w:rsid w:val="009939C5"/>
    <w:rsid w:val="009952BD"/>
    <w:rsid w:val="00995A15"/>
    <w:rsid w:val="00996412"/>
    <w:rsid w:val="00996FBA"/>
    <w:rsid w:val="009978A6"/>
    <w:rsid w:val="009A005E"/>
    <w:rsid w:val="009A01DC"/>
    <w:rsid w:val="009A323F"/>
    <w:rsid w:val="009A4493"/>
    <w:rsid w:val="009A76AF"/>
    <w:rsid w:val="009B09AA"/>
    <w:rsid w:val="009B0B15"/>
    <w:rsid w:val="009B2AD9"/>
    <w:rsid w:val="009B2D22"/>
    <w:rsid w:val="009B3013"/>
    <w:rsid w:val="009B7A72"/>
    <w:rsid w:val="009C1B0C"/>
    <w:rsid w:val="009C24D0"/>
    <w:rsid w:val="009C3869"/>
    <w:rsid w:val="009C394B"/>
    <w:rsid w:val="009C3B43"/>
    <w:rsid w:val="009C6D26"/>
    <w:rsid w:val="009C78D8"/>
    <w:rsid w:val="009D020E"/>
    <w:rsid w:val="009D0CBD"/>
    <w:rsid w:val="009D0F17"/>
    <w:rsid w:val="009D1FC3"/>
    <w:rsid w:val="009D5E5F"/>
    <w:rsid w:val="009D660B"/>
    <w:rsid w:val="009D786D"/>
    <w:rsid w:val="009E254D"/>
    <w:rsid w:val="009E2746"/>
    <w:rsid w:val="009E2F4E"/>
    <w:rsid w:val="009E403D"/>
    <w:rsid w:val="009E4B9C"/>
    <w:rsid w:val="009E5311"/>
    <w:rsid w:val="009E56CB"/>
    <w:rsid w:val="009E69FB"/>
    <w:rsid w:val="009E6BA2"/>
    <w:rsid w:val="009E757A"/>
    <w:rsid w:val="009E7FCF"/>
    <w:rsid w:val="009F1569"/>
    <w:rsid w:val="009F1E3C"/>
    <w:rsid w:val="009F22D9"/>
    <w:rsid w:val="009F2FCF"/>
    <w:rsid w:val="009F4921"/>
    <w:rsid w:val="009F4B59"/>
    <w:rsid w:val="009F4E92"/>
    <w:rsid w:val="009F541C"/>
    <w:rsid w:val="009F65D5"/>
    <w:rsid w:val="00A0106A"/>
    <w:rsid w:val="00A0198B"/>
    <w:rsid w:val="00A02192"/>
    <w:rsid w:val="00A02D3A"/>
    <w:rsid w:val="00A03F1D"/>
    <w:rsid w:val="00A04DE1"/>
    <w:rsid w:val="00A063AC"/>
    <w:rsid w:val="00A06AFE"/>
    <w:rsid w:val="00A0730D"/>
    <w:rsid w:val="00A104F0"/>
    <w:rsid w:val="00A12BF2"/>
    <w:rsid w:val="00A13F32"/>
    <w:rsid w:val="00A146C0"/>
    <w:rsid w:val="00A15649"/>
    <w:rsid w:val="00A163DF"/>
    <w:rsid w:val="00A16EFE"/>
    <w:rsid w:val="00A202E8"/>
    <w:rsid w:val="00A20581"/>
    <w:rsid w:val="00A22030"/>
    <w:rsid w:val="00A22056"/>
    <w:rsid w:val="00A226FA"/>
    <w:rsid w:val="00A22743"/>
    <w:rsid w:val="00A22D39"/>
    <w:rsid w:val="00A231CB"/>
    <w:rsid w:val="00A23DB6"/>
    <w:rsid w:val="00A271A2"/>
    <w:rsid w:val="00A27315"/>
    <w:rsid w:val="00A27AD2"/>
    <w:rsid w:val="00A27FCB"/>
    <w:rsid w:val="00A30BE5"/>
    <w:rsid w:val="00A3106A"/>
    <w:rsid w:val="00A3112D"/>
    <w:rsid w:val="00A343E2"/>
    <w:rsid w:val="00A34A92"/>
    <w:rsid w:val="00A35030"/>
    <w:rsid w:val="00A35642"/>
    <w:rsid w:val="00A35FFC"/>
    <w:rsid w:val="00A40756"/>
    <w:rsid w:val="00A42210"/>
    <w:rsid w:val="00A4253E"/>
    <w:rsid w:val="00A440DF"/>
    <w:rsid w:val="00A46BDA"/>
    <w:rsid w:val="00A5134C"/>
    <w:rsid w:val="00A52E9D"/>
    <w:rsid w:val="00A53918"/>
    <w:rsid w:val="00A54E2A"/>
    <w:rsid w:val="00A55E5E"/>
    <w:rsid w:val="00A561EC"/>
    <w:rsid w:val="00A604C4"/>
    <w:rsid w:val="00A6086C"/>
    <w:rsid w:val="00A62169"/>
    <w:rsid w:val="00A62861"/>
    <w:rsid w:val="00A629C8"/>
    <w:rsid w:val="00A66215"/>
    <w:rsid w:val="00A66F55"/>
    <w:rsid w:val="00A67290"/>
    <w:rsid w:val="00A70585"/>
    <w:rsid w:val="00A70659"/>
    <w:rsid w:val="00A707F5"/>
    <w:rsid w:val="00A714CF"/>
    <w:rsid w:val="00A72024"/>
    <w:rsid w:val="00A7333D"/>
    <w:rsid w:val="00A7551E"/>
    <w:rsid w:val="00A75EDA"/>
    <w:rsid w:val="00A7798F"/>
    <w:rsid w:val="00A779E1"/>
    <w:rsid w:val="00A77CF4"/>
    <w:rsid w:val="00A802F5"/>
    <w:rsid w:val="00A8302B"/>
    <w:rsid w:val="00A837DA"/>
    <w:rsid w:val="00A8436C"/>
    <w:rsid w:val="00A84C3C"/>
    <w:rsid w:val="00A85B20"/>
    <w:rsid w:val="00A86828"/>
    <w:rsid w:val="00A87336"/>
    <w:rsid w:val="00A90225"/>
    <w:rsid w:val="00A91AA3"/>
    <w:rsid w:val="00A92681"/>
    <w:rsid w:val="00A94442"/>
    <w:rsid w:val="00AA08C1"/>
    <w:rsid w:val="00AA3F0D"/>
    <w:rsid w:val="00AA4486"/>
    <w:rsid w:val="00AA4A36"/>
    <w:rsid w:val="00AA5992"/>
    <w:rsid w:val="00AA78E9"/>
    <w:rsid w:val="00AA7F57"/>
    <w:rsid w:val="00AB06D2"/>
    <w:rsid w:val="00AB1E81"/>
    <w:rsid w:val="00AB3BAD"/>
    <w:rsid w:val="00AB3C85"/>
    <w:rsid w:val="00AB3E37"/>
    <w:rsid w:val="00AB7954"/>
    <w:rsid w:val="00AC0A61"/>
    <w:rsid w:val="00AC131E"/>
    <w:rsid w:val="00AC2E86"/>
    <w:rsid w:val="00AC48C0"/>
    <w:rsid w:val="00AC4FC6"/>
    <w:rsid w:val="00AC5C47"/>
    <w:rsid w:val="00AC6718"/>
    <w:rsid w:val="00AC7562"/>
    <w:rsid w:val="00AC7BEC"/>
    <w:rsid w:val="00AD08E1"/>
    <w:rsid w:val="00AD1728"/>
    <w:rsid w:val="00AD190C"/>
    <w:rsid w:val="00AD2984"/>
    <w:rsid w:val="00AD4470"/>
    <w:rsid w:val="00AD44D0"/>
    <w:rsid w:val="00AD59AB"/>
    <w:rsid w:val="00AD7DF2"/>
    <w:rsid w:val="00AE0BEF"/>
    <w:rsid w:val="00AE1CDF"/>
    <w:rsid w:val="00AE1FB3"/>
    <w:rsid w:val="00AE21E0"/>
    <w:rsid w:val="00AE4706"/>
    <w:rsid w:val="00AE6206"/>
    <w:rsid w:val="00AE76DD"/>
    <w:rsid w:val="00AF0653"/>
    <w:rsid w:val="00AF0E55"/>
    <w:rsid w:val="00AF22C6"/>
    <w:rsid w:val="00AF31B6"/>
    <w:rsid w:val="00AF36D1"/>
    <w:rsid w:val="00AF3A1E"/>
    <w:rsid w:val="00AF4485"/>
    <w:rsid w:val="00AF640F"/>
    <w:rsid w:val="00AF68A1"/>
    <w:rsid w:val="00B00CA2"/>
    <w:rsid w:val="00B00FAB"/>
    <w:rsid w:val="00B04717"/>
    <w:rsid w:val="00B04D38"/>
    <w:rsid w:val="00B055DB"/>
    <w:rsid w:val="00B061C8"/>
    <w:rsid w:val="00B07056"/>
    <w:rsid w:val="00B07403"/>
    <w:rsid w:val="00B07530"/>
    <w:rsid w:val="00B10434"/>
    <w:rsid w:val="00B10B39"/>
    <w:rsid w:val="00B11279"/>
    <w:rsid w:val="00B12901"/>
    <w:rsid w:val="00B12E73"/>
    <w:rsid w:val="00B1404A"/>
    <w:rsid w:val="00B150CC"/>
    <w:rsid w:val="00B156E3"/>
    <w:rsid w:val="00B15C28"/>
    <w:rsid w:val="00B17D5E"/>
    <w:rsid w:val="00B2432E"/>
    <w:rsid w:val="00B24C2E"/>
    <w:rsid w:val="00B24FD5"/>
    <w:rsid w:val="00B2636F"/>
    <w:rsid w:val="00B2647D"/>
    <w:rsid w:val="00B27652"/>
    <w:rsid w:val="00B27E82"/>
    <w:rsid w:val="00B310EA"/>
    <w:rsid w:val="00B31ED7"/>
    <w:rsid w:val="00B3342C"/>
    <w:rsid w:val="00B3403D"/>
    <w:rsid w:val="00B342A7"/>
    <w:rsid w:val="00B343B8"/>
    <w:rsid w:val="00B34D97"/>
    <w:rsid w:val="00B379D7"/>
    <w:rsid w:val="00B41A59"/>
    <w:rsid w:val="00B41A8B"/>
    <w:rsid w:val="00B425D4"/>
    <w:rsid w:val="00B43991"/>
    <w:rsid w:val="00B43AAF"/>
    <w:rsid w:val="00B43AC9"/>
    <w:rsid w:val="00B43B1D"/>
    <w:rsid w:val="00B44BA1"/>
    <w:rsid w:val="00B45C42"/>
    <w:rsid w:val="00B46D49"/>
    <w:rsid w:val="00B51522"/>
    <w:rsid w:val="00B51DEC"/>
    <w:rsid w:val="00B52CBF"/>
    <w:rsid w:val="00B54E2A"/>
    <w:rsid w:val="00B54FBA"/>
    <w:rsid w:val="00B55D9E"/>
    <w:rsid w:val="00B5635C"/>
    <w:rsid w:val="00B57093"/>
    <w:rsid w:val="00B57AF9"/>
    <w:rsid w:val="00B61E55"/>
    <w:rsid w:val="00B62EBD"/>
    <w:rsid w:val="00B63946"/>
    <w:rsid w:val="00B657E7"/>
    <w:rsid w:val="00B667E5"/>
    <w:rsid w:val="00B678F4"/>
    <w:rsid w:val="00B70DA6"/>
    <w:rsid w:val="00B71AC2"/>
    <w:rsid w:val="00B727DE"/>
    <w:rsid w:val="00B73493"/>
    <w:rsid w:val="00B73B1E"/>
    <w:rsid w:val="00B74A4F"/>
    <w:rsid w:val="00B76613"/>
    <w:rsid w:val="00B769A8"/>
    <w:rsid w:val="00B77503"/>
    <w:rsid w:val="00B7766B"/>
    <w:rsid w:val="00B80160"/>
    <w:rsid w:val="00B80266"/>
    <w:rsid w:val="00B81BCB"/>
    <w:rsid w:val="00B8218C"/>
    <w:rsid w:val="00B833A2"/>
    <w:rsid w:val="00B85005"/>
    <w:rsid w:val="00B864FB"/>
    <w:rsid w:val="00B87A70"/>
    <w:rsid w:val="00B926B7"/>
    <w:rsid w:val="00B92795"/>
    <w:rsid w:val="00B9355F"/>
    <w:rsid w:val="00B94C4E"/>
    <w:rsid w:val="00B954AD"/>
    <w:rsid w:val="00B95C5D"/>
    <w:rsid w:val="00B96CFC"/>
    <w:rsid w:val="00B97491"/>
    <w:rsid w:val="00BA1876"/>
    <w:rsid w:val="00BA20DF"/>
    <w:rsid w:val="00BA2C07"/>
    <w:rsid w:val="00BA2F00"/>
    <w:rsid w:val="00BA3132"/>
    <w:rsid w:val="00BA35A3"/>
    <w:rsid w:val="00BA3B4A"/>
    <w:rsid w:val="00BA4BB4"/>
    <w:rsid w:val="00BA52C0"/>
    <w:rsid w:val="00BA6120"/>
    <w:rsid w:val="00BA70E0"/>
    <w:rsid w:val="00BB08D7"/>
    <w:rsid w:val="00BB303B"/>
    <w:rsid w:val="00BB3490"/>
    <w:rsid w:val="00BB3C7D"/>
    <w:rsid w:val="00BB3E1E"/>
    <w:rsid w:val="00BB4411"/>
    <w:rsid w:val="00BB55C0"/>
    <w:rsid w:val="00BB57B4"/>
    <w:rsid w:val="00BB7C01"/>
    <w:rsid w:val="00BC01A9"/>
    <w:rsid w:val="00BC0E04"/>
    <w:rsid w:val="00BC1076"/>
    <w:rsid w:val="00BC4299"/>
    <w:rsid w:val="00BC47F3"/>
    <w:rsid w:val="00BC4F01"/>
    <w:rsid w:val="00BC629F"/>
    <w:rsid w:val="00BC6C41"/>
    <w:rsid w:val="00BC76EF"/>
    <w:rsid w:val="00BD0106"/>
    <w:rsid w:val="00BD103E"/>
    <w:rsid w:val="00BD1531"/>
    <w:rsid w:val="00BD15BB"/>
    <w:rsid w:val="00BD17F7"/>
    <w:rsid w:val="00BD1D24"/>
    <w:rsid w:val="00BD1E27"/>
    <w:rsid w:val="00BD296F"/>
    <w:rsid w:val="00BD2B4D"/>
    <w:rsid w:val="00BD4D99"/>
    <w:rsid w:val="00BD50CF"/>
    <w:rsid w:val="00BD5A08"/>
    <w:rsid w:val="00BE2050"/>
    <w:rsid w:val="00BE3A19"/>
    <w:rsid w:val="00BE5BFE"/>
    <w:rsid w:val="00BE5C7A"/>
    <w:rsid w:val="00BE703F"/>
    <w:rsid w:val="00BF00EC"/>
    <w:rsid w:val="00BF0DE6"/>
    <w:rsid w:val="00BF1016"/>
    <w:rsid w:val="00BF261E"/>
    <w:rsid w:val="00BF3EDC"/>
    <w:rsid w:val="00BF457B"/>
    <w:rsid w:val="00BF5AC8"/>
    <w:rsid w:val="00BF6458"/>
    <w:rsid w:val="00BF657A"/>
    <w:rsid w:val="00BF6DD4"/>
    <w:rsid w:val="00BF70B8"/>
    <w:rsid w:val="00BF7C31"/>
    <w:rsid w:val="00BF7D52"/>
    <w:rsid w:val="00C005DC"/>
    <w:rsid w:val="00C00AAF"/>
    <w:rsid w:val="00C025F8"/>
    <w:rsid w:val="00C03534"/>
    <w:rsid w:val="00C03586"/>
    <w:rsid w:val="00C03D7E"/>
    <w:rsid w:val="00C03DE0"/>
    <w:rsid w:val="00C04144"/>
    <w:rsid w:val="00C0489F"/>
    <w:rsid w:val="00C1039C"/>
    <w:rsid w:val="00C10AC9"/>
    <w:rsid w:val="00C1156C"/>
    <w:rsid w:val="00C11C80"/>
    <w:rsid w:val="00C12B0E"/>
    <w:rsid w:val="00C13490"/>
    <w:rsid w:val="00C14601"/>
    <w:rsid w:val="00C15CE2"/>
    <w:rsid w:val="00C1606C"/>
    <w:rsid w:val="00C16C3B"/>
    <w:rsid w:val="00C1795E"/>
    <w:rsid w:val="00C21745"/>
    <w:rsid w:val="00C21D28"/>
    <w:rsid w:val="00C22099"/>
    <w:rsid w:val="00C23895"/>
    <w:rsid w:val="00C24AB3"/>
    <w:rsid w:val="00C24F0D"/>
    <w:rsid w:val="00C2643C"/>
    <w:rsid w:val="00C27766"/>
    <w:rsid w:val="00C312A4"/>
    <w:rsid w:val="00C31F43"/>
    <w:rsid w:val="00C327F3"/>
    <w:rsid w:val="00C33199"/>
    <w:rsid w:val="00C333FB"/>
    <w:rsid w:val="00C34989"/>
    <w:rsid w:val="00C363E3"/>
    <w:rsid w:val="00C36511"/>
    <w:rsid w:val="00C36EE4"/>
    <w:rsid w:val="00C3760D"/>
    <w:rsid w:val="00C41944"/>
    <w:rsid w:val="00C43132"/>
    <w:rsid w:val="00C45C1F"/>
    <w:rsid w:val="00C46701"/>
    <w:rsid w:val="00C46B7A"/>
    <w:rsid w:val="00C47206"/>
    <w:rsid w:val="00C50F4E"/>
    <w:rsid w:val="00C5159E"/>
    <w:rsid w:val="00C51CE3"/>
    <w:rsid w:val="00C52AB5"/>
    <w:rsid w:val="00C54042"/>
    <w:rsid w:val="00C54888"/>
    <w:rsid w:val="00C5587C"/>
    <w:rsid w:val="00C55ACF"/>
    <w:rsid w:val="00C5787E"/>
    <w:rsid w:val="00C57A03"/>
    <w:rsid w:val="00C62011"/>
    <w:rsid w:val="00C62192"/>
    <w:rsid w:val="00C62487"/>
    <w:rsid w:val="00C62AE3"/>
    <w:rsid w:val="00C62C7B"/>
    <w:rsid w:val="00C62EDF"/>
    <w:rsid w:val="00C63644"/>
    <w:rsid w:val="00C63F8B"/>
    <w:rsid w:val="00C6417A"/>
    <w:rsid w:val="00C642AE"/>
    <w:rsid w:val="00C64FBF"/>
    <w:rsid w:val="00C65059"/>
    <w:rsid w:val="00C65C55"/>
    <w:rsid w:val="00C672E8"/>
    <w:rsid w:val="00C67EB1"/>
    <w:rsid w:val="00C7487C"/>
    <w:rsid w:val="00C7578C"/>
    <w:rsid w:val="00C77348"/>
    <w:rsid w:val="00C77690"/>
    <w:rsid w:val="00C80424"/>
    <w:rsid w:val="00C80853"/>
    <w:rsid w:val="00C80B30"/>
    <w:rsid w:val="00C811A3"/>
    <w:rsid w:val="00C81766"/>
    <w:rsid w:val="00C8483F"/>
    <w:rsid w:val="00C84E30"/>
    <w:rsid w:val="00C87BA2"/>
    <w:rsid w:val="00C90441"/>
    <w:rsid w:val="00C91054"/>
    <w:rsid w:val="00C91650"/>
    <w:rsid w:val="00C9203F"/>
    <w:rsid w:val="00C93A53"/>
    <w:rsid w:val="00C948FE"/>
    <w:rsid w:val="00C952EC"/>
    <w:rsid w:val="00C9608E"/>
    <w:rsid w:val="00C971D2"/>
    <w:rsid w:val="00C97821"/>
    <w:rsid w:val="00CA2277"/>
    <w:rsid w:val="00CA318B"/>
    <w:rsid w:val="00CA32A5"/>
    <w:rsid w:val="00CA3437"/>
    <w:rsid w:val="00CA4C4B"/>
    <w:rsid w:val="00CA5098"/>
    <w:rsid w:val="00CA6750"/>
    <w:rsid w:val="00CA7A2E"/>
    <w:rsid w:val="00CA7AB8"/>
    <w:rsid w:val="00CA7B9E"/>
    <w:rsid w:val="00CB1105"/>
    <w:rsid w:val="00CB11F8"/>
    <w:rsid w:val="00CB124C"/>
    <w:rsid w:val="00CB2B7E"/>
    <w:rsid w:val="00CB3F79"/>
    <w:rsid w:val="00CB465B"/>
    <w:rsid w:val="00CB4AD9"/>
    <w:rsid w:val="00CB4C86"/>
    <w:rsid w:val="00CB60DB"/>
    <w:rsid w:val="00CB6432"/>
    <w:rsid w:val="00CC2339"/>
    <w:rsid w:val="00CC23EF"/>
    <w:rsid w:val="00CC2C4E"/>
    <w:rsid w:val="00CC496B"/>
    <w:rsid w:val="00CC53AF"/>
    <w:rsid w:val="00CC6E66"/>
    <w:rsid w:val="00CC72F6"/>
    <w:rsid w:val="00CD265B"/>
    <w:rsid w:val="00CD297F"/>
    <w:rsid w:val="00CD2D21"/>
    <w:rsid w:val="00CD43DE"/>
    <w:rsid w:val="00CD4964"/>
    <w:rsid w:val="00CD4997"/>
    <w:rsid w:val="00CD5094"/>
    <w:rsid w:val="00CD54EB"/>
    <w:rsid w:val="00CE00A4"/>
    <w:rsid w:val="00CE0920"/>
    <w:rsid w:val="00CE1A0C"/>
    <w:rsid w:val="00CE2008"/>
    <w:rsid w:val="00CE3122"/>
    <w:rsid w:val="00CE3CB5"/>
    <w:rsid w:val="00CE6911"/>
    <w:rsid w:val="00CE6C3B"/>
    <w:rsid w:val="00CE70F5"/>
    <w:rsid w:val="00CE7F7B"/>
    <w:rsid w:val="00CF1DE1"/>
    <w:rsid w:val="00CF1E1A"/>
    <w:rsid w:val="00CF245A"/>
    <w:rsid w:val="00CF31AF"/>
    <w:rsid w:val="00CF36A6"/>
    <w:rsid w:val="00CF47BF"/>
    <w:rsid w:val="00CF64C9"/>
    <w:rsid w:val="00D0070B"/>
    <w:rsid w:val="00D016D2"/>
    <w:rsid w:val="00D018CF"/>
    <w:rsid w:val="00D01F8F"/>
    <w:rsid w:val="00D02276"/>
    <w:rsid w:val="00D025E5"/>
    <w:rsid w:val="00D02975"/>
    <w:rsid w:val="00D02DFD"/>
    <w:rsid w:val="00D0322F"/>
    <w:rsid w:val="00D04AED"/>
    <w:rsid w:val="00D062E6"/>
    <w:rsid w:val="00D0656E"/>
    <w:rsid w:val="00D066B0"/>
    <w:rsid w:val="00D06969"/>
    <w:rsid w:val="00D07DA0"/>
    <w:rsid w:val="00D1095E"/>
    <w:rsid w:val="00D115AA"/>
    <w:rsid w:val="00D118C5"/>
    <w:rsid w:val="00D118FB"/>
    <w:rsid w:val="00D1287D"/>
    <w:rsid w:val="00D132C3"/>
    <w:rsid w:val="00D133FD"/>
    <w:rsid w:val="00D13893"/>
    <w:rsid w:val="00D1475E"/>
    <w:rsid w:val="00D16BE3"/>
    <w:rsid w:val="00D1784F"/>
    <w:rsid w:val="00D17944"/>
    <w:rsid w:val="00D17D9D"/>
    <w:rsid w:val="00D20F0F"/>
    <w:rsid w:val="00D213B6"/>
    <w:rsid w:val="00D21750"/>
    <w:rsid w:val="00D23219"/>
    <w:rsid w:val="00D2328D"/>
    <w:rsid w:val="00D2511C"/>
    <w:rsid w:val="00D25582"/>
    <w:rsid w:val="00D25EFA"/>
    <w:rsid w:val="00D25F5C"/>
    <w:rsid w:val="00D262BD"/>
    <w:rsid w:val="00D27295"/>
    <w:rsid w:val="00D27AE6"/>
    <w:rsid w:val="00D3003D"/>
    <w:rsid w:val="00D30454"/>
    <w:rsid w:val="00D328D7"/>
    <w:rsid w:val="00D32FE8"/>
    <w:rsid w:val="00D33978"/>
    <w:rsid w:val="00D33C47"/>
    <w:rsid w:val="00D34336"/>
    <w:rsid w:val="00D34F70"/>
    <w:rsid w:val="00D35169"/>
    <w:rsid w:val="00D36A14"/>
    <w:rsid w:val="00D37C98"/>
    <w:rsid w:val="00D40E14"/>
    <w:rsid w:val="00D420FC"/>
    <w:rsid w:val="00D43BAB"/>
    <w:rsid w:val="00D44B92"/>
    <w:rsid w:val="00D44B9B"/>
    <w:rsid w:val="00D45135"/>
    <w:rsid w:val="00D46327"/>
    <w:rsid w:val="00D478B9"/>
    <w:rsid w:val="00D52742"/>
    <w:rsid w:val="00D53077"/>
    <w:rsid w:val="00D53276"/>
    <w:rsid w:val="00D5338A"/>
    <w:rsid w:val="00D5344E"/>
    <w:rsid w:val="00D53BD6"/>
    <w:rsid w:val="00D54645"/>
    <w:rsid w:val="00D55BF8"/>
    <w:rsid w:val="00D55F01"/>
    <w:rsid w:val="00D5616E"/>
    <w:rsid w:val="00D62105"/>
    <w:rsid w:val="00D6276C"/>
    <w:rsid w:val="00D64018"/>
    <w:rsid w:val="00D6461D"/>
    <w:rsid w:val="00D64D41"/>
    <w:rsid w:val="00D6559F"/>
    <w:rsid w:val="00D661C3"/>
    <w:rsid w:val="00D664E0"/>
    <w:rsid w:val="00D71160"/>
    <w:rsid w:val="00D72366"/>
    <w:rsid w:val="00D72E72"/>
    <w:rsid w:val="00D74DFE"/>
    <w:rsid w:val="00D7605C"/>
    <w:rsid w:val="00D76114"/>
    <w:rsid w:val="00D76E5E"/>
    <w:rsid w:val="00D7770D"/>
    <w:rsid w:val="00D806D1"/>
    <w:rsid w:val="00D813F0"/>
    <w:rsid w:val="00D84171"/>
    <w:rsid w:val="00D852CF"/>
    <w:rsid w:val="00D85726"/>
    <w:rsid w:val="00D923E6"/>
    <w:rsid w:val="00D93106"/>
    <w:rsid w:val="00D9396C"/>
    <w:rsid w:val="00D94E09"/>
    <w:rsid w:val="00D963CC"/>
    <w:rsid w:val="00D96F6F"/>
    <w:rsid w:val="00D97636"/>
    <w:rsid w:val="00DA0521"/>
    <w:rsid w:val="00DA1ECA"/>
    <w:rsid w:val="00DA2428"/>
    <w:rsid w:val="00DA2F33"/>
    <w:rsid w:val="00DA3310"/>
    <w:rsid w:val="00DA4A9B"/>
    <w:rsid w:val="00DB03B0"/>
    <w:rsid w:val="00DB16B0"/>
    <w:rsid w:val="00DB3ADE"/>
    <w:rsid w:val="00DB4E2C"/>
    <w:rsid w:val="00DB5AF9"/>
    <w:rsid w:val="00DB691F"/>
    <w:rsid w:val="00DB7262"/>
    <w:rsid w:val="00DC0181"/>
    <w:rsid w:val="00DC0346"/>
    <w:rsid w:val="00DC0760"/>
    <w:rsid w:val="00DC0C44"/>
    <w:rsid w:val="00DC20E3"/>
    <w:rsid w:val="00DC227A"/>
    <w:rsid w:val="00DC24CE"/>
    <w:rsid w:val="00DC623D"/>
    <w:rsid w:val="00DC64E4"/>
    <w:rsid w:val="00DC67C6"/>
    <w:rsid w:val="00DD285F"/>
    <w:rsid w:val="00DD359E"/>
    <w:rsid w:val="00DD3B5C"/>
    <w:rsid w:val="00DD4873"/>
    <w:rsid w:val="00DD4E7A"/>
    <w:rsid w:val="00DE1D5E"/>
    <w:rsid w:val="00DE2A80"/>
    <w:rsid w:val="00DE2CF2"/>
    <w:rsid w:val="00DE2F83"/>
    <w:rsid w:val="00DE303E"/>
    <w:rsid w:val="00DE33CF"/>
    <w:rsid w:val="00DE45B8"/>
    <w:rsid w:val="00DE4AFD"/>
    <w:rsid w:val="00DE4C1F"/>
    <w:rsid w:val="00DE5368"/>
    <w:rsid w:val="00DE561D"/>
    <w:rsid w:val="00DE6A57"/>
    <w:rsid w:val="00DE6D21"/>
    <w:rsid w:val="00DE70B0"/>
    <w:rsid w:val="00DE7383"/>
    <w:rsid w:val="00DE7556"/>
    <w:rsid w:val="00DE77CD"/>
    <w:rsid w:val="00DF1F4D"/>
    <w:rsid w:val="00DF2A93"/>
    <w:rsid w:val="00DF326D"/>
    <w:rsid w:val="00DF3687"/>
    <w:rsid w:val="00DF48C4"/>
    <w:rsid w:val="00DF4919"/>
    <w:rsid w:val="00DF73BA"/>
    <w:rsid w:val="00E014EB"/>
    <w:rsid w:val="00E0278B"/>
    <w:rsid w:val="00E0288A"/>
    <w:rsid w:val="00E03454"/>
    <w:rsid w:val="00E047B7"/>
    <w:rsid w:val="00E071DB"/>
    <w:rsid w:val="00E113B0"/>
    <w:rsid w:val="00E15B77"/>
    <w:rsid w:val="00E1645C"/>
    <w:rsid w:val="00E168FD"/>
    <w:rsid w:val="00E169EC"/>
    <w:rsid w:val="00E173D2"/>
    <w:rsid w:val="00E17797"/>
    <w:rsid w:val="00E1786E"/>
    <w:rsid w:val="00E20278"/>
    <w:rsid w:val="00E204FC"/>
    <w:rsid w:val="00E205D7"/>
    <w:rsid w:val="00E2298C"/>
    <w:rsid w:val="00E22E9F"/>
    <w:rsid w:val="00E234D9"/>
    <w:rsid w:val="00E242B3"/>
    <w:rsid w:val="00E2540A"/>
    <w:rsid w:val="00E266FA"/>
    <w:rsid w:val="00E27037"/>
    <w:rsid w:val="00E277A2"/>
    <w:rsid w:val="00E27ABD"/>
    <w:rsid w:val="00E30647"/>
    <w:rsid w:val="00E31AD6"/>
    <w:rsid w:val="00E33364"/>
    <w:rsid w:val="00E34473"/>
    <w:rsid w:val="00E3584C"/>
    <w:rsid w:val="00E36A28"/>
    <w:rsid w:val="00E37F99"/>
    <w:rsid w:val="00E40793"/>
    <w:rsid w:val="00E4218B"/>
    <w:rsid w:val="00E440EB"/>
    <w:rsid w:val="00E44A47"/>
    <w:rsid w:val="00E45A85"/>
    <w:rsid w:val="00E463D4"/>
    <w:rsid w:val="00E5015B"/>
    <w:rsid w:val="00E5085D"/>
    <w:rsid w:val="00E50F73"/>
    <w:rsid w:val="00E527C0"/>
    <w:rsid w:val="00E545E9"/>
    <w:rsid w:val="00E55C97"/>
    <w:rsid w:val="00E56EBC"/>
    <w:rsid w:val="00E60117"/>
    <w:rsid w:val="00E62DCD"/>
    <w:rsid w:val="00E63A88"/>
    <w:rsid w:val="00E6412D"/>
    <w:rsid w:val="00E64AC3"/>
    <w:rsid w:val="00E655F1"/>
    <w:rsid w:val="00E70404"/>
    <w:rsid w:val="00E709E9"/>
    <w:rsid w:val="00E70DDF"/>
    <w:rsid w:val="00E71115"/>
    <w:rsid w:val="00E72FC0"/>
    <w:rsid w:val="00E74209"/>
    <w:rsid w:val="00E74C2F"/>
    <w:rsid w:val="00E74D3E"/>
    <w:rsid w:val="00E75C2F"/>
    <w:rsid w:val="00E7620C"/>
    <w:rsid w:val="00E76805"/>
    <w:rsid w:val="00E76A7F"/>
    <w:rsid w:val="00E8070F"/>
    <w:rsid w:val="00E80735"/>
    <w:rsid w:val="00E80B52"/>
    <w:rsid w:val="00E82261"/>
    <w:rsid w:val="00E84BBB"/>
    <w:rsid w:val="00E875D7"/>
    <w:rsid w:val="00E9245D"/>
    <w:rsid w:val="00E938E7"/>
    <w:rsid w:val="00E9525F"/>
    <w:rsid w:val="00E9649C"/>
    <w:rsid w:val="00E969EF"/>
    <w:rsid w:val="00EA0B4E"/>
    <w:rsid w:val="00EA0CAB"/>
    <w:rsid w:val="00EA24FE"/>
    <w:rsid w:val="00EA2843"/>
    <w:rsid w:val="00EA2B20"/>
    <w:rsid w:val="00EA2FA6"/>
    <w:rsid w:val="00EA3D4C"/>
    <w:rsid w:val="00EA5985"/>
    <w:rsid w:val="00EA5C40"/>
    <w:rsid w:val="00EA6C1D"/>
    <w:rsid w:val="00EA754D"/>
    <w:rsid w:val="00EB0521"/>
    <w:rsid w:val="00EB0D56"/>
    <w:rsid w:val="00EB1E20"/>
    <w:rsid w:val="00EB1E4E"/>
    <w:rsid w:val="00EB31BD"/>
    <w:rsid w:val="00EB4B38"/>
    <w:rsid w:val="00EB5B7A"/>
    <w:rsid w:val="00EB6555"/>
    <w:rsid w:val="00EB659A"/>
    <w:rsid w:val="00EB7342"/>
    <w:rsid w:val="00EB754C"/>
    <w:rsid w:val="00EC00E9"/>
    <w:rsid w:val="00EC1144"/>
    <w:rsid w:val="00EC73BA"/>
    <w:rsid w:val="00EC783C"/>
    <w:rsid w:val="00ED026D"/>
    <w:rsid w:val="00ED09AA"/>
    <w:rsid w:val="00ED0BBA"/>
    <w:rsid w:val="00ED2835"/>
    <w:rsid w:val="00ED3ADC"/>
    <w:rsid w:val="00ED3D3D"/>
    <w:rsid w:val="00ED3F1C"/>
    <w:rsid w:val="00ED53B9"/>
    <w:rsid w:val="00ED568B"/>
    <w:rsid w:val="00ED6940"/>
    <w:rsid w:val="00ED6A14"/>
    <w:rsid w:val="00EE1722"/>
    <w:rsid w:val="00EE284D"/>
    <w:rsid w:val="00EE2D96"/>
    <w:rsid w:val="00EE4315"/>
    <w:rsid w:val="00EE4CBB"/>
    <w:rsid w:val="00EF0427"/>
    <w:rsid w:val="00EF1CB8"/>
    <w:rsid w:val="00EF1EB3"/>
    <w:rsid w:val="00EF264A"/>
    <w:rsid w:val="00EF3582"/>
    <w:rsid w:val="00EF4310"/>
    <w:rsid w:val="00EF437A"/>
    <w:rsid w:val="00EF4C34"/>
    <w:rsid w:val="00EF5528"/>
    <w:rsid w:val="00EF6C2C"/>
    <w:rsid w:val="00EF6E6C"/>
    <w:rsid w:val="00EF74BB"/>
    <w:rsid w:val="00EF7CDE"/>
    <w:rsid w:val="00F01091"/>
    <w:rsid w:val="00F01D93"/>
    <w:rsid w:val="00F01FFB"/>
    <w:rsid w:val="00F020A9"/>
    <w:rsid w:val="00F05837"/>
    <w:rsid w:val="00F07DA0"/>
    <w:rsid w:val="00F1088D"/>
    <w:rsid w:val="00F10DC0"/>
    <w:rsid w:val="00F111BA"/>
    <w:rsid w:val="00F11202"/>
    <w:rsid w:val="00F11D3F"/>
    <w:rsid w:val="00F1322E"/>
    <w:rsid w:val="00F133F2"/>
    <w:rsid w:val="00F13ACB"/>
    <w:rsid w:val="00F14BA5"/>
    <w:rsid w:val="00F15822"/>
    <w:rsid w:val="00F15E66"/>
    <w:rsid w:val="00F16ED3"/>
    <w:rsid w:val="00F214DA"/>
    <w:rsid w:val="00F218E5"/>
    <w:rsid w:val="00F225AB"/>
    <w:rsid w:val="00F22992"/>
    <w:rsid w:val="00F22D70"/>
    <w:rsid w:val="00F2403B"/>
    <w:rsid w:val="00F240FD"/>
    <w:rsid w:val="00F2428A"/>
    <w:rsid w:val="00F26308"/>
    <w:rsid w:val="00F26EB7"/>
    <w:rsid w:val="00F2772D"/>
    <w:rsid w:val="00F314D9"/>
    <w:rsid w:val="00F32845"/>
    <w:rsid w:val="00F33704"/>
    <w:rsid w:val="00F33E05"/>
    <w:rsid w:val="00F33EC4"/>
    <w:rsid w:val="00F3560B"/>
    <w:rsid w:val="00F37A64"/>
    <w:rsid w:val="00F4062B"/>
    <w:rsid w:val="00F410F7"/>
    <w:rsid w:val="00F430BA"/>
    <w:rsid w:val="00F44637"/>
    <w:rsid w:val="00F458BF"/>
    <w:rsid w:val="00F5000F"/>
    <w:rsid w:val="00F500B1"/>
    <w:rsid w:val="00F505F2"/>
    <w:rsid w:val="00F5085B"/>
    <w:rsid w:val="00F52139"/>
    <w:rsid w:val="00F56A70"/>
    <w:rsid w:val="00F56B40"/>
    <w:rsid w:val="00F5738D"/>
    <w:rsid w:val="00F5770E"/>
    <w:rsid w:val="00F623E3"/>
    <w:rsid w:val="00F63460"/>
    <w:rsid w:val="00F6438F"/>
    <w:rsid w:val="00F65692"/>
    <w:rsid w:val="00F6662A"/>
    <w:rsid w:val="00F66A36"/>
    <w:rsid w:val="00F67803"/>
    <w:rsid w:val="00F67829"/>
    <w:rsid w:val="00F70A80"/>
    <w:rsid w:val="00F71A8D"/>
    <w:rsid w:val="00F71FA3"/>
    <w:rsid w:val="00F730AB"/>
    <w:rsid w:val="00F7367A"/>
    <w:rsid w:val="00F77537"/>
    <w:rsid w:val="00F77B75"/>
    <w:rsid w:val="00F804D5"/>
    <w:rsid w:val="00F805F7"/>
    <w:rsid w:val="00F812AA"/>
    <w:rsid w:val="00F81A02"/>
    <w:rsid w:val="00F83238"/>
    <w:rsid w:val="00F8342C"/>
    <w:rsid w:val="00F839D0"/>
    <w:rsid w:val="00F85D02"/>
    <w:rsid w:val="00F870A0"/>
    <w:rsid w:val="00F87BEE"/>
    <w:rsid w:val="00F90AEA"/>
    <w:rsid w:val="00F93EE9"/>
    <w:rsid w:val="00F94B17"/>
    <w:rsid w:val="00F955DA"/>
    <w:rsid w:val="00F97064"/>
    <w:rsid w:val="00F97D30"/>
    <w:rsid w:val="00FA0125"/>
    <w:rsid w:val="00FA0B23"/>
    <w:rsid w:val="00FA1522"/>
    <w:rsid w:val="00FA2261"/>
    <w:rsid w:val="00FA2288"/>
    <w:rsid w:val="00FA36FE"/>
    <w:rsid w:val="00FA461D"/>
    <w:rsid w:val="00FA5E62"/>
    <w:rsid w:val="00FA6C50"/>
    <w:rsid w:val="00FA73D3"/>
    <w:rsid w:val="00FA7FD5"/>
    <w:rsid w:val="00FB0F4F"/>
    <w:rsid w:val="00FB2028"/>
    <w:rsid w:val="00FB248C"/>
    <w:rsid w:val="00FB31A7"/>
    <w:rsid w:val="00FB36E2"/>
    <w:rsid w:val="00FB3CE6"/>
    <w:rsid w:val="00FB5444"/>
    <w:rsid w:val="00FB5BE6"/>
    <w:rsid w:val="00FB735C"/>
    <w:rsid w:val="00FC02B7"/>
    <w:rsid w:val="00FC0305"/>
    <w:rsid w:val="00FC0D7F"/>
    <w:rsid w:val="00FC0FDC"/>
    <w:rsid w:val="00FC1CF9"/>
    <w:rsid w:val="00FC212E"/>
    <w:rsid w:val="00FC25C5"/>
    <w:rsid w:val="00FC2785"/>
    <w:rsid w:val="00FC45EB"/>
    <w:rsid w:val="00FC57DC"/>
    <w:rsid w:val="00FC5DCB"/>
    <w:rsid w:val="00FC6EA0"/>
    <w:rsid w:val="00FC75BB"/>
    <w:rsid w:val="00FD0037"/>
    <w:rsid w:val="00FD0490"/>
    <w:rsid w:val="00FD1054"/>
    <w:rsid w:val="00FD1B23"/>
    <w:rsid w:val="00FD1CFF"/>
    <w:rsid w:val="00FD1DBF"/>
    <w:rsid w:val="00FD4B88"/>
    <w:rsid w:val="00FD6382"/>
    <w:rsid w:val="00FE001D"/>
    <w:rsid w:val="00FE21AF"/>
    <w:rsid w:val="00FE2CD4"/>
    <w:rsid w:val="00FE4664"/>
    <w:rsid w:val="00FE56F7"/>
    <w:rsid w:val="00FE58CA"/>
    <w:rsid w:val="00FE598A"/>
    <w:rsid w:val="00FE5CF3"/>
    <w:rsid w:val="00FE643A"/>
    <w:rsid w:val="00FE65DE"/>
    <w:rsid w:val="00FE6E82"/>
    <w:rsid w:val="00FE757B"/>
    <w:rsid w:val="00FE7D4B"/>
    <w:rsid w:val="00FF1C58"/>
    <w:rsid w:val="00FF2B58"/>
    <w:rsid w:val="00FF3125"/>
    <w:rsid w:val="00FF3FD2"/>
    <w:rsid w:val="00FF4C6F"/>
    <w:rsid w:val="00FF5C6D"/>
    <w:rsid w:val="00FF641F"/>
    <w:rsid w:val="00FF6743"/>
    <w:rsid w:val="00FF6E9B"/>
    <w:rsid w:val="00FF77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46BB39-F817-4FF5-BBA5-961F8536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2C0"/>
    <w:rPr>
      <w:rFonts w:ascii="Times New Roman" w:hAnsi="Times New Roman"/>
      <w:sz w:val="24"/>
    </w:rPr>
  </w:style>
  <w:style w:type="paragraph" w:styleId="Heading1">
    <w:name w:val="heading 1"/>
    <w:basedOn w:val="Normal"/>
    <w:next w:val="Normal"/>
    <w:link w:val="Heading1Char"/>
    <w:uiPriority w:val="9"/>
    <w:qFormat/>
    <w:rsid w:val="003E45AB"/>
    <w:pPr>
      <w:keepNext/>
      <w:keepLines/>
      <w:numPr>
        <w:numId w:val="2"/>
      </w:numPr>
      <w:jc w:val="left"/>
      <w:outlineLvl w:val="0"/>
    </w:pPr>
    <w:rPr>
      <w:rFonts w:eastAsiaTheme="majorEastAsia" w:cstheme="majorBidi"/>
      <w:b/>
      <w:bCs/>
      <w:color w:val="FFFFFF" w:themeColor="background1"/>
      <w:szCs w:val="28"/>
    </w:rPr>
  </w:style>
  <w:style w:type="paragraph" w:styleId="Heading2">
    <w:name w:val="heading 2"/>
    <w:basedOn w:val="Normal"/>
    <w:next w:val="Normal"/>
    <w:link w:val="Heading2Char"/>
    <w:uiPriority w:val="9"/>
    <w:unhideWhenUsed/>
    <w:qFormat/>
    <w:rsid w:val="00140AA0"/>
    <w:pPr>
      <w:keepNext/>
      <w:keepLines/>
      <w:numPr>
        <w:ilvl w:val="1"/>
        <w:numId w:val="2"/>
      </w:numPr>
      <w:jc w:val="left"/>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D44B92"/>
    <w:pPr>
      <w:keepNext/>
      <w:keepLines/>
      <w:numPr>
        <w:ilvl w:val="2"/>
        <w:numId w:val="2"/>
      </w:numPr>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140AA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AA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AA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AA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AA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AA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5AB"/>
    <w:rPr>
      <w:rFonts w:ascii="Times New Roman" w:eastAsiaTheme="majorEastAsia" w:hAnsi="Times New Roman" w:cstheme="majorBidi"/>
      <w:b/>
      <w:bCs/>
      <w:color w:val="FFFFFF" w:themeColor="background1"/>
      <w:sz w:val="24"/>
      <w:szCs w:val="28"/>
    </w:rPr>
  </w:style>
  <w:style w:type="paragraph" w:styleId="ListParagraph">
    <w:name w:val="List Paragraph"/>
    <w:basedOn w:val="Normal"/>
    <w:link w:val="ListParagraphChar"/>
    <w:uiPriority w:val="34"/>
    <w:qFormat/>
    <w:rsid w:val="004D7539"/>
    <w:pPr>
      <w:numPr>
        <w:numId w:val="1"/>
      </w:numPr>
      <w:contextualSpacing/>
    </w:pPr>
  </w:style>
  <w:style w:type="paragraph" w:styleId="TOCHeading">
    <w:name w:val="TOC Heading"/>
    <w:basedOn w:val="Heading1"/>
    <w:next w:val="Normal"/>
    <w:uiPriority w:val="39"/>
    <w:unhideWhenUsed/>
    <w:qFormat/>
    <w:rsid w:val="00973178"/>
    <w:pPr>
      <w:spacing w:line="276" w:lineRule="auto"/>
      <w:outlineLvl w:val="9"/>
    </w:pPr>
    <w:rPr>
      <w:lang w:val="en-US"/>
    </w:rPr>
  </w:style>
  <w:style w:type="paragraph" w:customStyle="1" w:styleId="Judul">
    <w:name w:val="Judul"/>
    <w:link w:val="JudulChar"/>
    <w:qFormat/>
    <w:rsid w:val="00973178"/>
    <w:pPr>
      <w:spacing w:after="200" w:line="276" w:lineRule="auto"/>
    </w:pPr>
    <w:rPr>
      <w:rFonts w:ascii="Times New Roman" w:hAnsi="Times New Roman"/>
      <w:b/>
      <w:sz w:val="24"/>
    </w:rPr>
  </w:style>
  <w:style w:type="character" w:customStyle="1" w:styleId="JudulChar">
    <w:name w:val="Judul Char"/>
    <w:basedOn w:val="DefaultParagraphFont"/>
    <w:link w:val="Judul"/>
    <w:rsid w:val="00973178"/>
    <w:rPr>
      <w:rFonts w:ascii="Times New Roman" w:hAnsi="Times New Roman"/>
      <w:b/>
      <w:sz w:val="24"/>
    </w:rPr>
  </w:style>
  <w:style w:type="character" w:customStyle="1" w:styleId="Heading2Char">
    <w:name w:val="Heading 2 Char"/>
    <w:basedOn w:val="DefaultParagraphFont"/>
    <w:link w:val="Heading2"/>
    <w:uiPriority w:val="9"/>
    <w:rsid w:val="00140AA0"/>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D44B92"/>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AB3E37"/>
    <w:pPr>
      <w:jc w:val="center"/>
    </w:pPr>
    <w:rPr>
      <w:b/>
      <w:bCs/>
      <w:szCs w:val="18"/>
    </w:rPr>
  </w:style>
  <w:style w:type="table" w:styleId="TableGrid">
    <w:name w:val="Table Grid"/>
    <w:basedOn w:val="TableNormal"/>
    <w:uiPriority w:val="39"/>
    <w:rsid w:val="0047733C"/>
    <w:pPr>
      <w:spacing w:line="240" w:lineRule="auto"/>
      <w:ind w:left="357"/>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08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6C"/>
    <w:rPr>
      <w:rFonts w:ascii="Tahoma" w:hAnsi="Tahoma" w:cs="Tahoma"/>
      <w:sz w:val="16"/>
      <w:szCs w:val="16"/>
    </w:rPr>
  </w:style>
  <w:style w:type="paragraph" w:styleId="Header">
    <w:name w:val="header"/>
    <w:basedOn w:val="Normal"/>
    <w:link w:val="HeaderChar"/>
    <w:uiPriority w:val="99"/>
    <w:unhideWhenUsed/>
    <w:rsid w:val="00E8070F"/>
    <w:pPr>
      <w:tabs>
        <w:tab w:val="center" w:pos="4513"/>
        <w:tab w:val="right" w:pos="9026"/>
      </w:tabs>
      <w:spacing w:line="240" w:lineRule="auto"/>
    </w:pPr>
  </w:style>
  <w:style w:type="character" w:customStyle="1" w:styleId="HeaderChar">
    <w:name w:val="Header Char"/>
    <w:basedOn w:val="DefaultParagraphFont"/>
    <w:link w:val="Header"/>
    <w:uiPriority w:val="99"/>
    <w:rsid w:val="00E8070F"/>
    <w:rPr>
      <w:rFonts w:ascii="Times New Roman" w:hAnsi="Times New Roman"/>
      <w:sz w:val="24"/>
    </w:rPr>
  </w:style>
  <w:style w:type="paragraph" w:styleId="Footer">
    <w:name w:val="footer"/>
    <w:basedOn w:val="Normal"/>
    <w:link w:val="FooterChar"/>
    <w:uiPriority w:val="99"/>
    <w:unhideWhenUsed/>
    <w:rsid w:val="00E8070F"/>
    <w:pPr>
      <w:tabs>
        <w:tab w:val="center" w:pos="4513"/>
        <w:tab w:val="right" w:pos="9026"/>
      </w:tabs>
      <w:spacing w:line="240" w:lineRule="auto"/>
    </w:pPr>
  </w:style>
  <w:style w:type="character" w:customStyle="1" w:styleId="FooterChar">
    <w:name w:val="Footer Char"/>
    <w:basedOn w:val="DefaultParagraphFont"/>
    <w:link w:val="Footer"/>
    <w:uiPriority w:val="99"/>
    <w:rsid w:val="00E8070F"/>
    <w:rPr>
      <w:rFonts w:ascii="Times New Roman" w:hAnsi="Times New Roman"/>
      <w:sz w:val="24"/>
    </w:rPr>
  </w:style>
  <w:style w:type="character" w:styleId="Strong">
    <w:name w:val="Strong"/>
    <w:aliases w:val="Pustaka"/>
    <w:basedOn w:val="DefaultParagraphFont"/>
    <w:uiPriority w:val="22"/>
    <w:rsid w:val="00944FEF"/>
    <w:rPr>
      <w:b/>
      <w:bCs/>
    </w:rPr>
  </w:style>
  <w:style w:type="paragraph" w:styleId="NormalWeb">
    <w:name w:val="Normal (Web)"/>
    <w:basedOn w:val="Normal"/>
    <w:uiPriority w:val="99"/>
    <w:unhideWhenUsed/>
    <w:rsid w:val="00944FEF"/>
    <w:pPr>
      <w:spacing w:before="100" w:beforeAutospacing="1" w:after="100" w:afterAutospacing="1" w:line="240" w:lineRule="auto"/>
      <w:jc w:val="left"/>
    </w:pPr>
    <w:rPr>
      <w:rFonts w:eastAsiaTheme="minorEastAsia" w:cs="Times New Roman"/>
      <w:szCs w:val="24"/>
      <w:lang w:eastAsia="id-ID"/>
    </w:rPr>
  </w:style>
  <w:style w:type="paragraph" w:styleId="TOC2">
    <w:name w:val="toc 2"/>
    <w:basedOn w:val="Normal"/>
    <w:next w:val="Normal"/>
    <w:autoRedefine/>
    <w:uiPriority w:val="39"/>
    <w:unhideWhenUsed/>
    <w:qFormat/>
    <w:rsid w:val="00D806D1"/>
    <w:pPr>
      <w:tabs>
        <w:tab w:val="left" w:pos="993"/>
        <w:tab w:val="right" w:leader="dot" w:pos="8464"/>
      </w:tabs>
      <w:spacing w:line="480" w:lineRule="auto"/>
      <w:ind w:left="1134" w:hanging="708"/>
      <w:jc w:val="left"/>
    </w:pPr>
    <w:rPr>
      <w:rFonts w:cstheme="minorHAnsi"/>
      <w:szCs w:val="20"/>
    </w:rPr>
  </w:style>
  <w:style w:type="paragraph" w:styleId="TOC1">
    <w:name w:val="toc 1"/>
    <w:basedOn w:val="Normal"/>
    <w:next w:val="Normal"/>
    <w:autoRedefine/>
    <w:uiPriority w:val="39"/>
    <w:unhideWhenUsed/>
    <w:qFormat/>
    <w:rsid w:val="00D806D1"/>
    <w:pPr>
      <w:tabs>
        <w:tab w:val="left" w:pos="482"/>
        <w:tab w:val="left" w:pos="993"/>
        <w:tab w:val="right" w:leader="dot" w:pos="8464"/>
      </w:tabs>
      <w:spacing w:line="480" w:lineRule="auto"/>
      <w:jc w:val="left"/>
    </w:pPr>
    <w:rPr>
      <w:rFonts w:cstheme="minorHAnsi"/>
      <w:b/>
      <w:bCs/>
      <w:caps/>
      <w:szCs w:val="20"/>
    </w:rPr>
  </w:style>
  <w:style w:type="character" w:styleId="Hyperlink">
    <w:name w:val="Hyperlink"/>
    <w:basedOn w:val="DefaultParagraphFont"/>
    <w:uiPriority w:val="99"/>
    <w:unhideWhenUsed/>
    <w:rsid w:val="00766D5A"/>
    <w:rPr>
      <w:color w:val="0000FF" w:themeColor="hyperlink"/>
      <w:u w:val="single"/>
    </w:rPr>
  </w:style>
  <w:style w:type="paragraph" w:styleId="TableofFigures">
    <w:name w:val="table of figures"/>
    <w:basedOn w:val="Caption"/>
    <w:next w:val="Caption"/>
    <w:link w:val="TableofFiguresChar"/>
    <w:autoRedefine/>
    <w:uiPriority w:val="99"/>
    <w:unhideWhenUsed/>
    <w:qFormat/>
    <w:rsid w:val="00352544"/>
    <w:pPr>
      <w:ind w:left="480" w:hanging="480"/>
      <w:jc w:val="left"/>
    </w:pPr>
    <w:rPr>
      <w:rFonts w:asciiTheme="minorHAnsi" w:hAnsiTheme="minorHAnsi" w:cstheme="minorHAnsi"/>
      <w:sz w:val="20"/>
      <w:szCs w:val="20"/>
    </w:rPr>
  </w:style>
  <w:style w:type="paragraph" w:styleId="DocumentMap">
    <w:name w:val="Document Map"/>
    <w:basedOn w:val="Normal"/>
    <w:link w:val="DocumentMapChar"/>
    <w:uiPriority w:val="99"/>
    <w:semiHidden/>
    <w:unhideWhenUsed/>
    <w:rsid w:val="001C2C7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2C7C"/>
    <w:rPr>
      <w:rFonts w:ascii="Tahoma" w:hAnsi="Tahoma" w:cs="Tahoma"/>
      <w:sz w:val="16"/>
      <w:szCs w:val="16"/>
    </w:rPr>
  </w:style>
  <w:style w:type="paragraph" w:styleId="Subtitle">
    <w:name w:val="Subtitle"/>
    <w:aliases w:val="Heading 0"/>
    <w:basedOn w:val="Normal"/>
    <w:next w:val="Normal"/>
    <w:link w:val="SubtitleChar"/>
    <w:uiPriority w:val="11"/>
    <w:qFormat/>
    <w:rsid w:val="00140AA0"/>
    <w:pPr>
      <w:numPr>
        <w:ilvl w:val="1"/>
      </w:numPr>
      <w:jc w:val="center"/>
    </w:pPr>
    <w:rPr>
      <w:rFonts w:eastAsiaTheme="majorEastAsia" w:cstheme="majorBidi"/>
      <w:b/>
      <w:iCs/>
      <w:spacing w:val="15"/>
      <w:sz w:val="28"/>
      <w:szCs w:val="24"/>
    </w:rPr>
  </w:style>
  <w:style w:type="character" w:customStyle="1" w:styleId="SubtitleChar">
    <w:name w:val="Subtitle Char"/>
    <w:aliases w:val="Heading 0 Char"/>
    <w:basedOn w:val="DefaultParagraphFont"/>
    <w:link w:val="Subtitle"/>
    <w:uiPriority w:val="11"/>
    <w:rsid w:val="00140AA0"/>
    <w:rPr>
      <w:rFonts w:ascii="Times New Roman" w:eastAsiaTheme="majorEastAsia" w:hAnsi="Times New Roman" w:cstheme="majorBidi"/>
      <w:b/>
      <w:iCs/>
      <w:spacing w:val="15"/>
      <w:sz w:val="28"/>
      <w:szCs w:val="24"/>
    </w:rPr>
  </w:style>
  <w:style w:type="character" w:customStyle="1" w:styleId="Heading4Char">
    <w:name w:val="Heading 4 Char"/>
    <w:basedOn w:val="DefaultParagraphFont"/>
    <w:link w:val="Heading4"/>
    <w:uiPriority w:val="9"/>
    <w:rsid w:val="00140AA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40AA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40AA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40AA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40A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AA0"/>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F83238"/>
    <w:pPr>
      <w:spacing w:line="240" w:lineRule="auto"/>
    </w:pPr>
    <w:rPr>
      <w:rFonts w:eastAsia="Times New Roman" w:cs="Times New Roman"/>
      <w:szCs w:val="24"/>
      <w:lang w:val="en-US"/>
    </w:rPr>
  </w:style>
  <w:style w:type="character" w:customStyle="1" w:styleId="BodyTextChar">
    <w:name w:val="Body Text Char"/>
    <w:basedOn w:val="DefaultParagraphFont"/>
    <w:link w:val="BodyText"/>
    <w:rsid w:val="00F83238"/>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qFormat/>
    <w:rsid w:val="00D806D1"/>
    <w:pPr>
      <w:tabs>
        <w:tab w:val="left" w:pos="630"/>
        <w:tab w:val="left" w:pos="1134"/>
        <w:tab w:val="right" w:leader="dot" w:pos="8464"/>
      </w:tabs>
      <w:spacing w:line="480" w:lineRule="auto"/>
      <w:ind w:left="993" w:hanging="567"/>
      <w:jc w:val="left"/>
    </w:pPr>
    <w:rPr>
      <w:rFonts w:cstheme="minorHAnsi"/>
      <w:iCs/>
      <w:szCs w:val="20"/>
    </w:rPr>
  </w:style>
  <w:style w:type="character" w:styleId="PlaceholderText">
    <w:name w:val="Placeholder Text"/>
    <w:basedOn w:val="DefaultParagraphFont"/>
    <w:uiPriority w:val="99"/>
    <w:semiHidden/>
    <w:rsid w:val="00FD0490"/>
    <w:rPr>
      <w:color w:val="808080"/>
    </w:rPr>
  </w:style>
  <w:style w:type="paragraph" w:styleId="NoSpacing">
    <w:name w:val="No Spacing"/>
    <w:uiPriority w:val="1"/>
    <w:qFormat/>
    <w:rsid w:val="00DF4919"/>
    <w:pPr>
      <w:spacing w:line="240" w:lineRule="auto"/>
    </w:pPr>
    <w:rPr>
      <w:rFonts w:ascii="Times New Roman" w:hAnsi="Times New Roman"/>
      <w:sz w:val="24"/>
    </w:rPr>
  </w:style>
  <w:style w:type="paragraph" w:customStyle="1" w:styleId="Default">
    <w:name w:val="Default"/>
    <w:rsid w:val="00DF4919"/>
    <w:pPr>
      <w:autoSpaceDE w:val="0"/>
      <w:autoSpaceDN w:val="0"/>
      <w:adjustRightInd w:val="0"/>
      <w:ind w:firstLine="720"/>
    </w:pPr>
    <w:rPr>
      <w:rFonts w:ascii="Times New Roman" w:hAnsi="Times New Roman" w:cs="Times New Roman"/>
      <w:color w:val="000000"/>
      <w:sz w:val="24"/>
      <w:szCs w:val="24"/>
      <w:lang w:val="en-US"/>
    </w:rPr>
  </w:style>
  <w:style w:type="paragraph" w:styleId="TOC4">
    <w:name w:val="toc 4"/>
    <w:basedOn w:val="Normal"/>
    <w:next w:val="Normal"/>
    <w:autoRedefine/>
    <w:uiPriority w:val="39"/>
    <w:unhideWhenUsed/>
    <w:rsid w:val="007C1281"/>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7C1281"/>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7C1281"/>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7C1281"/>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7C1281"/>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7C1281"/>
    <w:pPr>
      <w:ind w:left="1920"/>
      <w:jc w:val="left"/>
    </w:pPr>
    <w:rPr>
      <w:rFonts w:asciiTheme="minorHAnsi" w:hAnsiTheme="minorHAnsi" w:cstheme="minorHAnsi"/>
      <w:sz w:val="18"/>
      <w:szCs w:val="18"/>
    </w:rPr>
  </w:style>
  <w:style w:type="character" w:customStyle="1" w:styleId="apple-converted-space">
    <w:name w:val="apple-converted-space"/>
    <w:basedOn w:val="DefaultParagraphFont"/>
    <w:rsid w:val="007E54D9"/>
  </w:style>
  <w:style w:type="table" w:customStyle="1" w:styleId="TableGrid0">
    <w:name w:val="TableGrid"/>
    <w:rsid w:val="00AB1E81"/>
    <w:pPr>
      <w:spacing w:line="240" w:lineRule="auto"/>
      <w:jc w:val="left"/>
    </w:pPr>
    <w:rPr>
      <w:rFonts w:eastAsiaTheme="minorEastAsia"/>
      <w:lang w:val="en-US"/>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A8302B"/>
    <w:rPr>
      <w:rFonts w:ascii="Times New Roman" w:hAnsi="Times New Roman"/>
      <w:sz w:val="24"/>
    </w:rPr>
  </w:style>
  <w:style w:type="paragraph" w:customStyle="1" w:styleId="Tabel">
    <w:name w:val="Tabel"/>
    <w:basedOn w:val="TableofFigures"/>
    <w:link w:val="TabelChar"/>
    <w:autoRedefine/>
    <w:qFormat/>
    <w:rsid w:val="00CB2B7E"/>
    <w:pPr>
      <w:tabs>
        <w:tab w:val="left" w:pos="1620"/>
        <w:tab w:val="left" w:pos="3060"/>
        <w:tab w:val="left" w:pos="3240"/>
        <w:tab w:val="left" w:pos="3330"/>
      </w:tabs>
      <w:spacing w:line="240" w:lineRule="auto"/>
      <w:ind w:left="0" w:firstLine="0"/>
      <w:jc w:val="center"/>
    </w:pPr>
    <w:rPr>
      <w:rFonts w:ascii="Times New Roman" w:hAnsi="Times New Roman" w:cs="Times New Roman"/>
      <w:b w:val="0"/>
      <w:noProof/>
      <w:sz w:val="24"/>
      <w:szCs w:val="24"/>
      <w:lang w:val="en-US"/>
    </w:rPr>
  </w:style>
  <w:style w:type="character" w:customStyle="1" w:styleId="TableofFiguresChar">
    <w:name w:val="Table of Figures Char"/>
    <w:basedOn w:val="DefaultParagraphFont"/>
    <w:link w:val="TableofFigures"/>
    <w:uiPriority w:val="99"/>
    <w:rsid w:val="00352544"/>
    <w:rPr>
      <w:rFonts w:cstheme="minorHAnsi"/>
      <w:b/>
      <w:bCs/>
      <w:sz w:val="20"/>
      <w:szCs w:val="20"/>
    </w:rPr>
  </w:style>
  <w:style w:type="character" w:customStyle="1" w:styleId="TabelChar">
    <w:name w:val="Tabel Char"/>
    <w:basedOn w:val="TableofFiguresChar"/>
    <w:link w:val="Tabel"/>
    <w:rsid w:val="00CB2B7E"/>
    <w:rPr>
      <w:rFonts w:ascii="Times New Roman" w:hAnsi="Times New Roman" w:cs="Times New Roman"/>
      <w:b w:val="0"/>
      <w:bCs/>
      <w:noProof/>
      <w:sz w:val="24"/>
      <w:szCs w:val="24"/>
      <w:lang w:val="en-US"/>
    </w:rPr>
  </w:style>
  <w:style w:type="paragraph" w:styleId="HTMLPreformatted">
    <w:name w:val="HTML Preformatted"/>
    <w:basedOn w:val="Normal"/>
    <w:link w:val="HTMLPreformattedChar"/>
    <w:uiPriority w:val="99"/>
    <w:unhideWhenUsed/>
    <w:rsid w:val="005F2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F2F0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62806">
      <w:bodyDiv w:val="1"/>
      <w:marLeft w:val="0"/>
      <w:marRight w:val="0"/>
      <w:marTop w:val="0"/>
      <w:marBottom w:val="0"/>
      <w:divBdr>
        <w:top w:val="none" w:sz="0" w:space="0" w:color="auto"/>
        <w:left w:val="none" w:sz="0" w:space="0" w:color="auto"/>
        <w:bottom w:val="none" w:sz="0" w:space="0" w:color="auto"/>
        <w:right w:val="none" w:sz="0" w:space="0" w:color="auto"/>
      </w:divBdr>
    </w:div>
    <w:div w:id="89401091">
      <w:bodyDiv w:val="1"/>
      <w:marLeft w:val="0"/>
      <w:marRight w:val="0"/>
      <w:marTop w:val="0"/>
      <w:marBottom w:val="0"/>
      <w:divBdr>
        <w:top w:val="none" w:sz="0" w:space="0" w:color="auto"/>
        <w:left w:val="none" w:sz="0" w:space="0" w:color="auto"/>
        <w:bottom w:val="none" w:sz="0" w:space="0" w:color="auto"/>
        <w:right w:val="none" w:sz="0" w:space="0" w:color="auto"/>
      </w:divBdr>
    </w:div>
    <w:div w:id="101925294">
      <w:bodyDiv w:val="1"/>
      <w:marLeft w:val="0"/>
      <w:marRight w:val="0"/>
      <w:marTop w:val="0"/>
      <w:marBottom w:val="0"/>
      <w:divBdr>
        <w:top w:val="none" w:sz="0" w:space="0" w:color="auto"/>
        <w:left w:val="none" w:sz="0" w:space="0" w:color="auto"/>
        <w:bottom w:val="none" w:sz="0" w:space="0" w:color="auto"/>
        <w:right w:val="none" w:sz="0" w:space="0" w:color="auto"/>
      </w:divBdr>
    </w:div>
    <w:div w:id="141626582">
      <w:bodyDiv w:val="1"/>
      <w:marLeft w:val="0"/>
      <w:marRight w:val="0"/>
      <w:marTop w:val="0"/>
      <w:marBottom w:val="0"/>
      <w:divBdr>
        <w:top w:val="none" w:sz="0" w:space="0" w:color="auto"/>
        <w:left w:val="none" w:sz="0" w:space="0" w:color="auto"/>
        <w:bottom w:val="none" w:sz="0" w:space="0" w:color="auto"/>
        <w:right w:val="none" w:sz="0" w:space="0" w:color="auto"/>
      </w:divBdr>
    </w:div>
    <w:div w:id="154150431">
      <w:bodyDiv w:val="1"/>
      <w:marLeft w:val="0"/>
      <w:marRight w:val="0"/>
      <w:marTop w:val="0"/>
      <w:marBottom w:val="0"/>
      <w:divBdr>
        <w:top w:val="none" w:sz="0" w:space="0" w:color="auto"/>
        <w:left w:val="none" w:sz="0" w:space="0" w:color="auto"/>
        <w:bottom w:val="none" w:sz="0" w:space="0" w:color="auto"/>
        <w:right w:val="none" w:sz="0" w:space="0" w:color="auto"/>
      </w:divBdr>
    </w:div>
    <w:div w:id="165559597">
      <w:bodyDiv w:val="1"/>
      <w:marLeft w:val="0"/>
      <w:marRight w:val="0"/>
      <w:marTop w:val="0"/>
      <w:marBottom w:val="0"/>
      <w:divBdr>
        <w:top w:val="none" w:sz="0" w:space="0" w:color="auto"/>
        <w:left w:val="none" w:sz="0" w:space="0" w:color="auto"/>
        <w:bottom w:val="none" w:sz="0" w:space="0" w:color="auto"/>
        <w:right w:val="none" w:sz="0" w:space="0" w:color="auto"/>
      </w:divBdr>
    </w:div>
    <w:div w:id="182204770">
      <w:bodyDiv w:val="1"/>
      <w:marLeft w:val="0"/>
      <w:marRight w:val="0"/>
      <w:marTop w:val="0"/>
      <w:marBottom w:val="0"/>
      <w:divBdr>
        <w:top w:val="none" w:sz="0" w:space="0" w:color="auto"/>
        <w:left w:val="none" w:sz="0" w:space="0" w:color="auto"/>
        <w:bottom w:val="none" w:sz="0" w:space="0" w:color="auto"/>
        <w:right w:val="none" w:sz="0" w:space="0" w:color="auto"/>
      </w:divBdr>
    </w:div>
    <w:div w:id="189611503">
      <w:bodyDiv w:val="1"/>
      <w:marLeft w:val="0"/>
      <w:marRight w:val="0"/>
      <w:marTop w:val="0"/>
      <w:marBottom w:val="0"/>
      <w:divBdr>
        <w:top w:val="none" w:sz="0" w:space="0" w:color="auto"/>
        <w:left w:val="none" w:sz="0" w:space="0" w:color="auto"/>
        <w:bottom w:val="none" w:sz="0" w:space="0" w:color="auto"/>
        <w:right w:val="none" w:sz="0" w:space="0" w:color="auto"/>
      </w:divBdr>
    </w:div>
    <w:div w:id="207840858">
      <w:bodyDiv w:val="1"/>
      <w:marLeft w:val="0"/>
      <w:marRight w:val="0"/>
      <w:marTop w:val="0"/>
      <w:marBottom w:val="0"/>
      <w:divBdr>
        <w:top w:val="none" w:sz="0" w:space="0" w:color="auto"/>
        <w:left w:val="none" w:sz="0" w:space="0" w:color="auto"/>
        <w:bottom w:val="none" w:sz="0" w:space="0" w:color="auto"/>
        <w:right w:val="none" w:sz="0" w:space="0" w:color="auto"/>
      </w:divBdr>
    </w:div>
    <w:div w:id="209340179">
      <w:bodyDiv w:val="1"/>
      <w:marLeft w:val="0"/>
      <w:marRight w:val="0"/>
      <w:marTop w:val="0"/>
      <w:marBottom w:val="0"/>
      <w:divBdr>
        <w:top w:val="none" w:sz="0" w:space="0" w:color="auto"/>
        <w:left w:val="none" w:sz="0" w:space="0" w:color="auto"/>
        <w:bottom w:val="none" w:sz="0" w:space="0" w:color="auto"/>
        <w:right w:val="none" w:sz="0" w:space="0" w:color="auto"/>
      </w:divBdr>
    </w:div>
    <w:div w:id="232667350">
      <w:bodyDiv w:val="1"/>
      <w:marLeft w:val="0"/>
      <w:marRight w:val="0"/>
      <w:marTop w:val="0"/>
      <w:marBottom w:val="0"/>
      <w:divBdr>
        <w:top w:val="none" w:sz="0" w:space="0" w:color="auto"/>
        <w:left w:val="none" w:sz="0" w:space="0" w:color="auto"/>
        <w:bottom w:val="none" w:sz="0" w:space="0" w:color="auto"/>
        <w:right w:val="none" w:sz="0" w:space="0" w:color="auto"/>
      </w:divBdr>
    </w:div>
    <w:div w:id="242954649">
      <w:bodyDiv w:val="1"/>
      <w:marLeft w:val="0"/>
      <w:marRight w:val="0"/>
      <w:marTop w:val="0"/>
      <w:marBottom w:val="0"/>
      <w:divBdr>
        <w:top w:val="none" w:sz="0" w:space="0" w:color="auto"/>
        <w:left w:val="none" w:sz="0" w:space="0" w:color="auto"/>
        <w:bottom w:val="none" w:sz="0" w:space="0" w:color="auto"/>
        <w:right w:val="none" w:sz="0" w:space="0" w:color="auto"/>
      </w:divBdr>
    </w:div>
    <w:div w:id="249117770">
      <w:bodyDiv w:val="1"/>
      <w:marLeft w:val="0"/>
      <w:marRight w:val="0"/>
      <w:marTop w:val="0"/>
      <w:marBottom w:val="0"/>
      <w:divBdr>
        <w:top w:val="none" w:sz="0" w:space="0" w:color="auto"/>
        <w:left w:val="none" w:sz="0" w:space="0" w:color="auto"/>
        <w:bottom w:val="none" w:sz="0" w:space="0" w:color="auto"/>
        <w:right w:val="none" w:sz="0" w:space="0" w:color="auto"/>
      </w:divBdr>
    </w:div>
    <w:div w:id="259489112">
      <w:bodyDiv w:val="1"/>
      <w:marLeft w:val="0"/>
      <w:marRight w:val="0"/>
      <w:marTop w:val="0"/>
      <w:marBottom w:val="0"/>
      <w:divBdr>
        <w:top w:val="none" w:sz="0" w:space="0" w:color="auto"/>
        <w:left w:val="none" w:sz="0" w:space="0" w:color="auto"/>
        <w:bottom w:val="none" w:sz="0" w:space="0" w:color="auto"/>
        <w:right w:val="none" w:sz="0" w:space="0" w:color="auto"/>
      </w:divBdr>
    </w:div>
    <w:div w:id="273442046">
      <w:bodyDiv w:val="1"/>
      <w:marLeft w:val="0"/>
      <w:marRight w:val="0"/>
      <w:marTop w:val="0"/>
      <w:marBottom w:val="0"/>
      <w:divBdr>
        <w:top w:val="none" w:sz="0" w:space="0" w:color="auto"/>
        <w:left w:val="none" w:sz="0" w:space="0" w:color="auto"/>
        <w:bottom w:val="none" w:sz="0" w:space="0" w:color="auto"/>
        <w:right w:val="none" w:sz="0" w:space="0" w:color="auto"/>
      </w:divBdr>
    </w:div>
    <w:div w:id="328758352">
      <w:bodyDiv w:val="1"/>
      <w:marLeft w:val="0"/>
      <w:marRight w:val="0"/>
      <w:marTop w:val="0"/>
      <w:marBottom w:val="0"/>
      <w:divBdr>
        <w:top w:val="none" w:sz="0" w:space="0" w:color="auto"/>
        <w:left w:val="none" w:sz="0" w:space="0" w:color="auto"/>
        <w:bottom w:val="none" w:sz="0" w:space="0" w:color="auto"/>
        <w:right w:val="none" w:sz="0" w:space="0" w:color="auto"/>
      </w:divBdr>
    </w:div>
    <w:div w:id="375618658">
      <w:bodyDiv w:val="1"/>
      <w:marLeft w:val="0"/>
      <w:marRight w:val="0"/>
      <w:marTop w:val="0"/>
      <w:marBottom w:val="0"/>
      <w:divBdr>
        <w:top w:val="none" w:sz="0" w:space="0" w:color="auto"/>
        <w:left w:val="none" w:sz="0" w:space="0" w:color="auto"/>
        <w:bottom w:val="none" w:sz="0" w:space="0" w:color="auto"/>
        <w:right w:val="none" w:sz="0" w:space="0" w:color="auto"/>
      </w:divBdr>
    </w:div>
    <w:div w:id="377626541">
      <w:bodyDiv w:val="1"/>
      <w:marLeft w:val="0"/>
      <w:marRight w:val="0"/>
      <w:marTop w:val="0"/>
      <w:marBottom w:val="0"/>
      <w:divBdr>
        <w:top w:val="none" w:sz="0" w:space="0" w:color="auto"/>
        <w:left w:val="none" w:sz="0" w:space="0" w:color="auto"/>
        <w:bottom w:val="none" w:sz="0" w:space="0" w:color="auto"/>
        <w:right w:val="none" w:sz="0" w:space="0" w:color="auto"/>
      </w:divBdr>
    </w:div>
    <w:div w:id="411200099">
      <w:bodyDiv w:val="1"/>
      <w:marLeft w:val="0"/>
      <w:marRight w:val="0"/>
      <w:marTop w:val="0"/>
      <w:marBottom w:val="0"/>
      <w:divBdr>
        <w:top w:val="none" w:sz="0" w:space="0" w:color="auto"/>
        <w:left w:val="none" w:sz="0" w:space="0" w:color="auto"/>
        <w:bottom w:val="none" w:sz="0" w:space="0" w:color="auto"/>
        <w:right w:val="none" w:sz="0" w:space="0" w:color="auto"/>
      </w:divBdr>
    </w:div>
    <w:div w:id="490683614">
      <w:bodyDiv w:val="1"/>
      <w:marLeft w:val="0"/>
      <w:marRight w:val="0"/>
      <w:marTop w:val="0"/>
      <w:marBottom w:val="0"/>
      <w:divBdr>
        <w:top w:val="none" w:sz="0" w:space="0" w:color="auto"/>
        <w:left w:val="none" w:sz="0" w:space="0" w:color="auto"/>
        <w:bottom w:val="none" w:sz="0" w:space="0" w:color="auto"/>
        <w:right w:val="none" w:sz="0" w:space="0" w:color="auto"/>
      </w:divBdr>
    </w:div>
    <w:div w:id="536427473">
      <w:bodyDiv w:val="1"/>
      <w:marLeft w:val="0"/>
      <w:marRight w:val="0"/>
      <w:marTop w:val="0"/>
      <w:marBottom w:val="0"/>
      <w:divBdr>
        <w:top w:val="none" w:sz="0" w:space="0" w:color="auto"/>
        <w:left w:val="none" w:sz="0" w:space="0" w:color="auto"/>
        <w:bottom w:val="none" w:sz="0" w:space="0" w:color="auto"/>
        <w:right w:val="none" w:sz="0" w:space="0" w:color="auto"/>
      </w:divBdr>
    </w:div>
    <w:div w:id="537475525">
      <w:bodyDiv w:val="1"/>
      <w:marLeft w:val="0"/>
      <w:marRight w:val="0"/>
      <w:marTop w:val="0"/>
      <w:marBottom w:val="0"/>
      <w:divBdr>
        <w:top w:val="none" w:sz="0" w:space="0" w:color="auto"/>
        <w:left w:val="none" w:sz="0" w:space="0" w:color="auto"/>
        <w:bottom w:val="none" w:sz="0" w:space="0" w:color="auto"/>
        <w:right w:val="none" w:sz="0" w:space="0" w:color="auto"/>
      </w:divBdr>
    </w:div>
    <w:div w:id="549923111">
      <w:bodyDiv w:val="1"/>
      <w:marLeft w:val="0"/>
      <w:marRight w:val="0"/>
      <w:marTop w:val="0"/>
      <w:marBottom w:val="0"/>
      <w:divBdr>
        <w:top w:val="none" w:sz="0" w:space="0" w:color="auto"/>
        <w:left w:val="none" w:sz="0" w:space="0" w:color="auto"/>
        <w:bottom w:val="none" w:sz="0" w:space="0" w:color="auto"/>
        <w:right w:val="none" w:sz="0" w:space="0" w:color="auto"/>
      </w:divBdr>
    </w:div>
    <w:div w:id="568268568">
      <w:bodyDiv w:val="1"/>
      <w:marLeft w:val="0"/>
      <w:marRight w:val="0"/>
      <w:marTop w:val="0"/>
      <w:marBottom w:val="0"/>
      <w:divBdr>
        <w:top w:val="none" w:sz="0" w:space="0" w:color="auto"/>
        <w:left w:val="none" w:sz="0" w:space="0" w:color="auto"/>
        <w:bottom w:val="none" w:sz="0" w:space="0" w:color="auto"/>
        <w:right w:val="none" w:sz="0" w:space="0" w:color="auto"/>
      </w:divBdr>
      <w:divsChild>
        <w:div w:id="55593998">
          <w:marLeft w:val="0"/>
          <w:marRight w:val="0"/>
          <w:marTop w:val="0"/>
          <w:marBottom w:val="0"/>
          <w:divBdr>
            <w:top w:val="none" w:sz="0" w:space="0" w:color="auto"/>
            <w:left w:val="none" w:sz="0" w:space="0" w:color="auto"/>
            <w:bottom w:val="none" w:sz="0" w:space="0" w:color="auto"/>
            <w:right w:val="none" w:sz="0" w:space="0" w:color="auto"/>
          </w:divBdr>
        </w:div>
        <w:div w:id="69232319">
          <w:marLeft w:val="0"/>
          <w:marRight w:val="0"/>
          <w:marTop w:val="0"/>
          <w:marBottom w:val="0"/>
          <w:divBdr>
            <w:top w:val="none" w:sz="0" w:space="0" w:color="auto"/>
            <w:left w:val="none" w:sz="0" w:space="0" w:color="auto"/>
            <w:bottom w:val="none" w:sz="0" w:space="0" w:color="auto"/>
            <w:right w:val="none" w:sz="0" w:space="0" w:color="auto"/>
          </w:divBdr>
        </w:div>
        <w:div w:id="79571239">
          <w:marLeft w:val="0"/>
          <w:marRight w:val="0"/>
          <w:marTop w:val="0"/>
          <w:marBottom w:val="0"/>
          <w:divBdr>
            <w:top w:val="none" w:sz="0" w:space="0" w:color="auto"/>
            <w:left w:val="none" w:sz="0" w:space="0" w:color="auto"/>
            <w:bottom w:val="none" w:sz="0" w:space="0" w:color="auto"/>
            <w:right w:val="none" w:sz="0" w:space="0" w:color="auto"/>
          </w:divBdr>
        </w:div>
        <w:div w:id="83772659">
          <w:marLeft w:val="0"/>
          <w:marRight w:val="0"/>
          <w:marTop w:val="0"/>
          <w:marBottom w:val="0"/>
          <w:divBdr>
            <w:top w:val="none" w:sz="0" w:space="0" w:color="auto"/>
            <w:left w:val="none" w:sz="0" w:space="0" w:color="auto"/>
            <w:bottom w:val="none" w:sz="0" w:space="0" w:color="auto"/>
            <w:right w:val="none" w:sz="0" w:space="0" w:color="auto"/>
          </w:divBdr>
        </w:div>
        <w:div w:id="86311457">
          <w:marLeft w:val="0"/>
          <w:marRight w:val="0"/>
          <w:marTop w:val="0"/>
          <w:marBottom w:val="0"/>
          <w:divBdr>
            <w:top w:val="none" w:sz="0" w:space="0" w:color="auto"/>
            <w:left w:val="none" w:sz="0" w:space="0" w:color="auto"/>
            <w:bottom w:val="none" w:sz="0" w:space="0" w:color="auto"/>
            <w:right w:val="none" w:sz="0" w:space="0" w:color="auto"/>
          </w:divBdr>
        </w:div>
        <w:div w:id="179901181">
          <w:marLeft w:val="0"/>
          <w:marRight w:val="0"/>
          <w:marTop w:val="0"/>
          <w:marBottom w:val="0"/>
          <w:divBdr>
            <w:top w:val="none" w:sz="0" w:space="0" w:color="auto"/>
            <w:left w:val="none" w:sz="0" w:space="0" w:color="auto"/>
            <w:bottom w:val="none" w:sz="0" w:space="0" w:color="auto"/>
            <w:right w:val="none" w:sz="0" w:space="0" w:color="auto"/>
          </w:divBdr>
        </w:div>
        <w:div w:id="199129523">
          <w:marLeft w:val="0"/>
          <w:marRight w:val="0"/>
          <w:marTop w:val="0"/>
          <w:marBottom w:val="0"/>
          <w:divBdr>
            <w:top w:val="none" w:sz="0" w:space="0" w:color="auto"/>
            <w:left w:val="none" w:sz="0" w:space="0" w:color="auto"/>
            <w:bottom w:val="none" w:sz="0" w:space="0" w:color="auto"/>
            <w:right w:val="none" w:sz="0" w:space="0" w:color="auto"/>
          </w:divBdr>
        </w:div>
        <w:div w:id="204947210">
          <w:marLeft w:val="0"/>
          <w:marRight w:val="0"/>
          <w:marTop w:val="0"/>
          <w:marBottom w:val="0"/>
          <w:divBdr>
            <w:top w:val="none" w:sz="0" w:space="0" w:color="auto"/>
            <w:left w:val="none" w:sz="0" w:space="0" w:color="auto"/>
            <w:bottom w:val="none" w:sz="0" w:space="0" w:color="auto"/>
            <w:right w:val="none" w:sz="0" w:space="0" w:color="auto"/>
          </w:divBdr>
        </w:div>
        <w:div w:id="262496361">
          <w:marLeft w:val="0"/>
          <w:marRight w:val="0"/>
          <w:marTop w:val="0"/>
          <w:marBottom w:val="0"/>
          <w:divBdr>
            <w:top w:val="none" w:sz="0" w:space="0" w:color="auto"/>
            <w:left w:val="none" w:sz="0" w:space="0" w:color="auto"/>
            <w:bottom w:val="none" w:sz="0" w:space="0" w:color="auto"/>
            <w:right w:val="none" w:sz="0" w:space="0" w:color="auto"/>
          </w:divBdr>
        </w:div>
        <w:div w:id="268589606">
          <w:marLeft w:val="0"/>
          <w:marRight w:val="0"/>
          <w:marTop w:val="0"/>
          <w:marBottom w:val="0"/>
          <w:divBdr>
            <w:top w:val="none" w:sz="0" w:space="0" w:color="auto"/>
            <w:left w:val="none" w:sz="0" w:space="0" w:color="auto"/>
            <w:bottom w:val="none" w:sz="0" w:space="0" w:color="auto"/>
            <w:right w:val="none" w:sz="0" w:space="0" w:color="auto"/>
          </w:divBdr>
        </w:div>
        <w:div w:id="278683683">
          <w:marLeft w:val="0"/>
          <w:marRight w:val="0"/>
          <w:marTop w:val="0"/>
          <w:marBottom w:val="0"/>
          <w:divBdr>
            <w:top w:val="none" w:sz="0" w:space="0" w:color="auto"/>
            <w:left w:val="none" w:sz="0" w:space="0" w:color="auto"/>
            <w:bottom w:val="none" w:sz="0" w:space="0" w:color="auto"/>
            <w:right w:val="none" w:sz="0" w:space="0" w:color="auto"/>
          </w:divBdr>
        </w:div>
        <w:div w:id="401831771">
          <w:marLeft w:val="0"/>
          <w:marRight w:val="0"/>
          <w:marTop w:val="0"/>
          <w:marBottom w:val="0"/>
          <w:divBdr>
            <w:top w:val="none" w:sz="0" w:space="0" w:color="auto"/>
            <w:left w:val="none" w:sz="0" w:space="0" w:color="auto"/>
            <w:bottom w:val="none" w:sz="0" w:space="0" w:color="auto"/>
            <w:right w:val="none" w:sz="0" w:space="0" w:color="auto"/>
          </w:divBdr>
        </w:div>
        <w:div w:id="432940027">
          <w:marLeft w:val="0"/>
          <w:marRight w:val="0"/>
          <w:marTop w:val="0"/>
          <w:marBottom w:val="0"/>
          <w:divBdr>
            <w:top w:val="none" w:sz="0" w:space="0" w:color="auto"/>
            <w:left w:val="none" w:sz="0" w:space="0" w:color="auto"/>
            <w:bottom w:val="none" w:sz="0" w:space="0" w:color="auto"/>
            <w:right w:val="none" w:sz="0" w:space="0" w:color="auto"/>
          </w:divBdr>
        </w:div>
        <w:div w:id="547912977">
          <w:marLeft w:val="0"/>
          <w:marRight w:val="0"/>
          <w:marTop w:val="0"/>
          <w:marBottom w:val="0"/>
          <w:divBdr>
            <w:top w:val="none" w:sz="0" w:space="0" w:color="auto"/>
            <w:left w:val="none" w:sz="0" w:space="0" w:color="auto"/>
            <w:bottom w:val="none" w:sz="0" w:space="0" w:color="auto"/>
            <w:right w:val="none" w:sz="0" w:space="0" w:color="auto"/>
          </w:divBdr>
        </w:div>
        <w:div w:id="617955693">
          <w:marLeft w:val="0"/>
          <w:marRight w:val="0"/>
          <w:marTop w:val="0"/>
          <w:marBottom w:val="0"/>
          <w:divBdr>
            <w:top w:val="none" w:sz="0" w:space="0" w:color="auto"/>
            <w:left w:val="none" w:sz="0" w:space="0" w:color="auto"/>
            <w:bottom w:val="none" w:sz="0" w:space="0" w:color="auto"/>
            <w:right w:val="none" w:sz="0" w:space="0" w:color="auto"/>
          </w:divBdr>
        </w:div>
        <w:div w:id="711223504">
          <w:marLeft w:val="0"/>
          <w:marRight w:val="0"/>
          <w:marTop w:val="0"/>
          <w:marBottom w:val="0"/>
          <w:divBdr>
            <w:top w:val="none" w:sz="0" w:space="0" w:color="auto"/>
            <w:left w:val="none" w:sz="0" w:space="0" w:color="auto"/>
            <w:bottom w:val="none" w:sz="0" w:space="0" w:color="auto"/>
            <w:right w:val="none" w:sz="0" w:space="0" w:color="auto"/>
          </w:divBdr>
        </w:div>
        <w:div w:id="823088443">
          <w:marLeft w:val="0"/>
          <w:marRight w:val="0"/>
          <w:marTop w:val="0"/>
          <w:marBottom w:val="0"/>
          <w:divBdr>
            <w:top w:val="none" w:sz="0" w:space="0" w:color="auto"/>
            <w:left w:val="none" w:sz="0" w:space="0" w:color="auto"/>
            <w:bottom w:val="none" w:sz="0" w:space="0" w:color="auto"/>
            <w:right w:val="none" w:sz="0" w:space="0" w:color="auto"/>
          </w:divBdr>
        </w:div>
        <w:div w:id="1142231809">
          <w:marLeft w:val="0"/>
          <w:marRight w:val="0"/>
          <w:marTop w:val="0"/>
          <w:marBottom w:val="0"/>
          <w:divBdr>
            <w:top w:val="none" w:sz="0" w:space="0" w:color="auto"/>
            <w:left w:val="none" w:sz="0" w:space="0" w:color="auto"/>
            <w:bottom w:val="none" w:sz="0" w:space="0" w:color="auto"/>
            <w:right w:val="none" w:sz="0" w:space="0" w:color="auto"/>
          </w:divBdr>
        </w:div>
        <w:div w:id="1152478005">
          <w:marLeft w:val="0"/>
          <w:marRight w:val="0"/>
          <w:marTop w:val="0"/>
          <w:marBottom w:val="0"/>
          <w:divBdr>
            <w:top w:val="none" w:sz="0" w:space="0" w:color="auto"/>
            <w:left w:val="none" w:sz="0" w:space="0" w:color="auto"/>
            <w:bottom w:val="none" w:sz="0" w:space="0" w:color="auto"/>
            <w:right w:val="none" w:sz="0" w:space="0" w:color="auto"/>
          </w:divBdr>
        </w:div>
        <w:div w:id="1267888136">
          <w:marLeft w:val="0"/>
          <w:marRight w:val="0"/>
          <w:marTop w:val="0"/>
          <w:marBottom w:val="0"/>
          <w:divBdr>
            <w:top w:val="none" w:sz="0" w:space="0" w:color="auto"/>
            <w:left w:val="none" w:sz="0" w:space="0" w:color="auto"/>
            <w:bottom w:val="none" w:sz="0" w:space="0" w:color="auto"/>
            <w:right w:val="none" w:sz="0" w:space="0" w:color="auto"/>
          </w:divBdr>
        </w:div>
        <w:div w:id="1283343182">
          <w:marLeft w:val="0"/>
          <w:marRight w:val="0"/>
          <w:marTop w:val="0"/>
          <w:marBottom w:val="0"/>
          <w:divBdr>
            <w:top w:val="none" w:sz="0" w:space="0" w:color="auto"/>
            <w:left w:val="none" w:sz="0" w:space="0" w:color="auto"/>
            <w:bottom w:val="none" w:sz="0" w:space="0" w:color="auto"/>
            <w:right w:val="none" w:sz="0" w:space="0" w:color="auto"/>
          </w:divBdr>
        </w:div>
        <w:div w:id="1363902159">
          <w:marLeft w:val="0"/>
          <w:marRight w:val="0"/>
          <w:marTop w:val="0"/>
          <w:marBottom w:val="0"/>
          <w:divBdr>
            <w:top w:val="none" w:sz="0" w:space="0" w:color="auto"/>
            <w:left w:val="none" w:sz="0" w:space="0" w:color="auto"/>
            <w:bottom w:val="none" w:sz="0" w:space="0" w:color="auto"/>
            <w:right w:val="none" w:sz="0" w:space="0" w:color="auto"/>
          </w:divBdr>
        </w:div>
        <w:div w:id="1406488292">
          <w:marLeft w:val="0"/>
          <w:marRight w:val="0"/>
          <w:marTop w:val="0"/>
          <w:marBottom w:val="0"/>
          <w:divBdr>
            <w:top w:val="none" w:sz="0" w:space="0" w:color="auto"/>
            <w:left w:val="none" w:sz="0" w:space="0" w:color="auto"/>
            <w:bottom w:val="none" w:sz="0" w:space="0" w:color="auto"/>
            <w:right w:val="none" w:sz="0" w:space="0" w:color="auto"/>
          </w:divBdr>
        </w:div>
        <w:div w:id="1444693439">
          <w:marLeft w:val="0"/>
          <w:marRight w:val="0"/>
          <w:marTop w:val="0"/>
          <w:marBottom w:val="0"/>
          <w:divBdr>
            <w:top w:val="none" w:sz="0" w:space="0" w:color="auto"/>
            <w:left w:val="none" w:sz="0" w:space="0" w:color="auto"/>
            <w:bottom w:val="none" w:sz="0" w:space="0" w:color="auto"/>
            <w:right w:val="none" w:sz="0" w:space="0" w:color="auto"/>
          </w:divBdr>
        </w:div>
        <w:div w:id="1541552230">
          <w:marLeft w:val="0"/>
          <w:marRight w:val="0"/>
          <w:marTop w:val="0"/>
          <w:marBottom w:val="0"/>
          <w:divBdr>
            <w:top w:val="none" w:sz="0" w:space="0" w:color="auto"/>
            <w:left w:val="none" w:sz="0" w:space="0" w:color="auto"/>
            <w:bottom w:val="none" w:sz="0" w:space="0" w:color="auto"/>
            <w:right w:val="none" w:sz="0" w:space="0" w:color="auto"/>
          </w:divBdr>
        </w:div>
        <w:div w:id="1604338200">
          <w:marLeft w:val="0"/>
          <w:marRight w:val="0"/>
          <w:marTop w:val="0"/>
          <w:marBottom w:val="0"/>
          <w:divBdr>
            <w:top w:val="none" w:sz="0" w:space="0" w:color="auto"/>
            <w:left w:val="none" w:sz="0" w:space="0" w:color="auto"/>
            <w:bottom w:val="none" w:sz="0" w:space="0" w:color="auto"/>
            <w:right w:val="none" w:sz="0" w:space="0" w:color="auto"/>
          </w:divBdr>
        </w:div>
        <w:div w:id="1634093527">
          <w:marLeft w:val="0"/>
          <w:marRight w:val="0"/>
          <w:marTop w:val="0"/>
          <w:marBottom w:val="0"/>
          <w:divBdr>
            <w:top w:val="none" w:sz="0" w:space="0" w:color="auto"/>
            <w:left w:val="none" w:sz="0" w:space="0" w:color="auto"/>
            <w:bottom w:val="none" w:sz="0" w:space="0" w:color="auto"/>
            <w:right w:val="none" w:sz="0" w:space="0" w:color="auto"/>
          </w:divBdr>
        </w:div>
        <w:div w:id="1638610828">
          <w:marLeft w:val="0"/>
          <w:marRight w:val="0"/>
          <w:marTop w:val="0"/>
          <w:marBottom w:val="0"/>
          <w:divBdr>
            <w:top w:val="none" w:sz="0" w:space="0" w:color="auto"/>
            <w:left w:val="none" w:sz="0" w:space="0" w:color="auto"/>
            <w:bottom w:val="none" w:sz="0" w:space="0" w:color="auto"/>
            <w:right w:val="none" w:sz="0" w:space="0" w:color="auto"/>
          </w:divBdr>
        </w:div>
        <w:div w:id="1837764541">
          <w:marLeft w:val="0"/>
          <w:marRight w:val="0"/>
          <w:marTop w:val="0"/>
          <w:marBottom w:val="0"/>
          <w:divBdr>
            <w:top w:val="none" w:sz="0" w:space="0" w:color="auto"/>
            <w:left w:val="none" w:sz="0" w:space="0" w:color="auto"/>
            <w:bottom w:val="none" w:sz="0" w:space="0" w:color="auto"/>
            <w:right w:val="none" w:sz="0" w:space="0" w:color="auto"/>
          </w:divBdr>
        </w:div>
        <w:div w:id="1893928831">
          <w:marLeft w:val="0"/>
          <w:marRight w:val="0"/>
          <w:marTop w:val="0"/>
          <w:marBottom w:val="0"/>
          <w:divBdr>
            <w:top w:val="none" w:sz="0" w:space="0" w:color="auto"/>
            <w:left w:val="none" w:sz="0" w:space="0" w:color="auto"/>
            <w:bottom w:val="none" w:sz="0" w:space="0" w:color="auto"/>
            <w:right w:val="none" w:sz="0" w:space="0" w:color="auto"/>
          </w:divBdr>
        </w:div>
        <w:div w:id="1898666241">
          <w:marLeft w:val="0"/>
          <w:marRight w:val="0"/>
          <w:marTop w:val="0"/>
          <w:marBottom w:val="0"/>
          <w:divBdr>
            <w:top w:val="none" w:sz="0" w:space="0" w:color="auto"/>
            <w:left w:val="none" w:sz="0" w:space="0" w:color="auto"/>
            <w:bottom w:val="none" w:sz="0" w:space="0" w:color="auto"/>
            <w:right w:val="none" w:sz="0" w:space="0" w:color="auto"/>
          </w:divBdr>
        </w:div>
        <w:div w:id="1980449976">
          <w:marLeft w:val="0"/>
          <w:marRight w:val="0"/>
          <w:marTop w:val="0"/>
          <w:marBottom w:val="0"/>
          <w:divBdr>
            <w:top w:val="none" w:sz="0" w:space="0" w:color="auto"/>
            <w:left w:val="none" w:sz="0" w:space="0" w:color="auto"/>
            <w:bottom w:val="none" w:sz="0" w:space="0" w:color="auto"/>
            <w:right w:val="none" w:sz="0" w:space="0" w:color="auto"/>
          </w:divBdr>
        </w:div>
      </w:divsChild>
    </w:div>
    <w:div w:id="576204700">
      <w:bodyDiv w:val="1"/>
      <w:marLeft w:val="0"/>
      <w:marRight w:val="0"/>
      <w:marTop w:val="0"/>
      <w:marBottom w:val="0"/>
      <w:divBdr>
        <w:top w:val="none" w:sz="0" w:space="0" w:color="auto"/>
        <w:left w:val="none" w:sz="0" w:space="0" w:color="auto"/>
        <w:bottom w:val="none" w:sz="0" w:space="0" w:color="auto"/>
        <w:right w:val="none" w:sz="0" w:space="0" w:color="auto"/>
      </w:divBdr>
    </w:div>
    <w:div w:id="585846074">
      <w:bodyDiv w:val="1"/>
      <w:marLeft w:val="0"/>
      <w:marRight w:val="0"/>
      <w:marTop w:val="0"/>
      <w:marBottom w:val="0"/>
      <w:divBdr>
        <w:top w:val="none" w:sz="0" w:space="0" w:color="auto"/>
        <w:left w:val="none" w:sz="0" w:space="0" w:color="auto"/>
        <w:bottom w:val="none" w:sz="0" w:space="0" w:color="auto"/>
        <w:right w:val="none" w:sz="0" w:space="0" w:color="auto"/>
      </w:divBdr>
    </w:div>
    <w:div w:id="649090673">
      <w:bodyDiv w:val="1"/>
      <w:marLeft w:val="0"/>
      <w:marRight w:val="0"/>
      <w:marTop w:val="0"/>
      <w:marBottom w:val="0"/>
      <w:divBdr>
        <w:top w:val="none" w:sz="0" w:space="0" w:color="auto"/>
        <w:left w:val="none" w:sz="0" w:space="0" w:color="auto"/>
        <w:bottom w:val="none" w:sz="0" w:space="0" w:color="auto"/>
        <w:right w:val="none" w:sz="0" w:space="0" w:color="auto"/>
      </w:divBdr>
    </w:div>
    <w:div w:id="656037405">
      <w:bodyDiv w:val="1"/>
      <w:marLeft w:val="0"/>
      <w:marRight w:val="0"/>
      <w:marTop w:val="0"/>
      <w:marBottom w:val="0"/>
      <w:divBdr>
        <w:top w:val="none" w:sz="0" w:space="0" w:color="auto"/>
        <w:left w:val="none" w:sz="0" w:space="0" w:color="auto"/>
        <w:bottom w:val="none" w:sz="0" w:space="0" w:color="auto"/>
        <w:right w:val="none" w:sz="0" w:space="0" w:color="auto"/>
      </w:divBdr>
    </w:div>
    <w:div w:id="675692971">
      <w:bodyDiv w:val="1"/>
      <w:marLeft w:val="0"/>
      <w:marRight w:val="0"/>
      <w:marTop w:val="0"/>
      <w:marBottom w:val="0"/>
      <w:divBdr>
        <w:top w:val="none" w:sz="0" w:space="0" w:color="auto"/>
        <w:left w:val="none" w:sz="0" w:space="0" w:color="auto"/>
        <w:bottom w:val="none" w:sz="0" w:space="0" w:color="auto"/>
        <w:right w:val="none" w:sz="0" w:space="0" w:color="auto"/>
      </w:divBdr>
    </w:div>
    <w:div w:id="698629435">
      <w:bodyDiv w:val="1"/>
      <w:marLeft w:val="0"/>
      <w:marRight w:val="0"/>
      <w:marTop w:val="0"/>
      <w:marBottom w:val="0"/>
      <w:divBdr>
        <w:top w:val="none" w:sz="0" w:space="0" w:color="auto"/>
        <w:left w:val="none" w:sz="0" w:space="0" w:color="auto"/>
        <w:bottom w:val="none" w:sz="0" w:space="0" w:color="auto"/>
        <w:right w:val="none" w:sz="0" w:space="0" w:color="auto"/>
      </w:divBdr>
    </w:div>
    <w:div w:id="726684956">
      <w:bodyDiv w:val="1"/>
      <w:marLeft w:val="0"/>
      <w:marRight w:val="0"/>
      <w:marTop w:val="0"/>
      <w:marBottom w:val="0"/>
      <w:divBdr>
        <w:top w:val="none" w:sz="0" w:space="0" w:color="auto"/>
        <w:left w:val="none" w:sz="0" w:space="0" w:color="auto"/>
        <w:bottom w:val="none" w:sz="0" w:space="0" w:color="auto"/>
        <w:right w:val="none" w:sz="0" w:space="0" w:color="auto"/>
      </w:divBdr>
    </w:div>
    <w:div w:id="798257489">
      <w:bodyDiv w:val="1"/>
      <w:marLeft w:val="0"/>
      <w:marRight w:val="0"/>
      <w:marTop w:val="0"/>
      <w:marBottom w:val="0"/>
      <w:divBdr>
        <w:top w:val="none" w:sz="0" w:space="0" w:color="auto"/>
        <w:left w:val="none" w:sz="0" w:space="0" w:color="auto"/>
        <w:bottom w:val="none" w:sz="0" w:space="0" w:color="auto"/>
        <w:right w:val="none" w:sz="0" w:space="0" w:color="auto"/>
      </w:divBdr>
    </w:div>
    <w:div w:id="846217708">
      <w:bodyDiv w:val="1"/>
      <w:marLeft w:val="0"/>
      <w:marRight w:val="0"/>
      <w:marTop w:val="0"/>
      <w:marBottom w:val="0"/>
      <w:divBdr>
        <w:top w:val="none" w:sz="0" w:space="0" w:color="auto"/>
        <w:left w:val="none" w:sz="0" w:space="0" w:color="auto"/>
        <w:bottom w:val="none" w:sz="0" w:space="0" w:color="auto"/>
        <w:right w:val="none" w:sz="0" w:space="0" w:color="auto"/>
      </w:divBdr>
      <w:divsChild>
        <w:div w:id="56437311">
          <w:marLeft w:val="0"/>
          <w:marRight w:val="0"/>
          <w:marTop w:val="0"/>
          <w:marBottom w:val="0"/>
          <w:divBdr>
            <w:top w:val="none" w:sz="0" w:space="0" w:color="auto"/>
            <w:left w:val="none" w:sz="0" w:space="0" w:color="auto"/>
            <w:bottom w:val="none" w:sz="0" w:space="0" w:color="auto"/>
            <w:right w:val="none" w:sz="0" w:space="0" w:color="auto"/>
          </w:divBdr>
        </w:div>
        <w:div w:id="88238622">
          <w:marLeft w:val="0"/>
          <w:marRight w:val="0"/>
          <w:marTop w:val="0"/>
          <w:marBottom w:val="0"/>
          <w:divBdr>
            <w:top w:val="none" w:sz="0" w:space="0" w:color="auto"/>
            <w:left w:val="none" w:sz="0" w:space="0" w:color="auto"/>
            <w:bottom w:val="none" w:sz="0" w:space="0" w:color="auto"/>
            <w:right w:val="none" w:sz="0" w:space="0" w:color="auto"/>
          </w:divBdr>
        </w:div>
        <w:div w:id="184025913">
          <w:marLeft w:val="0"/>
          <w:marRight w:val="0"/>
          <w:marTop w:val="0"/>
          <w:marBottom w:val="0"/>
          <w:divBdr>
            <w:top w:val="none" w:sz="0" w:space="0" w:color="auto"/>
            <w:left w:val="none" w:sz="0" w:space="0" w:color="auto"/>
            <w:bottom w:val="none" w:sz="0" w:space="0" w:color="auto"/>
            <w:right w:val="none" w:sz="0" w:space="0" w:color="auto"/>
          </w:divBdr>
        </w:div>
        <w:div w:id="196549495">
          <w:marLeft w:val="0"/>
          <w:marRight w:val="0"/>
          <w:marTop w:val="0"/>
          <w:marBottom w:val="0"/>
          <w:divBdr>
            <w:top w:val="none" w:sz="0" w:space="0" w:color="auto"/>
            <w:left w:val="none" w:sz="0" w:space="0" w:color="auto"/>
            <w:bottom w:val="none" w:sz="0" w:space="0" w:color="auto"/>
            <w:right w:val="none" w:sz="0" w:space="0" w:color="auto"/>
          </w:divBdr>
        </w:div>
        <w:div w:id="281230938">
          <w:marLeft w:val="0"/>
          <w:marRight w:val="0"/>
          <w:marTop w:val="0"/>
          <w:marBottom w:val="0"/>
          <w:divBdr>
            <w:top w:val="none" w:sz="0" w:space="0" w:color="auto"/>
            <w:left w:val="none" w:sz="0" w:space="0" w:color="auto"/>
            <w:bottom w:val="none" w:sz="0" w:space="0" w:color="auto"/>
            <w:right w:val="none" w:sz="0" w:space="0" w:color="auto"/>
          </w:divBdr>
        </w:div>
        <w:div w:id="294409526">
          <w:marLeft w:val="0"/>
          <w:marRight w:val="0"/>
          <w:marTop w:val="0"/>
          <w:marBottom w:val="0"/>
          <w:divBdr>
            <w:top w:val="none" w:sz="0" w:space="0" w:color="auto"/>
            <w:left w:val="none" w:sz="0" w:space="0" w:color="auto"/>
            <w:bottom w:val="none" w:sz="0" w:space="0" w:color="auto"/>
            <w:right w:val="none" w:sz="0" w:space="0" w:color="auto"/>
          </w:divBdr>
        </w:div>
        <w:div w:id="322852299">
          <w:marLeft w:val="0"/>
          <w:marRight w:val="0"/>
          <w:marTop w:val="0"/>
          <w:marBottom w:val="0"/>
          <w:divBdr>
            <w:top w:val="none" w:sz="0" w:space="0" w:color="auto"/>
            <w:left w:val="none" w:sz="0" w:space="0" w:color="auto"/>
            <w:bottom w:val="none" w:sz="0" w:space="0" w:color="auto"/>
            <w:right w:val="none" w:sz="0" w:space="0" w:color="auto"/>
          </w:divBdr>
        </w:div>
        <w:div w:id="417094964">
          <w:marLeft w:val="0"/>
          <w:marRight w:val="0"/>
          <w:marTop w:val="0"/>
          <w:marBottom w:val="0"/>
          <w:divBdr>
            <w:top w:val="none" w:sz="0" w:space="0" w:color="auto"/>
            <w:left w:val="none" w:sz="0" w:space="0" w:color="auto"/>
            <w:bottom w:val="none" w:sz="0" w:space="0" w:color="auto"/>
            <w:right w:val="none" w:sz="0" w:space="0" w:color="auto"/>
          </w:divBdr>
        </w:div>
        <w:div w:id="421604915">
          <w:marLeft w:val="0"/>
          <w:marRight w:val="0"/>
          <w:marTop w:val="0"/>
          <w:marBottom w:val="0"/>
          <w:divBdr>
            <w:top w:val="none" w:sz="0" w:space="0" w:color="auto"/>
            <w:left w:val="none" w:sz="0" w:space="0" w:color="auto"/>
            <w:bottom w:val="none" w:sz="0" w:space="0" w:color="auto"/>
            <w:right w:val="none" w:sz="0" w:space="0" w:color="auto"/>
          </w:divBdr>
        </w:div>
        <w:div w:id="426851680">
          <w:marLeft w:val="0"/>
          <w:marRight w:val="0"/>
          <w:marTop w:val="0"/>
          <w:marBottom w:val="0"/>
          <w:divBdr>
            <w:top w:val="none" w:sz="0" w:space="0" w:color="auto"/>
            <w:left w:val="none" w:sz="0" w:space="0" w:color="auto"/>
            <w:bottom w:val="none" w:sz="0" w:space="0" w:color="auto"/>
            <w:right w:val="none" w:sz="0" w:space="0" w:color="auto"/>
          </w:divBdr>
        </w:div>
        <w:div w:id="474225596">
          <w:marLeft w:val="0"/>
          <w:marRight w:val="0"/>
          <w:marTop w:val="0"/>
          <w:marBottom w:val="0"/>
          <w:divBdr>
            <w:top w:val="none" w:sz="0" w:space="0" w:color="auto"/>
            <w:left w:val="none" w:sz="0" w:space="0" w:color="auto"/>
            <w:bottom w:val="none" w:sz="0" w:space="0" w:color="auto"/>
            <w:right w:val="none" w:sz="0" w:space="0" w:color="auto"/>
          </w:divBdr>
        </w:div>
        <w:div w:id="518399110">
          <w:marLeft w:val="0"/>
          <w:marRight w:val="0"/>
          <w:marTop w:val="0"/>
          <w:marBottom w:val="0"/>
          <w:divBdr>
            <w:top w:val="none" w:sz="0" w:space="0" w:color="auto"/>
            <w:left w:val="none" w:sz="0" w:space="0" w:color="auto"/>
            <w:bottom w:val="none" w:sz="0" w:space="0" w:color="auto"/>
            <w:right w:val="none" w:sz="0" w:space="0" w:color="auto"/>
          </w:divBdr>
        </w:div>
        <w:div w:id="666203991">
          <w:marLeft w:val="0"/>
          <w:marRight w:val="0"/>
          <w:marTop w:val="0"/>
          <w:marBottom w:val="0"/>
          <w:divBdr>
            <w:top w:val="none" w:sz="0" w:space="0" w:color="auto"/>
            <w:left w:val="none" w:sz="0" w:space="0" w:color="auto"/>
            <w:bottom w:val="none" w:sz="0" w:space="0" w:color="auto"/>
            <w:right w:val="none" w:sz="0" w:space="0" w:color="auto"/>
          </w:divBdr>
        </w:div>
        <w:div w:id="714356826">
          <w:marLeft w:val="0"/>
          <w:marRight w:val="0"/>
          <w:marTop w:val="0"/>
          <w:marBottom w:val="0"/>
          <w:divBdr>
            <w:top w:val="none" w:sz="0" w:space="0" w:color="auto"/>
            <w:left w:val="none" w:sz="0" w:space="0" w:color="auto"/>
            <w:bottom w:val="none" w:sz="0" w:space="0" w:color="auto"/>
            <w:right w:val="none" w:sz="0" w:space="0" w:color="auto"/>
          </w:divBdr>
        </w:div>
        <w:div w:id="729109328">
          <w:marLeft w:val="0"/>
          <w:marRight w:val="0"/>
          <w:marTop w:val="0"/>
          <w:marBottom w:val="0"/>
          <w:divBdr>
            <w:top w:val="none" w:sz="0" w:space="0" w:color="auto"/>
            <w:left w:val="none" w:sz="0" w:space="0" w:color="auto"/>
            <w:bottom w:val="none" w:sz="0" w:space="0" w:color="auto"/>
            <w:right w:val="none" w:sz="0" w:space="0" w:color="auto"/>
          </w:divBdr>
        </w:div>
        <w:div w:id="844594946">
          <w:marLeft w:val="0"/>
          <w:marRight w:val="0"/>
          <w:marTop w:val="0"/>
          <w:marBottom w:val="0"/>
          <w:divBdr>
            <w:top w:val="none" w:sz="0" w:space="0" w:color="auto"/>
            <w:left w:val="none" w:sz="0" w:space="0" w:color="auto"/>
            <w:bottom w:val="none" w:sz="0" w:space="0" w:color="auto"/>
            <w:right w:val="none" w:sz="0" w:space="0" w:color="auto"/>
          </w:divBdr>
        </w:div>
        <w:div w:id="928348358">
          <w:marLeft w:val="0"/>
          <w:marRight w:val="0"/>
          <w:marTop w:val="0"/>
          <w:marBottom w:val="0"/>
          <w:divBdr>
            <w:top w:val="none" w:sz="0" w:space="0" w:color="auto"/>
            <w:left w:val="none" w:sz="0" w:space="0" w:color="auto"/>
            <w:bottom w:val="none" w:sz="0" w:space="0" w:color="auto"/>
            <w:right w:val="none" w:sz="0" w:space="0" w:color="auto"/>
          </w:divBdr>
        </w:div>
        <w:div w:id="1000503732">
          <w:marLeft w:val="0"/>
          <w:marRight w:val="0"/>
          <w:marTop w:val="0"/>
          <w:marBottom w:val="0"/>
          <w:divBdr>
            <w:top w:val="none" w:sz="0" w:space="0" w:color="auto"/>
            <w:left w:val="none" w:sz="0" w:space="0" w:color="auto"/>
            <w:bottom w:val="none" w:sz="0" w:space="0" w:color="auto"/>
            <w:right w:val="none" w:sz="0" w:space="0" w:color="auto"/>
          </w:divBdr>
        </w:div>
        <w:div w:id="1130323099">
          <w:marLeft w:val="0"/>
          <w:marRight w:val="0"/>
          <w:marTop w:val="0"/>
          <w:marBottom w:val="0"/>
          <w:divBdr>
            <w:top w:val="none" w:sz="0" w:space="0" w:color="auto"/>
            <w:left w:val="none" w:sz="0" w:space="0" w:color="auto"/>
            <w:bottom w:val="none" w:sz="0" w:space="0" w:color="auto"/>
            <w:right w:val="none" w:sz="0" w:space="0" w:color="auto"/>
          </w:divBdr>
        </w:div>
        <w:div w:id="1247226650">
          <w:marLeft w:val="0"/>
          <w:marRight w:val="0"/>
          <w:marTop w:val="0"/>
          <w:marBottom w:val="0"/>
          <w:divBdr>
            <w:top w:val="none" w:sz="0" w:space="0" w:color="auto"/>
            <w:left w:val="none" w:sz="0" w:space="0" w:color="auto"/>
            <w:bottom w:val="none" w:sz="0" w:space="0" w:color="auto"/>
            <w:right w:val="none" w:sz="0" w:space="0" w:color="auto"/>
          </w:divBdr>
        </w:div>
        <w:div w:id="1327317487">
          <w:marLeft w:val="0"/>
          <w:marRight w:val="0"/>
          <w:marTop w:val="0"/>
          <w:marBottom w:val="0"/>
          <w:divBdr>
            <w:top w:val="none" w:sz="0" w:space="0" w:color="auto"/>
            <w:left w:val="none" w:sz="0" w:space="0" w:color="auto"/>
            <w:bottom w:val="none" w:sz="0" w:space="0" w:color="auto"/>
            <w:right w:val="none" w:sz="0" w:space="0" w:color="auto"/>
          </w:divBdr>
        </w:div>
        <w:div w:id="1353846328">
          <w:marLeft w:val="0"/>
          <w:marRight w:val="0"/>
          <w:marTop w:val="0"/>
          <w:marBottom w:val="0"/>
          <w:divBdr>
            <w:top w:val="none" w:sz="0" w:space="0" w:color="auto"/>
            <w:left w:val="none" w:sz="0" w:space="0" w:color="auto"/>
            <w:bottom w:val="none" w:sz="0" w:space="0" w:color="auto"/>
            <w:right w:val="none" w:sz="0" w:space="0" w:color="auto"/>
          </w:divBdr>
        </w:div>
        <w:div w:id="1363945193">
          <w:marLeft w:val="0"/>
          <w:marRight w:val="0"/>
          <w:marTop w:val="0"/>
          <w:marBottom w:val="0"/>
          <w:divBdr>
            <w:top w:val="none" w:sz="0" w:space="0" w:color="auto"/>
            <w:left w:val="none" w:sz="0" w:space="0" w:color="auto"/>
            <w:bottom w:val="none" w:sz="0" w:space="0" w:color="auto"/>
            <w:right w:val="none" w:sz="0" w:space="0" w:color="auto"/>
          </w:divBdr>
        </w:div>
        <w:div w:id="1632518054">
          <w:marLeft w:val="0"/>
          <w:marRight w:val="0"/>
          <w:marTop w:val="0"/>
          <w:marBottom w:val="0"/>
          <w:divBdr>
            <w:top w:val="none" w:sz="0" w:space="0" w:color="auto"/>
            <w:left w:val="none" w:sz="0" w:space="0" w:color="auto"/>
            <w:bottom w:val="none" w:sz="0" w:space="0" w:color="auto"/>
            <w:right w:val="none" w:sz="0" w:space="0" w:color="auto"/>
          </w:divBdr>
        </w:div>
        <w:div w:id="1641613519">
          <w:marLeft w:val="0"/>
          <w:marRight w:val="0"/>
          <w:marTop w:val="0"/>
          <w:marBottom w:val="0"/>
          <w:divBdr>
            <w:top w:val="none" w:sz="0" w:space="0" w:color="auto"/>
            <w:left w:val="none" w:sz="0" w:space="0" w:color="auto"/>
            <w:bottom w:val="none" w:sz="0" w:space="0" w:color="auto"/>
            <w:right w:val="none" w:sz="0" w:space="0" w:color="auto"/>
          </w:divBdr>
        </w:div>
        <w:div w:id="1705249629">
          <w:marLeft w:val="0"/>
          <w:marRight w:val="0"/>
          <w:marTop w:val="0"/>
          <w:marBottom w:val="0"/>
          <w:divBdr>
            <w:top w:val="none" w:sz="0" w:space="0" w:color="auto"/>
            <w:left w:val="none" w:sz="0" w:space="0" w:color="auto"/>
            <w:bottom w:val="none" w:sz="0" w:space="0" w:color="auto"/>
            <w:right w:val="none" w:sz="0" w:space="0" w:color="auto"/>
          </w:divBdr>
        </w:div>
        <w:div w:id="1705708737">
          <w:marLeft w:val="0"/>
          <w:marRight w:val="0"/>
          <w:marTop w:val="0"/>
          <w:marBottom w:val="0"/>
          <w:divBdr>
            <w:top w:val="none" w:sz="0" w:space="0" w:color="auto"/>
            <w:left w:val="none" w:sz="0" w:space="0" w:color="auto"/>
            <w:bottom w:val="none" w:sz="0" w:space="0" w:color="auto"/>
            <w:right w:val="none" w:sz="0" w:space="0" w:color="auto"/>
          </w:divBdr>
        </w:div>
        <w:div w:id="1770658675">
          <w:marLeft w:val="0"/>
          <w:marRight w:val="0"/>
          <w:marTop w:val="0"/>
          <w:marBottom w:val="0"/>
          <w:divBdr>
            <w:top w:val="none" w:sz="0" w:space="0" w:color="auto"/>
            <w:left w:val="none" w:sz="0" w:space="0" w:color="auto"/>
            <w:bottom w:val="none" w:sz="0" w:space="0" w:color="auto"/>
            <w:right w:val="none" w:sz="0" w:space="0" w:color="auto"/>
          </w:divBdr>
        </w:div>
        <w:div w:id="1891840841">
          <w:marLeft w:val="0"/>
          <w:marRight w:val="0"/>
          <w:marTop w:val="0"/>
          <w:marBottom w:val="0"/>
          <w:divBdr>
            <w:top w:val="none" w:sz="0" w:space="0" w:color="auto"/>
            <w:left w:val="none" w:sz="0" w:space="0" w:color="auto"/>
            <w:bottom w:val="none" w:sz="0" w:space="0" w:color="auto"/>
            <w:right w:val="none" w:sz="0" w:space="0" w:color="auto"/>
          </w:divBdr>
        </w:div>
        <w:div w:id="1939287520">
          <w:marLeft w:val="0"/>
          <w:marRight w:val="0"/>
          <w:marTop w:val="0"/>
          <w:marBottom w:val="0"/>
          <w:divBdr>
            <w:top w:val="none" w:sz="0" w:space="0" w:color="auto"/>
            <w:left w:val="none" w:sz="0" w:space="0" w:color="auto"/>
            <w:bottom w:val="none" w:sz="0" w:space="0" w:color="auto"/>
            <w:right w:val="none" w:sz="0" w:space="0" w:color="auto"/>
          </w:divBdr>
        </w:div>
        <w:div w:id="1979727960">
          <w:marLeft w:val="0"/>
          <w:marRight w:val="0"/>
          <w:marTop w:val="0"/>
          <w:marBottom w:val="0"/>
          <w:divBdr>
            <w:top w:val="none" w:sz="0" w:space="0" w:color="auto"/>
            <w:left w:val="none" w:sz="0" w:space="0" w:color="auto"/>
            <w:bottom w:val="none" w:sz="0" w:space="0" w:color="auto"/>
            <w:right w:val="none" w:sz="0" w:space="0" w:color="auto"/>
          </w:divBdr>
        </w:div>
        <w:div w:id="2012760072">
          <w:marLeft w:val="0"/>
          <w:marRight w:val="0"/>
          <w:marTop w:val="0"/>
          <w:marBottom w:val="0"/>
          <w:divBdr>
            <w:top w:val="none" w:sz="0" w:space="0" w:color="auto"/>
            <w:left w:val="none" w:sz="0" w:space="0" w:color="auto"/>
            <w:bottom w:val="none" w:sz="0" w:space="0" w:color="auto"/>
            <w:right w:val="none" w:sz="0" w:space="0" w:color="auto"/>
          </w:divBdr>
        </w:div>
      </w:divsChild>
    </w:div>
    <w:div w:id="859591378">
      <w:bodyDiv w:val="1"/>
      <w:marLeft w:val="0"/>
      <w:marRight w:val="0"/>
      <w:marTop w:val="0"/>
      <w:marBottom w:val="0"/>
      <w:divBdr>
        <w:top w:val="none" w:sz="0" w:space="0" w:color="auto"/>
        <w:left w:val="none" w:sz="0" w:space="0" w:color="auto"/>
        <w:bottom w:val="none" w:sz="0" w:space="0" w:color="auto"/>
        <w:right w:val="none" w:sz="0" w:space="0" w:color="auto"/>
      </w:divBdr>
    </w:div>
    <w:div w:id="860780286">
      <w:bodyDiv w:val="1"/>
      <w:marLeft w:val="0"/>
      <w:marRight w:val="0"/>
      <w:marTop w:val="0"/>
      <w:marBottom w:val="0"/>
      <w:divBdr>
        <w:top w:val="none" w:sz="0" w:space="0" w:color="auto"/>
        <w:left w:val="none" w:sz="0" w:space="0" w:color="auto"/>
        <w:bottom w:val="none" w:sz="0" w:space="0" w:color="auto"/>
        <w:right w:val="none" w:sz="0" w:space="0" w:color="auto"/>
      </w:divBdr>
    </w:div>
    <w:div w:id="881791442">
      <w:bodyDiv w:val="1"/>
      <w:marLeft w:val="0"/>
      <w:marRight w:val="0"/>
      <w:marTop w:val="0"/>
      <w:marBottom w:val="0"/>
      <w:divBdr>
        <w:top w:val="none" w:sz="0" w:space="0" w:color="auto"/>
        <w:left w:val="none" w:sz="0" w:space="0" w:color="auto"/>
        <w:bottom w:val="none" w:sz="0" w:space="0" w:color="auto"/>
        <w:right w:val="none" w:sz="0" w:space="0" w:color="auto"/>
      </w:divBdr>
    </w:div>
    <w:div w:id="886720129">
      <w:bodyDiv w:val="1"/>
      <w:marLeft w:val="0"/>
      <w:marRight w:val="0"/>
      <w:marTop w:val="0"/>
      <w:marBottom w:val="0"/>
      <w:divBdr>
        <w:top w:val="none" w:sz="0" w:space="0" w:color="auto"/>
        <w:left w:val="none" w:sz="0" w:space="0" w:color="auto"/>
        <w:bottom w:val="none" w:sz="0" w:space="0" w:color="auto"/>
        <w:right w:val="none" w:sz="0" w:space="0" w:color="auto"/>
      </w:divBdr>
    </w:div>
    <w:div w:id="896743727">
      <w:bodyDiv w:val="1"/>
      <w:marLeft w:val="0"/>
      <w:marRight w:val="0"/>
      <w:marTop w:val="0"/>
      <w:marBottom w:val="0"/>
      <w:divBdr>
        <w:top w:val="none" w:sz="0" w:space="0" w:color="auto"/>
        <w:left w:val="none" w:sz="0" w:space="0" w:color="auto"/>
        <w:bottom w:val="none" w:sz="0" w:space="0" w:color="auto"/>
        <w:right w:val="none" w:sz="0" w:space="0" w:color="auto"/>
      </w:divBdr>
    </w:div>
    <w:div w:id="901214443">
      <w:bodyDiv w:val="1"/>
      <w:marLeft w:val="0"/>
      <w:marRight w:val="0"/>
      <w:marTop w:val="0"/>
      <w:marBottom w:val="0"/>
      <w:divBdr>
        <w:top w:val="none" w:sz="0" w:space="0" w:color="auto"/>
        <w:left w:val="none" w:sz="0" w:space="0" w:color="auto"/>
        <w:bottom w:val="none" w:sz="0" w:space="0" w:color="auto"/>
        <w:right w:val="none" w:sz="0" w:space="0" w:color="auto"/>
      </w:divBdr>
    </w:div>
    <w:div w:id="946275543">
      <w:bodyDiv w:val="1"/>
      <w:marLeft w:val="0"/>
      <w:marRight w:val="0"/>
      <w:marTop w:val="0"/>
      <w:marBottom w:val="0"/>
      <w:divBdr>
        <w:top w:val="none" w:sz="0" w:space="0" w:color="auto"/>
        <w:left w:val="none" w:sz="0" w:space="0" w:color="auto"/>
        <w:bottom w:val="none" w:sz="0" w:space="0" w:color="auto"/>
        <w:right w:val="none" w:sz="0" w:space="0" w:color="auto"/>
      </w:divBdr>
    </w:div>
    <w:div w:id="954599241">
      <w:bodyDiv w:val="1"/>
      <w:marLeft w:val="0"/>
      <w:marRight w:val="0"/>
      <w:marTop w:val="0"/>
      <w:marBottom w:val="0"/>
      <w:divBdr>
        <w:top w:val="none" w:sz="0" w:space="0" w:color="auto"/>
        <w:left w:val="none" w:sz="0" w:space="0" w:color="auto"/>
        <w:bottom w:val="none" w:sz="0" w:space="0" w:color="auto"/>
        <w:right w:val="none" w:sz="0" w:space="0" w:color="auto"/>
      </w:divBdr>
    </w:div>
    <w:div w:id="962350360">
      <w:bodyDiv w:val="1"/>
      <w:marLeft w:val="0"/>
      <w:marRight w:val="0"/>
      <w:marTop w:val="0"/>
      <w:marBottom w:val="0"/>
      <w:divBdr>
        <w:top w:val="none" w:sz="0" w:space="0" w:color="auto"/>
        <w:left w:val="none" w:sz="0" w:space="0" w:color="auto"/>
        <w:bottom w:val="none" w:sz="0" w:space="0" w:color="auto"/>
        <w:right w:val="none" w:sz="0" w:space="0" w:color="auto"/>
      </w:divBdr>
    </w:div>
    <w:div w:id="963315222">
      <w:bodyDiv w:val="1"/>
      <w:marLeft w:val="0"/>
      <w:marRight w:val="0"/>
      <w:marTop w:val="0"/>
      <w:marBottom w:val="0"/>
      <w:divBdr>
        <w:top w:val="none" w:sz="0" w:space="0" w:color="auto"/>
        <w:left w:val="none" w:sz="0" w:space="0" w:color="auto"/>
        <w:bottom w:val="none" w:sz="0" w:space="0" w:color="auto"/>
        <w:right w:val="none" w:sz="0" w:space="0" w:color="auto"/>
      </w:divBdr>
    </w:div>
    <w:div w:id="968172097">
      <w:bodyDiv w:val="1"/>
      <w:marLeft w:val="0"/>
      <w:marRight w:val="0"/>
      <w:marTop w:val="0"/>
      <w:marBottom w:val="0"/>
      <w:divBdr>
        <w:top w:val="none" w:sz="0" w:space="0" w:color="auto"/>
        <w:left w:val="none" w:sz="0" w:space="0" w:color="auto"/>
        <w:bottom w:val="none" w:sz="0" w:space="0" w:color="auto"/>
        <w:right w:val="none" w:sz="0" w:space="0" w:color="auto"/>
      </w:divBdr>
    </w:div>
    <w:div w:id="997921074">
      <w:bodyDiv w:val="1"/>
      <w:marLeft w:val="0"/>
      <w:marRight w:val="0"/>
      <w:marTop w:val="0"/>
      <w:marBottom w:val="0"/>
      <w:divBdr>
        <w:top w:val="none" w:sz="0" w:space="0" w:color="auto"/>
        <w:left w:val="none" w:sz="0" w:space="0" w:color="auto"/>
        <w:bottom w:val="none" w:sz="0" w:space="0" w:color="auto"/>
        <w:right w:val="none" w:sz="0" w:space="0" w:color="auto"/>
      </w:divBdr>
    </w:div>
    <w:div w:id="1018120184">
      <w:bodyDiv w:val="1"/>
      <w:marLeft w:val="0"/>
      <w:marRight w:val="0"/>
      <w:marTop w:val="0"/>
      <w:marBottom w:val="0"/>
      <w:divBdr>
        <w:top w:val="none" w:sz="0" w:space="0" w:color="auto"/>
        <w:left w:val="none" w:sz="0" w:space="0" w:color="auto"/>
        <w:bottom w:val="none" w:sz="0" w:space="0" w:color="auto"/>
        <w:right w:val="none" w:sz="0" w:space="0" w:color="auto"/>
      </w:divBdr>
    </w:div>
    <w:div w:id="1096749906">
      <w:bodyDiv w:val="1"/>
      <w:marLeft w:val="0"/>
      <w:marRight w:val="0"/>
      <w:marTop w:val="0"/>
      <w:marBottom w:val="0"/>
      <w:divBdr>
        <w:top w:val="none" w:sz="0" w:space="0" w:color="auto"/>
        <w:left w:val="none" w:sz="0" w:space="0" w:color="auto"/>
        <w:bottom w:val="none" w:sz="0" w:space="0" w:color="auto"/>
        <w:right w:val="none" w:sz="0" w:space="0" w:color="auto"/>
      </w:divBdr>
    </w:div>
    <w:div w:id="1127354225">
      <w:bodyDiv w:val="1"/>
      <w:marLeft w:val="0"/>
      <w:marRight w:val="0"/>
      <w:marTop w:val="0"/>
      <w:marBottom w:val="0"/>
      <w:divBdr>
        <w:top w:val="none" w:sz="0" w:space="0" w:color="auto"/>
        <w:left w:val="none" w:sz="0" w:space="0" w:color="auto"/>
        <w:bottom w:val="none" w:sz="0" w:space="0" w:color="auto"/>
        <w:right w:val="none" w:sz="0" w:space="0" w:color="auto"/>
      </w:divBdr>
    </w:div>
    <w:div w:id="1129545377">
      <w:bodyDiv w:val="1"/>
      <w:marLeft w:val="0"/>
      <w:marRight w:val="0"/>
      <w:marTop w:val="0"/>
      <w:marBottom w:val="0"/>
      <w:divBdr>
        <w:top w:val="none" w:sz="0" w:space="0" w:color="auto"/>
        <w:left w:val="none" w:sz="0" w:space="0" w:color="auto"/>
        <w:bottom w:val="none" w:sz="0" w:space="0" w:color="auto"/>
        <w:right w:val="none" w:sz="0" w:space="0" w:color="auto"/>
      </w:divBdr>
    </w:div>
    <w:div w:id="1140416275">
      <w:bodyDiv w:val="1"/>
      <w:marLeft w:val="0"/>
      <w:marRight w:val="0"/>
      <w:marTop w:val="0"/>
      <w:marBottom w:val="0"/>
      <w:divBdr>
        <w:top w:val="none" w:sz="0" w:space="0" w:color="auto"/>
        <w:left w:val="none" w:sz="0" w:space="0" w:color="auto"/>
        <w:bottom w:val="none" w:sz="0" w:space="0" w:color="auto"/>
        <w:right w:val="none" w:sz="0" w:space="0" w:color="auto"/>
      </w:divBdr>
    </w:div>
    <w:div w:id="1161383459">
      <w:bodyDiv w:val="1"/>
      <w:marLeft w:val="0"/>
      <w:marRight w:val="0"/>
      <w:marTop w:val="0"/>
      <w:marBottom w:val="0"/>
      <w:divBdr>
        <w:top w:val="none" w:sz="0" w:space="0" w:color="auto"/>
        <w:left w:val="none" w:sz="0" w:space="0" w:color="auto"/>
        <w:bottom w:val="none" w:sz="0" w:space="0" w:color="auto"/>
        <w:right w:val="none" w:sz="0" w:space="0" w:color="auto"/>
      </w:divBdr>
    </w:div>
    <w:div w:id="1200359996">
      <w:bodyDiv w:val="1"/>
      <w:marLeft w:val="0"/>
      <w:marRight w:val="0"/>
      <w:marTop w:val="0"/>
      <w:marBottom w:val="0"/>
      <w:divBdr>
        <w:top w:val="none" w:sz="0" w:space="0" w:color="auto"/>
        <w:left w:val="none" w:sz="0" w:space="0" w:color="auto"/>
        <w:bottom w:val="none" w:sz="0" w:space="0" w:color="auto"/>
        <w:right w:val="none" w:sz="0" w:space="0" w:color="auto"/>
      </w:divBdr>
    </w:div>
    <w:div w:id="1207329615">
      <w:bodyDiv w:val="1"/>
      <w:marLeft w:val="0"/>
      <w:marRight w:val="0"/>
      <w:marTop w:val="0"/>
      <w:marBottom w:val="0"/>
      <w:divBdr>
        <w:top w:val="none" w:sz="0" w:space="0" w:color="auto"/>
        <w:left w:val="none" w:sz="0" w:space="0" w:color="auto"/>
        <w:bottom w:val="none" w:sz="0" w:space="0" w:color="auto"/>
        <w:right w:val="none" w:sz="0" w:space="0" w:color="auto"/>
      </w:divBdr>
    </w:div>
    <w:div w:id="1234462997">
      <w:bodyDiv w:val="1"/>
      <w:marLeft w:val="0"/>
      <w:marRight w:val="0"/>
      <w:marTop w:val="0"/>
      <w:marBottom w:val="0"/>
      <w:divBdr>
        <w:top w:val="none" w:sz="0" w:space="0" w:color="auto"/>
        <w:left w:val="none" w:sz="0" w:space="0" w:color="auto"/>
        <w:bottom w:val="none" w:sz="0" w:space="0" w:color="auto"/>
        <w:right w:val="none" w:sz="0" w:space="0" w:color="auto"/>
      </w:divBdr>
    </w:div>
    <w:div w:id="1264604619">
      <w:bodyDiv w:val="1"/>
      <w:marLeft w:val="0"/>
      <w:marRight w:val="0"/>
      <w:marTop w:val="0"/>
      <w:marBottom w:val="0"/>
      <w:divBdr>
        <w:top w:val="none" w:sz="0" w:space="0" w:color="auto"/>
        <w:left w:val="none" w:sz="0" w:space="0" w:color="auto"/>
        <w:bottom w:val="none" w:sz="0" w:space="0" w:color="auto"/>
        <w:right w:val="none" w:sz="0" w:space="0" w:color="auto"/>
      </w:divBdr>
    </w:div>
    <w:div w:id="1280601813">
      <w:bodyDiv w:val="1"/>
      <w:marLeft w:val="0"/>
      <w:marRight w:val="0"/>
      <w:marTop w:val="0"/>
      <w:marBottom w:val="0"/>
      <w:divBdr>
        <w:top w:val="none" w:sz="0" w:space="0" w:color="auto"/>
        <w:left w:val="none" w:sz="0" w:space="0" w:color="auto"/>
        <w:bottom w:val="none" w:sz="0" w:space="0" w:color="auto"/>
        <w:right w:val="none" w:sz="0" w:space="0" w:color="auto"/>
      </w:divBdr>
    </w:div>
    <w:div w:id="1305967405">
      <w:bodyDiv w:val="1"/>
      <w:marLeft w:val="0"/>
      <w:marRight w:val="0"/>
      <w:marTop w:val="0"/>
      <w:marBottom w:val="0"/>
      <w:divBdr>
        <w:top w:val="none" w:sz="0" w:space="0" w:color="auto"/>
        <w:left w:val="none" w:sz="0" w:space="0" w:color="auto"/>
        <w:bottom w:val="none" w:sz="0" w:space="0" w:color="auto"/>
        <w:right w:val="none" w:sz="0" w:space="0" w:color="auto"/>
      </w:divBdr>
    </w:div>
    <w:div w:id="1340502202">
      <w:bodyDiv w:val="1"/>
      <w:marLeft w:val="0"/>
      <w:marRight w:val="0"/>
      <w:marTop w:val="0"/>
      <w:marBottom w:val="0"/>
      <w:divBdr>
        <w:top w:val="none" w:sz="0" w:space="0" w:color="auto"/>
        <w:left w:val="none" w:sz="0" w:space="0" w:color="auto"/>
        <w:bottom w:val="none" w:sz="0" w:space="0" w:color="auto"/>
        <w:right w:val="none" w:sz="0" w:space="0" w:color="auto"/>
      </w:divBdr>
    </w:div>
    <w:div w:id="1385832471">
      <w:bodyDiv w:val="1"/>
      <w:marLeft w:val="0"/>
      <w:marRight w:val="0"/>
      <w:marTop w:val="0"/>
      <w:marBottom w:val="0"/>
      <w:divBdr>
        <w:top w:val="none" w:sz="0" w:space="0" w:color="auto"/>
        <w:left w:val="none" w:sz="0" w:space="0" w:color="auto"/>
        <w:bottom w:val="none" w:sz="0" w:space="0" w:color="auto"/>
        <w:right w:val="none" w:sz="0" w:space="0" w:color="auto"/>
      </w:divBdr>
    </w:div>
    <w:div w:id="1404529057">
      <w:bodyDiv w:val="1"/>
      <w:marLeft w:val="0"/>
      <w:marRight w:val="0"/>
      <w:marTop w:val="0"/>
      <w:marBottom w:val="0"/>
      <w:divBdr>
        <w:top w:val="none" w:sz="0" w:space="0" w:color="auto"/>
        <w:left w:val="none" w:sz="0" w:space="0" w:color="auto"/>
        <w:bottom w:val="none" w:sz="0" w:space="0" w:color="auto"/>
        <w:right w:val="none" w:sz="0" w:space="0" w:color="auto"/>
      </w:divBdr>
    </w:div>
    <w:div w:id="1405642128">
      <w:bodyDiv w:val="1"/>
      <w:marLeft w:val="0"/>
      <w:marRight w:val="0"/>
      <w:marTop w:val="0"/>
      <w:marBottom w:val="0"/>
      <w:divBdr>
        <w:top w:val="none" w:sz="0" w:space="0" w:color="auto"/>
        <w:left w:val="none" w:sz="0" w:space="0" w:color="auto"/>
        <w:bottom w:val="none" w:sz="0" w:space="0" w:color="auto"/>
        <w:right w:val="none" w:sz="0" w:space="0" w:color="auto"/>
      </w:divBdr>
    </w:div>
    <w:div w:id="1410271089">
      <w:bodyDiv w:val="1"/>
      <w:marLeft w:val="0"/>
      <w:marRight w:val="0"/>
      <w:marTop w:val="0"/>
      <w:marBottom w:val="0"/>
      <w:divBdr>
        <w:top w:val="none" w:sz="0" w:space="0" w:color="auto"/>
        <w:left w:val="none" w:sz="0" w:space="0" w:color="auto"/>
        <w:bottom w:val="none" w:sz="0" w:space="0" w:color="auto"/>
        <w:right w:val="none" w:sz="0" w:space="0" w:color="auto"/>
      </w:divBdr>
    </w:div>
    <w:div w:id="1452360422">
      <w:bodyDiv w:val="1"/>
      <w:marLeft w:val="0"/>
      <w:marRight w:val="0"/>
      <w:marTop w:val="0"/>
      <w:marBottom w:val="0"/>
      <w:divBdr>
        <w:top w:val="none" w:sz="0" w:space="0" w:color="auto"/>
        <w:left w:val="none" w:sz="0" w:space="0" w:color="auto"/>
        <w:bottom w:val="none" w:sz="0" w:space="0" w:color="auto"/>
        <w:right w:val="none" w:sz="0" w:space="0" w:color="auto"/>
      </w:divBdr>
    </w:div>
    <w:div w:id="1466389259">
      <w:bodyDiv w:val="1"/>
      <w:marLeft w:val="0"/>
      <w:marRight w:val="0"/>
      <w:marTop w:val="0"/>
      <w:marBottom w:val="0"/>
      <w:divBdr>
        <w:top w:val="none" w:sz="0" w:space="0" w:color="auto"/>
        <w:left w:val="none" w:sz="0" w:space="0" w:color="auto"/>
        <w:bottom w:val="none" w:sz="0" w:space="0" w:color="auto"/>
        <w:right w:val="none" w:sz="0" w:space="0" w:color="auto"/>
      </w:divBdr>
    </w:div>
    <w:div w:id="1499271960">
      <w:bodyDiv w:val="1"/>
      <w:marLeft w:val="0"/>
      <w:marRight w:val="0"/>
      <w:marTop w:val="0"/>
      <w:marBottom w:val="0"/>
      <w:divBdr>
        <w:top w:val="none" w:sz="0" w:space="0" w:color="auto"/>
        <w:left w:val="none" w:sz="0" w:space="0" w:color="auto"/>
        <w:bottom w:val="none" w:sz="0" w:space="0" w:color="auto"/>
        <w:right w:val="none" w:sz="0" w:space="0" w:color="auto"/>
      </w:divBdr>
    </w:div>
    <w:div w:id="1518423381">
      <w:bodyDiv w:val="1"/>
      <w:marLeft w:val="0"/>
      <w:marRight w:val="0"/>
      <w:marTop w:val="0"/>
      <w:marBottom w:val="0"/>
      <w:divBdr>
        <w:top w:val="none" w:sz="0" w:space="0" w:color="auto"/>
        <w:left w:val="none" w:sz="0" w:space="0" w:color="auto"/>
        <w:bottom w:val="none" w:sz="0" w:space="0" w:color="auto"/>
        <w:right w:val="none" w:sz="0" w:space="0" w:color="auto"/>
      </w:divBdr>
    </w:div>
    <w:div w:id="1544437239">
      <w:bodyDiv w:val="1"/>
      <w:marLeft w:val="0"/>
      <w:marRight w:val="0"/>
      <w:marTop w:val="0"/>
      <w:marBottom w:val="0"/>
      <w:divBdr>
        <w:top w:val="none" w:sz="0" w:space="0" w:color="auto"/>
        <w:left w:val="none" w:sz="0" w:space="0" w:color="auto"/>
        <w:bottom w:val="none" w:sz="0" w:space="0" w:color="auto"/>
        <w:right w:val="none" w:sz="0" w:space="0" w:color="auto"/>
      </w:divBdr>
    </w:div>
    <w:div w:id="1544824992">
      <w:bodyDiv w:val="1"/>
      <w:marLeft w:val="0"/>
      <w:marRight w:val="0"/>
      <w:marTop w:val="0"/>
      <w:marBottom w:val="0"/>
      <w:divBdr>
        <w:top w:val="none" w:sz="0" w:space="0" w:color="auto"/>
        <w:left w:val="none" w:sz="0" w:space="0" w:color="auto"/>
        <w:bottom w:val="none" w:sz="0" w:space="0" w:color="auto"/>
        <w:right w:val="none" w:sz="0" w:space="0" w:color="auto"/>
      </w:divBdr>
    </w:div>
    <w:div w:id="1562015821">
      <w:bodyDiv w:val="1"/>
      <w:marLeft w:val="0"/>
      <w:marRight w:val="0"/>
      <w:marTop w:val="0"/>
      <w:marBottom w:val="0"/>
      <w:divBdr>
        <w:top w:val="none" w:sz="0" w:space="0" w:color="auto"/>
        <w:left w:val="none" w:sz="0" w:space="0" w:color="auto"/>
        <w:bottom w:val="none" w:sz="0" w:space="0" w:color="auto"/>
        <w:right w:val="none" w:sz="0" w:space="0" w:color="auto"/>
      </w:divBdr>
    </w:div>
    <w:div w:id="1574968424">
      <w:bodyDiv w:val="1"/>
      <w:marLeft w:val="0"/>
      <w:marRight w:val="0"/>
      <w:marTop w:val="0"/>
      <w:marBottom w:val="0"/>
      <w:divBdr>
        <w:top w:val="none" w:sz="0" w:space="0" w:color="auto"/>
        <w:left w:val="none" w:sz="0" w:space="0" w:color="auto"/>
        <w:bottom w:val="none" w:sz="0" w:space="0" w:color="auto"/>
        <w:right w:val="none" w:sz="0" w:space="0" w:color="auto"/>
      </w:divBdr>
    </w:div>
    <w:div w:id="1587881217">
      <w:bodyDiv w:val="1"/>
      <w:marLeft w:val="0"/>
      <w:marRight w:val="0"/>
      <w:marTop w:val="0"/>
      <w:marBottom w:val="0"/>
      <w:divBdr>
        <w:top w:val="none" w:sz="0" w:space="0" w:color="auto"/>
        <w:left w:val="none" w:sz="0" w:space="0" w:color="auto"/>
        <w:bottom w:val="none" w:sz="0" w:space="0" w:color="auto"/>
        <w:right w:val="none" w:sz="0" w:space="0" w:color="auto"/>
      </w:divBdr>
    </w:div>
    <w:div w:id="1627276772">
      <w:bodyDiv w:val="1"/>
      <w:marLeft w:val="0"/>
      <w:marRight w:val="0"/>
      <w:marTop w:val="0"/>
      <w:marBottom w:val="0"/>
      <w:divBdr>
        <w:top w:val="none" w:sz="0" w:space="0" w:color="auto"/>
        <w:left w:val="none" w:sz="0" w:space="0" w:color="auto"/>
        <w:bottom w:val="none" w:sz="0" w:space="0" w:color="auto"/>
        <w:right w:val="none" w:sz="0" w:space="0" w:color="auto"/>
      </w:divBdr>
    </w:div>
    <w:div w:id="1641381118">
      <w:bodyDiv w:val="1"/>
      <w:marLeft w:val="0"/>
      <w:marRight w:val="0"/>
      <w:marTop w:val="0"/>
      <w:marBottom w:val="0"/>
      <w:divBdr>
        <w:top w:val="none" w:sz="0" w:space="0" w:color="auto"/>
        <w:left w:val="none" w:sz="0" w:space="0" w:color="auto"/>
        <w:bottom w:val="none" w:sz="0" w:space="0" w:color="auto"/>
        <w:right w:val="none" w:sz="0" w:space="0" w:color="auto"/>
      </w:divBdr>
      <w:divsChild>
        <w:div w:id="7873397">
          <w:marLeft w:val="0"/>
          <w:marRight w:val="0"/>
          <w:marTop w:val="0"/>
          <w:marBottom w:val="0"/>
          <w:divBdr>
            <w:top w:val="none" w:sz="0" w:space="0" w:color="auto"/>
            <w:left w:val="none" w:sz="0" w:space="0" w:color="auto"/>
            <w:bottom w:val="none" w:sz="0" w:space="0" w:color="auto"/>
            <w:right w:val="none" w:sz="0" w:space="0" w:color="auto"/>
          </w:divBdr>
        </w:div>
        <w:div w:id="148062519">
          <w:marLeft w:val="0"/>
          <w:marRight w:val="0"/>
          <w:marTop w:val="0"/>
          <w:marBottom w:val="0"/>
          <w:divBdr>
            <w:top w:val="none" w:sz="0" w:space="0" w:color="auto"/>
            <w:left w:val="none" w:sz="0" w:space="0" w:color="auto"/>
            <w:bottom w:val="none" w:sz="0" w:space="0" w:color="auto"/>
            <w:right w:val="none" w:sz="0" w:space="0" w:color="auto"/>
          </w:divBdr>
        </w:div>
        <w:div w:id="152570759">
          <w:marLeft w:val="0"/>
          <w:marRight w:val="0"/>
          <w:marTop w:val="0"/>
          <w:marBottom w:val="0"/>
          <w:divBdr>
            <w:top w:val="none" w:sz="0" w:space="0" w:color="auto"/>
            <w:left w:val="none" w:sz="0" w:space="0" w:color="auto"/>
            <w:bottom w:val="none" w:sz="0" w:space="0" w:color="auto"/>
            <w:right w:val="none" w:sz="0" w:space="0" w:color="auto"/>
          </w:divBdr>
        </w:div>
        <w:div w:id="242614466">
          <w:marLeft w:val="0"/>
          <w:marRight w:val="0"/>
          <w:marTop w:val="0"/>
          <w:marBottom w:val="0"/>
          <w:divBdr>
            <w:top w:val="none" w:sz="0" w:space="0" w:color="auto"/>
            <w:left w:val="none" w:sz="0" w:space="0" w:color="auto"/>
            <w:bottom w:val="none" w:sz="0" w:space="0" w:color="auto"/>
            <w:right w:val="none" w:sz="0" w:space="0" w:color="auto"/>
          </w:divBdr>
        </w:div>
        <w:div w:id="674382437">
          <w:marLeft w:val="0"/>
          <w:marRight w:val="0"/>
          <w:marTop w:val="0"/>
          <w:marBottom w:val="0"/>
          <w:divBdr>
            <w:top w:val="none" w:sz="0" w:space="0" w:color="auto"/>
            <w:left w:val="none" w:sz="0" w:space="0" w:color="auto"/>
            <w:bottom w:val="none" w:sz="0" w:space="0" w:color="auto"/>
            <w:right w:val="none" w:sz="0" w:space="0" w:color="auto"/>
          </w:divBdr>
        </w:div>
        <w:div w:id="684092229">
          <w:marLeft w:val="0"/>
          <w:marRight w:val="0"/>
          <w:marTop w:val="0"/>
          <w:marBottom w:val="0"/>
          <w:divBdr>
            <w:top w:val="none" w:sz="0" w:space="0" w:color="auto"/>
            <w:left w:val="none" w:sz="0" w:space="0" w:color="auto"/>
            <w:bottom w:val="none" w:sz="0" w:space="0" w:color="auto"/>
            <w:right w:val="none" w:sz="0" w:space="0" w:color="auto"/>
          </w:divBdr>
        </w:div>
        <w:div w:id="753210181">
          <w:marLeft w:val="0"/>
          <w:marRight w:val="0"/>
          <w:marTop w:val="0"/>
          <w:marBottom w:val="0"/>
          <w:divBdr>
            <w:top w:val="none" w:sz="0" w:space="0" w:color="auto"/>
            <w:left w:val="none" w:sz="0" w:space="0" w:color="auto"/>
            <w:bottom w:val="none" w:sz="0" w:space="0" w:color="auto"/>
            <w:right w:val="none" w:sz="0" w:space="0" w:color="auto"/>
          </w:divBdr>
        </w:div>
        <w:div w:id="757601587">
          <w:marLeft w:val="0"/>
          <w:marRight w:val="0"/>
          <w:marTop w:val="0"/>
          <w:marBottom w:val="0"/>
          <w:divBdr>
            <w:top w:val="none" w:sz="0" w:space="0" w:color="auto"/>
            <w:left w:val="none" w:sz="0" w:space="0" w:color="auto"/>
            <w:bottom w:val="none" w:sz="0" w:space="0" w:color="auto"/>
            <w:right w:val="none" w:sz="0" w:space="0" w:color="auto"/>
          </w:divBdr>
        </w:div>
        <w:div w:id="847907805">
          <w:marLeft w:val="0"/>
          <w:marRight w:val="0"/>
          <w:marTop w:val="0"/>
          <w:marBottom w:val="0"/>
          <w:divBdr>
            <w:top w:val="none" w:sz="0" w:space="0" w:color="auto"/>
            <w:left w:val="none" w:sz="0" w:space="0" w:color="auto"/>
            <w:bottom w:val="none" w:sz="0" w:space="0" w:color="auto"/>
            <w:right w:val="none" w:sz="0" w:space="0" w:color="auto"/>
          </w:divBdr>
        </w:div>
        <w:div w:id="858853145">
          <w:marLeft w:val="0"/>
          <w:marRight w:val="0"/>
          <w:marTop w:val="0"/>
          <w:marBottom w:val="0"/>
          <w:divBdr>
            <w:top w:val="none" w:sz="0" w:space="0" w:color="auto"/>
            <w:left w:val="none" w:sz="0" w:space="0" w:color="auto"/>
            <w:bottom w:val="none" w:sz="0" w:space="0" w:color="auto"/>
            <w:right w:val="none" w:sz="0" w:space="0" w:color="auto"/>
          </w:divBdr>
        </w:div>
        <w:div w:id="875966843">
          <w:marLeft w:val="0"/>
          <w:marRight w:val="0"/>
          <w:marTop w:val="0"/>
          <w:marBottom w:val="0"/>
          <w:divBdr>
            <w:top w:val="none" w:sz="0" w:space="0" w:color="auto"/>
            <w:left w:val="none" w:sz="0" w:space="0" w:color="auto"/>
            <w:bottom w:val="none" w:sz="0" w:space="0" w:color="auto"/>
            <w:right w:val="none" w:sz="0" w:space="0" w:color="auto"/>
          </w:divBdr>
        </w:div>
        <w:div w:id="888538587">
          <w:marLeft w:val="0"/>
          <w:marRight w:val="0"/>
          <w:marTop w:val="0"/>
          <w:marBottom w:val="0"/>
          <w:divBdr>
            <w:top w:val="none" w:sz="0" w:space="0" w:color="auto"/>
            <w:left w:val="none" w:sz="0" w:space="0" w:color="auto"/>
            <w:bottom w:val="none" w:sz="0" w:space="0" w:color="auto"/>
            <w:right w:val="none" w:sz="0" w:space="0" w:color="auto"/>
          </w:divBdr>
        </w:div>
        <w:div w:id="921262674">
          <w:marLeft w:val="0"/>
          <w:marRight w:val="0"/>
          <w:marTop w:val="0"/>
          <w:marBottom w:val="0"/>
          <w:divBdr>
            <w:top w:val="none" w:sz="0" w:space="0" w:color="auto"/>
            <w:left w:val="none" w:sz="0" w:space="0" w:color="auto"/>
            <w:bottom w:val="none" w:sz="0" w:space="0" w:color="auto"/>
            <w:right w:val="none" w:sz="0" w:space="0" w:color="auto"/>
          </w:divBdr>
        </w:div>
        <w:div w:id="926621516">
          <w:marLeft w:val="0"/>
          <w:marRight w:val="0"/>
          <w:marTop w:val="0"/>
          <w:marBottom w:val="0"/>
          <w:divBdr>
            <w:top w:val="none" w:sz="0" w:space="0" w:color="auto"/>
            <w:left w:val="none" w:sz="0" w:space="0" w:color="auto"/>
            <w:bottom w:val="none" w:sz="0" w:space="0" w:color="auto"/>
            <w:right w:val="none" w:sz="0" w:space="0" w:color="auto"/>
          </w:divBdr>
        </w:div>
        <w:div w:id="1024943980">
          <w:marLeft w:val="0"/>
          <w:marRight w:val="0"/>
          <w:marTop w:val="0"/>
          <w:marBottom w:val="0"/>
          <w:divBdr>
            <w:top w:val="none" w:sz="0" w:space="0" w:color="auto"/>
            <w:left w:val="none" w:sz="0" w:space="0" w:color="auto"/>
            <w:bottom w:val="none" w:sz="0" w:space="0" w:color="auto"/>
            <w:right w:val="none" w:sz="0" w:space="0" w:color="auto"/>
          </w:divBdr>
        </w:div>
        <w:div w:id="1043097603">
          <w:marLeft w:val="0"/>
          <w:marRight w:val="0"/>
          <w:marTop w:val="0"/>
          <w:marBottom w:val="0"/>
          <w:divBdr>
            <w:top w:val="none" w:sz="0" w:space="0" w:color="auto"/>
            <w:left w:val="none" w:sz="0" w:space="0" w:color="auto"/>
            <w:bottom w:val="none" w:sz="0" w:space="0" w:color="auto"/>
            <w:right w:val="none" w:sz="0" w:space="0" w:color="auto"/>
          </w:divBdr>
        </w:div>
        <w:div w:id="1073312219">
          <w:marLeft w:val="0"/>
          <w:marRight w:val="0"/>
          <w:marTop w:val="0"/>
          <w:marBottom w:val="0"/>
          <w:divBdr>
            <w:top w:val="none" w:sz="0" w:space="0" w:color="auto"/>
            <w:left w:val="none" w:sz="0" w:space="0" w:color="auto"/>
            <w:bottom w:val="none" w:sz="0" w:space="0" w:color="auto"/>
            <w:right w:val="none" w:sz="0" w:space="0" w:color="auto"/>
          </w:divBdr>
        </w:div>
        <w:div w:id="1157065252">
          <w:marLeft w:val="0"/>
          <w:marRight w:val="0"/>
          <w:marTop w:val="0"/>
          <w:marBottom w:val="0"/>
          <w:divBdr>
            <w:top w:val="none" w:sz="0" w:space="0" w:color="auto"/>
            <w:left w:val="none" w:sz="0" w:space="0" w:color="auto"/>
            <w:bottom w:val="none" w:sz="0" w:space="0" w:color="auto"/>
            <w:right w:val="none" w:sz="0" w:space="0" w:color="auto"/>
          </w:divBdr>
        </w:div>
        <w:div w:id="1183666188">
          <w:marLeft w:val="0"/>
          <w:marRight w:val="0"/>
          <w:marTop w:val="0"/>
          <w:marBottom w:val="0"/>
          <w:divBdr>
            <w:top w:val="none" w:sz="0" w:space="0" w:color="auto"/>
            <w:left w:val="none" w:sz="0" w:space="0" w:color="auto"/>
            <w:bottom w:val="none" w:sz="0" w:space="0" w:color="auto"/>
            <w:right w:val="none" w:sz="0" w:space="0" w:color="auto"/>
          </w:divBdr>
        </w:div>
        <w:div w:id="1233347976">
          <w:marLeft w:val="0"/>
          <w:marRight w:val="0"/>
          <w:marTop w:val="0"/>
          <w:marBottom w:val="0"/>
          <w:divBdr>
            <w:top w:val="none" w:sz="0" w:space="0" w:color="auto"/>
            <w:left w:val="none" w:sz="0" w:space="0" w:color="auto"/>
            <w:bottom w:val="none" w:sz="0" w:space="0" w:color="auto"/>
            <w:right w:val="none" w:sz="0" w:space="0" w:color="auto"/>
          </w:divBdr>
        </w:div>
        <w:div w:id="1273561183">
          <w:marLeft w:val="0"/>
          <w:marRight w:val="0"/>
          <w:marTop w:val="0"/>
          <w:marBottom w:val="0"/>
          <w:divBdr>
            <w:top w:val="none" w:sz="0" w:space="0" w:color="auto"/>
            <w:left w:val="none" w:sz="0" w:space="0" w:color="auto"/>
            <w:bottom w:val="none" w:sz="0" w:space="0" w:color="auto"/>
            <w:right w:val="none" w:sz="0" w:space="0" w:color="auto"/>
          </w:divBdr>
        </w:div>
        <w:div w:id="1306082209">
          <w:marLeft w:val="0"/>
          <w:marRight w:val="0"/>
          <w:marTop w:val="0"/>
          <w:marBottom w:val="0"/>
          <w:divBdr>
            <w:top w:val="none" w:sz="0" w:space="0" w:color="auto"/>
            <w:left w:val="none" w:sz="0" w:space="0" w:color="auto"/>
            <w:bottom w:val="none" w:sz="0" w:space="0" w:color="auto"/>
            <w:right w:val="none" w:sz="0" w:space="0" w:color="auto"/>
          </w:divBdr>
        </w:div>
        <w:div w:id="1365442706">
          <w:marLeft w:val="0"/>
          <w:marRight w:val="0"/>
          <w:marTop w:val="0"/>
          <w:marBottom w:val="0"/>
          <w:divBdr>
            <w:top w:val="none" w:sz="0" w:space="0" w:color="auto"/>
            <w:left w:val="none" w:sz="0" w:space="0" w:color="auto"/>
            <w:bottom w:val="none" w:sz="0" w:space="0" w:color="auto"/>
            <w:right w:val="none" w:sz="0" w:space="0" w:color="auto"/>
          </w:divBdr>
        </w:div>
        <w:div w:id="1431924101">
          <w:marLeft w:val="0"/>
          <w:marRight w:val="0"/>
          <w:marTop w:val="0"/>
          <w:marBottom w:val="0"/>
          <w:divBdr>
            <w:top w:val="none" w:sz="0" w:space="0" w:color="auto"/>
            <w:left w:val="none" w:sz="0" w:space="0" w:color="auto"/>
            <w:bottom w:val="none" w:sz="0" w:space="0" w:color="auto"/>
            <w:right w:val="none" w:sz="0" w:space="0" w:color="auto"/>
          </w:divBdr>
        </w:div>
        <w:div w:id="1470636743">
          <w:marLeft w:val="0"/>
          <w:marRight w:val="0"/>
          <w:marTop w:val="0"/>
          <w:marBottom w:val="0"/>
          <w:divBdr>
            <w:top w:val="none" w:sz="0" w:space="0" w:color="auto"/>
            <w:left w:val="none" w:sz="0" w:space="0" w:color="auto"/>
            <w:bottom w:val="none" w:sz="0" w:space="0" w:color="auto"/>
            <w:right w:val="none" w:sz="0" w:space="0" w:color="auto"/>
          </w:divBdr>
        </w:div>
        <w:div w:id="1474256568">
          <w:marLeft w:val="0"/>
          <w:marRight w:val="0"/>
          <w:marTop w:val="0"/>
          <w:marBottom w:val="0"/>
          <w:divBdr>
            <w:top w:val="none" w:sz="0" w:space="0" w:color="auto"/>
            <w:left w:val="none" w:sz="0" w:space="0" w:color="auto"/>
            <w:bottom w:val="none" w:sz="0" w:space="0" w:color="auto"/>
            <w:right w:val="none" w:sz="0" w:space="0" w:color="auto"/>
          </w:divBdr>
        </w:div>
        <w:div w:id="1597859505">
          <w:marLeft w:val="0"/>
          <w:marRight w:val="0"/>
          <w:marTop w:val="0"/>
          <w:marBottom w:val="0"/>
          <w:divBdr>
            <w:top w:val="none" w:sz="0" w:space="0" w:color="auto"/>
            <w:left w:val="none" w:sz="0" w:space="0" w:color="auto"/>
            <w:bottom w:val="none" w:sz="0" w:space="0" w:color="auto"/>
            <w:right w:val="none" w:sz="0" w:space="0" w:color="auto"/>
          </w:divBdr>
        </w:div>
        <w:div w:id="1827354532">
          <w:marLeft w:val="0"/>
          <w:marRight w:val="0"/>
          <w:marTop w:val="0"/>
          <w:marBottom w:val="0"/>
          <w:divBdr>
            <w:top w:val="none" w:sz="0" w:space="0" w:color="auto"/>
            <w:left w:val="none" w:sz="0" w:space="0" w:color="auto"/>
            <w:bottom w:val="none" w:sz="0" w:space="0" w:color="auto"/>
            <w:right w:val="none" w:sz="0" w:space="0" w:color="auto"/>
          </w:divBdr>
        </w:div>
        <w:div w:id="1848010882">
          <w:marLeft w:val="0"/>
          <w:marRight w:val="0"/>
          <w:marTop w:val="0"/>
          <w:marBottom w:val="0"/>
          <w:divBdr>
            <w:top w:val="none" w:sz="0" w:space="0" w:color="auto"/>
            <w:left w:val="none" w:sz="0" w:space="0" w:color="auto"/>
            <w:bottom w:val="none" w:sz="0" w:space="0" w:color="auto"/>
            <w:right w:val="none" w:sz="0" w:space="0" w:color="auto"/>
          </w:divBdr>
        </w:div>
        <w:div w:id="1977486295">
          <w:marLeft w:val="0"/>
          <w:marRight w:val="0"/>
          <w:marTop w:val="0"/>
          <w:marBottom w:val="0"/>
          <w:divBdr>
            <w:top w:val="none" w:sz="0" w:space="0" w:color="auto"/>
            <w:left w:val="none" w:sz="0" w:space="0" w:color="auto"/>
            <w:bottom w:val="none" w:sz="0" w:space="0" w:color="auto"/>
            <w:right w:val="none" w:sz="0" w:space="0" w:color="auto"/>
          </w:divBdr>
        </w:div>
        <w:div w:id="2047826999">
          <w:marLeft w:val="0"/>
          <w:marRight w:val="0"/>
          <w:marTop w:val="0"/>
          <w:marBottom w:val="0"/>
          <w:divBdr>
            <w:top w:val="none" w:sz="0" w:space="0" w:color="auto"/>
            <w:left w:val="none" w:sz="0" w:space="0" w:color="auto"/>
            <w:bottom w:val="none" w:sz="0" w:space="0" w:color="auto"/>
            <w:right w:val="none" w:sz="0" w:space="0" w:color="auto"/>
          </w:divBdr>
        </w:div>
        <w:div w:id="2052224671">
          <w:marLeft w:val="0"/>
          <w:marRight w:val="0"/>
          <w:marTop w:val="0"/>
          <w:marBottom w:val="0"/>
          <w:divBdr>
            <w:top w:val="none" w:sz="0" w:space="0" w:color="auto"/>
            <w:left w:val="none" w:sz="0" w:space="0" w:color="auto"/>
            <w:bottom w:val="none" w:sz="0" w:space="0" w:color="auto"/>
            <w:right w:val="none" w:sz="0" w:space="0" w:color="auto"/>
          </w:divBdr>
        </w:div>
      </w:divsChild>
    </w:div>
    <w:div w:id="1704674192">
      <w:bodyDiv w:val="1"/>
      <w:marLeft w:val="0"/>
      <w:marRight w:val="0"/>
      <w:marTop w:val="0"/>
      <w:marBottom w:val="0"/>
      <w:divBdr>
        <w:top w:val="none" w:sz="0" w:space="0" w:color="auto"/>
        <w:left w:val="none" w:sz="0" w:space="0" w:color="auto"/>
        <w:bottom w:val="none" w:sz="0" w:space="0" w:color="auto"/>
        <w:right w:val="none" w:sz="0" w:space="0" w:color="auto"/>
      </w:divBdr>
    </w:div>
    <w:div w:id="1716002112">
      <w:bodyDiv w:val="1"/>
      <w:marLeft w:val="0"/>
      <w:marRight w:val="0"/>
      <w:marTop w:val="0"/>
      <w:marBottom w:val="0"/>
      <w:divBdr>
        <w:top w:val="none" w:sz="0" w:space="0" w:color="auto"/>
        <w:left w:val="none" w:sz="0" w:space="0" w:color="auto"/>
        <w:bottom w:val="none" w:sz="0" w:space="0" w:color="auto"/>
        <w:right w:val="none" w:sz="0" w:space="0" w:color="auto"/>
      </w:divBdr>
    </w:div>
    <w:div w:id="1726030475">
      <w:bodyDiv w:val="1"/>
      <w:marLeft w:val="0"/>
      <w:marRight w:val="0"/>
      <w:marTop w:val="0"/>
      <w:marBottom w:val="0"/>
      <w:divBdr>
        <w:top w:val="none" w:sz="0" w:space="0" w:color="auto"/>
        <w:left w:val="none" w:sz="0" w:space="0" w:color="auto"/>
        <w:bottom w:val="none" w:sz="0" w:space="0" w:color="auto"/>
        <w:right w:val="none" w:sz="0" w:space="0" w:color="auto"/>
      </w:divBdr>
    </w:div>
    <w:div w:id="1738628546">
      <w:bodyDiv w:val="1"/>
      <w:marLeft w:val="0"/>
      <w:marRight w:val="0"/>
      <w:marTop w:val="0"/>
      <w:marBottom w:val="0"/>
      <w:divBdr>
        <w:top w:val="none" w:sz="0" w:space="0" w:color="auto"/>
        <w:left w:val="none" w:sz="0" w:space="0" w:color="auto"/>
        <w:bottom w:val="none" w:sz="0" w:space="0" w:color="auto"/>
        <w:right w:val="none" w:sz="0" w:space="0" w:color="auto"/>
      </w:divBdr>
    </w:div>
    <w:div w:id="1747730475">
      <w:bodyDiv w:val="1"/>
      <w:marLeft w:val="0"/>
      <w:marRight w:val="0"/>
      <w:marTop w:val="0"/>
      <w:marBottom w:val="0"/>
      <w:divBdr>
        <w:top w:val="none" w:sz="0" w:space="0" w:color="auto"/>
        <w:left w:val="none" w:sz="0" w:space="0" w:color="auto"/>
        <w:bottom w:val="none" w:sz="0" w:space="0" w:color="auto"/>
        <w:right w:val="none" w:sz="0" w:space="0" w:color="auto"/>
      </w:divBdr>
    </w:div>
    <w:div w:id="1806465446">
      <w:bodyDiv w:val="1"/>
      <w:marLeft w:val="0"/>
      <w:marRight w:val="0"/>
      <w:marTop w:val="0"/>
      <w:marBottom w:val="0"/>
      <w:divBdr>
        <w:top w:val="none" w:sz="0" w:space="0" w:color="auto"/>
        <w:left w:val="none" w:sz="0" w:space="0" w:color="auto"/>
        <w:bottom w:val="none" w:sz="0" w:space="0" w:color="auto"/>
        <w:right w:val="none" w:sz="0" w:space="0" w:color="auto"/>
      </w:divBdr>
    </w:div>
    <w:div w:id="1836260750">
      <w:bodyDiv w:val="1"/>
      <w:marLeft w:val="0"/>
      <w:marRight w:val="0"/>
      <w:marTop w:val="0"/>
      <w:marBottom w:val="0"/>
      <w:divBdr>
        <w:top w:val="none" w:sz="0" w:space="0" w:color="auto"/>
        <w:left w:val="none" w:sz="0" w:space="0" w:color="auto"/>
        <w:bottom w:val="none" w:sz="0" w:space="0" w:color="auto"/>
        <w:right w:val="none" w:sz="0" w:space="0" w:color="auto"/>
      </w:divBdr>
    </w:div>
    <w:div w:id="1840657356">
      <w:bodyDiv w:val="1"/>
      <w:marLeft w:val="0"/>
      <w:marRight w:val="0"/>
      <w:marTop w:val="0"/>
      <w:marBottom w:val="0"/>
      <w:divBdr>
        <w:top w:val="none" w:sz="0" w:space="0" w:color="auto"/>
        <w:left w:val="none" w:sz="0" w:space="0" w:color="auto"/>
        <w:bottom w:val="none" w:sz="0" w:space="0" w:color="auto"/>
        <w:right w:val="none" w:sz="0" w:space="0" w:color="auto"/>
      </w:divBdr>
    </w:div>
    <w:div w:id="1856460576">
      <w:bodyDiv w:val="1"/>
      <w:marLeft w:val="0"/>
      <w:marRight w:val="0"/>
      <w:marTop w:val="0"/>
      <w:marBottom w:val="0"/>
      <w:divBdr>
        <w:top w:val="none" w:sz="0" w:space="0" w:color="auto"/>
        <w:left w:val="none" w:sz="0" w:space="0" w:color="auto"/>
        <w:bottom w:val="none" w:sz="0" w:space="0" w:color="auto"/>
        <w:right w:val="none" w:sz="0" w:space="0" w:color="auto"/>
      </w:divBdr>
    </w:div>
    <w:div w:id="1925675678">
      <w:bodyDiv w:val="1"/>
      <w:marLeft w:val="0"/>
      <w:marRight w:val="0"/>
      <w:marTop w:val="0"/>
      <w:marBottom w:val="0"/>
      <w:divBdr>
        <w:top w:val="none" w:sz="0" w:space="0" w:color="auto"/>
        <w:left w:val="none" w:sz="0" w:space="0" w:color="auto"/>
        <w:bottom w:val="none" w:sz="0" w:space="0" w:color="auto"/>
        <w:right w:val="none" w:sz="0" w:space="0" w:color="auto"/>
      </w:divBdr>
    </w:div>
    <w:div w:id="1925872324">
      <w:bodyDiv w:val="1"/>
      <w:marLeft w:val="0"/>
      <w:marRight w:val="0"/>
      <w:marTop w:val="0"/>
      <w:marBottom w:val="0"/>
      <w:divBdr>
        <w:top w:val="none" w:sz="0" w:space="0" w:color="auto"/>
        <w:left w:val="none" w:sz="0" w:space="0" w:color="auto"/>
        <w:bottom w:val="none" w:sz="0" w:space="0" w:color="auto"/>
        <w:right w:val="none" w:sz="0" w:space="0" w:color="auto"/>
      </w:divBdr>
    </w:div>
    <w:div w:id="1938755088">
      <w:bodyDiv w:val="1"/>
      <w:marLeft w:val="0"/>
      <w:marRight w:val="0"/>
      <w:marTop w:val="0"/>
      <w:marBottom w:val="0"/>
      <w:divBdr>
        <w:top w:val="none" w:sz="0" w:space="0" w:color="auto"/>
        <w:left w:val="none" w:sz="0" w:space="0" w:color="auto"/>
        <w:bottom w:val="none" w:sz="0" w:space="0" w:color="auto"/>
        <w:right w:val="none" w:sz="0" w:space="0" w:color="auto"/>
      </w:divBdr>
    </w:div>
    <w:div w:id="1948809932">
      <w:bodyDiv w:val="1"/>
      <w:marLeft w:val="0"/>
      <w:marRight w:val="0"/>
      <w:marTop w:val="0"/>
      <w:marBottom w:val="0"/>
      <w:divBdr>
        <w:top w:val="none" w:sz="0" w:space="0" w:color="auto"/>
        <w:left w:val="none" w:sz="0" w:space="0" w:color="auto"/>
        <w:bottom w:val="none" w:sz="0" w:space="0" w:color="auto"/>
        <w:right w:val="none" w:sz="0" w:space="0" w:color="auto"/>
      </w:divBdr>
    </w:div>
    <w:div w:id="1978412189">
      <w:bodyDiv w:val="1"/>
      <w:marLeft w:val="0"/>
      <w:marRight w:val="0"/>
      <w:marTop w:val="0"/>
      <w:marBottom w:val="0"/>
      <w:divBdr>
        <w:top w:val="none" w:sz="0" w:space="0" w:color="auto"/>
        <w:left w:val="none" w:sz="0" w:space="0" w:color="auto"/>
        <w:bottom w:val="none" w:sz="0" w:space="0" w:color="auto"/>
        <w:right w:val="none" w:sz="0" w:space="0" w:color="auto"/>
      </w:divBdr>
    </w:div>
    <w:div w:id="2000227258">
      <w:bodyDiv w:val="1"/>
      <w:marLeft w:val="0"/>
      <w:marRight w:val="0"/>
      <w:marTop w:val="0"/>
      <w:marBottom w:val="0"/>
      <w:divBdr>
        <w:top w:val="none" w:sz="0" w:space="0" w:color="auto"/>
        <w:left w:val="none" w:sz="0" w:space="0" w:color="auto"/>
        <w:bottom w:val="none" w:sz="0" w:space="0" w:color="auto"/>
        <w:right w:val="none" w:sz="0" w:space="0" w:color="auto"/>
      </w:divBdr>
    </w:div>
    <w:div w:id="2005473773">
      <w:bodyDiv w:val="1"/>
      <w:marLeft w:val="0"/>
      <w:marRight w:val="0"/>
      <w:marTop w:val="0"/>
      <w:marBottom w:val="0"/>
      <w:divBdr>
        <w:top w:val="none" w:sz="0" w:space="0" w:color="auto"/>
        <w:left w:val="none" w:sz="0" w:space="0" w:color="auto"/>
        <w:bottom w:val="none" w:sz="0" w:space="0" w:color="auto"/>
        <w:right w:val="none" w:sz="0" w:space="0" w:color="auto"/>
      </w:divBdr>
    </w:div>
    <w:div w:id="2011592252">
      <w:bodyDiv w:val="1"/>
      <w:marLeft w:val="0"/>
      <w:marRight w:val="0"/>
      <w:marTop w:val="0"/>
      <w:marBottom w:val="0"/>
      <w:divBdr>
        <w:top w:val="none" w:sz="0" w:space="0" w:color="auto"/>
        <w:left w:val="none" w:sz="0" w:space="0" w:color="auto"/>
        <w:bottom w:val="none" w:sz="0" w:space="0" w:color="auto"/>
        <w:right w:val="none" w:sz="0" w:space="0" w:color="auto"/>
      </w:divBdr>
    </w:div>
    <w:div w:id="2014526932">
      <w:bodyDiv w:val="1"/>
      <w:marLeft w:val="0"/>
      <w:marRight w:val="0"/>
      <w:marTop w:val="0"/>
      <w:marBottom w:val="0"/>
      <w:divBdr>
        <w:top w:val="none" w:sz="0" w:space="0" w:color="auto"/>
        <w:left w:val="none" w:sz="0" w:space="0" w:color="auto"/>
        <w:bottom w:val="none" w:sz="0" w:space="0" w:color="auto"/>
        <w:right w:val="none" w:sz="0" w:space="0" w:color="auto"/>
      </w:divBdr>
    </w:div>
    <w:div w:id="2048870279">
      <w:bodyDiv w:val="1"/>
      <w:marLeft w:val="0"/>
      <w:marRight w:val="0"/>
      <w:marTop w:val="0"/>
      <w:marBottom w:val="0"/>
      <w:divBdr>
        <w:top w:val="none" w:sz="0" w:space="0" w:color="auto"/>
        <w:left w:val="none" w:sz="0" w:space="0" w:color="auto"/>
        <w:bottom w:val="none" w:sz="0" w:space="0" w:color="auto"/>
        <w:right w:val="none" w:sz="0" w:space="0" w:color="auto"/>
      </w:divBdr>
    </w:div>
    <w:div w:id="2069986390">
      <w:bodyDiv w:val="1"/>
      <w:marLeft w:val="0"/>
      <w:marRight w:val="0"/>
      <w:marTop w:val="0"/>
      <w:marBottom w:val="0"/>
      <w:divBdr>
        <w:top w:val="none" w:sz="0" w:space="0" w:color="auto"/>
        <w:left w:val="none" w:sz="0" w:space="0" w:color="auto"/>
        <w:bottom w:val="none" w:sz="0" w:space="0" w:color="auto"/>
        <w:right w:val="none" w:sz="0" w:space="0" w:color="auto"/>
      </w:divBdr>
    </w:div>
    <w:div w:id="2108497288">
      <w:bodyDiv w:val="1"/>
      <w:marLeft w:val="0"/>
      <w:marRight w:val="0"/>
      <w:marTop w:val="0"/>
      <w:marBottom w:val="0"/>
      <w:divBdr>
        <w:top w:val="none" w:sz="0" w:space="0" w:color="auto"/>
        <w:left w:val="none" w:sz="0" w:space="0" w:color="auto"/>
        <w:bottom w:val="none" w:sz="0" w:space="0" w:color="auto"/>
        <w:right w:val="none" w:sz="0" w:space="0" w:color="auto"/>
      </w:divBdr>
    </w:div>
    <w:div w:id="2137797013">
      <w:bodyDiv w:val="1"/>
      <w:marLeft w:val="0"/>
      <w:marRight w:val="0"/>
      <w:marTop w:val="0"/>
      <w:marBottom w:val="0"/>
      <w:divBdr>
        <w:top w:val="none" w:sz="0" w:space="0" w:color="auto"/>
        <w:left w:val="none" w:sz="0" w:space="0" w:color="auto"/>
        <w:bottom w:val="none" w:sz="0" w:space="0" w:color="auto"/>
        <w:right w:val="none" w:sz="0" w:space="0" w:color="auto"/>
      </w:divBdr>
    </w:div>
    <w:div w:id="214546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package" Target="embeddings/Microsoft_Visio_Drawing2.vsdx"/><Relationship Id="rId26" Type="http://schemas.openxmlformats.org/officeDocument/2006/relationships/image" Target="media/image7.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header" Target="header4.xml"/><Relationship Id="rId33" Type="http://schemas.openxmlformats.org/officeDocument/2006/relationships/package" Target="embeddings/Microsoft_Visio_Drawing8.vsdx"/><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hyperlink" Target="http://www.Lookup" TargetMode="External"/><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package" Target="embeddings/Microsoft_Visio_Drawing4.vsdx"/><Relationship Id="rId32" Type="http://schemas.openxmlformats.org/officeDocument/2006/relationships/image" Target="media/image10.emf"/><Relationship Id="rId37" Type="http://schemas.openxmlformats.org/officeDocument/2006/relationships/package" Target="embeddings/Microsoft_Visio_Drawing10.vsdx"/><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8.emf"/><Relationship Id="rId36"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package" Target="embeddings/Microsoft_Visio_Drawing5.vsdx"/><Relationship Id="rId30" Type="http://schemas.openxmlformats.org/officeDocument/2006/relationships/image" Target="media/image9.emf"/><Relationship Id="rId35" Type="http://schemas.openxmlformats.org/officeDocument/2006/relationships/package" Target="embeddings/Microsoft_Visio_Drawing9.vsdx"/></Relationships>
</file>

<file path=word/_rels/settings.xml.rels><?xml version="1.0" encoding="UTF-8" standalone="yes"?>
<Relationships xmlns="http://schemas.openxmlformats.org/package/2006/relationships"><Relationship Id="rId1" Type="http://schemas.openxmlformats.org/officeDocument/2006/relationships/attachedTemplate" Target="file:///D:\MK%20Aprilia\MK%20Kuliah%205c\TA\Proposal%20TA\Template%20TA%20Pol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0A1B172-39D1-4D7C-B256-357E48BF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TA Polnes</Template>
  <TotalTime>1</TotalTime>
  <Pages>62</Pages>
  <Words>9272</Words>
  <Characters>52855</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Noorg</Company>
  <LinksUpToDate>false</LinksUpToDate>
  <CharactersWithSpaces>62003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2</cp:revision>
  <cp:lastPrinted>2017-08-28T10:21:00Z</cp:lastPrinted>
  <dcterms:created xsi:type="dcterms:W3CDTF">2017-08-31T04:42:00Z</dcterms:created>
  <dcterms:modified xsi:type="dcterms:W3CDTF">2017-08-31T04:42:00Z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